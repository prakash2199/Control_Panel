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3C" w:rsidRDefault="001E06F8" w:rsidP="009B343C">
      <w:pPr>
        <w:pStyle w:val="Body"/>
      </w:pPr>
      <w:bookmarkStart w:id="0" w:name="_GoBack"/>
      <w:bookmarkEnd w:id="0"/>
      <w:r w:rsidRPr="006830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586ED5C5" wp14:editId="2F0BB9D0">
                <wp:simplePos x="0" y="0"/>
                <wp:positionH relativeFrom="page">
                  <wp:posOffset>270510</wp:posOffset>
                </wp:positionH>
                <wp:positionV relativeFrom="page">
                  <wp:posOffset>7022465</wp:posOffset>
                </wp:positionV>
                <wp:extent cx="4900930" cy="32632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930" cy="326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6F8" w:rsidRDefault="001E06F8" w:rsidP="003B2EA7">
                            <w:pPr>
                              <w:pStyle w:val="Body"/>
                              <w:spacing w:before="0"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Quarterly performance</w:t>
                            </w:r>
                          </w:p>
                          <w:tbl>
                            <w:tblPr>
                              <w:tblW w:w="5052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6"/>
                              <w:gridCol w:w="866"/>
                              <w:gridCol w:w="883"/>
                              <w:gridCol w:w="857"/>
                              <w:gridCol w:w="868"/>
                              <w:gridCol w:w="929"/>
                              <w:gridCol w:w="929"/>
                              <w:gridCol w:w="929"/>
                            </w:tblGrid>
                            <w:tr w:rsidR="001E06F8" w:rsidRPr="00126049" w:rsidTr="0068345B">
                              <w:trPr>
                                <w:trHeight w:val="288"/>
                              </w:trPr>
                              <w:tc>
                                <w:tcPr>
                                  <w:tcW w:w="821" w:type="pct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BFBFB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579" w:type="pct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BFBFB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Q1FY20</w:t>
                                  </w:r>
                                </w:p>
                              </w:tc>
                              <w:tc>
                                <w:tcPr>
                                  <w:tcW w:w="586" w:type="pct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BFBFB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Q1FY20E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BFBFB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Q4FY19</w:t>
                                  </w:r>
                                </w:p>
                              </w:tc>
                              <w:tc>
                                <w:tcPr>
                                  <w:tcW w:w="580" w:type="pct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BFBFB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Q1FY19</w:t>
                                  </w:r>
                                </w:p>
                              </w:tc>
                              <w:tc>
                                <w:tcPr>
                                  <w:tcW w:w="1860" w:type="pct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BFBFB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% Change</w:t>
                                  </w:r>
                                </w:p>
                              </w:tc>
                            </w:tr>
                            <w:tr w:rsidR="001E06F8" w:rsidRPr="00126049" w:rsidTr="0068345B">
                              <w:trPr>
                                <w:trHeight w:val="288"/>
                              </w:trPr>
                              <w:tc>
                                <w:tcPr>
                                  <w:tcW w:w="821" w:type="pct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BFBFBF"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" w:type="pct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BFBFBF"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pct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BFBFBF"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3" w:type="pct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BFBFBF"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pct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BFBFBF"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BFBFB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Q1FY20E</w:t>
                                  </w: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BFBFB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Q4FY19</w:t>
                                  </w: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BFBFB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Q1FY19</w:t>
                                  </w:r>
                                </w:p>
                              </w:tc>
                            </w:tr>
                            <w:tr w:rsidR="001E06F8" w:rsidRPr="00126049" w:rsidTr="00521B1E">
                              <w:trPr>
                                <w:trHeight w:val="288"/>
                              </w:trPr>
                              <w:tc>
                                <w:tcPr>
                                  <w:tcW w:w="8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57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E06F8" w:rsidRPr="00126049" w:rsidTr="00521B1E">
                              <w:trPr>
                                <w:trHeight w:val="288"/>
                              </w:trPr>
                              <w:tc>
                                <w:tcPr>
                                  <w:tcW w:w="8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7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E06F8" w:rsidRPr="00126049" w:rsidTr="00521B1E">
                              <w:trPr>
                                <w:trHeight w:val="288"/>
                              </w:trPr>
                              <w:tc>
                                <w:tcPr>
                                  <w:tcW w:w="82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EBITDA Margin</w:t>
                                  </w:r>
                                </w:p>
                              </w:tc>
                              <w:tc>
                                <w:tcPr>
                                  <w:tcW w:w="57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E06F8" w:rsidRPr="00126049" w:rsidTr="00521B1E">
                              <w:trPr>
                                <w:trHeight w:val="288"/>
                              </w:trPr>
                              <w:tc>
                                <w:tcPr>
                                  <w:tcW w:w="821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PAT</w:t>
                                  </w:r>
                                </w:p>
                              </w:tc>
                              <w:tc>
                                <w:tcPr>
                                  <w:tcW w:w="579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E06F8" w:rsidRPr="00126049" w:rsidTr="00521B1E">
                              <w:trPr>
                                <w:trHeight w:val="288"/>
                              </w:trPr>
                              <w:tc>
                                <w:tcPr>
                                  <w:tcW w:w="82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126049"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57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</w:tcPr>
                                <w:p w:rsidR="001E06F8" w:rsidRPr="00126049" w:rsidRDefault="001E06F8" w:rsidP="00521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Zurich Bt Rupee" w:hAnsi="Futura Lt BT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E06F8" w:rsidRPr="007D09D7" w:rsidRDefault="001E06F8" w:rsidP="001B44C5">
                            <w:pPr>
                              <w:pStyle w:val="Body"/>
                              <w:spacing w:before="120"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D09D7">
                              <w:rPr>
                                <w:b/>
                                <w:sz w:val="20"/>
                              </w:rPr>
                              <w:t>Financial Summary</w:t>
                            </w:r>
                          </w:p>
                          <w:tbl>
                            <w:tblPr>
                              <w:tblW w:w="747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12"/>
                              <w:gridCol w:w="766"/>
                              <w:gridCol w:w="766"/>
                              <w:gridCol w:w="766"/>
                              <w:gridCol w:w="745"/>
                              <w:gridCol w:w="520"/>
                              <w:gridCol w:w="477"/>
                              <w:gridCol w:w="722"/>
                              <w:gridCol w:w="560"/>
                              <w:gridCol w:w="668"/>
                              <w:gridCol w:w="668"/>
                            </w:tblGrid>
                            <w:tr w:rsidR="001E06F8" w:rsidRPr="006D21C2" w:rsidTr="0049059D">
                              <w:trPr>
                                <w:trHeight w:val="300"/>
                              </w:trPr>
                              <w:tc>
                                <w:tcPr>
                                  <w:tcW w:w="8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1E06F8" w:rsidRPr="006D21C2" w:rsidRDefault="001E06F8" w:rsidP="0049059D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YE </w:t>
                                  </w: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Futura Lt BT" w:eastAsia="Times New Roman" w:hAnsi="Futura Lt BT" w:cs="Arial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id w:val="1395547323"/>
                                      <w:dataBinding w:xpath="/CompanyDetailsViewModel/FiscalYearEnd" w:storeItemID="{47AF9556-00FC-45A9-AE4F-785E0EEB2435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  <w:t>Mar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rFonts w:ascii="Futura Lt BT" w:eastAsia="Times New Roman" w:hAnsi="Futura Lt BT" w:cs="Arial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alias w:val="Financial Summary"/>
                                      <w:tag w:val="Financial Summary"/>
                                      <w:id w:val="-1242177882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Futura Lt BT" w:eastAsia="Times New Roman" w:hAnsi="Futura Lt BT" w:cs="Arial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id w:val="-268861836"/>
                                      <w:dataBinding w:xpath="/CompanyDetailsViewModel/FinancialSummaryScale" w:storeItemID="{47AF9556-00FC-45A9-AE4F-785E0EEB2435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>Rs mn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E06F8" w:rsidRPr="00041F99" w:rsidRDefault="001E06F8" w:rsidP="004905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041F99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E06F8" w:rsidRPr="00041F99" w:rsidRDefault="001E06F8" w:rsidP="004905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E06F8" w:rsidRPr="00041F99" w:rsidRDefault="001E06F8" w:rsidP="004905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Recurring PAT</w:t>
                                  </w: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E06F8" w:rsidRPr="00041F99" w:rsidRDefault="001E06F8" w:rsidP="004905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EPS (Rs)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E06F8" w:rsidRPr="00041F99" w:rsidRDefault="001E06F8" w:rsidP="004905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P/E (x)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E06F8" w:rsidRPr="00041F99" w:rsidRDefault="001E06F8" w:rsidP="004905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P/B (x)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E06F8" w:rsidRPr="00041F99" w:rsidRDefault="001E06F8" w:rsidP="004905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0790A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EV/</w:t>
                                  </w:r>
                                  <w:r w:rsidRPr="00F0790A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br/>
                                    <w:t>EBITDA (x)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E06F8" w:rsidRPr="00041F99" w:rsidRDefault="001E06F8" w:rsidP="004905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ROE (%)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E06F8" w:rsidRPr="00041F99" w:rsidRDefault="001E06F8" w:rsidP="004905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Core ROIC (%)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1E06F8" w:rsidRPr="00041F99" w:rsidRDefault="001E06F8" w:rsidP="0049059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EBITDA Margin (%)</w:t>
                                  </w:r>
                                </w:p>
                              </w:tc>
                            </w:tr>
                            <w:tr w:rsidR="001E06F8" w:rsidRPr="006D21C2" w:rsidTr="0049059D">
                              <w:trPr>
                                <w:trHeight w:val="300"/>
                              </w:trPr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alias w:val="Year"/>
                                  <w:id w:val="390694188"/>
                                  <w:dataBinding w:xpath="/equidata/years/year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FY19A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567339116"/>
                                  <w:dataBinding w:xpath="/equidata/table[1]/equirow[1]/val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69,627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464692668"/>
                                  <w:dataBinding w:xpath="/equidata/table[1]/equirow[2]/val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9,708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753658545"/>
                                  <w:dataBinding w:xpath="/equidata/table[1]/equirow[3]/val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5,050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696453332"/>
                                  <w:dataBinding w:xpath="/equidata/table[1]/equirow[4]/val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29.6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689070161"/>
                                  <w:dataBinding w:xpath="/equidata/table[1]/equirow[5]/val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52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23.3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460304618"/>
                                  <w:dataBinding w:xpath="/equidata/table[1]/equirow[6]/val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477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3.5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057127426"/>
                                  <w:dataBinding w:xpath="/equidata/table[1]/equirow[7]/val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2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789129273"/>
                                  <w:dataBinding w:xpath="/equidata/table[1]/equirow[8]/val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56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314579609"/>
                                  <w:dataBinding w:xpath="/equidata/table[1]/equirow[9]/val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613517322"/>
                                  <w:dataBinding w:xpath="/equidata/table[1]/equirow[10]/val[4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1E06F8" w:rsidRPr="006D21C2" w:rsidTr="0049059D">
                              <w:trPr>
                                <w:trHeight w:val="300"/>
                              </w:trPr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alias w:val="Year"/>
                                  <w:id w:val="-1186437845"/>
                                  <w:dataBinding w:xpath="/equidata/years/year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FY20E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944138731"/>
                                  <w:dataBinding w:xpath="/equidata/table[1]/equirow[1]/val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78,615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270992808"/>
                                  <w:dataBinding w:xpath="/equidata/table[1]/equirow[2]/val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11,689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848090445"/>
                                  <w:dataBinding w:xpath="/equidata/table[1]/equirow[3]/val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6,222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906142013"/>
                                  <w:dataBinding w:xpath="/equidata/table[1]/equirow[4]/val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36.4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2023808765"/>
                                  <w:dataBinding w:xpath="/equidata/table[1]/equirow[5]/val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52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18.9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170636893"/>
                                  <w:dataBinding w:xpath="/equidata/table[1]/equirow[6]/val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477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3.0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2116278411"/>
                                  <w:dataBinding w:xpath="/equidata/table[1]/equirow[7]/val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2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630328400"/>
                                  <w:dataBinding w:xpath="/equidata/table[1]/equirow[8]/val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56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896413792"/>
                                  <w:dataBinding w:xpath="/equidata/table[1]/equirow[9]/val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209221707"/>
                                  <w:dataBinding w:xpath="/equidata/table[1]/equirow[10]/val[5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1E06F8" w:rsidRPr="006D21C2" w:rsidTr="0049059D">
                              <w:trPr>
                                <w:trHeight w:val="300"/>
                              </w:trPr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alias w:val="Year"/>
                                  <w:id w:val="460928600"/>
                                  <w:dataBinding w:xpath="/equidata/years/year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FY21E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176305558"/>
                                  <w:dataBinding w:xpath="/equidata/table[1]/equirow[1]/val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88,826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300624544"/>
                                  <w:dataBinding w:xpath="/equidata/table[1]/equirow[2]/val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13,357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609784876"/>
                                  <w:dataBinding w:xpath="/equidata/table[1]/equirow[3]/val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7,179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395084267"/>
                                  <w:dataBinding w:xpath="/equidata/table[1]/equirow[4]/val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4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42.0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103191232"/>
                                  <w:dataBinding w:xpath="/equidata/table[1]/equirow[5]/val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52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16.4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562321008"/>
                                  <w:dataBinding w:xpath="/equidata/table[1]/equirow[6]/val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477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2.6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822461237"/>
                                  <w:dataBinding w:xpath="/equidata/table[1]/equirow[7]/val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2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852099374"/>
                                  <w:dataBinding w:xpath="/equidata/table[1]/equirow[8]/val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56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134710793"/>
                                  <w:dataBinding w:xpath="/equidata/table[1]/equirow[9]/val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2129894021"/>
                                  <w:dataBinding w:xpath="/equidata/table[1]/equirow[10]/val[6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1E06F8" w:rsidRPr="006D21C2" w:rsidTr="0049059D">
                              <w:trPr>
                                <w:trHeight w:val="300"/>
                              </w:trPr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alias w:val="Year"/>
                                  <w:id w:val="-1595006295"/>
                                  <w:dataBinding w:xpath="/equidata/years/year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b/>
                                          <w:bCs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FY22E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83213298"/>
                                  <w:dataBinding w:xpath="/equidata/table[1]/equirow[1]/val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582297651"/>
                                  <w:dataBinding w:xpath="/equidata/table[1]/equirow[2]/val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626144586"/>
                                  <w:dataBinding w:xpath="/equidata/table[1]/equirow[3]/val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6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364725003"/>
                                  <w:dataBinding w:xpath="/equidata/table[1]/equirow[4]/val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4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120535831"/>
                                  <w:dataBinding w:xpath="/equidata/table[1]/equirow[5]/val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929806989"/>
                                  <w:dataBinding w:xpath="/equidata/table[1]/equirow[6]/val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477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1267694909"/>
                                  <w:dataBinding w:xpath="/equidata/table[1]/equirow[7]/val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722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156274045"/>
                                  <w:dataBinding w:xpath="/equidata/table[1]/equirow[8]/val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56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-4831732"/>
                                  <w:dataBinding w:xpath="/equidata/table[1]/equirow[9]/val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alias w:val="Value"/>
                                  <w:id w:val="544186365"/>
                                  <w:dataBinding w:xpath="/equidata/table[1]/equirow[10]/val[7]" w:storeItemID="{8AB3A244-BE01-4FF0-A386-8AAD78F0C4B3}"/>
                                  <w:text/>
                                </w:sdtPr>
                                <w:sdtContent>
                                  <w:tc>
                                    <w:tcPr>
                                      <w:tcW w:w="668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1E06F8" w:rsidRPr="006D21C2" w:rsidRDefault="001E06F8" w:rsidP="002B3533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1E06F8" w:rsidRPr="00C20820" w:rsidRDefault="001E06F8" w:rsidP="003B2EA7">
                            <w:pPr>
                              <w:pStyle w:val="ExhibitSource"/>
                              <w:pBdr>
                                <w:top w:val="none" w:sz="0" w:space="0" w:color="auto"/>
                              </w:pBdr>
                            </w:pPr>
                            <w:r w:rsidRPr="00C20820">
                              <w:t>Source: Company, Equirus Securities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ED5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1.3pt;margin-top:552.95pt;width:385.9pt;height:256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" filled="f" stroked="f" strokeweight=".5pt">
                <v:textbox>
                  <w:txbxContent>
                    <w:p w:rsidR="001E06F8" w:rsidRDefault="001E06F8" w:rsidP="003B2EA7">
                      <w:pPr>
                        <w:pStyle w:val="Body"/>
                        <w:spacing w:before="0"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Quarterly performance</w:t>
                      </w:r>
                    </w:p>
                    <w:tbl>
                      <w:tblPr>
                        <w:tblW w:w="5052" w:type="pct"/>
                        <w:tblLook w:val="04A0" w:firstRow="1" w:lastRow="0" w:firstColumn="1" w:lastColumn="0" w:noHBand="0" w:noVBand="1"/>
                      </w:tblPr>
                      <w:tblGrid>
                        <w:gridCol w:w="1236"/>
                        <w:gridCol w:w="866"/>
                        <w:gridCol w:w="883"/>
                        <w:gridCol w:w="857"/>
                        <w:gridCol w:w="868"/>
                        <w:gridCol w:w="929"/>
                        <w:gridCol w:w="929"/>
                        <w:gridCol w:w="929"/>
                      </w:tblGrid>
                      <w:tr w:rsidR="001E06F8" w:rsidRPr="00126049" w:rsidTr="0068345B">
                        <w:trPr>
                          <w:trHeight w:val="288"/>
                        </w:trPr>
                        <w:tc>
                          <w:tcPr>
                            <w:tcW w:w="821" w:type="pct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BFBFB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579" w:type="pct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BFBFB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Q1FY20</w:t>
                            </w:r>
                          </w:p>
                        </w:tc>
                        <w:tc>
                          <w:tcPr>
                            <w:tcW w:w="586" w:type="pct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BFBFB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Q1FY20E</w:t>
                            </w:r>
                          </w:p>
                        </w:tc>
                        <w:tc>
                          <w:tcPr>
                            <w:tcW w:w="573" w:type="pct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BFBFB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Q4FY19</w:t>
                            </w:r>
                          </w:p>
                        </w:tc>
                        <w:tc>
                          <w:tcPr>
                            <w:tcW w:w="580" w:type="pct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BFBFB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Q1FY19</w:t>
                            </w:r>
                          </w:p>
                        </w:tc>
                        <w:tc>
                          <w:tcPr>
                            <w:tcW w:w="1860" w:type="pct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BFBFB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center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% Change</w:t>
                            </w:r>
                          </w:p>
                        </w:tc>
                      </w:tr>
                      <w:tr w:rsidR="001E06F8" w:rsidRPr="00126049" w:rsidTr="0068345B">
                        <w:trPr>
                          <w:trHeight w:val="288"/>
                        </w:trPr>
                        <w:tc>
                          <w:tcPr>
                            <w:tcW w:w="821" w:type="pct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BFBFBF"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79" w:type="pct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BFBFBF"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6" w:type="pct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BFBFBF"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73" w:type="pct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BFBFBF"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0" w:type="pct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BFBFBF"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BFBFB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Q1FY20E</w:t>
                            </w: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BFBFB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Q4FY19</w:t>
                            </w: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BFBFB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Q1FY19</w:t>
                            </w:r>
                          </w:p>
                        </w:tc>
                      </w:tr>
                      <w:tr w:rsidR="001E06F8" w:rsidRPr="00126049" w:rsidTr="00521B1E">
                        <w:trPr>
                          <w:trHeight w:val="288"/>
                        </w:trPr>
                        <w:tc>
                          <w:tcPr>
                            <w:tcW w:w="8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  <w:t>Sales</w:t>
                            </w:r>
                          </w:p>
                        </w:tc>
                        <w:tc>
                          <w:tcPr>
                            <w:tcW w:w="57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7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E06F8" w:rsidRPr="00126049" w:rsidTr="00521B1E">
                        <w:trPr>
                          <w:trHeight w:val="288"/>
                        </w:trPr>
                        <w:tc>
                          <w:tcPr>
                            <w:tcW w:w="8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7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7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E06F8" w:rsidRPr="00126049" w:rsidTr="00521B1E">
                        <w:trPr>
                          <w:trHeight w:val="288"/>
                        </w:trPr>
                        <w:tc>
                          <w:tcPr>
                            <w:tcW w:w="82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  <w:t>EBITDA Margin</w:t>
                            </w:r>
                          </w:p>
                        </w:tc>
                        <w:tc>
                          <w:tcPr>
                            <w:tcW w:w="57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7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E06F8" w:rsidRPr="00126049" w:rsidTr="00521B1E">
                        <w:trPr>
                          <w:trHeight w:val="288"/>
                        </w:trPr>
                        <w:tc>
                          <w:tcPr>
                            <w:tcW w:w="821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  <w:t>PAT</w:t>
                            </w:r>
                          </w:p>
                        </w:tc>
                        <w:tc>
                          <w:tcPr>
                            <w:tcW w:w="579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6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73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0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E06F8" w:rsidRPr="00126049" w:rsidTr="00521B1E">
                        <w:trPr>
                          <w:trHeight w:val="288"/>
                        </w:trPr>
                        <w:tc>
                          <w:tcPr>
                            <w:tcW w:w="82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26049"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57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6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73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8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2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</w:tcPr>
                          <w:p w:rsidR="001E06F8" w:rsidRPr="00126049" w:rsidRDefault="001E06F8" w:rsidP="00521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Zurich Bt Rupee" w:hAnsi="Futura Lt BT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1E06F8" w:rsidRPr="007D09D7" w:rsidRDefault="001E06F8" w:rsidP="001B44C5">
                      <w:pPr>
                        <w:pStyle w:val="Body"/>
                        <w:spacing w:before="120" w:after="0" w:line="240" w:lineRule="auto"/>
                        <w:rPr>
                          <w:b/>
                          <w:sz w:val="20"/>
                        </w:rPr>
                      </w:pPr>
                      <w:r w:rsidRPr="007D09D7">
                        <w:rPr>
                          <w:b/>
                          <w:sz w:val="20"/>
                        </w:rPr>
                        <w:t>Financial Summary</w:t>
                      </w:r>
                    </w:p>
                    <w:tbl>
                      <w:tblPr>
                        <w:tblW w:w="747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12"/>
                        <w:gridCol w:w="766"/>
                        <w:gridCol w:w="766"/>
                        <w:gridCol w:w="766"/>
                        <w:gridCol w:w="745"/>
                        <w:gridCol w:w="520"/>
                        <w:gridCol w:w="477"/>
                        <w:gridCol w:w="722"/>
                        <w:gridCol w:w="560"/>
                        <w:gridCol w:w="668"/>
                        <w:gridCol w:w="668"/>
                      </w:tblGrid>
                      <w:tr w:rsidR="001E06F8" w:rsidRPr="006D21C2" w:rsidTr="0049059D">
                        <w:trPr>
                          <w:trHeight w:val="300"/>
                        </w:trPr>
                        <w:tc>
                          <w:tcPr>
                            <w:tcW w:w="8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1E06F8" w:rsidRPr="006D21C2" w:rsidRDefault="001E06F8" w:rsidP="0049059D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YE </w:t>
                            </w: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Futura Lt BT" w:eastAsia="Times New Roman" w:hAnsi="Futura Lt BT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id w:val="1395547323"/>
                                <w:dataBinding w:xpath="/CompanyDetailsViewModel/FiscalYearEnd" w:storeItemID="{47AF9556-00FC-45A9-AE4F-785E0EEB2435}"/>
                                <w:text/>
                              </w:sdtPr>
                              <w:sdtContent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val="en-GB"/>
                                  </w:rPr>
                                  <w:t>Mar</w:t>
                                </w:r>
                              </w:sdtContent>
                            </w:sdt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Futura Lt BT" w:eastAsia="Times New Roman" w:hAnsi="Futura Lt BT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alias w:val="Financial Summary"/>
                                <w:tag w:val="Financial Summary"/>
                                <w:id w:val="-1242177882"/>
                                <w:text/>
                              </w:sdtPr>
                              <w:sdtContent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sdtContent>
                            </w:sdt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Futura Lt BT" w:eastAsia="Times New Roman" w:hAnsi="Futura Lt BT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id w:val="-268861836"/>
                                <w:dataBinding w:xpath="/CompanyDetailsViewModel/FinancialSummaryScale" w:storeItemID="{47AF9556-00FC-45A9-AE4F-785E0EEB2435}"/>
                                <w:text/>
                              </w:sdtPr>
                              <w:sdtContent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>Rs mn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1E06F8" w:rsidRPr="00041F99" w:rsidRDefault="001E06F8" w:rsidP="004905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41F99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Sales</w:t>
                            </w: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1E06F8" w:rsidRPr="00041F99" w:rsidRDefault="001E06F8" w:rsidP="004905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1E06F8" w:rsidRPr="00041F99" w:rsidRDefault="001E06F8" w:rsidP="004905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Recurring PAT</w:t>
                            </w: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1E06F8" w:rsidRPr="00041F99" w:rsidRDefault="001E06F8" w:rsidP="004905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EPS (Rs)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1E06F8" w:rsidRPr="00041F99" w:rsidRDefault="001E06F8" w:rsidP="004905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P/E (x)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1E06F8" w:rsidRPr="00041F99" w:rsidRDefault="001E06F8" w:rsidP="004905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P/B (x)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1E06F8" w:rsidRPr="00041F99" w:rsidRDefault="001E06F8" w:rsidP="004905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0790A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EV/</w:t>
                            </w:r>
                            <w:r w:rsidRPr="00F0790A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br/>
                              <w:t>EBITDA (x)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1E06F8" w:rsidRPr="00041F99" w:rsidRDefault="001E06F8" w:rsidP="004905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ROE (%)</w:t>
                            </w:r>
                          </w:p>
                        </w:tc>
                        <w:tc>
                          <w:tcPr>
                            <w:tcW w:w="6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1E06F8" w:rsidRPr="00041F99" w:rsidRDefault="001E06F8" w:rsidP="004905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Core ROIC (%)</w:t>
                            </w:r>
                          </w:p>
                        </w:tc>
                        <w:tc>
                          <w:tcPr>
                            <w:tcW w:w="66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1E06F8" w:rsidRPr="00041F99" w:rsidRDefault="001E06F8" w:rsidP="0049059D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EBITDA Margin (%)</w:t>
                            </w:r>
                          </w:p>
                        </w:tc>
                      </w:tr>
                      <w:tr w:rsidR="001E06F8" w:rsidRPr="006D21C2" w:rsidTr="0049059D">
                        <w:trPr>
                          <w:trHeight w:val="300"/>
                        </w:trPr>
                        <w:sdt>
                          <w:sdtPr>
                            <w:rPr>
                              <w:rFonts w:ascii="Futura Lt BT" w:eastAsia="Times New Roman" w:hAnsi="Futura Lt BT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alias w:val="Year"/>
                            <w:id w:val="390694188"/>
                            <w:dataBinding w:xpath="/equidata/years/year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81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FY19A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567339116"/>
                            <w:dataBinding w:xpath="/equidata/table[1]/equirow[1]/val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69,627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464692668"/>
                            <w:dataBinding w:xpath="/equidata/table[1]/equirow[2]/val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9,708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753658545"/>
                            <w:dataBinding w:xpath="/equidata/table[1]/equirow[3]/val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5,050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696453332"/>
                            <w:dataBinding w:xpath="/equidata/table[1]/equirow[4]/val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29.6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689070161"/>
                            <w:dataBinding w:xpath="/equidata/table[1]/equirow[5]/val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23.3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460304618"/>
                            <w:dataBinding w:xpath="/equidata/table[1]/equirow[6]/val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47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3.5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057127426"/>
                            <w:dataBinding w:xpath="/equidata/table[1]/equirow[7]/val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2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789129273"/>
                            <w:dataBinding w:xpath="/equidata/table[1]/equirow[8]/val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5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314579609"/>
                            <w:dataBinding w:xpath="/equidata/table[1]/equirow[9]/val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613517322"/>
                            <w:dataBinding w:xpath="/equidata/table[1]/equirow[10]/val[4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</w:sdtContent>
                        </w:sdt>
                      </w:tr>
                      <w:tr w:rsidR="001E06F8" w:rsidRPr="006D21C2" w:rsidTr="0049059D">
                        <w:trPr>
                          <w:trHeight w:val="300"/>
                        </w:trPr>
                        <w:sdt>
                          <w:sdtPr>
                            <w:rPr>
                              <w:rFonts w:ascii="Futura Lt BT" w:eastAsia="Times New Roman" w:hAnsi="Futura Lt BT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alias w:val="Year"/>
                            <w:id w:val="-1186437845"/>
                            <w:dataBinding w:xpath="/equidata/years/year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81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FY20E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944138731"/>
                            <w:dataBinding w:xpath="/equidata/table[1]/equirow[1]/val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78,615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270992808"/>
                            <w:dataBinding w:xpath="/equidata/table[1]/equirow[2]/val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11,689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848090445"/>
                            <w:dataBinding w:xpath="/equidata/table[1]/equirow[3]/val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6,222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906142013"/>
                            <w:dataBinding w:xpath="/equidata/table[1]/equirow[4]/val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36.4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2023808765"/>
                            <w:dataBinding w:xpath="/equidata/table[1]/equirow[5]/val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18.9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170636893"/>
                            <w:dataBinding w:xpath="/equidata/table[1]/equirow[6]/val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47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3.0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2116278411"/>
                            <w:dataBinding w:xpath="/equidata/table[1]/equirow[7]/val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2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630328400"/>
                            <w:dataBinding w:xpath="/equidata/table[1]/equirow[8]/val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5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896413792"/>
                            <w:dataBinding w:xpath="/equidata/table[1]/equirow[9]/val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209221707"/>
                            <w:dataBinding w:xpath="/equidata/table[1]/equirow[10]/val[5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</w:sdtContent>
                        </w:sdt>
                      </w:tr>
                      <w:tr w:rsidR="001E06F8" w:rsidRPr="006D21C2" w:rsidTr="0049059D">
                        <w:trPr>
                          <w:trHeight w:val="300"/>
                        </w:trPr>
                        <w:sdt>
                          <w:sdtPr>
                            <w:rPr>
                              <w:rFonts w:ascii="Futura Lt BT" w:eastAsia="Times New Roman" w:hAnsi="Futura Lt BT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alias w:val="Year"/>
                            <w:id w:val="460928600"/>
                            <w:dataBinding w:xpath="/equidata/years/year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81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FY21E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176305558"/>
                            <w:dataBinding w:xpath="/equidata/table[1]/equirow[1]/val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88,826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300624544"/>
                            <w:dataBinding w:xpath="/equidata/table[1]/equirow[2]/val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13,357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609784876"/>
                            <w:dataBinding w:xpath="/equidata/table[1]/equirow[3]/val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7,179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395084267"/>
                            <w:dataBinding w:xpath="/equidata/table[1]/equirow[4]/val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42.0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103191232"/>
                            <w:dataBinding w:xpath="/equidata/table[1]/equirow[5]/val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16.4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562321008"/>
                            <w:dataBinding w:xpath="/equidata/table[1]/equirow[6]/val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47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2.6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822461237"/>
                            <w:dataBinding w:xpath="/equidata/table[1]/equirow[7]/val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2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852099374"/>
                            <w:dataBinding w:xpath="/equidata/table[1]/equirow[8]/val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5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134710793"/>
                            <w:dataBinding w:xpath="/equidata/table[1]/equirow[9]/val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2129894021"/>
                            <w:dataBinding w:xpath="/equidata/table[1]/equirow[10]/val[6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</w:sdtContent>
                        </w:sdt>
                      </w:tr>
                      <w:tr w:rsidR="001E06F8" w:rsidRPr="006D21C2" w:rsidTr="0049059D">
                        <w:trPr>
                          <w:trHeight w:val="300"/>
                        </w:trPr>
                        <w:sdt>
                          <w:sdtPr>
                            <w:rPr>
                              <w:rFonts w:ascii="Futura Lt BT" w:eastAsia="Times New Roman" w:hAnsi="Futura Lt BT" w:cs="Arial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alias w:val="Year"/>
                            <w:id w:val="-1595006295"/>
                            <w:dataBinding w:xpath="/equidata/years/year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812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FY22E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83213298"/>
                            <w:dataBinding w:xpath="/equidata/table[1]/equirow[1]/val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582297651"/>
                            <w:dataBinding w:xpath="/equidata/table[1]/equirow[2]/val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626144586"/>
                            <w:dataBinding w:xpath="/equidata/table[1]/equirow[3]/val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6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364725003"/>
                            <w:dataBinding w:xpath="/equidata/table[1]/equirow[4]/val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4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120535831"/>
                            <w:dataBinding w:xpath="/equidata/table[1]/equirow[5]/val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929806989"/>
                            <w:dataBinding w:xpath="/equidata/table[1]/equirow[6]/val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477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1267694909"/>
                            <w:dataBinding w:xpath="/equidata/table[1]/equirow[7]/val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722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156274045"/>
                            <w:dataBinding w:xpath="/equidata/table[1]/equirow[8]/val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56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-4831732"/>
                            <w:dataBinding w:xpath="/equidata/table[1]/equirow[9]/val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alias w:val="Value"/>
                            <w:id w:val="544186365"/>
                            <w:dataBinding w:xpath="/equidata/table[1]/equirow[10]/val[7]" w:storeItemID="{8AB3A244-BE01-4FF0-A386-8AAD78F0C4B3}"/>
                            <w:text/>
                          </w:sdtPr>
                          <w:sdtContent>
                            <w:tc>
                              <w:tcPr>
                                <w:tcW w:w="668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1E06F8" w:rsidRPr="006D21C2" w:rsidRDefault="001E06F8" w:rsidP="002B353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1E06F8" w:rsidRPr="00C20820" w:rsidRDefault="001E06F8" w:rsidP="003B2EA7">
                      <w:pPr>
                        <w:pStyle w:val="ExhibitSource"/>
                        <w:pBdr>
                          <w:top w:val="none" w:sz="0" w:space="0" w:color="auto"/>
                        </w:pBdr>
                      </w:pPr>
                      <w:r w:rsidRPr="00C20820">
                        <w:t>Source: Company, Equirus Securities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440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06E828B0" wp14:editId="136D93C6">
                <wp:simplePos x="0" y="0"/>
                <wp:positionH relativeFrom="column">
                  <wp:posOffset>-2181860</wp:posOffset>
                </wp:positionH>
                <wp:positionV relativeFrom="paragraph">
                  <wp:posOffset>3689985</wp:posOffset>
                </wp:positionV>
                <wp:extent cx="4920615" cy="25044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615" cy="250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E4D" w:rsidRDefault="00A85E4D" w:rsidP="00021F40">
                            <w:pPr>
                              <w:pStyle w:val="FPHeading"/>
                            </w:pPr>
                            <w:r>
                              <w:t>FP Heading</w:t>
                            </w:r>
                          </w:p>
                          <w:p w:rsidR="00A85E4D" w:rsidRPr="00021F40" w:rsidRDefault="00A85E4D" w:rsidP="00021F40">
                            <w:pPr>
                              <w:pStyle w:val="Body"/>
                            </w:pPr>
                            <w:r>
                              <w:t>FP Body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28B0" id="Text Box 6" o:spid="_x0000_s1027" type="#_x0000_t202" style="position:absolute;left:0;text-align:left;margin-left:-171.8pt;margin-top:290.55pt;width:387.45pt;height:19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" filled="f" stroked="f" strokeweight=".5pt">
                <v:textbox>
                  <w:txbxContent>
                    <w:p w:rsidR="00A85E4D" w:rsidRDefault="00A85E4D" w:rsidP="00021F40">
                      <w:pPr>
                        <w:pStyle w:val="FPHeading"/>
                      </w:pPr>
                      <w:r>
                        <w:t>FP Heading</w:t>
                      </w:r>
                    </w:p>
                    <w:p w:rsidR="00A85E4D" w:rsidRPr="00021F40" w:rsidRDefault="00A85E4D" w:rsidP="00021F40">
                      <w:pPr>
                        <w:pStyle w:val="Body"/>
                      </w:pPr>
                      <w:r>
                        <w:t>FP Body Text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D24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00E1144C" wp14:editId="55D44CB3">
                <wp:simplePos x="0" y="0"/>
                <wp:positionH relativeFrom="margin">
                  <wp:posOffset>2752725</wp:posOffset>
                </wp:positionH>
                <wp:positionV relativeFrom="paragraph">
                  <wp:posOffset>263525</wp:posOffset>
                </wp:positionV>
                <wp:extent cx="2286000" cy="567626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67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E4D" w:rsidRPr="00755EA3" w:rsidRDefault="00A85E4D" w:rsidP="00B32867">
                            <w:pPr>
                              <w:pStyle w:val="SPDetailsLeft"/>
                              <w:tabs>
                                <w:tab w:val="clear" w:pos="2970"/>
                                <w:tab w:val="right" w:pos="3152"/>
                              </w:tabs>
                              <w:ind w:left="27"/>
                              <w:rPr>
                                <w:color w:val="FFFFFF" w:themeColor="background1"/>
                              </w:rPr>
                            </w:pPr>
                            <w:r w:rsidRPr="00755EA3">
                              <w:rPr>
                                <w:color w:val="FFFFFF" w:themeColor="background1"/>
                              </w:rPr>
                              <w:t xml:space="preserve">CMP </w:t>
                            </w:r>
                            <w:r w:rsidRPr="00755EA3">
                              <w:rPr>
                                <w:color w:val="FFFFFF" w:themeColor="background1"/>
                              </w:rPr>
                              <w:tab/>
                              <w:t>Target Price</w:t>
                            </w:r>
                          </w:p>
                          <w:p w:rsidR="00A85E4D" w:rsidRPr="00742B9C" w:rsidRDefault="00A85E4D" w:rsidP="00B32867">
                            <w:pPr>
                              <w:pStyle w:val="SPdetailsright"/>
                              <w:tabs>
                                <w:tab w:val="clear" w:pos="3152"/>
                                <w:tab w:val="right" w:pos="3150"/>
                              </w:tabs>
                              <w:spacing w:line="240" w:lineRule="auto"/>
                              <w:ind w:left="27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42B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Rs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ag w:val="CMP"/>
                                <w:id w:val="-1513067064"/>
                                <w:placeholder>
                                  <w:docPart w:val="B034420E6FC44321AEAB199FADBD4DD6"/>
                                </w:placeholder>
                                <w:dataBinding w:xpath="/CompanyDetailsViewModel/Cmp" w:storeItemID="{47AF9556-00FC-45A9-AE4F-785E0EEB2435}"/>
                                <w:text/>
                              </w:sdtPr>
                              <w:sdtEndPr/>
                              <w:sdtContent>
                                <w:r w:rsidR="001E06F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689</w:t>
                                </w:r>
                              </w:sdtContent>
                            </w:sdt>
                            <w:r w:rsidRPr="00755EA3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742B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Rs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ag w:val="TP_SYMBOL"/>
                                <w:id w:val="-58784061"/>
                                <w15:dataBinding w:xpath="/CompanyDetailsViewModel/TargetPrice" w:storeItemID="{47AF9556-00FC-45A9-AE4F-785E0EEB2435}"/>
                              </w:sdtPr>
                              <w:sdtEndPr/>
                              <w:sdtContent>
                                <w:r w:rsidR="001E06F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450</w:t>
                                </w:r>
                              </w:sdtContent>
                            </w:sdt>
                          </w:p>
                          <w:p w:rsidR="00A85E4D" w:rsidRPr="00742B9C" w:rsidRDefault="00A85E4D" w:rsidP="00B32867">
                            <w:pPr>
                              <w:pStyle w:val="SPdetailsright"/>
                              <w:tabs>
                                <w:tab w:val="clear" w:pos="3152"/>
                                <w:tab w:val="right" w:pos="3150"/>
                              </w:tabs>
                              <w:spacing w:line="240" w:lineRule="auto"/>
                              <w:ind w:left="27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color w:val="FFFFFF" w:themeColor="background1"/>
                              </w:rPr>
                              <w:tab/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id w:val="1350836566"/>
                                <w:placeholder>
                                  <w:docPart w:val="22DE6EE9DCFD4523BFCF8B86E5D1BD00"/>
                                </w:placeholder>
                                <w:dataBinding w:xpath="/CompanyDetailsViewModel/TargetDate" w:storeItemID="{47AF9556-00FC-45A9-AE4F-785E0EEB2435}"/>
                                <w:text/>
                              </w:sdtPr>
                              <w:sdtEndPr/>
                              <w:sdtContent>
                                <w:r w:rsidR="001E06F8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  <w:lang w:val="en-GB"/>
                                  </w:rPr>
                                  <w:t>Jun 2020</w:t>
                                </w:r>
                              </w:sdtContent>
                            </w:sdt>
                          </w:p>
                          <w:p w:rsidR="00A85E4D" w:rsidRPr="00755EA3" w:rsidRDefault="00A85E4D" w:rsidP="00B32867">
                            <w:pPr>
                              <w:pStyle w:val="SPdetailsright"/>
                              <w:ind w:left="29"/>
                              <w:rPr>
                                <w:color w:val="FFFFFF" w:themeColor="background1"/>
                              </w:rPr>
                            </w:pPr>
                            <w:r w:rsidRPr="00755EA3">
                              <w:rPr>
                                <w:color w:val="FFFFFF" w:themeColor="background1"/>
                              </w:rPr>
                              <w:t>Rating</w:t>
                            </w:r>
                            <w:r w:rsidRPr="00755EA3">
                              <w:rPr>
                                <w:color w:val="FFFFFF" w:themeColor="background1"/>
                              </w:rPr>
                              <w:tab/>
                              <w:t>Upside</w:t>
                            </w:r>
                          </w:p>
                          <w:p w:rsidR="00A85E4D" w:rsidRPr="00742B9C" w:rsidRDefault="00181B23" w:rsidP="00B32867">
                            <w:pPr>
                              <w:pStyle w:val="SPdetailsright"/>
                              <w:tabs>
                                <w:tab w:val="clear" w:pos="3152"/>
                                <w:tab w:val="right" w:pos="3159"/>
                              </w:tabs>
                              <w:spacing w:line="240" w:lineRule="auto"/>
                              <w:ind w:left="28"/>
                              <w:rPr>
                                <w:rStyle w:val="epsChar"/>
                                <w:bCs w:val="0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ag w:val="Rating"/>
                                <w:id w:val="-1611964109"/>
                                <w:placeholder>
                                  <w:docPart w:val="B034420E6FC44321AEAB199FADBD4DD6"/>
                                </w:placeholder>
                                <w:dataBinding w:xpath="/CompanyDetailsViewModel/Rating" w:storeItemID="{47AF9556-00FC-45A9-AE4F-785E0EEB2435}"/>
                                <w:text/>
                              </w:sdtPr>
                              <w:sdtEndPr/>
                              <w:sdtContent>
                                <w:r w:rsidR="00A85E4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BUY</w:t>
                                </w:r>
                              </w:sdtContent>
                            </w:sdt>
                            <w:r w:rsidR="00A85E4D" w:rsidRPr="00742B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5E4D" w:rsidRPr="00742B9C">
                              <w:rPr>
                                <w:rStyle w:val="epsChar"/>
                                <w:bCs w:val="0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rStyle w:val="epsChar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Upside"/>
                                <w:tag w:val="Upside"/>
                                <w:id w:val="1819612690"/>
                                <w:placeholder>
                                  <w:docPart w:val="B034420E6FC44321AEAB199FADBD4DD6"/>
                                </w:placeholder>
                                <w15:dataBinding w:xpath="/CompanyDetailsViewModel/Upside" w:storeItemID="{47AF9556-00FC-45A9-AE4F-785E0EEB2435}"/>
                              </w:sdtPr>
                              <w:sdtEndPr>
                                <w:rPr>
                                  <w:rStyle w:val="epsChar"/>
                                </w:rPr>
                              </w:sdtEndPr>
                              <w:sdtContent>
                                <w:r w:rsidR="001E06F8">
                                  <w:rPr>
                                    <w:rStyle w:val="epsChar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-35%</w:t>
                                </w:r>
                              </w:sdtContent>
                            </w:sdt>
                            <w:r w:rsidR="00A85E4D">
                              <w:rPr>
                                <w:rStyle w:val="epsChar"/>
                                <w:bCs w:val="0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</w:t>
                            </w:r>
                            <w:sdt>
                              <w:sdtPr>
                                <w:rPr>
                                  <w:rStyle w:val="epsChar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</w:rPr>
                                <w:tag w:val="Upside_Symbol"/>
                                <w:id w:val="1097985814"/>
                                <w:placeholder>
                                  <w:docPart w:val="E20CDBE97A3443ED9D3657C1937BC85E"/>
                                </w:placeholder>
                              </w:sdtPr>
                              <w:sdtEndPr>
                                <w:rPr>
                                  <w:rStyle w:val="epsChar"/>
                                </w:rPr>
                              </w:sdtEndPr>
                              <w:sdtContent>
                                <w:r w:rsidR="001E06F8">
                                  <w:rPr>
                                    <w:rStyle w:val="epsChar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sym w:font="Wingdings 3" w:char="F024"/>
                                </w:r>
                              </w:sdtContent>
                            </w:sdt>
                            <w:r w:rsidR="00A85E4D">
                              <w:rPr>
                                <w:rStyle w:val="epsChar"/>
                                <w:bCs w:val="0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85E4D" w:rsidRDefault="00A85E4D" w:rsidP="00B32867">
                            <w:pPr>
                              <w:tabs>
                                <w:tab w:val="right" w:pos="2344"/>
                              </w:tabs>
                              <w:autoSpaceDE w:val="0"/>
                              <w:autoSpaceDN w:val="0"/>
                              <w:adjustRightInd w:val="0"/>
                              <w:spacing w:before="60" w:line="240" w:lineRule="auto"/>
                              <w:ind w:left="29"/>
                              <w:rPr>
                                <w:rStyle w:val="epsChar"/>
                                <w:b/>
                                <w:bCs w:val="0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7F2B1E" w:rsidRDefault="007F2B1E" w:rsidP="007F2B1E">
                            <w:pPr>
                              <w:spacing w:after="0" w:line="240" w:lineRule="auto"/>
                              <w:rPr>
                                <w:rFonts w:ascii="Futura Lt BT" w:hAnsi="Futura Lt BT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hAnsi="Futura Lt BT" w:cs="Arial"/>
                                <w:b/>
                                <w:sz w:val="16"/>
                                <w:szCs w:val="16"/>
                              </w:rPr>
                              <w:t>Estimate Revision</w:t>
                            </w:r>
                          </w:p>
                          <w:tbl>
                            <w:tblPr>
                              <w:tblW w:w="4977" w:type="pct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3"/>
                              <w:gridCol w:w="646"/>
                              <w:gridCol w:w="646"/>
                              <w:gridCol w:w="646"/>
                              <w:gridCol w:w="646"/>
                            </w:tblGrid>
                            <w:tr w:rsidR="007F2B1E" w:rsidRPr="00755EA3" w:rsidTr="00955905">
                              <w:trPr>
                                <w:trHeight w:val="288"/>
                              </w:trPr>
                              <w:tc>
                                <w:tcPr>
                                  <w:tcW w:w="106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7F2B1E" w:rsidRPr="00755EA3" w:rsidRDefault="007F2B1E" w:rsidP="007F2B1E">
                                  <w:pPr>
                                    <w:spacing w:after="0" w:line="240" w:lineRule="auto"/>
                                    <w:rPr>
                                      <w:rFonts w:ascii="Futura Lt BT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FBFBF"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  <w:hideMark/>
                                </w:tcPr>
                                <w:p w:rsidR="007F2B1E" w:rsidRPr="00755EA3" w:rsidRDefault="007F2B1E" w:rsidP="007F2B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utura Lt BT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  <w:lang w:eastAsia="en-IN"/>
                                    </w:rPr>
                                  </w:pPr>
                                  <w:r w:rsidRPr="00755EA3">
                                    <w:rPr>
                                      <w:rFonts w:ascii="Futura Lt BT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Forecasts</w:t>
                                  </w:r>
                                </w:p>
                              </w:tc>
                              <w:tc>
                                <w:tcPr>
                                  <w:tcW w:w="1965" w:type="pct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  <w:hideMark/>
                                </w:tcPr>
                                <w:p w:rsidR="007F2B1E" w:rsidRPr="00755EA3" w:rsidRDefault="007F2B1E" w:rsidP="007F2B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utura Lt BT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755EA3">
                                    <w:rPr>
                                      <w:rFonts w:ascii="Futura Lt BT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% Change</w:t>
                                  </w:r>
                                </w:p>
                              </w:tc>
                            </w:tr>
                            <w:tr w:rsidR="007F2B1E" w:rsidRPr="00755EA3" w:rsidTr="00955905">
                              <w:trPr>
                                <w:trHeight w:val="288"/>
                              </w:trPr>
                              <w:tc>
                                <w:tcPr>
                                  <w:tcW w:w="106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7F2B1E" w:rsidRPr="00755EA3" w:rsidRDefault="007F2B1E" w:rsidP="007F2B1E">
                                  <w:pPr>
                                    <w:spacing w:after="0" w:line="240" w:lineRule="auto"/>
                                    <w:rPr>
                                      <w:rFonts w:ascii="Futura Lt BT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  <w:lang w:eastAsia="en-IN"/>
                                    </w:rPr>
                                  </w:pPr>
                                  <w:r w:rsidRPr="00755EA3">
                                    <w:rPr>
                                      <w:rFonts w:ascii="Futura Lt BT" w:hAnsi="Futura Lt BT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sdt>
                                    <w:sdtPr>
                                      <w:rPr>
                                        <w:rFonts w:ascii="Futura Lt BT" w:hAnsi="Futura Lt BT" w:cs="Arial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id w:val="-507361086"/>
                                      <w:placeholder>
                                        <w:docPart w:val="57A534510B324961806E42BFB9191AFA"/>
                                      </w:placeholder>
                                      <w:dataBinding w:xpath="/CompanyDetailsViewModel/FinancialSummaryScale" w:storeItemID="{47AF9556-00FC-45A9-AE4F-785E0EEB2435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Futura Lt BT" w:hAnsi="Futura Lt BT" w:cs="Arial"/>
                                          <w:b/>
                                          <w:bCs/>
                                          <w:sz w:val="14"/>
                                          <w:szCs w:val="14"/>
                                        </w:rPr>
                                        <w:t>Rs mn</w:t>
                                      </w:r>
                                    </w:sdtContent>
                                  </w:sdt>
                                  <w:r w:rsidRPr="00755EA3">
                                    <w:rPr>
                                      <w:rFonts w:ascii="Futura Lt BT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  <w:lang w:eastAsia="en-I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83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7F2B1E" w:rsidRPr="00755EA3" w:rsidRDefault="00181B23" w:rsidP="007F2B1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hAnsi="Futura Lt BT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  <w:lang w:eastAsia="en-IN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utura Lt BT" w:hAnsi="Futura Lt BT" w:cs="Arial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  <w:lang w:eastAsia="en-IN"/>
                                      </w:rPr>
                                      <w:id w:val="-876465726"/>
                                      <w:placeholder>
                                        <w:docPart w:val="6DB0F7E810114A0C8492280D15733196"/>
                                      </w:placeholder>
                                      <w:dataBinding w:xpath="/estimatedata/years/year[1]" w:storeItemID="{448C0464-2368-40D0-BDE6-B8EEF03AE260}"/>
                                      <w:text/>
                                    </w:sdtPr>
                                    <w:sdtEndPr/>
                                    <w:sdtContent>
                                      <w:r w:rsidR="001E06F8">
                                        <w:rPr>
                                          <w:rFonts w:ascii="Futura Lt BT" w:hAnsi="Futura Lt BT" w:cs="Arial"/>
                                          <w:b/>
                                          <w:bCs/>
                                          <w:color w:val="000000"/>
                                          <w:sz w:val="14"/>
                                          <w:szCs w:val="14"/>
                                          <w:lang w:val="en-GB" w:eastAsia="en-IN"/>
                                        </w:rPr>
                                        <w:t>FY20E</w:t>
                                      </w:r>
                                    </w:sdtContent>
                                  </w:sdt>
                                </w:p>
                              </w:tc>
                              <w:sdt>
                                <w:sdtPr>
                                  <w:rPr>
                                    <w:rFonts w:ascii="Futura Lt BT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  <w:id w:val="670224189"/>
                                  <w:placeholder>
                                    <w:docPart w:val="6DB0F7E810114A0C8492280D15733196"/>
                                  </w:placeholder>
                                  <w:dataBinding w:xpath="/estimatedata/years/year[2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BFBFBF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Pr="00755EA3" w:rsidRDefault="001E06F8" w:rsidP="007F2B1E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hAnsi="Futura Lt BT" w:cs="Arial"/>
                                          <w:b/>
                                          <w:bCs/>
                                          <w:color w:val="000000"/>
                                          <w:sz w:val="14"/>
                                          <w:szCs w:val="14"/>
                                          <w:lang w:eastAsia="en-IN"/>
                                        </w:rPr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b/>
                                          <w:bCs/>
                                          <w:color w:val="000000"/>
                                          <w:sz w:val="14"/>
                                          <w:szCs w:val="14"/>
                                          <w:lang w:val="en-GB" w:eastAsia="en-IN"/>
                                        </w:rPr>
                                        <w:t>FY21E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  <w:id w:val="1218714848"/>
                                  <w:placeholder>
                                    <w:docPart w:val="6DB0F7E810114A0C8492280D15733196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BFBFBF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Pr="00755EA3" w:rsidRDefault="007F2B1E" w:rsidP="007F2B1E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hAnsi="Futura Lt BT" w:cs="Arial"/>
                                          <w:b/>
                                          <w:bCs/>
                                          <w:color w:val="000000"/>
                                          <w:sz w:val="14"/>
                                          <w:szCs w:val="14"/>
                                          <w:lang w:eastAsia="en-IN"/>
                                        </w:rPr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b/>
                                          <w:bCs/>
                                          <w:color w:val="000000"/>
                                          <w:sz w:val="14"/>
                                          <w:szCs w:val="14"/>
                                          <w:lang w:eastAsia="en-IN"/>
                                        </w:rPr>
                                        <w:t xml:space="preserve"> FY20E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  <w:id w:val="37029609"/>
                                  <w:placeholder>
                                    <w:docPart w:val="6DB0F7E810114A0C8492280D15733196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BFBFBF"/>
                                      <w:noWrap/>
                                      <w:tcMar>
                                        <w:left w:w="0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7F2B1E" w:rsidRPr="00755EA3" w:rsidRDefault="007F2B1E" w:rsidP="007F2B1E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hAnsi="Futura Lt BT" w:cs="Arial"/>
                                          <w:b/>
                                          <w:bCs/>
                                          <w:color w:val="000000"/>
                                          <w:sz w:val="14"/>
                                          <w:szCs w:val="14"/>
                                          <w:lang w:eastAsia="en-IN"/>
                                        </w:rPr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b/>
                                          <w:bCs/>
                                          <w:color w:val="000000"/>
                                          <w:sz w:val="14"/>
                                          <w:szCs w:val="14"/>
                                          <w:lang w:eastAsia="en-IN"/>
                                        </w:rPr>
                                        <w:t xml:space="preserve"> FY21E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7F2B1E" w:rsidRPr="00755EA3" w:rsidTr="00955905">
                              <w:trPr>
                                <w:trHeight w:val="288"/>
                              </w:trPr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  <w:id w:val="-1235149272"/>
                                  <w:placeholder>
                                    <w:docPart w:val="57A534510B324961806E42BFB9191AFA"/>
                                  </w:placeholder>
                                  <w:dataBinding w:xpath="/estimatedata/table[1]/equirow[1]/val[1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069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vAlign w:val="center"/>
                                    </w:tcPr>
                                    <w:p w:rsidR="007F2B1E" w:rsidRPr="00755EA3" w:rsidRDefault="001E06F8" w:rsidP="007F2B1E">
                                      <w:pPr>
                                        <w:spacing w:after="0" w:line="240" w:lineRule="auto"/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eastAsia="en-IN"/>
                                        </w:rPr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 w:eastAsia="en-IN"/>
                                        </w:rPr>
                                        <w:t>Sales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444119457"/>
                                  <w:placeholder>
                                    <w:docPart w:val="4D64F282689F4E228E7ED1C910C95CCC"/>
                                  </w:placeholder>
                                  <w:dataBinding w:xpath="/estimatedata/table[1]/equirow[1]/val[2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Pr="00755EA3" w:rsidRDefault="001E06F8" w:rsidP="007F2B1E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  <w:t>157,230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700478010"/>
                                  <w:placeholder>
                                    <w:docPart w:val="8EAE5C516A444DB982E77388F35B6F94"/>
                                  </w:placeholder>
                                  <w:dataBinding w:xpath="/estimatedata/table[1]/equirow[1]/val[3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Pr="00755EA3" w:rsidRDefault="001E06F8" w:rsidP="007F2B1E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  <w:t>177,653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587350999"/>
                                  <w:placeholder>
                                    <w:docPart w:val="6446C8E3A24846C6973434ABEC7CF456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Default="007F2B1E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 w:rsidRPr="00B63922"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308245270"/>
                                  <w:placeholder>
                                    <w:docPart w:val="F20D83A6447648EE9747885467291073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0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7F2B1E" w:rsidRDefault="007F2B1E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 w:rsidRPr="00B63922"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7F2B1E" w:rsidRPr="00755EA3" w:rsidTr="00955905">
                              <w:trPr>
                                <w:trHeight w:val="288"/>
                              </w:trPr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  <w:id w:val="-2121363721"/>
                                  <w:placeholder>
                                    <w:docPart w:val="7EEAE6E2C2E34DBBABC3264650DD2922"/>
                                  </w:placeholder>
                                  <w:dataBinding w:xpath="/estimatedata/table[1]/equirow[2]/val[1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069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7F2B1E" w:rsidRPr="00755EA3" w:rsidRDefault="001E06F8" w:rsidP="007F2B1E">
                                      <w:pPr>
                                        <w:spacing w:after="0" w:line="240" w:lineRule="auto"/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eastAsia="en-IN"/>
                                        </w:rPr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 w:eastAsia="en-IN"/>
                                        </w:rPr>
                                        <w:t>Sales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1888718236"/>
                                  <w:placeholder>
                                    <w:docPart w:val="3E05969E3DAF4205B1ABADAA0822CF5C"/>
                                  </w:placeholder>
                                  <w:dataBinding w:xpath="/estimatedata/table[1]/equirow[2]/val[2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Default="001E06F8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  <w:t>472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1274127669"/>
                                  <w:placeholder>
                                    <w:docPart w:val="488008B7BDED48E99AB8D69A50F1CD72"/>
                                  </w:placeholder>
                                  <w:dataBinding w:xpath="/estimatedata/table[1]/equirow[2]/val[3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Default="001E06F8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  <w:t>533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523601183"/>
                                  <w:placeholder>
                                    <w:docPart w:val="ACA8D226384E4D9FB9D7B8DC93CE9C00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Default="007F2B1E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 w:rsidRPr="00B63922"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2107416658"/>
                                  <w:placeholder>
                                    <w:docPart w:val="95E6735DA2E64B11967C717865F9F1B1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7F2B1E" w:rsidRDefault="007F2B1E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 w:rsidRPr="00B63922"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7F2B1E" w:rsidRPr="00755EA3" w:rsidTr="00955905">
                              <w:trPr>
                                <w:trHeight w:val="288"/>
                              </w:trPr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  <w:id w:val="-1752651565"/>
                                  <w:placeholder>
                                    <w:docPart w:val="CB0450913B044BF79263ABBC0738C4B1"/>
                                  </w:placeholder>
                                  <w:dataBinding w:xpath="/estimatedata/table[1]/equirow[3]/val[1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069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vAlign w:val="center"/>
                                    </w:tcPr>
                                    <w:p w:rsidR="007F2B1E" w:rsidRPr="00755EA3" w:rsidRDefault="001E06F8" w:rsidP="007F2B1E">
                                      <w:pPr>
                                        <w:spacing w:after="0" w:line="240" w:lineRule="auto"/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eastAsia="en-IN"/>
                                        </w:rPr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 w:eastAsia="en-IN"/>
                                        </w:rPr>
                                        <w:t>EBITDA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1222136862"/>
                                  <w:placeholder>
                                    <w:docPart w:val="8DA6DF30E46A4F22A56CD8B04E4F2426"/>
                                  </w:placeholder>
                                  <w:dataBinding w:xpath="/estimatedata/table[1]/equirow[3]/val[2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Default="001E06F8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  <w:t>11,689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88976785"/>
                                  <w:placeholder>
                                    <w:docPart w:val="EDB70FD16B9346D7899D940831516815"/>
                                  </w:placeholder>
                                  <w:dataBinding w:xpath="/estimatedata/table[1]/equirow[3]/val[3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Default="001E06F8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  <w:t>13,357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741176957"/>
                                  <w:placeholder>
                                    <w:docPart w:val="5980AFBCE3674521B27E8E25434EB254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Default="007F2B1E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 w:rsidRPr="00B63922"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1297593673"/>
                                  <w:placeholder>
                                    <w:docPart w:val="F5F2DC6F38AC48FE9B9E935A976982E4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0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7F2B1E" w:rsidRDefault="007F2B1E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 w:rsidRPr="00B63922"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7F2B1E" w:rsidRPr="00755EA3" w:rsidTr="00955905">
                              <w:trPr>
                                <w:trHeight w:val="288"/>
                              </w:trPr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  <w:id w:val="-1103486492"/>
                                  <w:placeholder>
                                    <w:docPart w:val="E7170D53CC654CD499BE3EBCAB648366"/>
                                  </w:placeholder>
                                  <w:dataBinding w:xpath="/estimatedata/table[1]/equirow[4]/val[1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069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7F2B1E" w:rsidRPr="00755EA3" w:rsidRDefault="001E06F8" w:rsidP="007F2B1E">
                                      <w:pPr>
                                        <w:spacing w:after="0" w:line="240" w:lineRule="auto"/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eastAsia="en-IN"/>
                                        </w:rPr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 w:eastAsia="en-IN"/>
                                        </w:rPr>
                                        <w:t>EBITDA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195082330"/>
                                  <w:placeholder>
                                    <w:docPart w:val="606A32DFD5474F06AC9DF2339C7A6779"/>
                                  </w:placeholder>
                                  <w:dataBinding w:xpath="/estimatedata/table[1]/equirow[4]/val[2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Default="001E06F8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  <w:t>12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356130061"/>
                                  <w:placeholder>
                                    <w:docPart w:val="FC13BC68841141E698721519E2518F53"/>
                                  </w:placeholder>
                                  <w:dataBinding w:xpath="/estimatedata/table[1]/equirow[4]/val[3]" w:storeItemID="{448C0464-2368-40D0-BDE6-B8EEF03AE260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Default="001E06F8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  <w:t>13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1175032179"/>
                                  <w:placeholder>
                                    <w:docPart w:val="B5277858ECF14A349897D4EBA896CBAC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15" w:type="dxa"/>
                                      </w:tcMar>
                                      <w:vAlign w:val="center"/>
                                    </w:tcPr>
                                    <w:p w:rsidR="007F2B1E" w:rsidRDefault="007F2B1E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 w:rsidRPr="00B63922"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alias w:val="Value"/>
                                  <w:tag w:val="Value"/>
                                  <w:id w:val="-317200745"/>
                                  <w:placeholder>
                                    <w:docPart w:val="201D55A5A8ED482AB343CDEE2EBF3654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983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0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7F2B1E" w:rsidRDefault="007F2B1E" w:rsidP="007F2B1E">
                                      <w:pPr>
                                        <w:spacing w:after="0"/>
                                        <w:jc w:val="right"/>
                                      </w:pPr>
                                      <w:r w:rsidRPr="00B63922">
                                        <w:rPr>
                                          <w:rFonts w:ascii="Futura Lt BT" w:hAnsi="Futura Lt BT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7F2B1E" w:rsidRPr="007F2B1E" w:rsidRDefault="007F2B1E" w:rsidP="007F2B1E">
                            <w:pPr>
                              <w:spacing w:after="0" w:line="240" w:lineRule="auto"/>
                              <w:rPr>
                                <w:rFonts w:ascii="Futura Lt BT" w:hAnsi="Futura Lt BT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W w:w="4977" w:type="pct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16"/>
                              <w:gridCol w:w="1471"/>
                            </w:tblGrid>
                            <w:tr w:rsidR="00A85E4D" w:rsidRPr="00755EA3" w:rsidTr="00742B9C">
                              <w:trPr>
                                <w:trHeight w:val="315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Stock Information</w:t>
                                  </w:r>
                                </w:p>
                              </w:tc>
                            </w:tr>
                            <w:tr w:rsidR="00A85E4D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Market Cap (Rs Mn)</w:t>
                                  </w:r>
                                  <w:r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610398334"/>
                                  <w:dataBinding w:xpath="/CompanyDetailsViewModel/MarketCap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117,750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85E4D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52 Wk H/L (Rs)</w:t>
                                  </w:r>
                                </w:p>
                              </w:tc>
                              <w:tc>
                                <w:tcPr>
                                  <w:tcW w:w="223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noWrap/>
                                  <w:tcMar>
                                    <w:left w:w="115" w:type="dxa"/>
                                    <w:right w:w="173" w:type="dxa"/>
                                  </w:tcMar>
                                  <w:vAlign w:val="center"/>
                                </w:tcPr>
                                <w:p w:rsidR="00A85E4D" w:rsidRPr="00755EA3" w:rsidRDefault="00181B23" w:rsidP="00AE1C3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utura Lt BT" w:eastAsia="Times New Roman" w:hAnsi="Futura Lt BT" w:cs="Arial"/>
                                        <w:color w:val="000000"/>
                                        <w:sz w:val="16"/>
                                        <w:szCs w:val="16"/>
                                      </w:rPr>
                                      <w:id w:val="184563583"/>
                                      <w:dataBinding w:xpath="/CompanyDetailsViewModel/FiftyTwoWeekHigh" w:storeItemID="{47AF9556-00FC-45A9-AE4F-785E0EEB2435}"/>
                                      <w:text/>
                                    </w:sdtPr>
                                    <w:sdtEndPr/>
                                    <w:sdtContent>
                                      <w:r w:rsidR="001E06F8"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808</w:t>
                                      </w:r>
                                    </w:sdtContent>
                                  </w:sdt>
                                  <w:r w:rsidR="00A85E4D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sdt>
                                    <w:sdtPr>
                                      <w:rPr>
                                        <w:rFonts w:ascii="Futura Lt BT" w:eastAsia="Times New Roman" w:hAnsi="Futura Lt BT" w:cs="Arial"/>
                                        <w:color w:val="000000"/>
                                        <w:sz w:val="16"/>
                                        <w:szCs w:val="16"/>
                                      </w:rPr>
                                      <w:id w:val="-715501375"/>
                                      <w:dataBinding w:xpath="/CompanyDetailsViewModel/FiftyTwoWeekLow" w:storeItemID="{47AF9556-00FC-45A9-AE4F-785E0EEB2435}"/>
                                      <w:text/>
                                    </w:sdtPr>
                                    <w:sdtEndPr/>
                                    <w:sdtContent>
                                      <w:r w:rsidR="001E06F8"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573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A85E4D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Avg Daily Volume (1yr)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1563787844"/>
                                  <w:dataBinding w:xpath="/CompanyDetailsViewModel/AvgDailyVolum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755,491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85E4D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Avg Daily Value (Rs Mn)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627667170"/>
                                  <w:dataBinding w:xpath="/CompanyDetailsViewModel/AvgDailyValu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2F2F2" w:themeFill="background1" w:themeFillShade="F2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6.9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85E4D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Equity Cap (Rs Mn)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808716127"/>
                                  <w:dataBinding w:xpath="/CompanyDetailsViewModel/EquityCap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110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85E4D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Face Value (Rs)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438531466"/>
                                  <w:dataBinding w:xpath="/CompanyDetailsViewModel/FaceValu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2F2F2" w:themeFill="background1" w:themeFillShade="F2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85E4D" w:rsidRPr="00755EA3" w:rsidTr="00742B9C">
                              <w:trPr>
                                <w:trHeight w:val="300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hAnsi="Futura Lt BT" w:cs="Arial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Share Outstanding </w:t>
                                  </w:r>
                                  <w:r w:rsidR="008F1254">
                                    <w:rPr>
                                      <w:rFonts w:ascii="Futura Lt BT" w:hAnsi="Futura Lt BT" w:cs="Arial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(Mn)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689792821"/>
                                  <w:dataBinding w:xpath="/CompanyDetailsViewModel/ShareOutstanding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170.8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85E4D" w:rsidRPr="00755EA3" w:rsidTr="00742B9C">
                              <w:trPr>
                                <w:trHeight w:val="315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Bloomberg Code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2029793996"/>
                                  <w:dataBinding w:xpath="/CompanyDetailsViewModel/BlommbergCod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2F2F2" w:themeFill="background1" w:themeFillShade="F2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AMRJ IN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85E4D" w:rsidRPr="00755EA3" w:rsidTr="00742B9C">
                              <w:trPr>
                                <w:trHeight w:val="315"/>
                              </w:trPr>
                              <w:tc>
                                <w:tcPr>
                                  <w:tcW w:w="2763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Ind Benchmark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333385434"/>
                                  <w:dataBinding w:xpath="/CompanyDetailsViewModel/Benchmark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37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auto" w:fill="auto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A85E4D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A85E4D" w:rsidRPr="00755EA3" w:rsidRDefault="00A85E4D" w:rsidP="00AE1C3A">
                            <w:pPr>
                              <w:tabs>
                                <w:tab w:val="num" w:pos="0"/>
                              </w:tabs>
                              <w:spacing w:after="0" w:line="120" w:lineRule="exact"/>
                              <w:jc w:val="both"/>
                              <w:rPr>
                                <w:rFonts w:ascii="Futura Lt BT" w:hAnsi="Futura Lt BT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"/>
                              <w:gridCol w:w="717"/>
                              <w:gridCol w:w="724"/>
                              <w:gridCol w:w="740"/>
                            </w:tblGrid>
                            <w:tr w:rsidR="00A85E4D" w:rsidRPr="00755EA3" w:rsidTr="008E416C">
                              <w:trPr>
                                <w:trHeight w:val="315"/>
                              </w:trPr>
                              <w:tc>
                                <w:tcPr>
                                  <w:tcW w:w="1446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Ownership</w:t>
                                  </w:r>
                                  <w:r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 xml:space="preserve"> (%)</w:t>
                                  </w:r>
                                </w:p>
                              </w:tc>
                              <w:tc>
                                <w:tcPr>
                                  <w:tcW w:w="1171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Recent</w:t>
                                  </w:r>
                                </w:p>
                              </w:tc>
                              <w:tc>
                                <w:tcPr>
                                  <w:tcW w:w="117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3M</w:t>
                                  </w:r>
                                </w:p>
                              </w:tc>
                              <w:tc>
                                <w:tcPr>
                                  <w:tcW w:w="120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BFBFBF"/>
                                  <w:noWrap/>
                                  <w:tcMar>
                                    <w:left w:w="115" w:type="dxa"/>
                                    <w:right w:w="173" w:type="dxa"/>
                                  </w:tcMar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12M</w:t>
                                  </w:r>
                                </w:p>
                              </w:tc>
                            </w:tr>
                            <w:tr w:rsidR="00A85E4D" w:rsidRPr="00755EA3" w:rsidTr="008E416C">
                              <w:trPr>
                                <w:trHeight w:val="300"/>
                              </w:trPr>
                              <w:tc>
                                <w:tcPr>
                                  <w:tcW w:w="1446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Promoters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988705836"/>
                                  <w:dataBinding w:xpath="/CompanyDetailsViewModel/PromotersRecent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1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880397797"/>
                                  <w:dataBinding w:xpath="/CompanyDetailsViewModel/PromotersThre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9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342898664"/>
                                  <w:dataBinding w:xpath="/CompanyDetailsViewModel/PromotersTwelv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04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85E4D" w:rsidRPr="00755EA3" w:rsidTr="008E416C">
                              <w:trPr>
                                <w:trHeight w:val="300"/>
                              </w:trPr>
                              <w:tc>
                                <w:tcPr>
                                  <w:tcW w:w="1446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DII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2080714160"/>
                                  <w:dataBinding w:xpath="/CompanyDetailsViewModel/DllRecent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1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481705916"/>
                                  <w:dataBinding w:xpath="/CompanyDetailsViewModel/DllThre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9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785074283"/>
                                  <w:dataBinding w:xpath="/CompanyDetailsViewModel/DllTwelv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04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85E4D" w:rsidRPr="00755EA3" w:rsidTr="008E416C">
                              <w:trPr>
                                <w:trHeight w:val="300"/>
                              </w:trPr>
                              <w:tc>
                                <w:tcPr>
                                  <w:tcW w:w="1446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FII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595828227"/>
                                  <w:dataBinding w:xpath="/CompanyDetailsViewModel/FllRecent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1" w:type="pct"/>
                                      <w:tcBorders>
                                        <w:top w:val="nil"/>
                                        <w:left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1596847096"/>
                                  <w:dataBinding w:xpath="/CompanyDetailsViewModel/FllThre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9" w:type="pct"/>
                                      <w:tcBorders>
                                        <w:top w:val="nil"/>
                                        <w:left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181123150"/>
                                  <w:dataBinding w:xpath="/CompanyDetailsViewModel/FllTwelv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04" w:type="pct"/>
                                      <w:tcBorders>
                                        <w:top w:val="nil"/>
                                        <w:left w:val="nil"/>
                                        <w:right w:val="nil"/>
                                      </w:tcBorders>
                                      <w:shd w:val="clear" w:color="000000" w:fill="FFFFFF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85E4D" w:rsidRPr="00755EA3" w:rsidTr="008E416C">
                              <w:trPr>
                                <w:trHeight w:val="315"/>
                              </w:trPr>
                              <w:tc>
                                <w:tcPr>
                                  <w:tcW w:w="1446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85E4D" w:rsidRPr="00755EA3" w:rsidRDefault="00A85E4D" w:rsidP="00AE1C3A">
                                  <w:pPr>
                                    <w:spacing w:after="0" w:line="240" w:lineRule="auto"/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5EA3">
                                    <w:rPr>
                                      <w:rFonts w:ascii="Futura Lt BT" w:eastAsia="Times New Roman" w:hAnsi="Futura Lt BT" w:cs="Arial"/>
                                      <w:color w:val="000000"/>
                                      <w:sz w:val="16"/>
                                      <w:szCs w:val="16"/>
                                      <w:lang w:eastAsia="en-IN"/>
                                    </w:rPr>
                                    <w:t>Public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529982443"/>
                                  <w:dataBinding w:xpath="/CompanyDetailsViewModel/PublicRecent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1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-1888867967"/>
                                  <w:dataBinding w:xpath="/CompanyDetailsViewModel/PublicThre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179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id w:val="1259642516"/>
                                  <w:dataBinding w:xpath="/CompanyDetailsViewModel/PublicTwelve" w:storeItemID="{47AF9556-00FC-45A9-AE4F-785E0EEB2435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204" w:type="pct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000000" w:fill="F2F2F2"/>
                                      <w:noWrap/>
                                      <w:tcMar>
                                        <w:left w:w="115" w:type="dxa"/>
                                        <w:right w:w="173" w:type="dxa"/>
                                      </w:tcMar>
                                      <w:vAlign w:val="center"/>
                                    </w:tcPr>
                                    <w:p w:rsidR="00A85E4D" w:rsidRPr="00755EA3" w:rsidRDefault="001E06F8" w:rsidP="00AE1C3A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Futura Lt BT" w:eastAsia="Times New Roman" w:hAnsi="Futura Lt BT" w:cs="Arial"/>
                                          <w:color w:val="000000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0.0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A85E4D" w:rsidRDefault="00A85E4D" w:rsidP="00AE1C3A">
                            <w:pPr>
                              <w:tabs>
                                <w:tab w:val="num" w:pos="0"/>
                              </w:tabs>
                              <w:spacing w:after="0" w:line="120" w:lineRule="exact"/>
                              <w:jc w:val="both"/>
                              <w:rPr>
                                <w:rFonts w:ascii="Futura Lt BT" w:hAnsi="Futura Lt BT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A85E4D" w:rsidRPr="00755EA3" w:rsidRDefault="00A85E4D" w:rsidP="00AE1C3A">
                            <w:pPr>
                              <w:tabs>
                                <w:tab w:val="num" w:pos="0"/>
                              </w:tabs>
                              <w:spacing w:after="0" w:line="120" w:lineRule="exact"/>
                              <w:jc w:val="both"/>
                              <w:rPr>
                                <w:rFonts w:ascii="Futura Lt BT" w:hAnsi="Futura Lt BT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144C" id="Text Box 7" o:spid="_x0000_s1028" type="#_x0000_t202" style="position:absolute;left:0;text-align:left;margin-left:216.75pt;margin-top:20.75pt;width:180pt;height:446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" filled="f" stroked="f" strokeweight=".5pt">
                <v:textbox>
                  <w:txbxContent>
                    <w:p w:rsidR="00A85E4D" w:rsidRPr="00755EA3" w:rsidRDefault="00A85E4D" w:rsidP="00B32867">
                      <w:pPr>
                        <w:pStyle w:val="SPDetailsLeft"/>
                        <w:tabs>
                          <w:tab w:val="clear" w:pos="2970"/>
                          <w:tab w:val="right" w:pos="3152"/>
                        </w:tabs>
                        <w:ind w:left="27"/>
                        <w:rPr>
                          <w:color w:val="FFFFFF" w:themeColor="background1"/>
                        </w:rPr>
                      </w:pPr>
                      <w:r w:rsidRPr="00755EA3">
                        <w:rPr>
                          <w:color w:val="FFFFFF" w:themeColor="background1"/>
                        </w:rPr>
                        <w:t xml:space="preserve">CMP </w:t>
                      </w:r>
                      <w:r w:rsidRPr="00755EA3">
                        <w:rPr>
                          <w:color w:val="FFFFFF" w:themeColor="background1"/>
                        </w:rPr>
                        <w:tab/>
                        <w:t>Target Price</w:t>
                      </w:r>
                    </w:p>
                    <w:p w:rsidR="00A85E4D" w:rsidRPr="00742B9C" w:rsidRDefault="00A85E4D" w:rsidP="00B32867">
                      <w:pPr>
                        <w:pStyle w:val="SPdetailsright"/>
                        <w:tabs>
                          <w:tab w:val="clear" w:pos="3152"/>
                          <w:tab w:val="right" w:pos="3150"/>
                        </w:tabs>
                        <w:spacing w:line="240" w:lineRule="auto"/>
                        <w:ind w:left="2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42B9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Rs 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tag w:val="CMP"/>
                          <w:id w:val="-1513067064"/>
                          <w:placeholder>
                            <w:docPart w:val="B034420E6FC44321AEAB199FADBD4DD6"/>
                          </w:placeholder>
                          <w:dataBinding w:xpath="/CompanyDetailsViewModel/Cmp" w:storeItemID="{47AF9556-00FC-45A9-AE4F-785E0EEB2435}"/>
                          <w:text/>
                        </w:sdtPr>
                        <w:sdtEndPr/>
                        <w:sdtContent>
                          <w:r w:rsidR="001E06F8"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689</w:t>
                          </w:r>
                        </w:sdtContent>
                      </w:sdt>
                      <w:r w:rsidRPr="00755EA3">
                        <w:rPr>
                          <w:color w:val="FFFFFF" w:themeColor="background1"/>
                        </w:rPr>
                        <w:tab/>
                      </w:r>
                      <w:r w:rsidRPr="00742B9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Rs 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tag w:val="TP_SYMBOL"/>
                          <w:id w:val="-58784061"/>
                          <w15:dataBinding w:xpath="/CompanyDetailsViewModel/TargetPrice" w:storeItemID="{47AF9556-00FC-45A9-AE4F-785E0EEB2435}"/>
                        </w:sdtPr>
                        <w:sdtEndPr/>
                        <w:sdtContent>
                          <w:r w:rsidR="001E06F8"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450</w:t>
                          </w:r>
                        </w:sdtContent>
                      </w:sdt>
                    </w:p>
                    <w:p w:rsidR="00A85E4D" w:rsidRPr="00742B9C" w:rsidRDefault="00A85E4D" w:rsidP="00B32867">
                      <w:pPr>
                        <w:pStyle w:val="SPdetailsright"/>
                        <w:tabs>
                          <w:tab w:val="clear" w:pos="3152"/>
                          <w:tab w:val="right" w:pos="3150"/>
                        </w:tabs>
                        <w:spacing w:line="240" w:lineRule="auto"/>
                        <w:ind w:left="27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755EA3">
                        <w:rPr>
                          <w:color w:val="FFFFFF" w:themeColor="background1"/>
                        </w:rPr>
                        <w:tab/>
                      </w:r>
                      <w:sdt>
                        <w:sdtPr>
                          <w:rPr>
                            <w:color w:val="FFFFFF" w:themeColor="background1"/>
                            <w:sz w:val="16"/>
                            <w:szCs w:val="16"/>
                          </w:rPr>
                          <w:id w:val="1350836566"/>
                          <w:placeholder>
                            <w:docPart w:val="22DE6EE9DCFD4523BFCF8B86E5D1BD00"/>
                          </w:placeholder>
                          <w:dataBinding w:xpath="/CompanyDetailsViewModel/TargetDate" w:storeItemID="{47AF9556-00FC-45A9-AE4F-785E0EEB2435}"/>
                          <w:text/>
                        </w:sdtPr>
                        <w:sdtEndPr/>
                        <w:sdtContent>
                          <w:r w:rsidR="001E06F8">
                            <w:rPr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Jun 2020</w:t>
                          </w:r>
                        </w:sdtContent>
                      </w:sdt>
                    </w:p>
                    <w:p w:rsidR="00A85E4D" w:rsidRPr="00755EA3" w:rsidRDefault="00A85E4D" w:rsidP="00B32867">
                      <w:pPr>
                        <w:pStyle w:val="SPdetailsright"/>
                        <w:ind w:left="29"/>
                        <w:rPr>
                          <w:color w:val="FFFFFF" w:themeColor="background1"/>
                        </w:rPr>
                      </w:pPr>
                      <w:r w:rsidRPr="00755EA3">
                        <w:rPr>
                          <w:color w:val="FFFFFF" w:themeColor="background1"/>
                        </w:rPr>
                        <w:t>Rating</w:t>
                      </w:r>
                      <w:r w:rsidRPr="00755EA3">
                        <w:rPr>
                          <w:color w:val="FFFFFF" w:themeColor="background1"/>
                        </w:rPr>
                        <w:tab/>
                        <w:t>Upside</w:t>
                      </w:r>
                    </w:p>
                    <w:p w:rsidR="00A85E4D" w:rsidRPr="00742B9C" w:rsidRDefault="00181B23" w:rsidP="00B32867">
                      <w:pPr>
                        <w:pStyle w:val="SPdetailsright"/>
                        <w:tabs>
                          <w:tab w:val="clear" w:pos="3152"/>
                          <w:tab w:val="right" w:pos="3159"/>
                        </w:tabs>
                        <w:spacing w:line="240" w:lineRule="auto"/>
                        <w:ind w:left="28"/>
                        <w:rPr>
                          <w:rStyle w:val="epsChar"/>
                          <w:bCs w:val="0"/>
                          <w:color w:val="FFFFFF" w:themeColor="background1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ag w:val="Rating"/>
                          <w:id w:val="-1611964109"/>
                          <w:placeholder>
                            <w:docPart w:val="B034420E6FC44321AEAB199FADBD4DD6"/>
                          </w:placeholder>
                          <w:dataBinding w:xpath="/CompanyDetailsViewModel/Rating" w:storeItemID="{47AF9556-00FC-45A9-AE4F-785E0EEB2435}"/>
                          <w:text/>
                        </w:sdtPr>
                        <w:sdtEndPr/>
                        <w:sdtContent>
                          <w:r w:rsidR="00A85E4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BUY</w:t>
                          </w:r>
                        </w:sdtContent>
                      </w:sdt>
                      <w:r w:rsidR="00A85E4D" w:rsidRPr="00742B9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85E4D" w:rsidRPr="00742B9C">
                        <w:rPr>
                          <w:rStyle w:val="epsChar"/>
                          <w:bCs w:val="0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rStyle w:val="epsChar"/>
                            <w:bCs w:val="0"/>
                            <w:color w:val="FFFFFF" w:themeColor="background1"/>
                            <w:sz w:val="24"/>
                            <w:szCs w:val="24"/>
                          </w:rPr>
                          <w:alias w:val="Upside"/>
                          <w:tag w:val="Upside"/>
                          <w:id w:val="1819612690"/>
                          <w:placeholder>
                            <w:docPart w:val="B034420E6FC44321AEAB199FADBD4DD6"/>
                          </w:placeholder>
                          <w15:dataBinding w:xpath="/CompanyDetailsViewModel/Upside" w:storeItemID="{47AF9556-00FC-45A9-AE4F-785E0EEB2435}"/>
                        </w:sdtPr>
                        <w:sdtEndPr>
                          <w:rPr>
                            <w:rStyle w:val="epsChar"/>
                          </w:rPr>
                        </w:sdtEndPr>
                        <w:sdtContent>
                          <w:r w:rsidR="001E06F8">
                            <w:rPr>
                              <w:rStyle w:val="epsChar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-35%</w:t>
                          </w:r>
                        </w:sdtContent>
                      </w:sdt>
                      <w:r w:rsidR="00A85E4D">
                        <w:rPr>
                          <w:rStyle w:val="epsChar"/>
                          <w:bCs w:val="0"/>
                          <w:color w:val="FFFFFF" w:themeColor="background1"/>
                          <w:sz w:val="24"/>
                          <w:szCs w:val="24"/>
                        </w:rPr>
                        <w:t xml:space="preserve"> (</w:t>
                      </w:r>
                      <w:sdt>
                        <w:sdtPr>
                          <w:rPr>
                            <w:rStyle w:val="epsChar"/>
                            <w:bCs w:val="0"/>
                            <w:color w:val="FFFFFF" w:themeColor="background1"/>
                            <w:sz w:val="24"/>
                            <w:szCs w:val="24"/>
                          </w:rPr>
                          <w:tag w:val="Upside_Symbol"/>
                          <w:id w:val="1097985814"/>
                          <w:placeholder>
                            <w:docPart w:val="E20CDBE97A3443ED9D3657C1937BC85E"/>
                          </w:placeholder>
                        </w:sdtPr>
                        <w:sdtEndPr>
                          <w:rPr>
                            <w:rStyle w:val="epsChar"/>
                          </w:rPr>
                        </w:sdtEndPr>
                        <w:sdtContent>
                          <w:r w:rsidR="001E06F8">
                            <w:rPr>
                              <w:rStyle w:val="epsChar"/>
                              <w:bCs w:val="0"/>
                              <w:color w:val="FFFFFF" w:themeColor="background1"/>
                              <w:sz w:val="24"/>
                              <w:szCs w:val="24"/>
                            </w:rPr>
                            <w:sym w:font="Wingdings 3" w:char="F024"/>
                          </w:r>
                        </w:sdtContent>
                      </w:sdt>
                      <w:r w:rsidR="00A85E4D">
                        <w:rPr>
                          <w:rStyle w:val="epsChar"/>
                          <w:bCs w:val="0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:rsidR="00A85E4D" w:rsidRDefault="00A85E4D" w:rsidP="00B32867">
                      <w:pPr>
                        <w:tabs>
                          <w:tab w:val="right" w:pos="2344"/>
                        </w:tabs>
                        <w:autoSpaceDE w:val="0"/>
                        <w:autoSpaceDN w:val="0"/>
                        <w:adjustRightInd w:val="0"/>
                        <w:spacing w:before="60" w:line="240" w:lineRule="auto"/>
                        <w:ind w:left="29"/>
                        <w:rPr>
                          <w:rStyle w:val="epsChar"/>
                          <w:b/>
                          <w:bCs w:val="0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7F2B1E" w:rsidRDefault="007F2B1E" w:rsidP="007F2B1E">
                      <w:pPr>
                        <w:spacing w:after="0" w:line="240" w:lineRule="auto"/>
                        <w:rPr>
                          <w:rFonts w:ascii="Futura Lt BT" w:hAnsi="Futura Lt BT" w:cs="Arial"/>
                          <w:b/>
                          <w:sz w:val="16"/>
                          <w:szCs w:val="16"/>
                        </w:rPr>
                      </w:pPr>
                      <w:r w:rsidRPr="00755EA3">
                        <w:rPr>
                          <w:rFonts w:ascii="Futura Lt BT" w:hAnsi="Futura Lt BT" w:cs="Arial"/>
                          <w:b/>
                          <w:sz w:val="16"/>
                          <w:szCs w:val="16"/>
                        </w:rPr>
                        <w:t>Estimate Revision</w:t>
                      </w:r>
                    </w:p>
                    <w:tbl>
                      <w:tblPr>
                        <w:tblW w:w="4977" w:type="pct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3"/>
                        <w:gridCol w:w="646"/>
                        <w:gridCol w:w="646"/>
                        <w:gridCol w:w="646"/>
                        <w:gridCol w:w="646"/>
                      </w:tblGrid>
                      <w:tr w:rsidR="007F2B1E" w:rsidRPr="00755EA3" w:rsidTr="00955905">
                        <w:trPr>
                          <w:trHeight w:val="288"/>
                        </w:trPr>
                        <w:tc>
                          <w:tcPr>
                            <w:tcW w:w="106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7F2B1E" w:rsidRPr="00755EA3" w:rsidRDefault="007F2B1E" w:rsidP="007F2B1E">
                            <w:pPr>
                              <w:spacing w:after="0" w:line="240" w:lineRule="auto"/>
                              <w:rPr>
                                <w:rFonts w:ascii="Futura Lt BT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1965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FBFBF"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  <w:hideMark/>
                          </w:tcPr>
                          <w:p w:rsidR="007F2B1E" w:rsidRPr="00755EA3" w:rsidRDefault="007F2B1E" w:rsidP="007F2B1E">
                            <w:pPr>
                              <w:spacing w:after="0" w:line="240" w:lineRule="auto"/>
                              <w:jc w:val="center"/>
                              <w:rPr>
                                <w:rFonts w:ascii="Futura Lt BT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eastAsia="en-IN"/>
                              </w:rPr>
                            </w:pPr>
                            <w:r w:rsidRPr="00755EA3">
                              <w:rPr>
                                <w:rFonts w:ascii="Futura Lt BT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Forecasts</w:t>
                            </w:r>
                          </w:p>
                        </w:tc>
                        <w:tc>
                          <w:tcPr>
                            <w:tcW w:w="1965" w:type="pct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  <w:hideMark/>
                          </w:tcPr>
                          <w:p w:rsidR="007F2B1E" w:rsidRPr="00755EA3" w:rsidRDefault="007F2B1E" w:rsidP="007F2B1E">
                            <w:pPr>
                              <w:spacing w:after="0" w:line="240" w:lineRule="auto"/>
                              <w:jc w:val="center"/>
                              <w:rPr>
                                <w:rFonts w:ascii="Futura Lt BT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755EA3">
                              <w:rPr>
                                <w:rFonts w:ascii="Futura Lt BT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% Change</w:t>
                            </w:r>
                          </w:p>
                        </w:tc>
                      </w:tr>
                      <w:tr w:rsidR="007F2B1E" w:rsidRPr="00755EA3" w:rsidTr="00955905">
                        <w:trPr>
                          <w:trHeight w:val="288"/>
                        </w:trPr>
                        <w:tc>
                          <w:tcPr>
                            <w:tcW w:w="106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7F2B1E" w:rsidRPr="00755EA3" w:rsidRDefault="007F2B1E" w:rsidP="007F2B1E">
                            <w:pPr>
                              <w:spacing w:after="0" w:line="240" w:lineRule="auto"/>
                              <w:rPr>
                                <w:rFonts w:ascii="Futura Lt BT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eastAsia="en-IN"/>
                              </w:rPr>
                            </w:pPr>
                            <w:r w:rsidRPr="00755EA3">
                              <w:rPr>
                                <w:rFonts w:ascii="Futura Lt BT" w:hAnsi="Futura Lt BT" w:cs="Arial"/>
                                <w:b/>
                                <w:bCs/>
                                <w:sz w:val="14"/>
                                <w:szCs w:val="14"/>
                              </w:rPr>
                              <w:t>(</w:t>
                            </w:r>
                            <w:sdt>
                              <w:sdtPr>
                                <w:rPr>
                                  <w:rFonts w:ascii="Futura Lt BT" w:hAnsi="Futura Lt BT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id w:val="-507361086"/>
                                <w:placeholder>
                                  <w:docPart w:val="57A534510B324961806E42BFB9191AFA"/>
                                </w:placeholder>
                                <w:dataBinding w:xpath="/CompanyDetailsViewModel/FinancialSummaryScale" w:storeItemID="{47AF9556-00FC-45A9-AE4F-785E0EEB2435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Futura Lt BT" w:hAnsi="Futura Lt BT" w:cs="Arial"/>
                                    <w:b/>
                                    <w:bCs/>
                                    <w:sz w:val="14"/>
                                    <w:szCs w:val="14"/>
                                  </w:rPr>
                                  <w:t>Rs mn</w:t>
                                </w:r>
                              </w:sdtContent>
                            </w:sdt>
                            <w:r w:rsidRPr="00755EA3">
                              <w:rPr>
                                <w:rFonts w:ascii="Futura Lt BT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eastAsia="en-I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83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0" w:type="dxa"/>
                              <w:right w:w="115" w:type="dxa"/>
                            </w:tcMar>
                            <w:vAlign w:val="center"/>
                          </w:tcPr>
                          <w:p w:rsidR="007F2B1E" w:rsidRPr="00755EA3" w:rsidRDefault="00181B23" w:rsidP="007F2B1E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hAnsi="Futura Lt BT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eastAsia="en-IN"/>
                              </w:rPr>
                            </w:pPr>
                            <w:sdt>
                              <w:sdtPr>
                                <w:rPr>
                                  <w:rFonts w:ascii="Futura Lt BT" w:hAnsi="Futura Lt BT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en-IN"/>
                                </w:rPr>
                                <w:id w:val="-876465726"/>
                                <w:placeholder>
                                  <w:docPart w:val="6DB0F7E810114A0C8492280D15733196"/>
                                </w:placeholder>
                                <w:dataBinding w:xpath="/estimatedata/years/year[1]" w:storeItemID="{448C0464-2368-40D0-BDE6-B8EEF03AE260}"/>
                                <w:text/>
                              </w:sdtPr>
                              <w:sdtEndPr/>
                              <w:sdtContent>
                                <w:r w:rsidR="001E06F8">
                                  <w:rPr>
                                    <w:rFonts w:ascii="Futura Lt BT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val="en-GB" w:eastAsia="en-IN"/>
                                  </w:rPr>
                                  <w:t>FY20E</w:t>
                                </w:r>
                              </w:sdtContent>
                            </w:sdt>
                          </w:p>
                        </w:tc>
                        <w:sdt>
                          <w:sdtPr>
                            <w:rPr>
                              <w:rFonts w:ascii="Futura Lt BT" w:hAnsi="Futura Lt BT" w:cs="Arial"/>
                              <w:b/>
                              <w:bCs/>
                              <w:color w:val="000000"/>
                              <w:sz w:val="14"/>
                              <w:szCs w:val="14"/>
                              <w:lang w:eastAsia="en-IN"/>
                            </w:rPr>
                            <w:id w:val="670224189"/>
                            <w:placeholder>
                              <w:docPart w:val="6DB0F7E810114A0C8492280D15733196"/>
                            </w:placeholder>
                            <w:dataBinding w:xpath="/estimatedata/years/year[2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BFBFBF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Pr="00755EA3" w:rsidRDefault="001E06F8" w:rsidP="007F2B1E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</w:pPr>
                                <w:r>
                                  <w:rPr>
                                    <w:rFonts w:ascii="Futura Lt BT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val="en-GB" w:eastAsia="en-IN"/>
                                  </w:rPr>
                                  <w:t>FY21E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b/>
                              <w:bCs/>
                              <w:color w:val="000000"/>
                              <w:sz w:val="14"/>
                              <w:szCs w:val="14"/>
                              <w:lang w:eastAsia="en-IN"/>
                            </w:rPr>
                            <w:id w:val="1218714848"/>
                            <w:placeholder>
                              <w:docPart w:val="6DB0F7E810114A0C8492280D15733196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BFBFBF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Pr="00755EA3" w:rsidRDefault="007F2B1E" w:rsidP="007F2B1E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</w:pPr>
                                <w:r>
                                  <w:rPr>
                                    <w:rFonts w:ascii="Futura Lt BT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  <w:t xml:space="preserve"> FY20E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b/>
                              <w:bCs/>
                              <w:color w:val="000000"/>
                              <w:sz w:val="14"/>
                              <w:szCs w:val="14"/>
                              <w:lang w:eastAsia="en-IN"/>
                            </w:rPr>
                            <w:id w:val="37029609"/>
                            <w:placeholder>
                              <w:docPart w:val="6DB0F7E810114A0C8492280D15733196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BFBFBF"/>
                                <w:noWrap/>
                                <w:tcMar>
                                  <w:left w:w="0" w:type="dxa"/>
                                  <w:right w:w="173" w:type="dxa"/>
                                </w:tcMar>
                                <w:vAlign w:val="center"/>
                              </w:tcPr>
                              <w:p w:rsidR="007F2B1E" w:rsidRPr="00755EA3" w:rsidRDefault="007F2B1E" w:rsidP="007F2B1E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</w:pPr>
                                <w:r>
                                  <w:rPr>
                                    <w:rFonts w:ascii="Futura Lt BT" w:hAnsi="Futura Lt BT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  <w:t xml:space="preserve"> FY21E</w:t>
                                </w:r>
                              </w:p>
                            </w:tc>
                          </w:sdtContent>
                        </w:sdt>
                      </w:tr>
                      <w:tr w:rsidR="007F2B1E" w:rsidRPr="00755EA3" w:rsidTr="00955905">
                        <w:trPr>
                          <w:trHeight w:val="288"/>
                        </w:trPr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  <w:lang w:eastAsia="en-IN"/>
                            </w:rPr>
                            <w:id w:val="-1235149272"/>
                            <w:placeholder>
                              <w:docPart w:val="57A534510B324961806E42BFB9191AFA"/>
                            </w:placeholder>
                            <w:dataBinding w:xpath="/estimatedata/table[1]/equirow[1]/val[1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69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vAlign w:val="center"/>
                              </w:tcPr>
                              <w:p w:rsidR="007F2B1E" w:rsidRPr="00755EA3" w:rsidRDefault="001E06F8" w:rsidP="007F2B1E">
                                <w:pPr>
                                  <w:spacing w:after="0" w:line="240" w:lineRule="auto"/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 w:eastAsia="en-IN"/>
                                  </w:rPr>
                                  <w:t>Sales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444119457"/>
                            <w:placeholder>
                              <w:docPart w:val="4D64F282689F4E228E7ED1C910C95CCC"/>
                            </w:placeholder>
                            <w:dataBinding w:xpath="/estimatedata/table[1]/equirow[1]/val[2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Pr="00755EA3" w:rsidRDefault="001E06F8" w:rsidP="007F2B1E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/>
                                  </w:rPr>
                                  <w:t>157,230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700478010"/>
                            <w:placeholder>
                              <w:docPart w:val="8EAE5C516A444DB982E77388F35B6F94"/>
                            </w:placeholder>
                            <w:dataBinding w:xpath="/estimatedata/table[1]/equirow[1]/val[3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shd w:val="clear" w:color="000000" w:fill="FFFFFF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Pr="00755EA3" w:rsidRDefault="001E06F8" w:rsidP="007F2B1E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/>
                                  </w:rPr>
                                  <w:t>177,653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587350999"/>
                            <w:placeholder>
                              <w:docPart w:val="6446C8E3A24846C6973434ABEC7CF456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Default="007F2B1E" w:rsidP="007F2B1E">
                                <w:pPr>
                                  <w:spacing w:after="0"/>
                                  <w:jc w:val="right"/>
                                </w:pPr>
                                <w:r w:rsidRPr="00B63922"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308245270"/>
                            <w:placeholder>
                              <w:docPart w:val="F20D83A6447648EE9747885467291073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0" w:type="dxa"/>
                                  <w:right w:w="173" w:type="dxa"/>
                                </w:tcMar>
                                <w:vAlign w:val="center"/>
                              </w:tcPr>
                              <w:p w:rsidR="007F2B1E" w:rsidRDefault="007F2B1E" w:rsidP="007F2B1E">
                                <w:pPr>
                                  <w:spacing w:after="0"/>
                                  <w:jc w:val="right"/>
                                </w:pPr>
                                <w:r w:rsidRPr="00B63922"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tr>
                      <w:tr w:rsidR="007F2B1E" w:rsidRPr="00755EA3" w:rsidTr="00955905">
                        <w:trPr>
                          <w:trHeight w:val="288"/>
                        </w:trPr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  <w:lang w:eastAsia="en-IN"/>
                            </w:rPr>
                            <w:id w:val="-2121363721"/>
                            <w:placeholder>
                              <w:docPart w:val="7EEAE6E2C2E34DBBABC3264650DD2922"/>
                            </w:placeholder>
                            <w:dataBinding w:xpath="/estimatedata/table[1]/equirow[2]/val[1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69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7F2B1E" w:rsidRPr="00755EA3" w:rsidRDefault="001E06F8" w:rsidP="007F2B1E">
                                <w:pPr>
                                  <w:spacing w:after="0" w:line="240" w:lineRule="auto"/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 w:eastAsia="en-IN"/>
                                  </w:rPr>
                                  <w:t>Sales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1888718236"/>
                            <w:placeholder>
                              <w:docPart w:val="3E05969E3DAF4205B1ABADAA0822CF5C"/>
                            </w:placeholder>
                            <w:dataBinding w:xpath="/estimatedata/table[1]/equirow[2]/val[2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Default="001E06F8" w:rsidP="007F2B1E">
                                <w:pPr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/>
                                  </w:rPr>
                                  <w:t>472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1274127669"/>
                            <w:placeholder>
                              <w:docPart w:val="488008B7BDED48E99AB8D69A50F1CD72"/>
                            </w:placeholder>
                            <w:dataBinding w:xpath="/estimatedata/table[1]/equirow[2]/val[3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Default="001E06F8" w:rsidP="007F2B1E">
                                <w:pPr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/>
                                  </w:rPr>
                                  <w:t>533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523601183"/>
                            <w:placeholder>
                              <w:docPart w:val="ACA8D226384E4D9FB9D7B8DC93CE9C00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Default="007F2B1E" w:rsidP="007F2B1E">
                                <w:pPr>
                                  <w:spacing w:after="0"/>
                                  <w:jc w:val="right"/>
                                </w:pPr>
                                <w:r w:rsidRPr="00B63922"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2107416658"/>
                            <w:placeholder>
                              <w:docPart w:val="95E6735DA2E64B11967C717865F9F1B1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73" w:type="dxa"/>
                                </w:tcMar>
                                <w:vAlign w:val="center"/>
                              </w:tcPr>
                              <w:p w:rsidR="007F2B1E" w:rsidRDefault="007F2B1E" w:rsidP="007F2B1E">
                                <w:pPr>
                                  <w:spacing w:after="0"/>
                                  <w:jc w:val="right"/>
                                </w:pPr>
                                <w:r w:rsidRPr="00B63922"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tr>
                      <w:tr w:rsidR="007F2B1E" w:rsidRPr="00755EA3" w:rsidTr="00955905">
                        <w:trPr>
                          <w:trHeight w:val="288"/>
                        </w:trPr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  <w:lang w:eastAsia="en-IN"/>
                            </w:rPr>
                            <w:id w:val="-1752651565"/>
                            <w:placeholder>
                              <w:docPart w:val="CB0450913B044BF79263ABBC0738C4B1"/>
                            </w:placeholder>
                            <w:dataBinding w:xpath="/estimatedata/table[1]/equirow[3]/val[1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69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vAlign w:val="center"/>
                              </w:tcPr>
                              <w:p w:rsidR="007F2B1E" w:rsidRPr="00755EA3" w:rsidRDefault="001E06F8" w:rsidP="007F2B1E">
                                <w:pPr>
                                  <w:spacing w:after="0" w:line="240" w:lineRule="auto"/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 w:eastAsia="en-IN"/>
                                  </w:rPr>
                                  <w:t>EBITDA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1222136862"/>
                            <w:placeholder>
                              <w:docPart w:val="8DA6DF30E46A4F22A56CD8B04E4F2426"/>
                            </w:placeholder>
                            <w:dataBinding w:xpath="/estimatedata/table[1]/equirow[3]/val[2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Default="001E06F8" w:rsidP="007F2B1E">
                                <w:pPr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/>
                                  </w:rPr>
                                  <w:t>11,689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88976785"/>
                            <w:placeholder>
                              <w:docPart w:val="EDB70FD16B9346D7899D940831516815"/>
                            </w:placeholder>
                            <w:dataBinding w:xpath="/estimatedata/table[1]/equirow[3]/val[3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shd w:val="clear" w:color="000000" w:fill="FFFFFF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Default="001E06F8" w:rsidP="007F2B1E">
                                <w:pPr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/>
                                  </w:rPr>
                                  <w:t>13,357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741176957"/>
                            <w:placeholder>
                              <w:docPart w:val="5980AFBCE3674521B27E8E25434EB254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Default="007F2B1E" w:rsidP="007F2B1E">
                                <w:pPr>
                                  <w:spacing w:after="0"/>
                                  <w:jc w:val="right"/>
                                </w:pPr>
                                <w:r w:rsidRPr="00B63922"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1297593673"/>
                            <w:placeholder>
                              <w:docPart w:val="F5F2DC6F38AC48FE9B9E935A976982E4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0" w:type="dxa"/>
                                  <w:right w:w="173" w:type="dxa"/>
                                </w:tcMar>
                                <w:vAlign w:val="center"/>
                              </w:tcPr>
                              <w:p w:rsidR="007F2B1E" w:rsidRDefault="007F2B1E" w:rsidP="007F2B1E">
                                <w:pPr>
                                  <w:spacing w:after="0"/>
                                  <w:jc w:val="right"/>
                                </w:pPr>
                                <w:r w:rsidRPr="00B63922"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tr>
                      <w:tr w:rsidR="007F2B1E" w:rsidRPr="00755EA3" w:rsidTr="00955905">
                        <w:trPr>
                          <w:trHeight w:val="288"/>
                        </w:trPr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  <w:lang w:eastAsia="en-IN"/>
                            </w:rPr>
                            <w:id w:val="-1103486492"/>
                            <w:placeholder>
                              <w:docPart w:val="E7170D53CC654CD499BE3EBCAB648366"/>
                            </w:placeholder>
                            <w:dataBinding w:xpath="/estimatedata/table[1]/equirow[4]/val[1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69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7F2B1E" w:rsidRPr="00755EA3" w:rsidRDefault="001E06F8" w:rsidP="007F2B1E">
                                <w:pPr>
                                  <w:spacing w:after="0" w:line="240" w:lineRule="auto"/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eastAsia="en-IN"/>
                                  </w:rPr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 w:eastAsia="en-IN"/>
                                  </w:rPr>
                                  <w:t>EBITDA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195082330"/>
                            <w:placeholder>
                              <w:docPart w:val="606A32DFD5474F06AC9DF2339C7A6779"/>
                            </w:placeholder>
                            <w:dataBinding w:xpath="/estimatedata/table[1]/equirow[4]/val[2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Default="001E06F8" w:rsidP="007F2B1E">
                                <w:pPr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/>
                                  </w:rPr>
                                  <w:t>12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356130061"/>
                            <w:placeholder>
                              <w:docPart w:val="FC13BC68841141E698721519E2518F53"/>
                            </w:placeholder>
                            <w:dataBinding w:xpath="/estimatedata/table[1]/equirow[4]/val[3]" w:storeItemID="{448C0464-2368-40D0-BDE6-B8EEF03AE260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Default="001E06F8" w:rsidP="007F2B1E">
                                <w:pPr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  <w:lang w:val="en-GB"/>
                                  </w:rPr>
                                  <w:t>13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1175032179"/>
                            <w:placeholder>
                              <w:docPart w:val="B5277858ECF14A349897D4EBA896CBAC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15" w:type="dxa"/>
                                </w:tcMar>
                                <w:vAlign w:val="center"/>
                              </w:tcPr>
                              <w:p w:rsidR="007F2B1E" w:rsidRDefault="007F2B1E" w:rsidP="007F2B1E">
                                <w:pPr>
                                  <w:spacing w:after="0"/>
                                  <w:jc w:val="right"/>
                                </w:pPr>
                                <w:r w:rsidRPr="00B63922"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hAnsi="Futura Lt BT" w:cs="Arial"/>
                              <w:color w:val="000000"/>
                              <w:sz w:val="14"/>
                              <w:szCs w:val="14"/>
                            </w:rPr>
                            <w:alias w:val="Value"/>
                            <w:tag w:val="Value"/>
                            <w:id w:val="-317200745"/>
                            <w:placeholder>
                              <w:docPart w:val="201D55A5A8ED482AB343CDEE2EBF3654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983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0" w:type="dxa"/>
                                  <w:right w:w="173" w:type="dxa"/>
                                </w:tcMar>
                                <w:vAlign w:val="center"/>
                              </w:tcPr>
                              <w:p w:rsidR="007F2B1E" w:rsidRDefault="007F2B1E" w:rsidP="007F2B1E">
                                <w:pPr>
                                  <w:spacing w:after="0"/>
                                  <w:jc w:val="right"/>
                                </w:pPr>
                                <w:r w:rsidRPr="00B63922">
                                  <w:rPr>
                                    <w:rFonts w:ascii="Futura Lt BT" w:hAnsi="Futura Lt BT" w:cs="Arial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7F2B1E" w:rsidRPr="007F2B1E" w:rsidRDefault="007F2B1E" w:rsidP="007F2B1E">
                      <w:pPr>
                        <w:spacing w:after="0" w:line="240" w:lineRule="auto"/>
                        <w:rPr>
                          <w:rFonts w:ascii="Futura Lt BT" w:hAnsi="Futura Lt BT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W w:w="4977" w:type="pct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16"/>
                        <w:gridCol w:w="1471"/>
                      </w:tblGrid>
                      <w:tr w:rsidR="00A85E4D" w:rsidRPr="00755EA3" w:rsidTr="00742B9C">
                        <w:trPr>
                          <w:trHeight w:val="315"/>
                        </w:trPr>
                        <w:tc>
                          <w:tcPr>
                            <w:tcW w:w="500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Stock Information</w:t>
                            </w:r>
                          </w:p>
                        </w:tc>
                      </w:tr>
                      <w:tr w:rsidR="00A85E4D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Market Cap (Rs Mn)</w:t>
                            </w:r>
                            <w:r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610398334"/>
                            <w:dataBinding w:xpath="/CompanyDetailsViewModel/MarketCap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117,750</w:t>
                                </w:r>
                              </w:p>
                            </w:tc>
                          </w:sdtContent>
                        </w:sdt>
                      </w:tr>
                      <w:tr w:rsidR="00A85E4D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52 Wk H/L (Rs)</w:t>
                            </w:r>
                          </w:p>
                        </w:tc>
                        <w:tc>
                          <w:tcPr>
                            <w:tcW w:w="223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noWrap/>
                            <w:tcMar>
                              <w:left w:w="115" w:type="dxa"/>
                              <w:right w:w="173" w:type="dxa"/>
                            </w:tcMar>
                            <w:vAlign w:val="center"/>
                          </w:tcPr>
                          <w:p w:rsidR="00A85E4D" w:rsidRPr="00755EA3" w:rsidRDefault="00181B23" w:rsidP="00AE1C3A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Futura Lt BT" w:eastAsia="Times New Roman" w:hAnsi="Futura Lt BT" w:cs="Arial"/>
                                  <w:color w:val="000000"/>
                                  <w:sz w:val="16"/>
                                  <w:szCs w:val="16"/>
                                </w:rPr>
                                <w:id w:val="184563583"/>
                                <w:dataBinding w:xpath="/CompanyDetailsViewModel/FiftyTwoWeekHigh" w:storeItemID="{47AF9556-00FC-45A9-AE4F-785E0EEB2435}"/>
                                <w:text/>
                              </w:sdtPr>
                              <w:sdtEndPr/>
                              <w:sdtContent>
                                <w:r w:rsidR="001E06F8"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808</w:t>
                                </w:r>
                              </w:sdtContent>
                            </w:sdt>
                            <w:r w:rsidR="00A85E4D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sdt>
                              <w:sdtPr>
                                <w:rPr>
                                  <w:rFonts w:ascii="Futura Lt BT" w:eastAsia="Times New Roman" w:hAnsi="Futura Lt BT" w:cs="Arial"/>
                                  <w:color w:val="000000"/>
                                  <w:sz w:val="16"/>
                                  <w:szCs w:val="16"/>
                                </w:rPr>
                                <w:id w:val="-715501375"/>
                                <w:dataBinding w:xpath="/CompanyDetailsViewModel/FiftyTwoWeekLow" w:storeItemID="{47AF9556-00FC-45A9-AE4F-785E0EEB2435}"/>
                                <w:text/>
                              </w:sdtPr>
                              <w:sdtEndPr/>
                              <w:sdtContent>
                                <w:r w:rsidR="001E06F8"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573</w:t>
                                </w:r>
                              </w:sdtContent>
                            </w:sdt>
                          </w:p>
                        </w:tc>
                      </w:tr>
                      <w:tr w:rsidR="00A85E4D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Avg Daily Volume (1yr)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1563787844"/>
                            <w:dataBinding w:xpath="/CompanyDetailsViewModel/AvgDailyVolum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755,491</w:t>
                                </w:r>
                              </w:p>
                            </w:tc>
                          </w:sdtContent>
                        </w:sdt>
                      </w:tr>
                      <w:tr w:rsidR="00A85E4D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Avg Daily Value (Rs Mn)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627667170"/>
                            <w:dataBinding w:xpath="/CompanyDetailsViewModel/AvgDailyValu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2F2F2" w:themeFill="background1" w:themeFillShade="F2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6.9</w:t>
                                </w:r>
                              </w:p>
                            </w:tc>
                          </w:sdtContent>
                        </w:sdt>
                      </w:tr>
                      <w:tr w:rsidR="00A85E4D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Equity Cap (Rs Mn)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808716127"/>
                            <w:dataBinding w:xpath="/CompanyDetailsViewModel/EquityCap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110</w:t>
                                </w:r>
                              </w:p>
                            </w:tc>
                          </w:sdtContent>
                        </w:sdt>
                      </w:tr>
                      <w:tr w:rsidR="00A85E4D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Face Value (Rs)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438531466"/>
                            <w:dataBinding w:xpath="/CompanyDetailsViewModel/FaceValu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2F2F2" w:themeFill="background1" w:themeFillShade="F2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</w:t>
                                </w:r>
                              </w:p>
                            </w:tc>
                          </w:sdtContent>
                        </w:sdt>
                      </w:tr>
                      <w:tr w:rsidR="00A85E4D" w:rsidRPr="00755EA3" w:rsidTr="00742B9C">
                        <w:trPr>
                          <w:trHeight w:val="300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hAnsi="Futura Lt BT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Share Outstanding </w:t>
                            </w:r>
                            <w:r w:rsidR="008F1254">
                              <w:rPr>
                                <w:rFonts w:ascii="Futura Lt BT" w:hAnsi="Futura Lt BT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(Mn)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689792821"/>
                            <w:dataBinding w:xpath="/CompanyDetailsViewModel/ShareOutstanding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170.8</w:t>
                                </w:r>
                              </w:p>
                            </w:tc>
                          </w:sdtContent>
                        </w:sdt>
                      </w:tr>
                      <w:tr w:rsidR="00A85E4D" w:rsidRPr="00755EA3" w:rsidTr="00742B9C">
                        <w:trPr>
                          <w:trHeight w:val="315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Bloomberg Code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2029793996"/>
                            <w:dataBinding w:xpath="/CompanyDetailsViewModel/BlommbergCod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2F2F2" w:themeFill="background1" w:themeFillShade="F2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AMRJ IN</w:t>
                                </w:r>
                              </w:p>
                            </w:tc>
                          </w:sdtContent>
                        </w:sdt>
                      </w:tr>
                      <w:tr w:rsidR="00A85E4D" w:rsidRPr="00755EA3" w:rsidTr="00742B9C">
                        <w:trPr>
                          <w:trHeight w:val="315"/>
                        </w:trPr>
                        <w:tc>
                          <w:tcPr>
                            <w:tcW w:w="2763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  <w:t>Ind Benchmark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333385434"/>
                            <w:dataBinding w:xpath="/CompanyDetailsViewModel/Benchmark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237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auto" w:fill="auto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A85E4D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A85E4D" w:rsidRPr="00755EA3" w:rsidRDefault="00A85E4D" w:rsidP="00AE1C3A">
                      <w:pPr>
                        <w:tabs>
                          <w:tab w:val="num" w:pos="0"/>
                        </w:tabs>
                        <w:spacing w:after="0" w:line="120" w:lineRule="exact"/>
                        <w:jc w:val="both"/>
                        <w:rPr>
                          <w:rFonts w:ascii="Futura Lt BT" w:hAnsi="Futura Lt BT" w:cs="Arial"/>
                          <w:b/>
                          <w:color w:val="000000"/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5000" w:type="pct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"/>
                        <w:gridCol w:w="717"/>
                        <w:gridCol w:w="724"/>
                        <w:gridCol w:w="740"/>
                      </w:tblGrid>
                      <w:tr w:rsidR="00A85E4D" w:rsidRPr="00755EA3" w:rsidTr="008E416C">
                        <w:trPr>
                          <w:trHeight w:val="315"/>
                        </w:trPr>
                        <w:tc>
                          <w:tcPr>
                            <w:tcW w:w="1446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Ownership</w:t>
                            </w:r>
                            <w:r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 (%)</w:t>
                            </w:r>
                          </w:p>
                        </w:tc>
                        <w:tc>
                          <w:tcPr>
                            <w:tcW w:w="1171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Recent</w:t>
                            </w:r>
                          </w:p>
                        </w:tc>
                        <w:tc>
                          <w:tcPr>
                            <w:tcW w:w="117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3M</w:t>
                            </w:r>
                          </w:p>
                        </w:tc>
                        <w:tc>
                          <w:tcPr>
                            <w:tcW w:w="120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BFBFBF"/>
                            <w:noWrap/>
                            <w:tcMar>
                              <w:left w:w="115" w:type="dxa"/>
                              <w:right w:w="173" w:type="dxa"/>
                            </w:tcMar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jc w:val="right"/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12M</w:t>
                            </w:r>
                          </w:p>
                        </w:tc>
                      </w:tr>
                      <w:tr w:rsidR="00A85E4D" w:rsidRPr="00755EA3" w:rsidTr="008E416C">
                        <w:trPr>
                          <w:trHeight w:val="300"/>
                        </w:trPr>
                        <w:tc>
                          <w:tcPr>
                            <w:tcW w:w="1446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Promoters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988705836"/>
                            <w:dataBinding w:xpath="/CompanyDetailsViewModel/PromotersRecent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1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880397797"/>
                            <w:dataBinding w:xpath="/CompanyDetailsViewModel/PromotersThre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9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342898664"/>
                            <w:dataBinding w:xpath="/CompanyDetailsViewModel/PromotersTwelv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04" w:type="pct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</w:tr>
                      <w:tr w:rsidR="00A85E4D" w:rsidRPr="00755EA3" w:rsidTr="008E416C">
                        <w:trPr>
                          <w:trHeight w:val="300"/>
                        </w:trPr>
                        <w:tc>
                          <w:tcPr>
                            <w:tcW w:w="1446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DII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2080714160"/>
                            <w:dataBinding w:xpath="/CompanyDetailsViewModel/DllRecent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1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481705916"/>
                            <w:dataBinding w:xpath="/CompanyDetailsViewModel/DllThre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9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785074283"/>
                            <w:dataBinding w:xpath="/CompanyDetailsViewModel/DllTwelv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04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</w:tr>
                      <w:tr w:rsidR="00A85E4D" w:rsidRPr="00755EA3" w:rsidTr="008E416C">
                        <w:trPr>
                          <w:trHeight w:val="300"/>
                        </w:trPr>
                        <w:tc>
                          <w:tcPr>
                            <w:tcW w:w="1446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FII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595828227"/>
                            <w:dataBinding w:xpath="/CompanyDetailsViewModel/FllRecent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1" w:type="pct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1596847096"/>
                            <w:dataBinding w:xpath="/CompanyDetailsViewModel/FllThre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9" w:type="pct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181123150"/>
                            <w:dataBinding w:xpath="/CompanyDetailsViewModel/FllTwelv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04" w:type="pct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shd w:val="clear" w:color="000000" w:fill="FFFFFF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</w:tr>
                      <w:tr w:rsidR="00A85E4D" w:rsidRPr="00755EA3" w:rsidTr="008E416C">
                        <w:trPr>
                          <w:trHeight w:val="315"/>
                        </w:trPr>
                        <w:tc>
                          <w:tcPr>
                            <w:tcW w:w="1446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85E4D" w:rsidRPr="00755EA3" w:rsidRDefault="00A85E4D" w:rsidP="00AE1C3A">
                            <w:pPr>
                              <w:spacing w:after="0" w:line="240" w:lineRule="auto"/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5EA3">
                              <w:rPr>
                                <w:rFonts w:ascii="Futura Lt BT" w:eastAsia="Times New Roman" w:hAnsi="Futura Lt BT" w:cs="Arial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Public</w:t>
                            </w:r>
                          </w:p>
                        </w:tc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529982443"/>
                            <w:dataBinding w:xpath="/CompanyDetailsViewModel/PublicRecent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1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-1888867967"/>
                            <w:dataBinding w:xpath="/CompanyDetailsViewModel/PublicThre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79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Futura Lt BT" w:eastAsia="Times New Roman" w:hAnsi="Futura Lt BT" w:cs="Arial"/>
                              <w:color w:val="000000"/>
                              <w:sz w:val="16"/>
                              <w:szCs w:val="16"/>
                            </w:rPr>
                            <w:id w:val="1259642516"/>
                            <w:dataBinding w:xpath="/CompanyDetailsViewModel/PublicTwelve" w:storeItemID="{47AF9556-00FC-45A9-AE4F-785E0EEB243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04" w:type="pc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shd w:val="clear" w:color="000000" w:fill="F2F2F2"/>
                                <w:noWrap/>
                                <w:tcMar>
                                  <w:left w:w="115" w:type="dxa"/>
                                  <w:right w:w="173" w:type="dxa"/>
                                </w:tcMar>
                                <w:vAlign w:val="center"/>
                              </w:tcPr>
                              <w:p w:rsidR="00A85E4D" w:rsidRPr="00755EA3" w:rsidRDefault="001E06F8" w:rsidP="00AE1C3A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Futura Lt BT" w:eastAsia="Times New Roman" w:hAnsi="Futura Lt BT" w:cs="Arial"/>
                                    <w:color w:val="000000"/>
                                    <w:sz w:val="16"/>
                                    <w:szCs w:val="16"/>
                                    <w:lang w:val="en-GB"/>
                                  </w:rPr>
                                  <w:t>0.0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A85E4D" w:rsidRDefault="00A85E4D" w:rsidP="00AE1C3A">
                      <w:pPr>
                        <w:tabs>
                          <w:tab w:val="num" w:pos="0"/>
                        </w:tabs>
                        <w:spacing w:after="0" w:line="120" w:lineRule="exact"/>
                        <w:jc w:val="both"/>
                        <w:rPr>
                          <w:rFonts w:ascii="Futura Lt BT" w:hAnsi="Futura Lt BT" w:cs="Arial"/>
                          <w:b/>
                          <w:color w:val="000000"/>
                          <w:sz w:val="16"/>
                          <w:szCs w:val="16"/>
                        </w:rPr>
                      </w:pPr>
                    </w:p>
                    <w:p w:rsidR="00A85E4D" w:rsidRPr="00755EA3" w:rsidRDefault="00A85E4D" w:rsidP="00AE1C3A">
                      <w:pPr>
                        <w:tabs>
                          <w:tab w:val="num" w:pos="0"/>
                        </w:tabs>
                        <w:spacing w:after="0" w:line="120" w:lineRule="exact"/>
                        <w:jc w:val="both"/>
                        <w:rPr>
                          <w:rFonts w:ascii="Futura Lt BT" w:hAnsi="Futura Lt BT" w:cs="Arial"/>
                          <w:b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1A74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C8F457F" wp14:editId="2F69EF9B">
                <wp:simplePos x="0" y="0"/>
                <wp:positionH relativeFrom="margin">
                  <wp:posOffset>2807335</wp:posOffset>
                </wp:positionH>
                <wp:positionV relativeFrom="paragraph">
                  <wp:posOffset>6473825</wp:posOffset>
                </wp:positionV>
                <wp:extent cx="2221865" cy="31337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13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E4D" w:rsidRPr="00D84C40" w:rsidRDefault="00A85E4D" w:rsidP="00D84C40">
                            <w:pPr>
                              <w:pStyle w:val="Body"/>
                              <w:pBdr>
                                <w:bottom w:val="single" w:sz="4" w:space="1" w:color="auto"/>
                              </w:pBdr>
                              <w:tabs>
                                <w:tab w:val="right" w:pos="3240"/>
                              </w:tabs>
                              <w:spacing w:before="0"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 w:rsidRPr="00D84C40">
                              <w:rPr>
                                <w:b/>
                                <w:sz w:val="16"/>
                              </w:rPr>
                              <w:t>Relative price chart</w:t>
                            </w:r>
                          </w:p>
                          <w:sdt>
                            <w:sdtPr>
                              <w:alias w:val="PriceChart"/>
                              <w:tag w:val="PriceChart"/>
                              <w:id w:val="-376618303"/>
                              <w:placeholder>
                                <w:docPart w:val="E20CDBE97A3443ED9D3657C1937BC85E"/>
                              </w:placeholder>
                            </w:sdtPr>
                            <w:sdtEndPr/>
                            <w:sdtContent>
                              <w:p w:rsidR="00A85E4D" w:rsidRDefault="001E06F8" w:rsidP="00D84C40">
                                <w:pPr>
                                  <w:pStyle w:val="Body"/>
                                  <w:tabs>
                                    <w:tab w:val="right" w:pos="3240"/>
                                  </w:tabs>
                                  <w:spacing w:before="0" w:after="0" w:line="240" w:lineRule="auto"/>
                                </w:pPr>
                                <w:r w:rsidRPr="001E06F8">
                                  <w:drawing>
                                    <wp:inline distT="0" distB="0" distL="0" distR="0">
                                      <wp:extent cx="2019300" cy="1276350"/>
                                      <wp:effectExtent l="0" t="0" r="0" b="0"/>
                                      <wp:docPr id="15" name="Picture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19300" cy="1276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A85E4D" w:rsidRPr="00D84C40" w:rsidRDefault="00A85E4D" w:rsidP="00D84C40">
                            <w:pPr>
                              <w:pStyle w:val="ExhibitSource"/>
                              <w:spacing w:after="120"/>
                              <w:rPr>
                                <w:szCs w:val="14"/>
                              </w:rPr>
                            </w:pPr>
                            <w:r w:rsidRPr="00D84C40">
                              <w:rPr>
                                <w:szCs w:val="14"/>
                              </w:rPr>
                              <w:t>Source: Bloomberg</w:t>
                            </w:r>
                          </w:p>
                          <w:p w:rsidR="00A85E4D" w:rsidRDefault="00A85E4D" w:rsidP="001A7442">
                            <w:pPr>
                              <w:pStyle w:val="AnalystName"/>
                              <w:spacing w:line="240" w:lineRule="auto"/>
                              <w:ind w:left="0"/>
                              <w:rPr>
                                <w:sz w:val="12"/>
                                <w:szCs w:val="12"/>
                              </w:rPr>
                            </w:pPr>
                            <w:r w:rsidRPr="00F155F9">
                              <w:rPr>
                                <w:sz w:val="12"/>
                                <w:szCs w:val="12"/>
                              </w:rPr>
                              <w:t>This report is solely produced by. The following person(s) are responsible for the production of the recommendation:</w:t>
                            </w:r>
                          </w:p>
                          <w:p w:rsidR="00A85E4D" w:rsidRDefault="00A85E4D" w:rsidP="001A7442">
                            <w:pPr>
                              <w:pStyle w:val="AnalystName"/>
                              <w:spacing w:line="240" w:lineRule="auto"/>
                              <w:ind w:left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85E4D" w:rsidRPr="00755EA3" w:rsidRDefault="00181B23" w:rsidP="001A7442">
                            <w:pPr>
                              <w:pStyle w:val="AnalystName"/>
                              <w:ind w:left="0"/>
                            </w:pPr>
                            <w:sdt>
                              <w:sdtPr>
                                <w:tag w:val="Analyst1"/>
                                <w:id w:val="244306194"/>
                                <w15:dataBinding w:xpath="/CompanyDetailsViewModel/PAnalystName" w:storeItemID="{47AF9556-00FC-45A9-AE4F-785E0EEB2435}"/>
                              </w:sdtPr>
                              <w:sdtEndPr/>
                              <w:sdtContent>
                                <w:r w:rsidR="001E06F8">
                                  <w:rPr>
                                    <w:lang w:val="en-GB"/>
                                  </w:rPr>
                                  <w:t>Ashutosh Tiwari</w:t>
                                </w:r>
                              </w:sdtContent>
                            </w:sdt>
                            <w:r w:rsidR="00A85E4D" w:rsidRPr="00755EA3">
                              <w:t xml:space="preserve"> </w:t>
                            </w:r>
                          </w:p>
                          <w:sdt>
                            <w:sdtPr>
                              <w:tag w:val="Analyst1Email"/>
                              <w:id w:val="23914334"/>
                              <w15:dataBinding w:xpath="/CompanyDetailsViewModel/PAnalystEmail" w:storeItemID="{47AF9556-00FC-45A9-AE4F-785E0EEB2435}"/>
                            </w:sdtPr>
                            <w:sdtEndPr/>
                            <w:sdtContent>
                              <w:p w:rsidR="00A85E4D" w:rsidRPr="00755EA3" w:rsidRDefault="001E06F8" w:rsidP="001A7442">
                                <w:pPr>
                                  <w:pStyle w:val="Analystemail"/>
                                  <w:ind w:left="0"/>
                                </w:pPr>
                                <w:r>
                                  <w:rPr>
                                    <w:lang w:val="en-GB"/>
                                  </w:rPr>
                                  <w:t>ashutosh@equirus.com</w:t>
                                </w:r>
                              </w:p>
                            </w:sdtContent>
                          </w:sdt>
                          <w:sdt>
                            <w:sdtPr>
                              <w:tag w:val="Analyst1Phone"/>
                              <w:id w:val="2120104980"/>
                              <w15:dataBinding w:xpath="/CompanyDetailsViewModel/PAnalystPhone" w:storeItemID="{47AF9556-00FC-45A9-AE4F-785E0EEB2435}"/>
                            </w:sdtPr>
                            <w:sdtEndPr/>
                            <w:sdtContent>
                              <w:p w:rsidR="00A85E4D" w:rsidRPr="00755EA3" w:rsidRDefault="001E06F8" w:rsidP="001A7442">
                                <w:pPr>
                                  <w:pStyle w:val="Analystnumber"/>
                                  <w:ind w:left="0"/>
                                </w:pPr>
                                <w:r>
                                  <w:rPr>
                                    <w:lang w:val="en-GB"/>
                                  </w:rPr>
                                  <w:t>8128694112</w:t>
                                </w:r>
                              </w:p>
                            </w:sdtContent>
                          </w:sdt>
                          <w:p w:rsidR="00A85E4D" w:rsidRPr="00755EA3" w:rsidRDefault="00A85E4D" w:rsidP="001A74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utura Lt BT" w:hAnsi="Futura Lt BT" w:cs="Arial"/>
                                <w:bCs/>
                                <w:sz w:val="4"/>
                                <w:szCs w:val="4"/>
                                <w:lang w:val="pt-BR"/>
                              </w:rPr>
                            </w:pPr>
                          </w:p>
                          <w:p w:rsidR="00A85E4D" w:rsidRPr="00755EA3" w:rsidRDefault="00181B23" w:rsidP="001A7442">
                            <w:pPr>
                              <w:pStyle w:val="AnalystName"/>
                              <w:ind w:left="0"/>
                            </w:pPr>
                            <w:sdt>
                              <w:sdtPr>
                                <w:tag w:val="Analyst2"/>
                                <w:id w:val="481973828"/>
                                <w15:dataBinding w:xpath="/CompanyDetailsViewModel/SAnalystName" w:storeItemID="{47AF9556-00FC-45A9-AE4F-785E0EEB2435}"/>
                              </w:sdtPr>
                              <w:sdtEndPr/>
                              <w:sdtContent>
                                <w:r w:rsidR="001E06F8">
                                  <w:rPr>
                                    <w:lang w:val="en-GB"/>
                                  </w:rPr>
                                  <w:t>Varun Baxi</w:t>
                                </w:r>
                              </w:sdtContent>
                            </w:sdt>
                            <w:r w:rsidR="00A85E4D" w:rsidRPr="00755EA3">
                              <w:t xml:space="preserve"> </w:t>
                            </w:r>
                          </w:p>
                          <w:sdt>
                            <w:sdtPr>
                              <w:tag w:val="Analyst2Email"/>
                              <w:id w:val="-772003428"/>
                              <w15:dataBinding w:xpath="/CompanyDetailsViewModel/SAnalystEmail" w:storeItemID="{47AF9556-00FC-45A9-AE4F-785E0EEB2435}"/>
                            </w:sdtPr>
                            <w:sdtEndPr/>
                            <w:sdtContent>
                              <w:p w:rsidR="00A85E4D" w:rsidRPr="00755EA3" w:rsidRDefault="001E06F8" w:rsidP="001A7442">
                                <w:pPr>
                                  <w:pStyle w:val="Analystemail"/>
                                  <w:ind w:left="0"/>
                                </w:pPr>
                                <w:r>
                                  <w:rPr>
                                    <w:lang w:val="en-GB"/>
                                  </w:rPr>
                                  <w:t>varun.baxi@equirus.com</w:t>
                                </w:r>
                              </w:p>
                            </w:sdtContent>
                          </w:sdt>
                          <w:sdt>
                            <w:sdtPr>
                              <w:tag w:val="Analyst2Phone"/>
                              <w:id w:val="-1831441462"/>
                              <w15:dataBinding w:xpath="/CompanyDetailsViewModel/SAnalystPhone" w:storeItemID="{47AF9556-00FC-45A9-AE4F-785E0EEB2435}"/>
                            </w:sdtPr>
                            <w:sdtEndPr/>
                            <w:sdtContent>
                              <w:p w:rsidR="00A85E4D" w:rsidRPr="00755EA3" w:rsidRDefault="001E06F8" w:rsidP="001A7442">
                                <w:pPr>
                                  <w:pStyle w:val="Analystnumber"/>
                                  <w:ind w:left="0"/>
                                </w:pPr>
                                <w:r>
                                  <w:rPr>
                                    <w:lang w:val="en-GB"/>
                                  </w:rPr>
                                  <w:t>9998369582</w:t>
                                </w:r>
                              </w:p>
                            </w:sdtContent>
                          </w:sdt>
                          <w:p w:rsidR="00A85E4D" w:rsidRPr="00F155F9" w:rsidRDefault="00A85E4D" w:rsidP="001A7442">
                            <w:pPr>
                              <w:pStyle w:val="AnalystName"/>
                              <w:spacing w:line="240" w:lineRule="auto"/>
                              <w:ind w:left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457F" id="Text Box 9" o:spid="_x0000_s1029" type="#_x0000_t202" style="position:absolute;left:0;text-align:left;margin-left:221.05pt;margin-top:509.75pt;width:174.95pt;height:24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" filled="f" stroked="f" strokeweight=".5pt">
                <v:textbox>
                  <w:txbxContent>
                    <w:p w:rsidR="00A85E4D" w:rsidRPr="00D84C40" w:rsidRDefault="00A85E4D" w:rsidP="00D84C40">
                      <w:pPr>
                        <w:pStyle w:val="Body"/>
                        <w:pBdr>
                          <w:bottom w:val="single" w:sz="4" w:space="1" w:color="auto"/>
                        </w:pBdr>
                        <w:tabs>
                          <w:tab w:val="right" w:pos="3240"/>
                        </w:tabs>
                        <w:spacing w:before="0" w:after="0" w:line="240" w:lineRule="auto"/>
                        <w:rPr>
                          <w:b/>
                          <w:sz w:val="16"/>
                        </w:rPr>
                      </w:pPr>
                      <w:r w:rsidRPr="00D84C40">
                        <w:rPr>
                          <w:b/>
                          <w:sz w:val="16"/>
                        </w:rPr>
                        <w:t>Relative price chart</w:t>
                      </w:r>
                    </w:p>
                    <w:sdt>
                      <w:sdtPr>
                        <w:alias w:val="PriceChart"/>
                        <w:tag w:val="PriceChart"/>
                        <w:id w:val="-376618303"/>
                        <w:placeholder>
                          <w:docPart w:val="E20CDBE97A3443ED9D3657C1937BC85E"/>
                        </w:placeholder>
                      </w:sdtPr>
                      <w:sdtEndPr/>
                      <w:sdtContent>
                        <w:p w:rsidR="00A85E4D" w:rsidRDefault="001E06F8" w:rsidP="00D84C40">
                          <w:pPr>
                            <w:pStyle w:val="Body"/>
                            <w:tabs>
                              <w:tab w:val="right" w:pos="3240"/>
                            </w:tabs>
                            <w:spacing w:before="0" w:after="0" w:line="240" w:lineRule="auto"/>
                          </w:pPr>
                          <w:r w:rsidRPr="001E06F8">
                            <w:drawing>
                              <wp:inline distT="0" distB="0" distL="0" distR="0">
                                <wp:extent cx="2019300" cy="1276350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0" cy="1276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="00A85E4D" w:rsidRPr="00D84C40" w:rsidRDefault="00A85E4D" w:rsidP="00D84C40">
                      <w:pPr>
                        <w:pStyle w:val="ExhibitSource"/>
                        <w:spacing w:after="120"/>
                        <w:rPr>
                          <w:szCs w:val="14"/>
                        </w:rPr>
                      </w:pPr>
                      <w:r w:rsidRPr="00D84C40">
                        <w:rPr>
                          <w:szCs w:val="14"/>
                        </w:rPr>
                        <w:t>Source: Bloomberg</w:t>
                      </w:r>
                    </w:p>
                    <w:p w:rsidR="00A85E4D" w:rsidRDefault="00A85E4D" w:rsidP="001A7442">
                      <w:pPr>
                        <w:pStyle w:val="AnalystName"/>
                        <w:spacing w:line="240" w:lineRule="auto"/>
                        <w:ind w:left="0"/>
                        <w:rPr>
                          <w:sz w:val="12"/>
                          <w:szCs w:val="12"/>
                        </w:rPr>
                      </w:pPr>
                      <w:r w:rsidRPr="00F155F9">
                        <w:rPr>
                          <w:sz w:val="12"/>
                          <w:szCs w:val="12"/>
                        </w:rPr>
                        <w:t>This report is solely produced by. The following person(s) are responsible for the production of the recommendation:</w:t>
                      </w:r>
                    </w:p>
                    <w:p w:rsidR="00A85E4D" w:rsidRDefault="00A85E4D" w:rsidP="001A7442">
                      <w:pPr>
                        <w:pStyle w:val="AnalystName"/>
                        <w:spacing w:line="240" w:lineRule="auto"/>
                        <w:ind w:left="0"/>
                        <w:rPr>
                          <w:sz w:val="12"/>
                          <w:szCs w:val="12"/>
                        </w:rPr>
                      </w:pPr>
                    </w:p>
                    <w:p w:rsidR="00A85E4D" w:rsidRPr="00755EA3" w:rsidRDefault="00181B23" w:rsidP="001A7442">
                      <w:pPr>
                        <w:pStyle w:val="AnalystName"/>
                        <w:ind w:left="0"/>
                      </w:pPr>
                      <w:sdt>
                        <w:sdtPr>
                          <w:tag w:val="Analyst1"/>
                          <w:id w:val="244306194"/>
                          <w15:dataBinding w:xpath="/CompanyDetailsViewModel/PAnalystName" w:storeItemID="{47AF9556-00FC-45A9-AE4F-785E0EEB2435}"/>
                        </w:sdtPr>
                        <w:sdtEndPr/>
                        <w:sdtContent>
                          <w:r w:rsidR="001E06F8">
                            <w:rPr>
                              <w:lang w:val="en-GB"/>
                            </w:rPr>
                            <w:t>Ashutosh Tiwari</w:t>
                          </w:r>
                        </w:sdtContent>
                      </w:sdt>
                      <w:r w:rsidR="00A85E4D" w:rsidRPr="00755EA3">
                        <w:t xml:space="preserve"> </w:t>
                      </w:r>
                    </w:p>
                    <w:sdt>
                      <w:sdtPr>
                        <w:tag w:val="Analyst1Email"/>
                        <w:id w:val="23914334"/>
                        <w15:dataBinding w:xpath="/CompanyDetailsViewModel/PAnalystEmail" w:storeItemID="{47AF9556-00FC-45A9-AE4F-785E0EEB2435}"/>
                      </w:sdtPr>
                      <w:sdtEndPr/>
                      <w:sdtContent>
                        <w:p w:rsidR="00A85E4D" w:rsidRPr="00755EA3" w:rsidRDefault="001E06F8" w:rsidP="001A7442">
                          <w:pPr>
                            <w:pStyle w:val="Analystemail"/>
                            <w:ind w:left="0"/>
                          </w:pPr>
                          <w:r>
                            <w:rPr>
                              <w:lang w:val="en-GB"/>
                            </w:rPr>
                            <w:t>ashutosh@equirus.com</w:t>
                          </w:r>
                        </w:p>
                      </w:sdtContent>
                    </w:sdt>
                    <w:sdt>
                      <w:sdtPr>
                        <w:tag w:val="Analyst1Phone"/>
                        <w:id w:val="2120104980"/>
                        <w15:dataBinding w:xpath="/CompanyDetailsViewModel/PAnalystPhone" w:storeItemID="{47AF9556-00FC-45A9-AE4F-785E0EEB2435}"/>
                      </w:sdtPr>
                      <w:sdtEndPr/>
                      <w:sdtContent>
                        <w:p w:rsidR="00A85E4D" w:rsidRPr="00755EA3" w:rsidRDefault="001E06F8" w:rsidP="001A7442">
                          <w:pPr>
                            <w:pStyle w:val="Analystnumber"/>
                            <w:ind w:left="0"/>
                          </w:pPr>
                          <w:r>
                            <w:rPr>
                              <w:lang w:val="en-GB"/>
                            </w:rPr>
                            <w:t>8128694112</w:t>
                          </w:r>
                        </w:p>
                      </w:sdtContent>
                    </w:sdt>
                    <w:p w:rsidR="00A85E4D" w:rsidRPr="00755EA3" w:rsidRDefault="00A85E4D" w:rsidP="001A74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utura Lt BT" w:hAnsi="Futura Lt BT" w:cs="Arial"/>
                          <w:bCs/>
                          <w:sz w:val="4"/>
                          <w:szCs w:val="4"/>
                          <w:lang w:val="pt-BR"/>
                        </w:rPr>
                      </w:pPr>
                    </w:p>
                    <w:p w:rsidR="00A85E4D" w:rsidRPr="00755EA3" w:rsidRDefault="00181B23" w:rsidP="001A7442">
                      <w:pPr>
                        <w:pStyle w:val="AnalystName"/>
                        <w:ind w:left="0"/>
                      </w:pPr>
                      <w:sdt>
                        <w:sdtPr>
                          <w:tag w:val="Analyst2"/>
                          <w:id w:val="481973828"/>
                          <w15:dataBinding w:xpath="/CompanyDetailsViewModel/SAnalystName" w:storeItemID="{47AF9556-00FC-45A9-AE4F-785E0EEB2435}"/>
                        </w:sdtPr>
                        <w:sdtEndPr/>
                        <w:sdtContent>
                          <w:r w:rsidR="001E06F8">
                            <w:rPr>
                              <w:lang w:val="en-GB"/>
                            </w:rPr>
                            <w:t>Varun Baxi</w:t>
                          </w:r>
                        </w:sdtContent>
                      </w:sdt>
                      <w:r w:rsidR="00A85E4D" w:rsidRPr="00755EA3">
                        <w:t xml:space="preserve"> </w:t>
                      </w:r>
                    </w:p>
                    <w:sdt>
                      <w:sdtPr>
                        <w:tag w:val="Analyst2Email"/>
                        <w:id w:val="-772003428"/>
                        <w15:dataBinding w:xpath="/CompanyDetailsViewModel/SAnalystEmail" w:storeItemID="{47AF9556-00FC-45A9-AE4F-785E0EEB2435}"/>
                      </w:sdtPr>
                      <w:sdtEndPr/>
                      <w:sdtContent>
                        <w:p w:rsidR="00A85E4D" w:rsidRPr="00755EA3" w:rsidRDefault="001E06F8" w:rsidP="001A7442">
                          <w:pPr>
                            <w:pStyle w:val="Analystemail"/>
                            <w:ind w:left="0"/>
                          </w:pPr>
                          <w:r>
                            <w:rPr>
                              <w:lang w:val="en-GB"/>
                            </w:rPr>
                            <w:t>varun.baxi@equirus.com</w:t>
                          </w:r>
                        </w:p>
                      </w:sdtContent>
                    </w:sdt>
                    <w:sdt>
                      <w:sdtPr>
                        <w:tag w:val="Analyst2Phone"/>
                        <w:id w:val="-1831441462"/>
                        <w15:dataBinding w:xpath="/CompanyDetailsViewModel/SAnalystPhone" w:storeItemID="{47AF9556-00FC-45A9-AE4F-785E0EEB2435}"/>
                      </w:sdtPr>
                      <w:sdtEndPr/>
                      <w:sdtContent>
                        <w:p w:rsidR="00A85E4D" w:rsidRPr="00755EA3" w:rsidRDefault="001E06F8" w:rsidP="001A7442">
                          <w:pPr>
                            <w:pStyle w:val="Analystnumber"/>
                            <w:ind w:left="0"/>
                          </w:pPr>
                          <w:r>
                            <w:rPr>
                              <w:lang w:val="en-GB"/>
                            </w:rPr>
                            <w:t>9998369582</w:t>
                          </w:r>
                        </w:p>
                      </w:sdtContent>
                    </w:sdt>
                    <w:p w:rsidR="00A85E4D" w:rsidRPr="00F155F9" w:rsidRDefault="00A85E4D" w:rsidP="001A7442">
                      <w:pPr>
                        <w:pStyle w:val="AnalystName"/>
                        <w:spacing w:line="240" w:lineRule="auto"/>
                        <w:ind w:left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9B34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9D851" wp14:editId="108C4816">
                <wp:simplePos x="0" y="0"/>
                <wp:positionH relativeFrom="column">
                  <wp:posOffset>-2293620</wp:posOffset>
                </wp:positionH>
                <wp:positionV relativeFrom="paragraph">
                  <wp:posOffset>-511810</wp:posOffset>
                </wp:positionV>
                <wp:extent cx="7242048" cy="181051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48" cy="181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E4D" w:rsidRDefault="00A85E4D" w:rsidP="009B343C">
                            <w:pPr>
                              <w:pStyle w:val="Body"/>
                              <w:tabs>
                                <w:tab w:val="right" w:pos="7740"/>
                              </w:tabs>
                              <w:spacing w:before="4" w:after="0" w:line="276" w:lineRule="auto"/>
                              <w:rPr>
                                <w:sz w:val="16"/>
                              </w:rPr>
                            </w:pPr>
                            <w:r>
                              <w:tab/>
                            </w:r>
                            <w:r w:rsidRPr="009B343C">
                              <w:rPr>
                                <w:sz w:val="16"/>
                              </w:rPr>
                              <w:t>India Equity</w:t>
                            </w:r>
                            <w:r>
                              <w:rPr>
                                <w:sz w:val="16"/>
                              </w:rPr>
                              <w:t xml:space="preserve"> Research | </w:t>
                            </w: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tag w:val="Sector"/>
                                <w:id w:val="1053972803"/>
                                <w15:dataBinding w:xpath="/CompanyDetailsViewModel/Sector" w:storeItemID="{47AF9556-00FC-45A9-AE4F-785E0EEB2435}"/>
                              </w:sdtPr>
                              <w:sdtEndPr/>
                              <w:sdtContent>
                                <w:r w:rsidR="001E06F8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Auto Parts</w:t>
                                </w:r>
                              </w:sdtContent>
                            </w:sdt>
                          </w:p>
                          <w:p w:rsidR="00A85E4D" w:rsidRDefault="00A85E4D" w:rsidP="009B343C">
                            <w:pPr>
                              <w:pStyle w:val="Body"/>
                              <w:tabs>
                                <w:tab w:val="right" w:pos="7740"/>
                              </w:tabs>
                              <w:spacing w:before="4" w:after="0" w:line="276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6"/>
                                </w:rPr>
                                <w:tag w:val="Report Date"/>
                                <w:id w:val="-1526941672"/>
                                <w15:dataBinding w:xpath="/CompanyDetailsViewModel/ReportDate" w:storeItemID="{47AF9556-00FC-45A9-AE4F-785E0EEB2435}"/>
                              </w:sdtPr>
                              <w:sdtEndPr/>
                              <w:sdtContent>
                                <w:r w:rsidR="001E06F8">
                                  <w:rPr>
                                    <w:sz w:val="16"/>
                                    <w:lang w:val="en-GB"/>
                                  </w:rPr>
                                  <w:t>November 04, 2019</w:t>
                                </w:r>
                              </w:sdtContent>
                            </w:sdt>
                          </w:p>
                          <w:p w:rsidR="00A85E4D" w:rsidRPr="00742B9C" w:rsidRDefault="00A85E4D" w:rsidP="00742B9C">
                            <w:pPr>
                              <w:pStyle w:val="Body"/>
                              <w:tabs>
                                <w:tab w:val="right" w:pos="7740"/>
                              </w:tabs>
                              <w:spacing w:before="4"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sdt>
                              <w:sdtPr>
                                <w:rPr>
                                  <w:b/>
                                  <w:sz w:val="20"/>
                                  <w:szCs w:val="20"/>
                                </w:rPr>
                                <w:tag w:val="Report Type"/>
                                <w:id w:val="-800762721"/>
                                <w15:dataBinding w:xpath="/CompanyDetailsViewModel/ReportType" w:storeItemID="{47AF9556-00FC-45A9-AE4F-785E0EEB2435}"/>
                              </w:sdtPr>
                              <w:sdtEndPr/>
                              <w:sdtContent>
                                <w:r w:rsidR="001E06F8">
                                  <w:rPr>
                                    <w:b/>
                                    <w:sz w:val="20"/>
                                    <w:szCs w:val="20"/>
                                    <w:lang w:val="en-GB"/>
                                  </w:rPr>
                                  <w:t>Result Review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Companyname"/>
                              <w:tag w:val="Companyname"/>
                              <w:id w:val="-1146198589"/>
                              <w:placeholder>
                                <w:docPart w:val="E20CDBE97A3443ED9D3657C1937BC85E"/>
                              </w:placeholder>
                              <w:dataBinding w:xpath="/CompanyDetailsViewModel/Company" w:storeItemID="{47AF9556-00FC-45A9-AE4F-785E0EEB2435}"/>
                              <w:text/>
                            </w:sdtPr>
                            <w:sdtEndPr/>
                            <w:sdtContent>
                              <w:p w:rsidR="00A85E4D" w:rsidRDefault="001E06F8" w:rsidP="009B343C">
                                <w:pPr>
                                  <w:pStyle w:val="CompanyName"/>
                                </w:pPr>
                                <w:r>
                                  <w:rPr>
                                    <w:lang w:val="en-GB"/>
                                  </w:rPr>
                                  <w:t>Amara Raja Batteries Ltd</w:t>
                                </w:r>
                              </w:p>
                            </w:sdtContent>
                          </w:sdt>
                          <w:p w:rsidR="00A85E4D" w:rsidRDefault="00A85E4D" w:rsidP="009B343C">
                            <w:pPr>
                              <w:pStyle w:val="Body"/>
                              <w:tabs>
                                <w:tab w:val="right" w:pos="7740"/>
                              </w:tabs>
                              <w:spacing w:before="4" w:after="0" w:line="276" w:lineRule="auto"/>
                              <w:ind w:left="187"/>
                            </w:pPr>
                          </w:p>
                          <w:sdt>
                            <w:sdtPr>
                              <w:tag w:val="Report Title"/>
                              <w:id w:val="845987054"/>
                              <w:placeholder>
                                <w:docPart w:val="E20CDBE97A3443ED9D3657C1937BC85E"/>
                              </w:placeholder>
                              <w:dataBinding w:xpath="/CompanyDetailsViewModel/Title" w:storeItemID="{47AF9556-00FC-45A9-AE4F-785E0EEB2435}"/>
                              <w:text/>
                            </w:sdtPr>
                            <w:sdtEndPr/>
                            <w:sdtContent>
                              <w:p w:rsidR="00A85E4D" w:rsidRDefault="001E06F8" w:rsidP="009B343C">
                                <w:pPr>
                                  <w:pStyle w:val="ReportTitle"/>
                                </w:pPr>
                                <w:r>
                                  <w:rPr>
                                    <w:lang w:val="en-GB"/>
                                  </w:rPr>
                                  <w:t>Test</w:t>
                                </w:r>
                              </w:p>
                            </w:sdtContent>
                          </w:sdt>
                          <w:p w:rsidR="00A85E4D" w:rsidRDefault="00A85E4D" w:rsidP="009B343C">
                            <w:pPr>
                              <w:pStyle w:val="Body"/>
                              <w:tabs>
                                <w:tab w:val="right" w:pos="7740"/>
                              </w:tabs>
                              <w:spacing w:before="4" w:after="0" w:line="276" w:lineRule="auto"/>
                              <w:ind w:left="18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D851" id="Text Box 3" o:spid="_x0000_s1030" type="#_x0000_t202" style="position:absolute;left:0;text-align:left;margin-left:-180.6pt;margin-top:-40.3pt;width:570.25pt;height:1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" filled="f" stroked="f" strokeweight=".5pt">
                <v:textbox>
                  <w:txbxContent>
                    <w:p w:rsidR="00A85E4D" w:rsidRDefault="00A85E4D" w:rsidP="009B343C">
                      <w:pPr>
                        <w:pStyle w:val="Body"/>
                        <w:tabs>
                          <w:tab w:val="right" w:pos="7740"/>
                        </w:tabs>
                        <w:spacing w:before="4" w:after="0" w:line="276" w:lineRule="auto"/>
                        <w:rPr>
                          <w:sz w:val="16"/>
                        </w:rPr>
                      </w:pPr>
                      <w:r>
                        <w:tab/>
                      </w:r>
                      <w:r w:rsidRPr="009B343C">
                        <w:rPr>
                          <w:sz w:val="16"/>
                        </w:rPr>
                        <w:t>India Equity</w:t>
                      </w:r>
                      <w:r>
                        <w:rPr>
                          <w:sz w:val="16"/>
                        </w:rPr>
                        <w:t xml:space="preserve"> Research | </w:t>
                      </w:r>
                      <w:sdt>
                        <w:sdtPr>
                          <w:rPr>
                            <w:sz w:val="16"/>
                            <w:szCs w:val="16"/>
                          </w:rPr>
                          <w:tag w:val="Sector"/>
                          <w:id w:val="1053972803"/>
                          <w15:dataBinding w:xpath="/CompanyDetailsViewModel/Sector" w:storeItemID="{47AF9556-00FC-45A9-AE4F-785E0EEB2435}"/>
                        </w:sdtPr>
                        <w:sdtEndPr/>
                        <w:sdtContent>
                          <w:r w:rsidR="001E06F8">
                            <w:rPr>
                              <w:sz w:val="16"/>
                              <w:szCs w:val="16"/>
                              <w:lang w:val="en-GB"/>
                            </w:rPr>
                            <w:t>Auto Parts</w:t>
                          </w:r>
                        </w:sdtContent>
                      </w:sdt>
                    </w:p>
                    <w:p w:rsidR="00A85E4D" w:rsidRDefault="00A85E4D" w:rsidP="009B343C">
                      <w:pPr>
                        <w:pStyle w:val="Body"/>
                        <w:tabs>
                          <w:tab w:val="right" w:pos="7740"/>
                        </w:tabs>
                        <w:spacing w:before="4" w:after="0" w:line="276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sdt>
                        <w:sdtPr>
                          <w:rPr>
                            <w:sz w:val="16"/>
                          </w:rPr>
                          <w:tag w:val="Report Date"/>
                          <w:id w:val="-1526941672"/>
                          <w15:dataBinding w:xpath="/CompanyDetailsViewModel/ReportDate" w:storeItemID="{47AF9556-00FC-45A9-AE4F-785E0EEB2435}"/>
                        </w:sdtPr>
                        <w:sdtEndPr/>
                        <w:sdtContent>
                          <w:r w:rsidR="001E06F8">
                            <w:rPr>
                              <w:sz w:val="16"/>
                              <w:lang w:val="en-GB"/>
                            </w:rPr>
                            <w:t>November 04, 2019</w:t>
                          </w:r>
                        </w:sdtContent>
                      </w:sdt>
                    </w:p>
                    <w:p w:rsidR="00A85E4D" w:rsidRPr="00742B9C" w:rsidRDefault="00A85E4D" w:rsidP="00742B9C">
                      <w:pPr>
                        <w:pStyle w:val="Body"/>
                        <w:tabs>
                          <w:tab w:val="right" w:pos="7740"/>
                        </w:tabs>
                        <w:spacing w:before="4"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sdt>
                        <w:sdtPr>
                          <w:rPr>
                            <w:b/>
                            <w:sz w:val="20"/>
                            <w:szCs w:val="20"/>
                          </w:rPr>
                          <w:tag w:val="Report Type"/>
                          <w:id w:val="-800762721"/>
                          <w15:dataBinding w:xpath="/CompanyDetailsViewModel/ReportType" w:storeItemID="{47AF9556-00FC-45A9-AE4F-785E0EEB2435}"/>
                        </w:sdtPr>
                        <w:sdtEndPr/>
                        <w:sdtContent>
                          <w:r w:rsidR="001E06F8">
                            <w:rPr>
                              <w:b/>
                              <w:sz w:val="20"/>
                              <w:szCs w:val="20"/>
                              <w:lang w:val="en-GB"/>
                            </w:rPr>
                            <w:t>Result Review</w:t>
                          </w:r>
                        </w:sdtContent>
                      </w:sdt>
                    </w:p>
                    <w:sdt>
                      <w:sdtPr>
                        <w:alias w:val="Companyname"/>
                        <w:tag w:val="Companyname"/>
                        <w:id w:val="-1146198589"/>
                        <w:placeholder>
                          <w:docPart w:val="E20CDBE97A3443ED9D3657C1937BC85E"/>
                        </w:placeholder>
                        <w:dataBinding w:xpath="/CompanyDetailsViewModel/Company" w:storeItemID="{47AF9556-00FC-45A9-AE4F-785E0EEB2435}"/>
                        <w:text/>
                      </w:sdtPr>
                      <w:sdtEndPr/>
                      <w:sdtContent>
                        <w:p w:rsidR="00A85E4D" w:rsidRDefault="001E06F8" w:rsidP="009B343C">
                          <w:pPr>
                            <w:pStyle w:val="CompanyName"/>
                          </w:pPr>
                          <w:r>
                            <w:rPr>
                              <w:lang w:val="en-GB"/>
                            </w:rPr>
                            <w:t>Amara Raja Batteries Ltd</w:t>
                          </w:r>
                        </w:p>
                      </w:sdtContent>
                    </w:sdt>
                    <w:p w:rsidR="00A85E4D" w:rsidRDefault="00A85E4D" w:rsidP="009B343C">
                      <w:pPr>
                        <w:pStyle w:val="Body"/>
                        <w:tabs>
                          <w:tab w:val="right" w:pos="7740"/>
                        </w:tabs>
                        <w:spacing w:before="4" w:after="0" w:line="276" w:lineRule="auto"/>
                        <w:ind w:left="187"/>
                      </w:pPr>
                    </w:p>
                    <w:sdt>
                      <w:sdtPr>
                        <w:tag w:val="Report Title"/>
                        <w:id w:val="845987054"/>
                        <w:placeholder>
                          <w:docPart w:val="E20CDBE97A3443ED9D3657C1937BC85E"/>
                        </w:placeholder>
                        <w:dataBinding w:xpath="/CompanyDetailsViewModel/Title" w:storeItemID="{47AF9556-00FC-45A9-AE4F-785E0EEB2435}"/>
                        <w:text/>
                      </w:sdtPr>
                      <w:sdtEndPr/>
                      <w:sdtContent>
                        <w:p w:rsidR="00A85E4D" w:rsidRDefault="001E06F8" w:rsidP="009B343C">
                          <w:pPr>
                            <w:pStyle w:val="ReportTitle"/>
                          </w:pPr>
                          <w:r>
                            <w:rPr>
                              <w:lang w:val="en-GB"/>
                            </w:rPr>
                            <w:t>Test</w:t>
                          </w:r>
                        </w:p>
                      </w:sdtContent>
                    </w:sdt>
                    <w:p w:rsidR="00A85E4D" w:rsidRDefault="00A85E4D" w:rsidP="009B343C">
                      <w:pPr>
                        <w:pStyle w:val="Body"/>
                        <w:tabs>
                          <w:tab w:val="right" w:pos="7740"/>
                        </w:tabs>
                        <w:spacing w:before="4" w:after="0" w:line="276" w:lineRule="auto"/>
                        <w:ind w:left="187"/>
                      </w:pPr>
                    </w:p>
                  </w:txbxContent>
                </v:textbox>
              </v:shape>
            </w:pict>
          </mc:Fallback>
        </mc:AlternateContent>
      </w:r>
    </w:p>
    <w:p w:rsidR="009B343C" w:rsidRDefault="009B343C" w:rsidP="009B343C">
      <w:pPr>
        <w:pStyle w:val="Body"/>
      </w:pPr>
    </w:p>
    <w:p w:rsidR="009B343C" w:rsidRDefault="009B343C" w:rsidP="009B343C">
      <w:pPr>
        <w:pStyle w:val="Body"/>
      </w:pPr>
    </w:p>
    <w:p w:rsidR="009B343C" w:rsidRDefault="009B343C" w:rsidP="009B343C">
      <w:pPr>
        <w:pStyle w:val="Body"/>
      </w:pPr>
    </w:p>
    <w:p w:rsidR="009B343C" w:rsidRDefault="00021F40" w:rsidP="009B343C">
      <w:pPr>
        <w:pStyle w:val="Body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6315B" wp14:editId="18906733">
                <wp:simplePos x="0" y="0"/>
                <wp:positionH relativeFrom="column">
                  <wp:posOffset>-2176145</wp:posOffset>
                </wp:positionH>
                <wp:positionV relativeFrom="paragraph">
                  <wp:posOffset>393065</wp:posOffset>
                </wp:positionV>
                <wp:extent cx="4928616" cy="2304288"/>
                <wp:effectExtent l="0" t="0" r="5715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616" cy="2304288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E4D" w:rsidRDefault="00A85E4D" w:rsidP="00021F40">
                            <w:pPr>
                              <w:pStyle w:val="FPHeading"/>
                            </w:pPr>
                            <w:r>
                              <w:t>FP Heading</w:t>
                            </w:r>
                          </w:p>
                          <w:p w:rsidR="00A85E4D" w:rsidRDefault="00A85E4D" w:rsidP="007D1836">
                            <w:pPr>
                              <w:pStyle w:val="FPBullet"/>
                            </w:pPr>
                            <w:r w:rsidRPr="00021F40">
                              <w:t>Bullet Level</w:t>
                            </w:r>
                          </w:p>
                          <w:p w:rsidR="00A85E4D" w:rsidRDefault="00A85E4D" w:rsidP="007D1836">
                            <w:pPr>
                              <w:pStyle w:val="FPBullet"/>
                            </w:pPr>
                            <w:r>
                              <w:t>Bullet Level</w:t>
                            </w:r>
                          </w:p>
                          <w:p w:rsidR="00A85E4D" w:rsidRDefault="00A85E4D" w:rsidP="007D1836">
                            <w:pPr>
                              <w:pStyle w:val="FPBullet"/>
                            </w:pPr>
                            <w:r>
                              <w:t>Bullet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315B" id="Text Box 4" o:spid="_x0000_s1031" type="#_x0000_t202" style="position:absolute;left:0;text-align:left;margin-left:-171.35pt;margin-top:30.95pt;width:388.1pt;height:18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" fillcolor="#ddd" stroked="f" strokeweight=".5pt">
                <v:textbox>
                  <w:txbxContent>
                    <w:p w:rsidR="00A85E4D" w:rsidRDefault="00A85E4D" w:rsidP="00021F40">
                      <w:pPr>
                        <w:pStyle w:val="FPHeading"/>
                      </w:pPr>
                      <w:r>
                        <w:t>FP Heading</w:t>
                      </w:r>
                    </w:p>
                    <w:p w:rsidR="00A85E4D" w:rsidRDefault="00A85E4D" w:rsidP="007D1836">
                      <w:pPr>
                        <w:pStyle w:val="FPBullet"/>
                      </w:pPr>
                      <w:r w:rsidRPr="00021F40">
                        <w:t>Bullet Level</w:t>
                      </w:r>
                    </w:p>
                    <w:p w:rsidR="00A85E4D" w:rsidRDefault="00A85E4D" w:rsidP="007D1836">
                      <w:pPr>
                        <w:pStyle w:val="FPBullet"/>
                      </w:pPr>
                      <w:r>
                        <w:t>Bullet Level</w:t>
                      </w:r>
                    </w:p>
                    <w:p w:rsidR="00A85E4D" w:rsidRDefault="00A85E4D" w:rsidP="007D1836">
                      <w:pPr>
                        <w:pStyle w:val="FPBullet"/>
                      </w:pPr>
                      <w:r>
                        <w:t>Bullet Level</w:t>
                      </w:r>
                    </w:p>
                  </w:txbxContent>
                </v:textbox>
              </v:shape>
            </w:pict>
          </mc:Fallback>
        </mc:AlternateContent>
      </w:r>
    </w:p>
    <w:p w:rsidR="001A7442" w:rsidRDefault="001A7442" w:rsidP="009B343C">
      <w:pPr>
        <w:pStyle w:val="Body"/>
      </w:pPr>
    </w:p>
    <w:p w:rsidR="001A7442" w:rsidRDefault="001A7442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D81616" w:rsidRDefault="00D81616">
      <w:pPr>
        <w:rPr>
          <w:rFonts w:ascii="Futura Lt BT" w:hAnsi="Futura Lt BT"/>
          <w:sz w:val="18"/>
        </w:rPr>
      </w:pPr>
    </w:p>
    <w:p w:rsidR="006C3CE2" w:rsidRPr="003E50A4" w:rsidRDefault="006C3CE2" w:rsidP="006C3CE2">
      <w:pPr>
        <w:pStyle w:val="ExhibitHeader"/>
        <w:pBdr>
          <w:bottom w:val="none" w:sz="0" w:space="0" w:color="auto"/>
        </w:pBdr>
        <w:ind w:left="-2700"/>
        <w:rPr>
          <w:lang w:val="en-US"/>
        </w:rPr>
      </w:pPr>
      <w:r w:rsidRPr="003E50A4">
        <w:rPr>
          <w:lang w:val="en-US"/>
        </w:rPr>
        <w:lastRenderedPageBreak/>
        <w:t>Quarterly performance</w:t>
      </w:r>
    </w:p>
    <w:tbl>
      <w:tblPr>
        <w:tblW w:w="7250" w:type="pct"/>
        <w:tblInd w:w="-3427" w:type="dxa"/>
        <w:tblLayout w:type="fixed"/>
        <w:tblLook w:val="04A0" w:firstRow="1" w:lastRow="0" w:firstColumn="1" w:lastColumn="0" w:noHBand="0" w:noVBand="1"/>
      </w:tblPr>
      <w:tblGrid>
        <w:gridCol w:w="2077"/>
        <w:gridCol w:w="856"/>
        <w:gridCol w:w="858"/>
        <w:gridCol w:w="856"/>
        <w:gridCol w:w="858"/>
        <w:gridCol w:w="838"/>
        <w:gridCol w:w="838"/>
        <w:gridCol w:w="840"/>
        <w:gridCol w:w="2979"/>
      </w:tblGrid>
      <w:tr w:rsidR="006C3CE2" w:rsidRPr="006C3CE2" w:rsidTr="0068345B">
        <w:trPr>
          <w:trHeight w:val="288"/>
        </w:trPr>
        <w:tc>
          <w:tcPr>
            <w:tcW w:w="94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BFBFB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Particulars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BFBFB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Q1FY20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BFBFB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ind w:left="-70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Q1FY20E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BFBFB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Q4FY19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BFBFB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Q1FY19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jc w:val="center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% Change</w:t>
            </w:r>
          </w:p>
        </w:tc>
        <w:tc>
          <w:tcPr>
            <w:tcW w:w="1354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BFBFBF"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center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Comments</w:t>
            </w: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ind w:left="-117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Q1FY20E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Q4FY19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Q1FY19</w:t>
            </w:r>
          </w:p>
        </w:tc>
        <w:tc>
          <w:tcPr>
            <w:tcW w:w="1354" w:type="pct"/>
            <w:vMerge/>
            <w:tcBorders>
              <w:left w:val="nil"/>
              <w:bottom w:val="single" w:sz="4" w:space="0" w:color="000000"/>
              <w:right w:val="nil"/>
            </w:tcBorders>
            <w:shd w:val="clear" w:color="auto" w:fill="BFBFBF"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Net Sales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COGS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Employee expenses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Other Expenses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Total Expenditures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EBITDA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Depreciation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EBIT 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Interest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Other Income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Profit before tax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Tax Expenses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Profit After tax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Minority Interest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Profit/(Loss) from Ass.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Recurring PAT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Extraordinaires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Reported PAT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Other comprehensive Inc.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  <w:t>PAT after comp. inc.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tc>
          <w:tcPr>
            <w:tcW w:w="944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  <w:hideMark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  <w:t>EPS (Rs)</w:t>
            </w:r>
          </w:p>
        </w:tc>
        <w:tc>
          <w:tcPr>
            <w:tcW w:w="389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Times New Roman"/>
                <w:b/>
                <w:sz w:val="16"/>
                <w:szCs w:val="16"/>
                <w:lang w:val="en-US"/>
              </w:rPr>
              <w:t>Cost items as % of sales</w:t>
            </w:r>
          </w:p>
        </w:tc>
        <w:tc>
          <w:tcPr>
            <w:tcW w:w="389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Times New Roman"/>
                <w:bCs/>
                <w:sz w:val="16"/>
                <w:szCs w:val="16"/>
                <w:lang w:val="en-US"/>
              </w:rPr>
              <w:t>RM expenses</w:t>
            </w:r>
          </w:p>
        </w:tc>
        <w:tc>
          <w:tcPr>
            <w:tcW w:w="389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Times New Roman"/>
                <w:bCs/>
                <w:sz w:val="16"/>
                <w:szCs w:val="16"/>
                <w:lang w:val="en-US"/>
              </w:rPr>
              <w:t>Employee expenses</w:t>
            </w:r>
          </w:p>
        </w:tc>
        <w:tc>
          <w:tcPr>
            <w:tcW w:w="389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Times New Roman"/>
                <w:bCs/>
                <w:sz w:val="16"/>
                <w:szCs w:val="16"/>
                <w:lang w:val="en-US"/>
              </w:rPr>
              <w:t>Other expenses</w:t>
            </w:r>
          </w:p>
        </w:tc>
        <w:tc>
          <w:tcPr>
            <w:tcW w:w="389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tc>
          <w:tcPr>
            <w:tcW w:w="944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  <w:r w:rsidRPr="006C3CE2">
              <w:rPr>
                <w:rFonts w:ascii="Futura Lt BT" w:eastAsia="Zurich Bt Rupee" w:hAnsi="Futura Lt BT" w:cs="Times New Roman"/>
                <w:b/>
                <w:sz w:val="16"/>
                <w:szCs w:val="16"/>
                <w:lang w:val="en-US"/>
              </w:rPr>
              <w:t>Margin (%)</w:t>
            </w:r>
          </w:p>
        </w:tc>
        <w:tc>
          <w:tcPr>
            <w:tcW w:w="389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rPr>
          <w:trHeight w:val="288"/>
        </w:trPr>
        <w:sdt>
          <w:sdtPr>
            <w:rPr>
              <w:rFonts w:ascii="Futura Lt BT" w:eastAsia="Zurich Bt Rupee" w:hAnsi="Futura Lt BT" w:cs="Times New Roman"/>
              <w:sz w:val="16"/>
              <w:szCs w:val="16"/>
              <w:lang w:val="en-US"/>
            </w:rPr>
            <w:alias w:val="Data Item"/>
            <w:id w:val="1700965569"/>
            <w:placeholder>
              <w:docPart w:val="335AC77F10A5457381A143B5CB0508E4"/>
            </w:placeholder>
            <w:dataBinding w:xpath="/equidata/table[5]/equirow[1]/label" w:storeItemID="{8AB3A244-BE01-4FF0-A386-8AAD78F0C4B3}"/>
            <w:text/>
          </w:sdtPr>
          <w:sdtEndPr/>
          <w:sdtContent>
            <w:tc>
              <w:tcPr>
                <w:tcW w:w="944" w:type="pct"/>
                <w:tcBorders>
                  <w:left w:val="nil"/>
                  <w:right w:val="nil"/>
                </w:tcBorders>
                <w:shd w:val="clear" w:color="auto" w:fill="FFFFFF"/>
                <w:noWrap/>
                <w:vAlign w:val="center"/>
              </w:tcPr>
              <w:p w:rsidR="006C3CE2" w:rsidRPr="006C3CE2" w:rsidRDefault="001E06F8" w:rsidP="0068345B">
                <w:pPr>
                  <w:spacing w:after="0" w:line="240" w:lineRule="auto"/>
                  <w:rPr>
                    <w:rFonts w:ascii="Futura Lt BT" w:eastAsia="Zurich Bt Rupee" w:hAnsi="Futura Lt BT" w:cs="Calibri"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Futura Lt BT" w:eastAsia="Zurich Bt Rupee" w:hAnsi="Futura Lt BT" w:cs="Times New Roman"/>
                    <w:sz w:val="16"/>
                    <w:szCs w:val="16"/>
                    <w:lang w:val="en-GB"/>
                  </w:rPr>
                  <w:t>P/E</w:t>
                </w:r>
              </w:p>
            </w:tc>
          </w:sdtContent>
        </w:sdt>
        <w:tc>
          <w:tcPr>
            <w:tcW w:w="389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C3CE2">
        <w:trPr>
          <w:trHeight w:val="288"/>
        </w:trPr>
        <w:sdt>
          <w:sdtPr>
            <w:rPr>
              <w:rFonts w:ascii="Futura Lt BT" w:eastAsia="Zurich Bt Rupee" w:hAnsi="Futura Lt BT" w:cs="Times New Roman"/>
              <w:sz w:val="16"/>
              <w:szCs w:val="16"/>
              <w:lang w:val="en-US"/>
            </w:rPr>
            <w:alias w:val="Data Item"/>
            <w:id w:val="-2028944934"/>
            <w:placeholder>
              <w:docPart w:val="1578E7AB1C4B43A1B1B240B18D0C5899"/>
            </w:placeholder>
            <w:dataBinding w:xpath="/equidata/table[5]/equirow[2]/label" w:storeItemID="{8AB3A244-BE01-4FF0-A386-8AAD78F0C4B3}"/>
            <w:text/>
          </w:sdtPr>
          <w:sdtEndPr/>
          <w:sdtContent>
            <w:tc>
              <w:tcPr>
                <w:tcW w:w="944" w:type="pct"/>
                <w:tcBorders>
                  <w:top w:val="nil"/>
                  <w:left w:val="nil"/>
                  <w:right w:val="nil"/>
                </w:tcBorders>
                <w:shd w:val="clear" w:color="auto" w:fill="F2F2F2"/>
                <w:noWrap/>
                <w:vAlign w:val="center"/>
                <w:hideMark/>
              </w:tcPr>
              <w:p w:rsidR="006C3CE2" w:rsidRPr="006C3CE2" w:rsidRDefault="001E06F8" w:rsidP="0068345B">
                <w:pPr>
                  <w:spacing w:after="0" w:line="240" w:lineRule="auto"/>
                  <w:rPr>
                    <w:rFonts w:ascii="Futura Lt BT" w:eastAsia="Zurich Bt Rupee" w:hAnsi="Futura Lt BT" w:cs="Calibri"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Futura Lt BT" w:eastAsia="Zurich Bt Rupee" w:hAnsi="Futura Lt BT" w:cs="Times New Roman"/>
                    <w:sz w:val="16"/>
                    <w:szCs w:val="16"/>
                    <w:lang w:val="en-GB"/>
                  </w:rPr>
                  <w:t>P/B</w:t>
                </w:r>
              </w:p>
            </w:tc>
          </w:sdtContent>
        </w:sdt>
        <w:tc>
          <w:tcPr>
            <w:tcW w:w="389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1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F2F2F2"/>
            <w:noWrap/>
            <w:vAlign w:val="center"/>
          </w:tcPr>
          <w:p w:rsidR="006C3CE2" w:rsidRPr="006C3CE2" w:rsidRDefault="006C3CE2" w:rsidP="0068345B">
            <w:pPr>
              <w:spacing w:after="0" w:line="240" w:lineRule="auto"/>
              <w:jc w:val="right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54" w:type="pct"/>
            <w:tcBorders>
              <w:top w:val="nil"/>
              <w:left w:val="nil"/>
              <w:right w:val="nil"/>
            </w:tcBorders>
            <w:shd w:val="clear" w:color="auto" w:fill="F2F2F2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Zurich Bt Rupee" w:hAnsi="Futura Lt BT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6C3CE2" w:rsidRPr="006C3CE2" w:rsidTr="0068345B">
        <w:tblPrEx>
          <w:tblCellMar>
            <w:left w:w="29" w:type="dxa"/>
            <w:right w:w="29" w:type="dxa"/>
          </w:tblCellMar>
          <w:tblLook w:val="0000" w:firstRow="0" w:lastRow="0" w:firstColumn="0" w:lastColumn="0" w:noHBand="0" w:noVBand="0"/>
        </w:tblPrEx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1712101184"/>
            <w:placeholder>
              <w:docPart w:val="CE6C075B8C7F4A0AB86D32D5C6880CFC"/>
            </w:placeholder>
            <w:dataBinding w:xpath="/equidata/table[5]/equirow[3]/label" w:storeItemID="{8AB3A244-BE01-4FF0-A386-8AAD78F0C4B3}"/>
            <w:text/>
          </w:sdtPr>
          <w:sdtEndPr/>
          <w:sdtContent>
            <w:tc>
              <w:tcPr>
                <w:tcW w:w="944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6C3CE2" w:rsidRPr="006C3CE2" w:rsidRDefault="001E06F8" w:rsidP="0068345B">
                <w:pPr>
                  <w:spacing w:after="0" w:line="240" w:lineRule="auto"/>
                  <w:ind w:left="72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P/FCFF</w:t>
                </w:r>
              </w:p>
            </w:tc>
          </w:sdtContent>
        </w:sdt>
        <w:tc>
          <w:tcPr>
            <w:tcW w:w="389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90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left w:w="29" w:type="dxa"/>
              <w:right w:w="29" w:type="dxa"/>
            </w:tcMar>
            <w:vAlign w:val="center"/>
          </w:tcPr>
          <w:p w:rsidR="006C3CE2" w:rsidRPr="006C3CE2" w:rsidRDefault="006C3CE2" w:rsidP="0068345B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89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left w:w="29" w:type="dxa"/>
              <w:right w:w="29" w:type="dxa"/>
            </w:tcMar>
            <w:vAlign w:val="center"/>
          </w:tcPr>
          <w:p w:rsidR="006C3CE2" w:rsidRPr="006C3CE2" w:rsidRDefault="006C3CE2" w:rsidP="0068345B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90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left w:w="29" w:type="dxa"/>
              <w:right w:w="29" w:type="dxa"/>
            </w:tcMar>
            <w:vAlign w:val="center"/>
          </w:tcPr>
          <w:p w:rsidR="006C3CE2" w:rsidRPr="006C3CE2" w:rsidRDefault="006C3CE2" w:rsidP="0068345B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81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left w:w="29" w:type="dxa"/>
              <w:right w:w="29" w:type="dxa"/>
            </w:tcMar>
            <w:vAlign w:val="center"/>
          </w:tcPr>
          <w:p w:rsidR="006C3CE2" w:rsidRPr="006C3CE2" w:rsidRDefault="006C3CE2" w:rsidP="0068345B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81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left w:w="29" w:type="dxa"/>
              <w:right w:w="29" w:type="dxa"/>
            </w:tcMar>
            <w:vAlign w:val="center"/>
          </w:tcPr>
          <w:p w:rsidR="006C3CE2" w:rsidRPr="006C3CE2" w:rsidRDefault="006C3CE2" w:rsidP="0068345B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82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C3CE2" w:rsidRPr="006C3CE2" w:rsidRDefault="006C3CE2" w:rsidP="0068345B">
            <w:pPr>
              <w:spacing w:after="0" w:line="240" w:lineRule="auto"/>
              <w:rPr>
                <w:rFonts w:ascii="Futura Lt BT" w:eastAsia="Times New Roman" w:hAnsi="Futura Lt BT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</w:tbl>
    <w:p w:rsidR="006C3CE2" w:rsidRPr="006C3CE2" w:rsidRDefault="006C3CE2" w:rsidP="006C3CE2">
      <w:pPr>
        <w:ind w:left="-3366"/>
        <w:rPr>
          <w:rFonts w:ascii="Futura Lt BT" w:hAnsi="Futura Lt BT"/>
          <w:i/>
          <w:sz w:val="16"/>
          <w:szCs w:val="16"/>
        </w:rPr>
      </w:pPr>
      <w:r w:rsidRPr="006C3CE2">
        <w:rPr>
          <w:rFonts w:ascii="Futura Lt BT" w:hAnsi="Futura Lt BT"/>
          <w:i/>
          <w:sz w:val="16"/>
          <w:szCs w:val="16"/>
        </w:rPr>
        <w:t>Source: Company, Equirus Securities</w:t>
      </w:r>
    </w:p>
    <w:p w:rsidR="006C3CE2" w:rsidRDefault="006C3CE2">
      <w:pPr>
        <w:rPr>
          <w:rFonts w:ascii="Futura Lt BT" w:hAnsi="Futura Lt BT"/>
          <w:b/>
          <w:sz w:val="28"/>
        </w:rPr>
      </w:pPr>
      <w:r>
        <w:br w:type="page"/>
      </w:r>
    </w:p>
    <w:p w:rsidR="007D1836" w:rsidRDefault="001A7442" w:rsidP="001A7442">
      <w:pPr>
        <w:pStyle w:val="ChapterTitle"/>
      </w:pPr>
      <w:r>
        <w:t>Chapter Title</w:t>
      </w:r>
    </w:p>
    <w:p w:rsidR="001A7442" w:rsidRDefault="001A7442" w:rsidP="001A7442">
      <w:pPr>
        <w:pStyle w:val="SubHead"/>
      </w:pPr>
      <w:r>
        <w:t>Sub Head</w:t>
      </w:r>
    </w:p>
    <w:p w:rsidR="001A7442" w:rsidRDefault="001A7442" w:rsidP="001A7442">
      <w:pPr>
        <w:pStyle w:val="BoldText"/>
      </w:pPr>
      <w:r>
        <w:t>Bold Text</w:t>
      </w:r>
    </w:p>
    <w:p w:rsidR="001A7442" w:rsidRDefault="001A7442" w:rsidP="001A7442">
      <w:pPr>
        <w:pStyle w:val="Callout"/>
        <w:framePr w:wrap="around"/>
      </w:pPr>
      <w:r>
        <w:t>Callout</w:t>
      </w:r>
    </w:p>
    <w:p w:rsidR="001E06F8" w:rsidRDefault="00530E98" w:rsidP="001B44C5">
      <w:pPr>
        <w:pStyle w:val="Body"/>
      </w:pPr>
      <w:r>
        <w:t>Body Text</w:t>
      </w:r>
    </w:p>
    <w:p w:rsidR="001E06F8" w:rsidRDefault="001E06F8">
      <w:pPr>
        <w:rPr>
          <w:rFonts w:ascii="Futura Lt BT" w:hAnsi="Futura Lt BT"/>
          <w:sz w:val="18"/>
        </w:rPr>
      </w:pPr>
      <w:r>
        <w:br w:type="page"/>
      </w:r>
    </w:p>
    <w:tbl>
      <w:tblPr>
        <w:tblpPr w:leftFromText="187" w:rightFromText="187" w:vertAnchor="text" w:horzAnchor="page" w:tblpX="404" w:tblpY="11233"/>
        <w:tblOverlap w:val="never"/>
        <w:tblW w:w="1102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528"/>
        <w:gridCol w:w="222"/>
        <w:gridCol w:w="3528"/>
        <w:gridCol w:w="222"/>
        <w:gridCol w:w="3528"/>
      </w:tblGrid>
      <w:tr w:rsidR="001E06F8" w:rsidTr="00530E98">
        <w:tc>
          <w:tcPr>
            <w:tcW w:w="3528" w:type="dxa"/>
          </w:tcPr>
          <w:p w:rsidR="001E06F8" w:rsidRPr="005B7918" w:rsidRDefault="001E06F8" w:rsidP="00530E98">
            <w:pPr>
              <w:pStyle w:val="ExhibitHeader"/>
            </w:pPr>
            <w:r w:rsidRPr="005B7918">
              <w:t xml:space="preserve">Price to earning chart </w:t>
            </w:r>
          </w:p>
        </w:tc>
        <w:tc>
          <w:tcPr>
            <w:tcW w:w="222" w:type="dxa"/>
          </w:tcPr>
          <w:p w:rsidR="001E06F8" w:rsidRPr="005B7918" w:rsidRDefault="001E06F8" w:rsidP="008A6401">
            <w:pPr>
              <w:rPr>
                <w:rFonts w:ascii="Futura Lt BT" w:hAnsi="Futura Lt BT"/>
                <w:b/>
                <w:sz w:val="18"/>
                <w:szCs w:val="18"/>
              </w:rPr>
            </w:pPr>
          </w:p>
        </w:tc>
        <w:tc>
          <w:tcPr>
            <w:tcW w:w="3528" w:type="dxa"/>
          </w:tcPr>
          <w:p w:rsidR="001E06F8" w:rsidRPr="005B7918" w:rsidRDefault="001E06F8" w:rsidP="00530E98">
            <w:pPr>
              <w:pStyle w:val="ExhibitHeader"/>
            </w:pPr>
            <w:r w:rsidRPr="005B7918">
              <w:t xml:space="preserve">Price to book chart  </w:t>
            </w:r>
          </w:p>
        </w:tc>
        <w:tc>
          <w:tcPr>
            <w:tcW w:w="222" w:type="dxa"/>
          </w:tcPr>
          <w:p w:rsidR="001E06F8" w:rsidRPr="005B7918" w:rsidRDefault="001E06F8" w:rsidP="008A6401">
            <w:pPr>
              <w:rPr>
                <w:rFonts w:ascii="Futura Lt BT" w:hAnsi="Futura Lt BT"/>
                <w:b/>
                <w:sz w:val="18"/>
                <w:szCs w:val="18"/>
              </w:rPr>
            </w:pPr>
          </w:p>
        </w:tc>
        <w:tc>
          <w:tcPr>
            <w:tcW w:w="3528" w:type="dxa"/>
          </w:tcPr>
          <w:p w:rsidR="001E06F8" w:rsidRPr="005B7918" w:rsidRDefault="001E06F8" w:rsidP="00530E98">
            <w:pPr>
              <w:pStyle w:val="ExhibitHeader"/>
            </w:pPr>
            <w:r w:rsidRPr="005B7918">
              <w:t xml:space="preserve">EV-EBITDA chart  </w:t>
            </w:r>
          </w:p>
        </w:tc>
      </w:tr>
      <w:tr w:rsidR="001E06F8" w:rsidTr="00530E98">
        <w:tblPrEx>
          <w:tblCellMar>
            <w:left w:w="108" w:type="dxa"/>
            <w:right w:w="108" w:type="dxa"/>
          </w:tblCellMar>
        </w:tblPrEx>
        <w:tc>
          <w:tcPr>
            <w:tcW w:w="3528" w:type="dxa"/>
          </w:tcPr>
          <w:sdt>
            <w:sdtPr>
              <w:rPr>
                <w:rFonts w:ascii="Futura Lt BT" w:hAnsi="Futura Lt BT"/>
              </w:rPr>
              <w:alias w:val="PEChart"/>
              <w:tag w:val="PEChart"/>
              <w:id w:val="-1557305608"/>
              <w:placeholder>
                <w:docPart w:val="62CB38D64F294CB29B658D53887689F5"/>
              </w:placeholder>
            </w:sdtPr>
            <w:sdtContent>
              <w:p w:rsidR="001E06F8" w:rsidRDefault="001E06F8" w:rsidP="008A6401">
                <w:pPr>
                  <w:rPr>
                    <w:rFonts w:ascii="Futura Lt BT" w:hAnsi="Futura Lt BT"/>
                  </w:rPr>
                </w:pPr>
                <w:r w:rsidRPr="001E06F8">
                  <w:rPr>
                    <w:rFonts w:ascii="Futura Lt BT" w:hAnsi="Futura Lt BT"/>
                    <w:noProof/>
                    <w:lang w:eastAsia="en-IN"/>
                  </w:rPr>
                  <w:drawing>
                    <wp:inline distT="0" distB="0" distL="0" distR="0">
                      <wp:extent cx="2095500" cy="1304925"/>
                      <wp:effectExtent l="0" t="0" r="0" b="9525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5500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222" w:type="dxa"/>
          </w:tcPr>
          <w:p w:rsidR="001E06F8" w:rsidRDefault="001E06F8" w:rsidP="008A6401">
            <w:pPr>
              <w:rPr>
                <w:rFonts w:ascii="Futura Lt BT" w:hAnsi="Futura Lt BT"/>
              </w:rPr>
            </w:pPr>
          </w:p>
        </w:tc>
        <w:sdt>
          <w:sdtPr>
            <w:rPr>
              <w:rFonts w:ascii="Futura Lt BT" w:hAnsi="Futura Lt BT"/>
            </w:rPr>
            <w:alias w:val="PBChart"/>
            <w:tag w:val="PBChart"/>
            <w:id w:val="-1889408110"/>
            <w:placeholder>
              <w:docPart w:val="62CB38D64F294CB29B658D53887689F5"/>
            </w:placeholder>
          </w:sdtPr>
          <w:sdtContent>
            <w:tc>
              <w:tcPr>
                <w:tcW w:w="3528" w:type="dxa"/>
              </w:tcPr>
              <w:p w:rsidR="001E06F8" w:rsidRDefault="001E06F8" w:rsidP="001E06F8">
                <w:pPr>
                  <w:rPr>
                    <w:rFonts w:ascii="Futura Lt BT" w:hAnsi="Futura Lt BT"/>
                  </w:rPr>
                </w:pPr>
                <w:r w:rsidRPr="001E06F8">
                  <w:rPr>
                    <w:rFonts w:ascii="Futura Lt BT" w:hAnsi="Futura Lt BT"/>
                    <w:noProof/>
                    <w:lang w:eastAsia="en-IN"/>
                  </w:rPr>
                  <w:drawing>
                    <wp:inline distT="0" distB="0" distL="0" distR="0">
                      <wp:extent cx="2095500" cy="1304925"/>
                      <wp:effectExtent l="0" t="0" r="0" b="9525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5500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22" w:type="dxa"/>
          </w:tcPr>
          <w:p w:rsidR="001E06F8" w:rsidRDefault="001E06F8" w:rsidP="008A6401">
            <w:pPr>
              <w:rPr>
                <w:rFonts w:ascii="Futura Lt BT" w:hAnsi="Futura Lt BT"/>
              </w:rPr>
            </w:pPr>
          </w:p>
        </w:tc>
        <w:sdt>
          <w:sdtPr>
            <w:rPr>
              <w:rFonts w:ascii="Futura Lt BT" w:hAnsi="Futura Lt BT"/>
            </w:rPr>
            <w:alias w:val="EVChart"/>
            <w:tag w:val="EVChart"/>
            <w:id w:val="-1463031621"/>
            <w:placeholder>
              <w:docPart w:val="62CB38D64F294CB29B658D53887689F5"/>
            </w:placeholder>
          </w:sdtPr>
          <w:sdtContent>
            <w:tc>
              <w:tcPr>
                <w:tcW w:w="3528" w:type="dxa"/>
              </w:tcPr>
              <w:p w:rsidR="001E06F8" w:rsidRDefault="001E06F8" w:rsidP="001E06F8">
                <w:pPr>
                  <w:rPr>
                    <w:rFonts w:ascii="Futura Lt BT" w:hAnsi="Futura Lt BT"/>
                  </w:rPr>
                </w:pPr>
                <w:r w:rsidRPr="001E06F8">
                  <w:rPr>
                    <w:rFonts w:ascii="Futura Lt BT" w:hAnsi="Futura Lt BT"/>
                    <w:noProof/>
                    <w:lang w:eastAsia="en-IN"/>
                  </w:rPr>
                  <w:drawing>
                    <wp:inline distT="0" distB="0" distL="0" distR="0">
                      <wp:extent cx="2095500" cy="1304925"/>
                      <wp:effectExtent l="0" t="0" r="0" b="9525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5500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E06F8" w:rsidTr="008A6401">
        <w:tblPrEx>
          <w:tblCellMar>
            <w:left w:w="108" w:type="dxa"/>
            <w:right w:w="108" w:type="dxa"/>
          </w:tblCellMar>
        </w:tblPrEx>
        <w:tc>
          <w:tcPr>
            <w:tcW w:w="3528" w:type="dxa"/>
          </w:tcPr>
          <w:p w:rsidR="001E06F8" w:rsidRDefault="001E06F8" w:rsidP="008A6401">
            <w:pPr>
              <w:pStyle w:val="ExhibitSource"/>
              <w:spacing w:before="60"/>
            </w:pPr>
            <w:r>
              <w:rPr>
                <w:noProof/>
                <w:lang w:eastAsia="en-IN"/>
              </w:rPr>
              <w:t>Source: Company, Equirus Research</w:t>
            </w:r>
          </w:p>
        </w:tc>
        <w:tc>
          <w:tcPr>
            <w:tcW w:w="222" w:type="dxa"/>
          </w:tcPr>
          <w:p w:rsidR="001E06F8" w:rsidRDefault="001E06F8" w:rsidP="008A6401">
            <w:pPr>
              <w:rPr>
                <w:rFonts w:ascii="Futura Lt BT" w:hAnsi="Futura Lt BT"/>
              </w:rPr>
            </w:pPr>
          </w:p>
        </w:tc>
        <w:tc>
          <w:tcPr>
            <w:tcW w:w="3528" w:type="dxa"/>
          </w:tcPr>
          <w:p w:rsidR="001E06F8" w:rsidRDefault="001E06F8" w:rsidP="008A6401">
            <w:pPr>
              <w:pStyle w:val="ExhibitSource"/>
              <w:spacing w:before="60"/>
            </w:pPr>
            <w:r>
              <w:rPr>
                <w:noProof/>
                <w:lang w:eastAsia="en-IN"/>
              </w:rPr>
              <w:t>Source: Company, Equirus Research</w:t>
            </w:r>
          </w:p>
        </w:tc>
        <w:tc>
          <w:tcPr>
            <w:tcW w:w="222" w:type="dxa"/>
          </w:tcPr>
          <w:p w:rsidR="001E06F8" w:rsidRDefault="001E06F8" w:rsidP="008A6401">
            <w:pPr>
              <w:rPr>
                <w:rFonts w:ascii="Futura Lt BT" w:hAnsi="Futura Lt BT"/>
              </w:rPr>
            </w:pPr>
          </w:p>
        </w:tc>
        <w:tc>
          <w:tcPr>
            <w:tcW w:w="3528" w:type="dxa"/>
          </w:tcPr>
          <w:p w:rsidR="001E06F8" w:rsidRDefault="001E06F8" w:rsidP="008A6401">
            <w:pPr>
              <w:pStyle w:val="ExhibitSource"/>
              <w:spacing w:before="60"/>
            </w:pPr>
            <w:r>
              <w:rPr>
                <w:noProof/>
                <w:lang w:eastAsia="en-IN"/>
              </w:rPr>
              <w:t>Source: Company, Equirus Research</w:t>
            </w:r>
          </w:p>
        </w:tc>
      </w:tr>
    </w:tbl>
    <w:p w:rsidR="001E06F8" w:rsidRDefault="001E06F8" w:rsidP="00D67D07">
      <w:pPr>
        <w:pStyle w:val="Body"/>
      </w:pPr>
    </w:p>
    <w:p w:rsidR="001E06F8" w:rsidRDefault="001E06F8">
      <w:pPr>
        <w:rPr>
          <w:rFonts w:ascii="Futura Lt BT" w:hAnsi="Futura Lt BT"/>
          <w:sz w:val="18"/>
        </w:rPr>
      </w:pPr>
      <w:r>
        <w:br w:type="page"/>
      </w:r>
    </w:p>
    <w:p w:rsidR="001E06F8" w:rsidRPr="00417CB6" w:rsidRDefault="001E06F8" w:rsidP="003B2EA7">
      <w:pPr>
        <w:spacing w:after="80" w:line="240" w:lineRule="auto"/>
        <w:ind w:left="-3420"/>
        <w:rPr>
          <w:rFonts w:ascii="Futura Lt BT" w:eastAsia="MS Mincho" w:hAnsi="Futura Lt BT" w:cs="Times New Roman"/>
          <w:b/>
          <w:sz w:val="18"/>
          <w:szCs w:val="18"/>
          <w:lang w:val="en-US"/>
        </w:rPr>
      </w:pPr>
      <w:r w:rsidRPr="00417CB6">
        <w:rPr>
          <w:rFonts w:ascii="Futura Lt BT" w:eastAsia="MS Mincho" w:hAnsi="Futura Lt BT" w:cs="Times New Roman"/>
          <w:b/>
          <w:sz w:val="18"/>
          <w:szCs w:val="18"/>
          <w:lang w:val="en-US"/>
        </w:rPr>
        <w:t>Quarterly performance</w:t>
      </w:r>
    </w:p>
    <w:tbl>
      <w:tblPr>
        <w:tblW w:w="10994" w:type="dxa"/>
        <w:tblInd w:w="-3427" w:type="dxa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334"/>
        <w:gridCol w:w="956"/>
        <w:gridCol w:w="959"/>
        <w:gridCol w:w="956"/>
        <w:gridCol w:w="959"/>
        <w:gridCol w:w="959"/>
        <w:gridCol w:w="956"/>
        <w:gridCol w:w="959"/>
        <w:gridCol w:w="956"/>
      </w:tblGrid>
      <w:tr w:rsidR="001E06F8" w:rsidRPr="00417CB6" w:rsidTr="00145687">
        <w:trPr>
          <w:trHeight w:val="260"/>
        </w:trPr>
        <w:tc>
          <w:tcPr>
            <w:tcW w:w="1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1E06F8" w:rsidRPr="00B64C8B" w:rsidRDefault="001E06F8" w:rsidP="00145687">
            <w:pPr>
              <w:spacing w:after="0" w:line="240" w:lineRule="auto"/>
              <w:rPr>
                <w:rFonts w:ascii="Futura Lt BT" w:eastAsia="Calibri" w:hAnsi="Futura Lt BT" w:cs="Arial"/>
                <w:b/>
                <w:sz w:val="16"/>
                <w:szCs w:val="16"/>
                <w:lang w:val="en-US"/>
              </w:rPr>
            </w:pPr>
            <w:r w:rsidRPr="00B64C8B">
              <w:rPr>
                <w:rFonts w:ascii="Futura Lt BT" w:eastAsia="Calibri" w:hAnsi="Futura Lt BT" w:cs="Arial"/>
                <w:b/>
                <w:sz w:val="16"/>
                <w:szCs w:val="16"/>
                <w:lang w:val="en-US"/>
              </w:rPr>
              <w:t xml:space="preserve">Y/E </w:t>
            </w:r>
            <w:sdt>
              <w:sdtPr>
                <w:rPr>
                  <w:rFonts w:ascii="Futura Lt BT" w:eastAsia="Calibri" w:hAnsi="Futura Lt BT" w:cs="Arial"/>
                  <w:b/>
                  <w:sz w:val="16"/>
                  <w:szCs w:val="16"/>
                  <w:lang w:val="en-US"/>
                </w:rPr>
                <w:id w:val="-1490397824"/>
                <w:placeholder>
                  <w:docPart w:val="38025675A5CC4C648880B47DA002ADD0"/>
                </w:placeholder>
                <w:dataBinding w:xpath="/CompanyDetailsViewModel/FiscalYearEnd" w:storeItemID="{47AF9556-00FC-45A9-AE4F-785E0EEB2435}"/>
                <w:text/>
              </w:sdtPr>
              <w:sdtContent>
                <w:r>
                  <w:rPr>
                    <w:rFonts w:ascii="Futura Lt BT" w:eastAsia="Calibri" w:hAnsi="Futura Lt BT" w:cs="Arial"/>
                    <w:b/>
                    <w:sz w:val="16"/>
                    <w:szCs w:val="16"/>
                  </w:rPr>
                  <w:t>Mar</w:t>
                </w:r>
              </w:sdtContent>
            </w:sdt>
            <w:r w:rsidRPr="00B64C8B">
              <w:rPr>
                <w:rFonts w:ascii="Futura Lt BT" w:eastAsia="Calibri" w:hAnsi="Futura Lt BT" w:cs="Arial"/>
                <w:b/>
                <w:sz w:val="16"/>
                <w:szCs w:val="16"/>
                <w:lang w:val="en-US"/>
              </w:rPr>
              <w:t xml:space="preserve"> (</w:t>
            </w:r>
            <w:sdt>
              <w:sdtPr>
                <w:rPr>
                  <w:rFonts w:ascii="Futura Lt BT" w:eastAsia="Calibri" w:hAnsi="Futura Lt BT" w:cs="Arial"/>
                  <w:b/>
                  <w:sz w:val="16"/>
                  <w:szCs w:val="16"/>
                  <w:lang w:val="en-US"/>
                </w:rPr>
                <w:id w:val="1971400197"/>
                <w:placeholder>
                  <w:docPart w:val="62CB38D64F294CB29B658D53887689F5"/>
                </w:placeholder>
                <w:dataBinding w:xpath="/CompanyDetailsViewModel/BalanceSheetScale" w:storeItemID="{47AF9556-00FC-45A9-AE4F-785E0EEB2435}"/>
                <w:text/>
              </w:sdtPr>
              <w:sdtContent>
                <w:r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Rs mn</w:t>
                </w:r>
              </w:sdtContent>
            </w:sdt>
            <w:r w:rsidRPr="00B64C8B">
              <w:rPr>
                <w:rFonts w:ascii="Futura Lt BT" w:eastAsia="Calibri" w:hAnsi="Futura Lt BT" w:cs="Arial"/>
                <w:b/>
                <w:sz w:val="16"/>
                <w:szCs w:val="16"/>
                <w:lang w:val="en-US"/>
              </w:rPr>
              <w:t xml:space="preserve">) </w:t>
            </w:r>
            <w:sdt>
              <w:sdtPr>
                <w:rPr>
                  <w:rFonts w:ascii="Futura Lt BT" w:eastAsia="Calibri" w:hAnsi="Futura Lt BT" w:cs="Arial"/>
                  <w:b/>
                  <w:sz w:val="16"/>
                  <w:szCs w:val="16"/>
                  <w:lang w:val="en-US"/>
                </w:rPr>
                <w:alias w:val="Quarterly Performance"/>
                <w:tag w:val="Quarterly Performance"/>
                <w:id w:val="-726607392"/>
                <w:placeholder>
                  <w:docPart w:val="38025675A5CC4C648880B47DA002ADD0"/>
                </w:placeholder>
                <w:text/>
              </w:sdtPr>
              <w:sdtContent>
                <w:r>
                  <w:rPr>
                    <w:rFonts w:ascii="Futura Lt BT" w:eastAsia="Calibri" w:hAnsi="Futura Lt BT" w:cs="Arial"/>
                    <w:b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-1096631431"/>
            <w:placeholder>
              <w:docPart w:val="BC0E6B2466714E8085A02583CB30A7A0"/>
            </w:placeholder>
            <w:dataBinding w:xpath="/quarterlydata/years/year[1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vAlign w:val="center"/>
              </w:tcPr>
              <w:p w:rsidR="001E06F8" w:rsidRPr="00417CB6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1QFY19A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1726882545"/>
            <w:placeholder>
              <w:docPart w:val="D69A0B527F054C4487087A6232720283"/>
            </w:placeholder>
            <w:dataBinding w:xpath="/quarterlydata/years/year[2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tcMar>
                  <w:left w:w="29" w:type="dxa"/>
                  <w:right w:w="29" w:type="dxa"/>
                </w:tcMar>
                <w:vAlign w:val="center"/>
              </w:tcPr>
              <w:p w:rsidR="001E06F8" w:rsidRPr="00417CB6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2QFY19A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-916087960"/>
            <w:placeholder>
              <w:docPart w:val="43267ABCCA3F46FB821A1AF5EE13AA8D"/>
            </w:placeholder>
            <w:dataBinding w:xpath="/quarterlydata/years/year[3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417CB6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3QFY19A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1213547396"/>
            <w:placeholder>
              <w:docPart w:val="6904F6754A344DB1A258F6B3439E4F47"/>
            </w:placeholder>
            <w:dataBinding w:xpath="/quarterlydata/years/year[4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417CB6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4QFY19A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1875193870"/>
            <w:placeholder>
              <w:docPart w:val="CD625D1ACDC14E338DF921A9149B87B0"/>
            </w:placeholder>
            <w:dataBinding w:xpath="/quarterlydata/years/year[5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417CB6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1QFY20A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-835373654"/>
            <w:placeholder>
              <w:docPart w:val="A28BD5D75A4B4536B153CCC73A680070"/>
            </w:placeholder>
            <w:dataBinding w:xpath="/quarterlydata/years/year[6]" w:storeItemID="{00000000-0000-0000-0000-000000000000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417CB6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  <w:t xml:space="preserve">  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61539949"/>
            <w:placeholder>
              <w:docPart w:val="9E01EBFE770F49EEAF74630546BE9103"/>
            </w:placeholder>
            <w:dataBinding w:xpath="/quarterlydata/years/year[7]" w:storeItemID="{00000000-0000-0000-0000-000000000000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vAlign w:val="center"/>
              </w:tcPr>
              <w:p w:rsidR="001E06F8" w:rsidRPr="00417CB6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  <w:t xml:space="preserve">  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Year"/>
            <w:id w:val="-1067193634"/>
            <w:placeholder>
              <w:docPart w:val="2ECC181E816440EF93643DEF40D5FCB7"/>
            </w:placeholder>
            <w:dataBinding w:xpath="/quarterlydata/years/year[8]" w:storeItemID="{00000000-0000-0000-0000-000000000000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vAlign w:val="center"/>
              </w:tcPr>
              <w:p w:rsidR="001E06F8" w:rsidRPr="00417CB6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  <w:t xml:space="preserve">  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-1323124322"/>
            <w:placeholder>
              <w:docPart w:val="962C312DFF6A41B595A538CDC6B32725"/>
            </w:placeholder>
            <w:dataBinding w:xpath="/quarterlydata/table[1]/equirow[1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Revenue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907884164"/>
            <w:placeholder>
              <w:docPart w:val="E35D14B9A87C4BE1A8663F53CE3B88D7"/>
            </w:placeholder>
            <w:dataBinding w:xpath="/quarterlydata/table[1]/equirow[1]/val[1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16,947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187214772"/>
            <w:placeholder>
              <w:docPart w:val="AFFF7A2A5D8B41DAB0545B3273159542"/>
            </w:placeholder>
            <w:dataBinding w:xpath="/quarterlydata/table[1]/equirow[1]/val[2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17,364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638571339"/>
            <w:placeholder>
              <w:docPart w:val="D8DC5A1E38DC4F839FB787FB18201D27"/>
            </w:placeholder>
            <w:dataBinding w:xpath="/quarterlydata/table[1]/equirow[1]/val[3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20,008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576394815"/>
            <w:placeholder>
              <w:docPart w:val="AF76A9F2574449BC8174BF3C9EB8F4EF"/>
            </w:placeholder>
            <w:dataBinding w:xpath="/quarterlydata/table[1]/equirow[1]/val[4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19,455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887142864"/>
            <w:placeholder>
              <w:docPart w:val="33EF17DB90ED4C7E97CF20CDB7A8A2F9"/>
            </w:placeholder>
            <w:dataBinding w:xpath="/quarterlydata/table[1]/equirow[1]/val[5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19,281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243180582"/>
            <w:placeholder>
              <w:docPart w:val="E43C38B4F1844A38A2F9BB6227521598"/>
            </w:placeholder>
            <w:dataBinding w:xpath="/quarterlydata/table[1]/equirow[1]/val[6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049374635"/>
            <w:placeholder>
              <w:docPart w:val="C830301AC3994C1EBCDBE80986C88F37"/>
            </w:placeholder>
            <w:dataBinding w:xpath="/quarterlydata/table[1]/equirow[1]/val[7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053537778"/>
            <w:placeholder>
              <w:docPart w:val="6896491E8C44409B9CE7A7196636EA2F"/>
            </w:placeholder>
            <w:dataBinding w:xpath="/quarterlydata/table[1]/equirow[1]/val[8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1220324971"/>
            <w:placeholder>
              <w:docPart w:val="3F7E45E36D534D9CA3423693D4B980D9"/>
            </w:placeholder>
            <w:dataBinding w:xpath="/quarterlydata/table[1]/equirow[2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COGS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331591820"/>
            <w:placeholder>
              <w:docPart w:val="488879A77BD54F898AC0771899B26377"/>
            </w:placeholder>
            <w:dataBinding w:xpath="/quarterlydata/table[1]/equirow[2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11,395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98921278"/>
            <w:placeholder>
              <w:docPart w:val="95E1D319DA234D5E88BE77C769C5719A"/>
            </w:placeholder>
            <w:dataBinding w:xpath="/quarterlydata/table[1]/equirow[2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11,731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892308890"/>
            <w:placeholder>
              <w:docPart w:val="899AB303F7F24D50B5B71E017009DEFF"/>
            </w:placeholder>
            <w:dataBinding w:xpath="/quarterlydata/table[1]/equirow[2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13,684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286087640"/>
            <w:placeholder>
              <w:docPart w:val="699906F6C89546C38D8730C843D6572E"/>
            </w:placeholder>
            <w:dataBinding w:xpath="/quarterlydata/table[1]/equirow[2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13,164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400874559"/>
            <w:placeholder>
              <w:docPart w:val="47E784E668C94022B84E47E654C0007F"/>
            </w:placeholder>
            <w:dataBinding w:xpath="/quarterlydata/table[1]/equirow[2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12,915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237317798"/>
            <w:placeholder>
              <w:docPart w:val="BCD912DDAF6E40E08510847902F48BAE"/>
            </w:placeholder>
            <w:dataBinding w:xpath="/quarterlydata/table[1]/equirow[2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620341481"/>
            <w:placeholder>
              <w:docPart w:val="DE1377C6768849D6BBA896B510FFD56A"/>
            </w:placeholder>
            <w:dataBinding w:xpath="/quarterlydata/table[1]/equirow[2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583059368"/>
            <w:placeholder>
              <w:docPart w:val="FF56C39FF03744979BF8D9BD9307AB9A"/>
            </w:placeholder>
            <w:dataBinding w:xpath="/quarterlydata/table[1]/equirow[2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1951817473"/>
            <w:placeholder>
              <w:docPart w:val="1D2F73E2C50A460588A84D5F17857470"/>
            </w:placeholder>
            <w:dataBinding w:xpath="/quarterlydata/table[1]/equirow[3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Employee Cost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73651388"/>
            <w:placeholder>
              <w:docPart w:val="71935A36513245E19B13797E0D44324B"/>
            </w:placeholder>
            <w:dataBinding w:xpath="/quarterlydata/table[1]/equirow[3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866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2032374715"/>
            <w:placeholder>
              <w:docPart w:val="37A6722191414611BA525A7D45A8AF48"/>
            </w:placeholder>
            <w:dataBinding w:xpath="/quarterlydata/table[1]/equirow[3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851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851876393"/>
            <w:placeholder>
              <w:docPart w:val="7738A2953EBC434AB5716F66E2ABADA3"/>
            </w:placeholder>
            <w:dataBinding w:xpath="/quarterlydata/table[1]/equirow[3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980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842357015"/>
            <w:placeholder>
              <w:docPart w:val="2E99B23D7FB94E7B96A6F3601B89925E"/>
            </w:placeholder>
            <w:dataBinding w:xpath="/quarterlydata/table[1]/equirow[3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973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688726702"/>
            <w:placeholder>
              <w:docPart w:val="ADD232C63705499CB499B1E2E1BDFF18"/>
            </w:placeholder>
            <w:dataBinding w:xpath="/quarterlydata/table[1]/equirow[3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1,022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439372214"/>
            <w:placeholder>
              <w:docPart w:val="923756EBAA044195BEDB6CF9E590BDFB"/>
            </w:placeholder>
            <w:dataBinding w:xpath="/quarterlydata/table[1]/equirow[3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930704496"/>
            <w:placeholder>
              <w:docPart w:val="7631E9C394534850BB99C8DA34E9497D"/>
            </w:placeholder>
            <w:dataBinding w:xpath="/quarterlydata/table[1]/equirow[3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638994851"/>
            <w:placeholder>
              <w:docPart w:val="E6C4DD34FA544598A27907D3BFB65F58"/>
            </w:placeholder>
            <w:dataBinding w:xpath="/quarterlydata/table[1]/equirow[3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1904830486"/>
            <w:placeholder>
              <w:docPart w:val="328BE7DEA8154BBD8ABA91D05BEFAB6A"/>
            </w:placeholder>
            <w:dataBinding w:xpath="/quarterlydata/table[1]/equirow[4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Other Expenses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468319485"/>
            <w:placeholder>
              <w:docPart w:val="31C9CBEAC926476087E99A7F485484C6"/>
            </w:placeholder>
            <w:dataBinding w:xpath="/quarterlydata/table[1]/equirow[4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2,158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447767878"/>
            <w:placeholder>
              <w:docPart w:val="7F7B1FBFAA024447BB6FE52065053CA1"/>
            </w:placeholder>
            <w:dataBinding w:xpath="/quarterlydata/table[1]/equirow[4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2,170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627473023"/>
            <w:placeholder>
              <w:docPart w:val="5BD9FD81A1AD4DBF8D117D0D368BC620"/>
            </w:placeholder>
            <w:dataBinding w:xpath="/quarterlydata/table[1]/equirow[4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2,501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79961265"/>
            <w:placeholder>
              <w:docPart w:val="3FD86F52A866469C8C9C6D12CB3F1384"/>
            </w:placeholder>
            <w:dataBinding w:xpath="/quarterlydata/table[1]/equirow[4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2,432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82047368"/>
            <w:placeholder>
              <w:docPart w:val="032B1683100B40C680516BEF734658FC"/>
            </w:placeholder>
            <w:dataBinding w:xpath="/quarterlydata/table[1]/equirow[4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2,410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390110004"/>
            <w:placeholder>
              <w:docPart w:val="C50197BD57BB41B78F3B8F6AB9D037AA"/>
            </w:placeholder>
            <w:dataBinding w:xpath="/quarterlydata/table[1]/equirow[4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745110659"/>
            <w:placeholder>
              <w:docPart w:val="7DAF9BBF9DAD423DA060E6E4199BDDB1"/>
            </w:placeholder>
            <w:dataBinding w:xpath="/quarterlydata/table[1]/equirow[4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563639739"/>
            <w:placeholder>
              <w:docPart w:val="34B3FEF0DF824C28B48FF3B986FC4C05"/>
            </w:placeholder>
            <w:dataBinding w:xpath="/quarterlydata/table[1]/equirow[4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1937901714"/>
            <w:placeholder>
              <w:docPart w:val="32A78D7C87794D4A985B75450A96D384"/>
            </w:placeholder>
            <w:showingPlcHdr/>
            <w:dataBinding w:xpath="/quarterlydata/table[1]/equirow[5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528405851"/>
            <w:placeholder>
              <w:docPart w:val="E22CCD0950AB45C2AEA8738232F8833C"/>
            </w:placeholder>
            <w:showingPlcHdr/>
            <w:dataBinding w:xpath="/quarterlydata/table[1]/equirow[5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511760849"/>
            <w:placeholder>
              <w:docPart w:val="AE6582486C5A42A5A842A63D09949ECE"/>
            </w:placeholder>
            <w:showingPlcHdr/>
            <w:dataBinding w:xpath="/quarterlydata/table[1]/equirow[5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767200203"/>
            <w:placeholder>
              <w:docPart w:val="29F4C6169A7443A29D921339F5324727"/>
            </w:placeholder>
            <w:showingPlcHdr/>
            <w:dataBinding w:xpath="/quarterlydata/table[1]/equirow[5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455987932"/>
            <w:placeholder>
              <w:docPart w:val="44760C2419F14FA3BFF995E0B7BAF86B"/>
            </w:placeholder>
            <w:showingPlcHdr/>
            <w:dataBinding w:xpath="/quarterlydata/table[1]/equirow[5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63598603"/>
            <w:placeholder>
              <w:docPart w:val="39F426DAD8ED44FBA8D5B1E5FFA93338"/>
            </w:placeholder>
            <w:showingPlcHdr/>
            <w:dataBinding w:xpath="/quarterlydata/table[1]/equirow[5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732501481"/>
            <w:placeholder>
              <w:docPart w:val="8D4A22D89A3D44A4B104966C6DFD4A38"/>
            </w:placeholder>
            <w:showingPlcHdr/>
            <w:dataBinding w:xpath="/quarterlydata/table[1]/equirow[5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712537699"/>
            <w:placeholder>
              <w:docPart w:val="8BBF128078FF4C099A49AA8F0C92604C"/>
            </w:placeholder>
            <w:showingPlcHdr/>
            <w:dataBinding w:xpath="/quarterlydata/table[1]/equirow[5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748464010"/>
            <w:placeholder>
              <w:docPart w:val="7466F544BF3C4836AEF6B7ECDC8C6353"/>
            </w:placeholder>
            <w:dataBinding w:xpath="/quarterlydata/table[1]/equirow[5]/val[8]" w:storeItemID="{00000000-0000-0000-0000-000000000000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  <w:t xml:space="preserve"> </w:t>
                </w:r>
              </w:p>
            </w:tc>
          </w:sdtContent>
        </w:sdt>
      </w:tr>
      <w:tr w:rsidR="001E06F8" w:rsidRPr="001E06F8" w:rsidTr="00145687"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427003243"/>
            <w:placeholder>
              <w:docPart w:val="0E5835DDF9CD4EBD9D1C47AB56AF17CD"/>
            </w:placeholder>
            <w:showingPlcHdr/>
            <w:dataBinding w:xpath="/quarterlydata/table[1]/equirow[6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600241628"/>
            <w:placeholder>
              <w:docPart w:val="9CE0D18007D44D5C94EA12D9DFDAD14D"/>
            </w:placeholder>
            <w:showingPlcHdr/>
            <w:dataBinding w:xpath="/quarterlydata/table[1]/equirow[6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446467239"/>
            <w:placeholder>
              <w:docPart w:val="B7C5D4F9F4FD4C6EA6460D72861FC1D9"/>
            </w:placeholder>
            <w:showingPlcHdr/>
            <w:dataBinding w:xpath="/quarterlydata/table[1]/equirow[6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2048331723"/>
            <w:placeholder>
              <w:docPart w:val="266B59B0437E4A49BE84CC84FB2FA648"/>
            </w:placeholder>
            <w:showingPlcHdr/>
            <w:dataBinding w:xpath="/quarterlydata/table[1]/equirow[6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553209496"/>
            <w:placeholder>
              <w:docPart w:val="5C629EF3A3BE4282B4C2FC5D9A50725B"/>
            </w:placeholder>
            <w:showingPlcHdr/>
            <w:dataBinding w:xpath="/quarterlydata/table[1]/equirow[6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999611841"/>
            <w:placeholder>
              <w:docPart w:val="388AE616C7CA445081747E9A56F68BFC"/>
            </w:placeholder>
            <w:showingPlcHdr/>
            <w:dataBinding w:xpath="/quarterlydata/table[1]/equirow[6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50279488"/>
            <w:placeholder>
              <w:docPart w:val="AE66CB5D0CF8436D99AD41C87510054E"/>
            </w:placeholder>
            <w:showingPlcHdr/>
            <w:dataBinding w:xpath="/quarterlydata/table[1]/equirow[6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602421334"/>
            <w:placeholder>
              <w:docPart w:val="80D4C851751E4BA89326733CFF69A174"/>
            </w:placeholder>
            <w:showingPlcHdr/>
            <w:dataBinding w:xpath="/quarterlydata/table[1]/equirow[6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812761094"/>
            <w:placeholder>
              <w:docPart w:val="AD47006A7942457188254285E07F8584"/>
            </w:placeholder>
            <w:dataBinding w:xpath="/quarterlydata/table[1]/equirow[6]/val[8]" w:storeItemID="{00000000-0000-0000-0000-000000000000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  <w:t xml:space="preserve"> 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-72128360"/>
            <w:placeholder>
              <w:docPart w:val="D347E527BEC140838F6245B6116B519D"/>
            </w:placeholder>
            <w:dataBinding w:xpath="/quarterlydata/table[1]/equirow[7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EBITDA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06127494"/>
            <w:placeholder>
              <w:docPart w:val="50B0B642DC984DE182122CA5A29C60F3"/>
            </w:placeholder>
            <w:dataBinding w:xpath="/quarterlydata/table[1]/equirow[7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2,528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980415632"/>
            <w:placeholder>
              <w:docPart w:val="B8BDACBB04BE4DCFA7CF16FE2C2A346A"/>
            </w:placeholder>
            <w:dataBinding w:xpath="/quarterlydata/table[1]/equirow[7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2,611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63563100"/>
            <w:placeholder>
              <w:docPart w:val="DE0DE74D14D743A29700A43CB2ED3381"/>
            </w:placeholder>
            <w:dataBinding w:xpath="/quarterlydata/table[1]/equirow[7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2,842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609622077"/>
            <w:placeholder>
              <w:docPart w:val="2E4072A4516E4583AE1BFAC018DE03B4"/>
            </w:placeholder>
            <w:dataBinding w:xpath="/quarterlydata/table[1]/equirow[7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2,886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514299876"/>
            <w:placeholder>
              <w:docPart w:val="D4EF52EEE2C046E6B892CB9222D4A365"/>
            </w:placeholder>
            <w:dataBinding w:xpath="/quarterlydata/table[1]/equirow[7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2,934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426113077"/>
            <w:placeholder>
              <w:docPart w:val="C29DCA96BA7941838883A0829E6427BF"/>
            </w:placeholder>
            <w:dataBinding w:xpath="/quarterlydata/table[1]/equirow[7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964006653"/>
            <w:placeholder>
              <w:docPart w:val="CE1097F449FF483880422D186066D427"/>
            </w:placeholder>
            <w:dataBinding w:xpath="/quarterlydata/table[1]/equirow[7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542014505"/>
            <w:placeholder>
              <w:docPart w:val="D4E12A70B92740879175D9987C5F1C02"/>
            </w:placeholder>
            <w:dataBinding w:xpath="/quarterlydata/table[1]/equirow[7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373847445"/>
            <w:placeholder>
              <w:docPart w:val="779C666DA51F46F7AEFB2A34A8CDDD5E"/>
            </w:placeholder>
            <w:dataBinding w:xpath="/quarterlydata/table[1]/equirow[8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Depreciation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843077598"/>
            <w:placeholder>
              <w:docPart w:val="8BE0B1B09E6741C9A97D7F0D6AF11764"/>
            </w:placeholder>
            <w:dataBinding w:xpath="/quarterlydata/table[1]/equirow[8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657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810372522"/>
            <w:placeholder>
              <w:docPart w:val="1031E541DDFA4E8CA48953975DEEB951"/>
            </w:placeholder>
            <w:dataBinding w:xpath="/quarterlydata/table[1]/equirow[8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651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191214710"/>
            <w:placeholder>
              <w:docPart w:val="7A1CEB0CFC854D36A26EA553D916AFF3"/>
            </w:placeholder>
            <w:dataBinding w:xpath="/quarterlydata/table[1]/equirow[8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683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310646614"/>
            <w:placeholder>
              <w:docPart w:val="72032DFF26504776A9C431FE5E329DD5"/>
            </w:placeholder>
            <w:dataBinding w:xpath="/quarterlydata/table[1]/equirow[8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713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634144998"/>
            <w:placeholder>
              <w:docPart w:val="5D9A686C9A754B65B63772A023996F6F"/>
            </w:placeholder>
            <w:dataBinding w:xpath="/quarterlydata/table[1]/equirow[8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742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507362730"/>
            <w:placeholder>
              <w:docPart w:val="554C58A961644074871A336E52CD1EAB"/>
            </w:placeholder>
            <w:dataBinding w:xpath="/quarterlydata/table[1]/equirow[8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038012694"/>
            <w:placeholder>
              <w:docPart w:val="88DD8BF0CC6C42FBA6491963D47DA2E7"/>
            </w:placeholder>
            <w:dataBinding w:xpath="/quarterlydata/table[1]/equirow[8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786957059"/>
            <w:placeholder>
              <w:docPart w:val="64FE6EA92DB5463DBD10566D1CCF7A6F"/>
            </w:placeholder>
            <w:dataBinding w:xpath="/quarterlydata/table[1]/equirow[8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0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1535543863"/>
            <w:placeholder>
              <w:docPart w:val="AFA427DE31E6401481B88FFB8B6B62E4"/>
            </w:placeholder>
            <w:dataBinding w:xpath="/quarterlydata/table[1]/equirow[9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EBIT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-869909849"/>
            <w:placeholder>
              <w:docPart w:val="BDC32A8554EF4A51AFF25B3C364D3078"/>
            </w:placeholder>
            <w:dataBinding w:xpath="/quarterlydata/table[1]/equirow[9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1,871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1811590153"/>
            <w:placeholder>
              <w:docPart w:val="C347427995194BC08C09318B4265C1DF"/>
            </w:placeholder>
            <w:dataBinding w:xpath="/quarterlydata/table[1]/equirow[9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1,960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1165051809"/>
            <w:placeholder>
              <w:docPart w:val="C97B394790ED4524A335232A6528546F"/>
            </w:placeholder>
            <w:dataBinding w:xpath="/quarterlydata/table[1]/equirow[9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2,159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752167822"/>
            <w:placeholder>
              <w:docPart w:val="2B106267040C4FE59BF653FB8C6CF568"/>
            </w:placeholder>
            <w:dataBinding w:xpath="/quarterlydata/table[1]/equirow[9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2,174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595903662"/>
            <w:placeholder>
              <w:docPart w:val="B23DAD7B9BB0438F8AEC4E47D4005D94"/>
            </w:placeholder>
            <w:dataBinding w:xpath="/quarterlydata/table[1]/equirow[9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2,192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-1560079874"/>
            <w:placeholder>
              <w:docPart w:val="4A5139AB531D4314A87EC9C7BAC40CBE"/>
            </w:placeholder>
            <w:dataBinding w:xpath="/quarterlydata/table[1]/equirow[9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-2099087615"/>
            <w:placeholder>
              <w:docPart w:val="EAC053B8047241D6ADCF18596F55FDC0"/>
            </w:placeholder>
            <w:dataBinding w:xpath="/quarterlydata/table[1]/equirow[9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-1310631877"/>
            <w:placeholder>
              <w:docPart w:val="561BD3B307BF404483C7D7DF6FE66803"/>
            </w:placeholder>
            <w:dataBinding w:xpath="/quarterlydata/table[1]/equirow[9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558213723"/>
            <w:placeholder>
              <w:docPart w:val="08A515B4B47E4019A9BCCA2C77DD88F7"/>
            </w:placeholder>
            <w:dataBinding w:xpath="/quarterlydata/table[1]/equirow[10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Interest Exp.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234387276"/>
            <w:placeholder>
              <w:docPart w:val="722DC64A3BEF4D99B8CF4AF4213D8C8E"/>
            </w:placeholder>
            <w:dataBinding w:xpath="/quarterlydata/table[1]/equirow[10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18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433850828"/>
            <w:placeholder>
              <w:docPart w:val="3C8AA2D9B94644E490446FAAD5F17DF4"/>
            </w:placeholder>
            <w:dataBinding w:xpath="/quarterlydata/table[1]/equirow[10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426641840"/>
            <w:placeholder>
              <w:docPart w:val="8EC980EE115B4F0B907264318316892F"/>
            </w:placeholder>
            <w:dataBinding w:xpath="/quarterlydata/table[1]/equirow[10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109385389"/>
            <w:placeholder>
              <w:docPart w:val="4BDC8E300E97420393563357072C07A4"/>
            </w:placeholder>
            <w:dataBinding w:xpath="/quarterlydata/table[1]/equirow[10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479227877"/>
            <w:placeholder>
              <w:docPart w:val="2888C895F09C487B9AFFA83363CD74D6"/>
            </w:placeholder>
            <w:dataBinding w:xpath="/quarterlydata/table[1]/equirow[10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875498301"/>
            <w:placeholder>
              <w:docPart w:val="8D7B9A810C2E43218F25D2E360CA5B19"/>
            </w:placeholder>
            <w:dataBinding w:xpath="/quarterlydata/table[1]/equirow[10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528791032"/>
            <w:placeholder>
              <w:docPart w:val="1CCBFDDB941045C5B33A7CEAC12B7C69"/>
            </w:placeholder>
            <w:dataBinding w:xpath="/quarterlydata/table[1]/equirow[10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629734257"/>
            <w:placeholder>
              <w:docPart w:val="3566700ABEC64A78B3785E399FDABE0B"/>
            </w:placeholder>
            <w:dataBinding w:xpath="/quarterlydata/table[1]/equirow[10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0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-222678156"/>
            <w:placeholder>
              <w:docPart w:val="C930B4218C6E4DA59CD6A1A5AE5AA018"/>
            </w:placeholder>
            <w:dataBinding w:xpath="/quarterlydata/table[1]/equirow[11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Other Income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773052604"/>
            <w:placeholder>
              <w:docPart w:val="1D26E3E2035A4279834FF37BC56327D4"/>
            </w:placeholder>
            <w:dataBinding w:xpath="/quarterlydata/table[1]/equirow[11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484905595"/>
            <w:placeholder>
              <w:docPart w:val="0C077D43D9894638A30766B9F484AD0D"/>
            </w:placeholder>
            <w:dataBinding w:xpath="/quarterlydata/table[1]/equirow[11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1316147548"/>
            <w:placeholder>
              <w:docPart w:val="FEF0C769ABA944CEB6CB3A4B64F4EFEE"/>
            </w:placeholder>
            <w:dataBinding w:xpath="/quarterlydata/table[1]/equirow[11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722950035"/>
            <w:placeholder>
              <w:docPart w:val="4535CE686E734136BCFFDEB505DEB4A6"/>
            </w:placeholder>
            <w:dataBinding w:xpath="/quarterlydata/table[1]/equirow[11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-351420711"/>
            <w:placeholder>
              <w:docPart w:val="EA444A05E77C42FEB79F903E6CF11EED"/>
            </w:placeholder>
            <w:dataBinding w:xpath="/quarterlydata/table[1]/equirow[11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-109284743"/>
            <w:placeholder>
              <w:docPart w:val="F1102652B96149208D8775356E82A127"/>
            </w:placeholder>
            <w:dataBinding w:xpath="/quarterlydata/table[1]/equirow[11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-571120370"/>
            <w:placeholder>
              <w:docPart w:val="41E5DBF9B35F4DBBACBA6B2D29D0BFCF"/>
            </w:placeholder>
            <w:dataBinding w:xpath="/quarterlydata/table[1]/equirow[11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682017190"/>
            <w:placeholder>
              <w:docPart w:val="D8DC05905A984A2C840A0935FDAA200C"/>
            </w:placeholder>
            <w:dataBinding w:xpath="/quarterlydata/table[1]/equirow[11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Data Item"/>
            <w:id w:val="1364797291"/>
            <w:placeholder>
              <w:docPart w:val="5497FDF6E74D44CFA3C25CADB0B63FB6"/>
            </w:placeholder>
            <w:dataBinding w:xpath="/quarterlydata/table[1]/equirow[12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Profit before Tax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Value"/>
            <w:id w:val="-1936120299"/>
            <w:placeholder>
              <w:docPart w:val="00D61D4D8D7642D9B78337CD6DD9A350"/>
            </w:placeholder>
            <w:dataBinding w:xpath="/quarterlydata/table[1]/equirow[12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1,978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877583439"/>
            <w:placeholder>
              <w:docPart w:val="FC2C5C3F461741269A96D37103147051"/>
            </w:placeholder>
            <w:dataBinding w:xpath="/quarterlydata/table[1]/equirow[12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2,108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942574975"/>
            <w:placeholder>
              <w:docPart w:val="24F8A877AE55413B8FCF68595C7C232B"/>
            </w:placeholder>
            <w:dataBinding w:xpath="/quarterlydata/table[1]/equirow[12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2,289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-1810633702"/>
            <w:placeholder>
              <w:docPart w:val="5B0E1B1327474F4E873900753E348F91"/>
            </w:placeholder>
            <w:dataBinding w:xpath="/quarterlydata/table[1]/equirow[12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2,292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-3592795"/>
            <w:placeholder>
              <w:docPart w:val="A7AB7F6E4E4B4C019CE041C88ED79EFE"/>
            </w:placeholder>
            <w:dataBinding w:xpath="/quarterlydata/table[1]/equirow[12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2,338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1926840831"/>
            <w:placeholder>
              <w:docPart w:val="6CEA1F1060ED43F095BA9A85ACB1C3E9"/>
            </w:placeholder>
            <w:dataBinding w:xpath="/quarterlydata/table[1]/equirow[12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366958141"/>
            <w:placeholder>
              <w:docPart w:val="011A5A94BA924615A3902FB0FD95D608"/>
            </w:placeholder>
            <w:dataBinding w:xpath="/quarterlydata/table[1]/equirow[12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Value"/>
            <w:id w:val="-1174880106"/>
            <w:placeholder>
              <w:docPart w:val="EE6C590000434C6CABAB404C99B2ECD4"/>
            </w:placeholder>
            <w:dataBinding w:xpath="/quarterlydata/table[1]/equirow[12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0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-1337761641"/>
            <w:placeholder>
              <w:docPart w:val="53C3400E37EC492E962925D06FA9FE16"/>
            </w:placeholder>
            <w:dataBinding w:xpath="/quarterlydata/table[1]/equirow[13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Tax Expenses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-863904716"/>
            <w:placeholder>
              <w:docPart w:val="1A85475D406C4EC6860BBC83618A5463"/>
            </w:placeholder>
            <w:dataBinding w:xpath="/quarterlydata/table[1]/equirow[13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669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479279452"/>
            <w:placeholder>
              <w:docPart w:val="F88227D416EB4C248DCCB2ADE1ACB4C0"/>
            </w:placeholder>
            <w:dataBinding w:xpath="/quarterlydata/table[1]/equirow[13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706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-916624553"/>
            <w:placeholder>
              <w:docPart w:val="8FB2242FC599482B8377C58344657343"/>
            </w:placeholder>
            <w:dataBinding w:xpath="/quarterlydata/table[1]/equirow[13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767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1088506676"/>
            <w:placeholder>
              <w:docPart w:val="73D0963A42A245D5AADA50A3EA1EDA30"/>
            </w:placeholder>
            <w:dataBinding w:xpath="/quarterlydata/table[1]/equirow[13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768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1812198914"/>
            <w:placeholder>
              <w:docPart w:val="9C17C84A638E4A4EA6E9EB2DCB472374"/>
            </w:placeholder>
            <w:dataBinding w:xpath="/quarterlydata/table[1]/equirow[13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783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106394272"/>
            <w:placeholder>
              <w:docPart w:val="45D5397FE7EF41C3AB244C165150B569"/>
            </w:placeholder>
            <w:dataBinding w:xpath="/quarterlydata/table[1]/equirow[13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-1371147041"/>
            <w:placeholder>
              <w:docPart w:val="058CCAE85C8C464DA1007A9BFBE2AA44"/>
            </w:placeholder>
            <w:dataBinding w:xpath="/quarterlydata/table[1]/equirow[13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Value"/>
            <w:id w:val="2020118070"/>
            <w:placeholder>
              <w:docPart w:val="52D1A498A0994C22A4D3B76245089287"/>
            </w:placeholder>
            <w:dataBinding w:xpath="/quarterlydata/table[1]/equirow[13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347607593"/>
            <w:placeholder>
              <w:docPart w:val="BFC796943B404D1985AF4B308F56104A"/>
            </w:placeholder>
            <w:dataBinding w:xpath="/quarterlydata/table[1]/equirow[14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Profit After Tax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224068387"/>
            <w:placeholder>
              <w:docPart w:val="123B79AED2FE4560B21DCB659A554A00"/>
            </w:placeholder>
            <w:dataBinding w:xpath="/quarterlydata/table[1]/equirow[14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1,309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616101145"/>
            <w:placeholder>
              <w:docPart w:val="F44A1FAE00604CB48638B611784682C8"/>
            </w:placeholder>
            <w:dataBinding w:xpath="/quarterlydata/table[1]/equirow[14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1,402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674231596"/>
            <w:placeholder>
              <w:docPart w:val="2B6F0A1FF6874E0FB687ACFE765A4BE4"/>
            </w:placeholder>
            <w:dataBinding w:xpath="/quarterlydata/table[1]/equirow[14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310367241"/>
            <w:placeholder>
              <w:docPart w:val="639B258B18124E94A4093AED8B2E4B97"/>
            </w:placeholder>
            <w:dataBinding w:xpath="/quarterlydata/table[1]/equirow[14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892652829"/>
            <w:placeholder>
              <w:docPart w:val="9C040D6FDE1D4CC0A7885409F82560B2"/>
            </w:placeholder>
            <w:dataBinding w:xpath="/quarterlydata/table[1]/equirow[14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1,555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2004195841"/>
            <w:placeholder>
              <w:docPart w:val="EAB78C0685E64C459B3E531460D95663"/>
            </w:placeholder>
            <w:dataBinding w:xpath="/quarterlydata/table[1]/equirow[14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223477509"/>
            <w:placeholder>
              <w:docPart w:val="47618E1DC6E64D9B8B1FB11434A6EA69"/>
            </w:placeholder>
            <w:dataBinding w:xpath="/quarterlydata/table[1]/equirow[14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561069885"/>
            <w:placeholder>
              <w:docPart w:val="913F984F9B1F44CD84BBE953C4DD2D33"/>
            </w:placeholder>
            <w:dataBinding w:xpath="/quarterlydata/table[1]/equirow[14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1607845723"/>
            <w:placeholder>
              <w:docPart w:val="68261C026E4B4054A8B92DB67C415394"/>
            </w:placeholder>
            <w:dataBinding w:xpath="/quarterlydata/table[1]/equirow[15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Minority Interest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152484990"/>
            <w:placeholder>
              <w:docPart w:val="B9D62E1F95364125AE978880E6E915DD"/>
            </w:placeholder>
            <w:dataBinding w:xpath="/quarterlydata/table[1]/equirow[15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400600914"/>
            <w:placeholder>
              <w:docPart w:val="43560F2A9A794305BD22AA1C5459A798"/>
            </w:placeholder>
            <w:dataBinding w:xpath="/quarterlydata/table[1]/equirow[15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20291126"/>
            <w:placeholder>
              <w:docPart w:val="0AD414806870488487268E5B17C4AB0A"/>
            </w:placeholder>
            <w:dataBinding w:xpath="/quarterlydata/table[1]/equirow[15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545944774"/>
            <w:placeholder>
              <w:docPart w:val="EC638E1F65A941D5B75FD51996C60FBF"/>
            </w:placeholder>
            <w:dataBinding w:xpath="/quarterlydata/table[1]/equirow[15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926640839"/>
            <w:placeholder>
              <w:docPart w:val="054ABA2BD5874409A9489653FCEBDE48"/>
            </w:placeholder>
            <w:dataBinding w:xpath="/quarterlydata/table[1]/equirow[15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085303285"/>
            <w:placeholder>
              <w:docPart w:val="72E7162D59DD43FBAEAAC2251C0D7191"/>
            </w:placeholder>
            <w:dataBinding w:xpath="/quarterlydata/table[1]/equirow[15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978337912"/>
            <w:placeholder>
              <w:docPart w:val="89B6636C56BF41BD9B77EDF1E4394327"/>
            </w:placeholder>
            <w:dataBinding w:xpath="/quarterlydata/table[1]/equirow[15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46443028"/>
            <w:placeholder>
              <w:docPart w:val="0CC4E6A8A57940FA8DFBAC87A3CF65D3"/>
            </w:placeholder>
            <w:dataBinding w:xpath="/quarterlydata/table[1]/equirow[15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-842083981"/>
            <w:placeholder>
              <w:docPart w:val="BE854D31181D411EBAB3733B43BDFB6F"/>
            </w:placeholder>
            <w:dataBinding w:xpath="/quarterlydata/table[1]/equirow[16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Profit/(Loss) from Associates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936968446"/>
            <w:placeholder>
              <w:docPart w:val="6EC5D609A0DD4B748B27501BFF96EF57"/>
            </w:placeholder>
            <w:dataBinding w:xpath="/quarterlydata/table[1]/equirow[16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808313815"/>
            <w:placeholder>
              <w:docPart w:val="5D937F81D6774EF0978E9E08A24D5C7A"/>
            </w:placeholder>
            <w:dataBinding w:xpath="/quarterlydata/table[1]/equirow[16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530783862"/>
            <w:placeholder>
              <w:docPart w:val="849F2C67DBF246DCA36AA1561925A934"/>
            </w:placeholder>
            <w:dataBinding w:xpath="/quarterlydata/table[1]/equirow[16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520885307"/>
            <w:placeholder>
              <w:docPart w:val="1471A24F2FBD4A9780767F5E746BD085"/>
            </w:placeholder>
            <w:dataBinding w:xpath="/quarterlydata/table[1]/equirow[16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505056155"/>
            <w:placeholder>
              <w:docPart w:val="667645D3703D495EA69F40C9CC012DD1"/>
            </w:placeholder>
            <w:dataBinding w:xpath="/quarterlydata/table[1]/equirow[16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268378184"/>
            <w:placeholder>
              <w:docPart w:val="8B58EC3369094D8BA5EE96E995D5A153"/>
            </w:placeholder>
            <w:dataBinding w:xpath="/quarterlydata/table[1]/equirow[16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933498006"/>
            <w:placeholder>
              <w:docPart w:val="BA99B2EDF3B140BFA92480B8FE94BABD"/>
            </w:placeholder>
            <w:dataBinding w:xpath="/quarterlydata/table[1]/equirow[16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563458167"/>
            <w:placeholder>
              <w:docPart w:val="3E185BC7DBC447EE9CDD70F6D79FC538"/>
            </w:placeholder>
            <w:dataBinding w:xpath="/quarterlydata/table[1]/equirow[16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680861444"/>
            <w:placeholder>
              <w:docPart w:val="375C5B7D6CB94376B1283875931686DE"/>
            </w:placeholder>
            <w:dataBinding w:xpath="/quarterlydata/table[1]/equirow[17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Recurring PAT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775141600"/>
            <w:placeholder>
              <w:docPart w:val="E25230F86CA646A1897BC91AD4798E0A"/>
            </w:placeholder>
            <w:dataBinding w:xpath="/quarterlydata/table[1]/equirow[17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1,309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946158430"/>
            <w:placeholder>
              <w:docPart w:val="CBD3B6BAC17F4EF594F9BF7FE502F50A"/>
            </w:placeholder>
            <w:dataBinding w:xpath="/quarterlydata/table[1]/equirow[17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1,402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257372673"/>
            <w:placeholder>
              <w:docPart w:val="1D7CD095B39E4A3FA620189708755A8A"/>
            </w:placeholder>
            <w:dataBinding w:xpath="/quarterlydata/table[1]/equirow[17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554201325"/>
            <w:placeholder>
              <w:docPart w:val="D3376EC596A6408CAAD7FAF9052D04CF"/>
            </w:placeholder>
            <w:dataBinding w:xpath="/quarterlydata/table[1]/equirow[17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965189387"/>
            <w:placeholder>
              <w:docPart w:val="1A44DFDB11B940E4989C9BC5DD88593D"/>
            </w:placeholder>
            <w:dataBinding w:xpath="/quarterlydata/table[1]/equirow[17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1,555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540810842"/>
            <w:placeholder>
              <w:docPart w:val="79B83E51153E441FB9FB80EA78613D52"/>
            </w:placeholder>
            <w:dataBinding w:xpath="/quarterlydata/table[1]/equirow[17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2064701550"/>
            <w:placeholder>
              <w:docPart w:val="F4434ACEF4F0418EAAA722EF77C1347F"/>
            </w:placeholder>
            <w:dataBinding w:xpath="/quarterlydata/table[1]/equirow[17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409888489"/>
            <w:placeholder>
              <w:docPart w:val="322CBB8B8EC94E82A2ABF9211261F0A1"/>
            </w:placeholder>
            <w:dataBinding w:xpath="/quarterlydata/table[1]/equirow[17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-1150824161"/>
            <w:placeholder>
              <w:docPart w:val="036E77B173D24BA7AA7F6919612DDB76"/>
            </w:placeholder>
            <w:dataBinding w:xpath="/quarterlydata/table[1]/equirow[18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Exceptional Items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06097469"/>
            <w:placeholder>
              <w:docPart w:val="B96D36753E9E471A976747397D5AD891"/>
            </w:placeholder>
            <w:dataBinding w:xpath="/quarterlydata/table[1]/equirow[18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17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341133457"/>
            <w:placeholder>
              <w:docPart w:val="6EB8CB01E2A046F6BA7BEB74EC54532A"/>
            </w:placeholder>
            <w:dataBinding w:xpath="/quarterlydata/table[1]/equirow[18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182093968"/>
            <w:placeholder>
              <w:docPart w:val="E3CB556C63FB4CB7ACD725BD945DFFA8"/>
            </w:placeholder>
            <w:dataBinding w:xpath="/quarterlydata/table[1]/equirow[18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014295112"/>
            <w:placeholder>
              <w:docPart w:val="1F06509724334E77BCE108635E5F9972"/>
            </w:placeholder>
            <w:dataBinding w:xpath="/quarterlydata/table[1]/equirow[18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036642402"/>
            <w:placeholder>
              <w:docPart w:val="55243BFD86B7490BB431328222287673"/>
            </w:placeholder>
            <w:dataBinding w:xpath="/quarterlydata/table[1]/equirow[18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31387735"/>
            <w:placeholder>
              <w:docPart w:val="26ACC046ECF640D993739C486A542CC3"/>
            </w:placeholder>
            <w:dataBinding w:xpath="/quarterlydata/table[1]/equirow[18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617593718"/>
            <w:placeholder>
              <w:docPart w:val="D2A0805E705841B095602B294260D497"/>
            </w:placeholder>
            <w:dataBinding w:xpath="/quarterlydata/table[1]/equirow[18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540167945"/>
            <w:placeholder>
              <w:docPart w:val="67ACFD81B7C94772BE7C4058FDF640DC"/>
            </w:placeholder>
            <w:dataBinding w:xpath="/quarterlydata/table[1]/equirow[18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-1316405236"/>
            <w:placeholder>
              <w:docPart w:val="95FC37969D934C9AA7748CEE2483CE17"/>
            </w:placeholder>
            <w:dataBinding w:xpath="/quarterlydata/table[1]/equirow[19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Recurring PAT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745136923"/>
            <w:placeholder>
              <w:docPart w:val="F59A360643834B6C8233595EF8B94146"/>
            </w:placeholder>
            <w:dataBinding w:xpath="/quarterlydata/table[1]/equirow[19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1,292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958068957"/>
            <w:placeholder>
              <w:docPart w:val="E1BCCC117B8645F7A73A9A266A9CB889"/>
            </w:placeholder>
            <w:dataBinding w:xpath="/quarterlydata/table[1]/equirow[19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1,402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225521603"/>
            <w:placeholder>
              <w:docPart w:val="DD3F1443263246CDAD8AA94DA7C97DEE"/>
            </w:placeholder>
            <w:dataBinding w:xpath="/quarterlydata/table[1]/equirow[19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722286878"/>
            <w:placeholder>
              <w:docPart w:val="9D5E713740444C8FBEEAFB994BD4C462"/>
            </w:placeholder>
            <w:dataBinding w:xpath="/quarterlydata/table[1]/equirow[19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566877232"/>
            <w:placeholder>
              <w:docPart w:val="BB0DE56227434780817C7CCF359D0771"/>
            </w:placeholder>
            <w:dataBinding w:xpath="/quarterlydata/table[1]/equirow[19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1,555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808212860"/>
            <w:placeholder>
              <w:docPart w:val="33A59509F47C4974AF12735CEFE87215"/>
            </w:placeholder>
            <w:dataBinding w:xpath="/quarterlydata/table[1]/equirow[19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152797453"/>
            <w:placeholder>
              <w:docPart w:val="3E9741F853E54E61901926A428A99452"/>
            </w:placeholder>
            <w:dataBinding w:xpath="/quarterlydata/table[1]/equirow[19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779327871"/>
            <w:placeholder>
              <w:docPart w:val="7B677660DFC04B41B00A46ADED7FBCD9"/>
            </w:placeholder>
            <w:dataBinding w:xpath="/quarterlydata/table[1]/equirow[19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1779371397"/>
            <w:placeholder>
              <w:docPart w:val="F645ED45F5D448A78C70C9BD2EB3CC58"/>
            </w:placeholder>
            <w:dataBinding w:xpath="/quarterlydata/table[1]/equirow[20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Other comprehensive income.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17831784"/>
            <w:placeholder>
              <w:docPart w:val="03941CAD0C464EB6A6026FEA1404680F"/>
            </w:placeholder>
            <w:dataBinding w:xpath="/quarterlydata/table[1]/equirow[20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796057644"/>
            <w:placeholder>
              <w:docPart w:val="9B77CB6765664FD6ACDAFB81E59C40BD"/>
            </w:placeholder>
            <w:dataBinding w:xpath="/quarterlydata/table[1]/equirow[20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27403924"/>
            <w:placeholder>
              <w:docPart w:val="5F1A127AB48640D0A86C637B481B91BD"/>
            </w:placeholder>
            <w:dataBinding w:xpath="/quarterlydata/table[1]/equirow[20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456252108"/>
            <w:placeholder>
              <w:docPart w:val="1E8E1206858B4BE6A8C2A04E5E992006"/>
            </w:placeholder>
            <w:dataBinding w:xpath="/quarterlydata/table[1]/equirow[20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773058072"/>
            <w:placeholder>
              <w:docPart w:val="48AE5F2A9F2E45EF8FC81BEDB0C1A105"/>
            </w:placeholder>
            <w:dataBinding w:xpath="/quarterlydata/table[1]/equirow[20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2022464872"/>
            <w:placeholder>
              <w:docPart w:val="B3C00EBA45104A4EA8CD671086F482B8"/>
            </w:placeholder>
            <w:dataBinding w:xpath="/quarterlydata/table[1]/equirow[20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53933670"/>
            <w:placeholder>
              <w:docPart w:val="6849D7AA8C8648898A68476C5155EB9B"/>
            </w:placeholder>
            <w:dataBinding w:xpath="/quarterlydata/table[1]/equirow[20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487464811"/>
            <w:placeholder>
              <w:docPart w:val="42FA86D8F7BC47A2BE9C5618A82AC523"/>
            </w:placeholder>
            <w:dataBinding w:xpath="/quarterlydata/table[1]/equirow[20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-1503039552"/>
            <w:placeholder>
              <w:docPart w:val="8F9AC6AD8B51448E925E83DF5F026BD2"/>
            </w:placeholder>
            <w:dataBinding w:xpath="/quarterlydata/table[1]/equirow[21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PAT after comp. income.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997761052"/>
            <w:placeholder>
              <w:docPart w:val="A42E595713E4485FABC56563A4B80F3A"/>
            </w:placeholder>
            <w:dataBinding w:xpath="/quarterlydata/table[1]/equirow[21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1,292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90825191"/>
            <w:placeholder>
              <w:docPart w:val="B38670B3C4D24AFE8728FEEFEB0979F4"/>
            </w:placeholder>
            <w:dataBinding w:xpath="/quarterlydata/table[1]/equirow[21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1,402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988705360"/>
            <w:placeholder>
              <w:docPart w:val="F2CE6559F61443B7970B42C8292C6E23"/>
            </w:placeholder>
            <w:dataBinding w:xpath="/quarterlydata/table[1]/equirow[21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1,522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03342991"/>
            <w:placeholder>
              <w:docPart w:val="85B90BCAC0814133865248327A06CC6A"/>
            </w:placeholder>
            <w:dataBinding w:xpath="/quarterlydata/table[1]/equirow[21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1,524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470940078"/>
            <w:placeholder>
              <w:docPart w:val="2B11769715DF447C91818F0B6F4A07F7"/>
            </w:placeholder>
            <w:dataBinding w:xpath="/quarterlydata/table[1]/equirow[21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1,555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221486554"/>
            <w:placeholder>
              <w:docPart w:val="FD64A8DC368B417E8F9E579F05502EF8"/>
            </w:placeholder>
            <w:dataBinding w:xpath="/quarterlydata/table[1]/equirow[21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683928980"/>
            <w:placeholder>
              <w:docPart w:val="BE9273D00F7D47DB9B9366F2B935DCB5"/>
            </w:placeholder>
            <w:dataBinding w:xpath="/quarterlydata/table[1]/equirow[21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147561198"/>
            <w:placeholder>
              <w:docPart w:val="34CA1B4780BE4B6486065D3AEF0E8D05"/>
            </w:placeholder>
            <w:dataBinding w:xpath="/quarterlydata/table[1]/equirow[21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145687">
        <w:trPr>
          <w:trHeight w:val="261"/>
        </w:trPr>
        <w:sdt>
          <w:sdtPr>
            <w:rPr>
              <w:rFonts w:ascii="Futura Lt BT" w:eastAsia="Calibri" w:hAnsi="Futura Lt BT" w:cs="Arial"/>
              <w:b/>
              <w:bCs/>
              <w:sz w:val="16"/>
              <w:szCs w:val="16"/>
              <w:lang w:val="en-US"/>
            </w:rPr>
            <w:alias w:val="Data Item"/>
            <w:id w:val="106160748"/>
            <w:placeholder>
              <w:docPart w:val="CF6562DC49C248EC8241CD29527D77B0"/>
            </w:placeholder>
            <w:dataBinding w:xpath="/quarterlydata/table[1]/equirow[22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bCs/>
                    <w:sz w:val="16"/>
                    <w:szCs w:val="16"/>
                    <w:lang w:val="en-GB"/>
                  </w:rPr>
                  <w:t>FDEPS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563786408"/>
            <w:placeholder>
              <w:docPart w:val="0348099E5B484CFE897CC399E348B1BF"/>
            </w:placeholder>
            <w:dataBinding w:xpath="/quarterlydata/table[1]/equirow[22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8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728729822"/>
            <w:placeholder>
              <w:docPart w:val="E79ECD3B7A76494FA147F4A9CF8D6041"/>
            </w:placeholder>
            <w:dataBinding w:xpath="/quarterlydata/table[1]/equirow[22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8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379750225"/>
            <w:placeholder>
              <w:docPart w:val="473286A8365A432BA436C0B06186DE1F"/>
            </w:placeholder>
            <w:dataBinding w:xpath="/quarterlydata/table[1]/equirow[22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9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804155028"/>
            <w:placeholder>
              <w:docPart w:val="6796B3882F184D27A580D344EFD2486F"/>
            </w:placeholder>
            <w:dataBinding w:xpath="/quarterlydata/table[1]/equirow[22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9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746414913"/>
            <w:placeholder>
              <w:docPart w:val="D9BA705F14B249D597C2AFAFCFA2D878"/>
            </w:placeholder>
            <w:dataBinding w:xpath="/quarterlydata/table[1]/equirow[22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9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134252275"/>
            <w:placeholder>
              <w:docPart w:val="A51256075198482783D55C8E9C631F25"/>
            </w:placeholder>
            <w:dataBinding w:xpath="/quarterlydata/table[1]/equirow[22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175425462"/>
            <w:placeholder>
              <w:docPart w:val="E8797BA959F84483BAA7FCDE78A54B77"/>
            </w:placeholder>
            <w:dataBinding w:xpath="/quarterlydata/table[1]/equirow[22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b/>
              <w:bCs/>
              <w:sz w:val="16"/>
              <w:szCs w:val="20"/>
              <w:lang w:val="en-US"/>
            </w:rPr>
            <w:alias w:val="Value"/>
            <w:id w:val="-781650218"/>
            <w:placeholder>
              <w:docPart w:val="962A9522766F4622BFBD9DC6FC883824"/>
            </w:placeholder>
            <w:dataBinding w:xpath="/quarterlydata/table[1]/equirow[22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b/>
                    <w:bCs/>
                    <w:sz w:val="16"/>
                    <w:szCs w:val="20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trHeight w:val="260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-277258268"/>
            <w:placeholder>
              <w:docPart w:val="EEFD969FB6A243A19DE906198CBB4645"/>
            </w:placeholder>
            <w:dataBinding w:xpath="/quarterlydata/table[1]/equirow[23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Cost items as % of sales</w:t>
                </w:r>
              </w:p>
            </w:tc>
          </w:sdtContent>
        </w:sdt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tcMar>
              <w:left w:w="29" w:type="dxa"/>
              <w:right w:w="29" w:type="dxa"/>
            </w:tcMar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</w:tr>
      <w:tr w:rsidR="001E06F8" w:rsidRPr="001E06F8" w:rsidTr="003B2EA7">
        <w:trPr>
          <w:trHeight w:val="260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-108211527"/>
            <w:placeholder>
              <w:docPart w:val="5F6838E90A164B019E2F2B049398BB82"/>
            </w:placeholder>
            <w:dataBinding w:xpath="/quarterlydata/table[1]/equirow[24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RM expenses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961375227"/>
            <w:placeholder>
              <w:docPart w:val="165847BC8C2C4F6B86C69FB21C93CB7A"/>
            </w:placeholder>
            <w:dataBinding w:xpath="/quarterlydata/table[1]/equirow[24]/val[1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760881972"/>
            <w:placeholder>
              <w:docPart w:val="B77D18DA79DF4B2E8CCB5F5533955C7A"/>
            </w:placeholder>
            <w:dataBinding w:xpath="/quarterlydata/table[1]/equirow[24]/val[2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589855112"/>
            <w:placeholder>
              <w:docPart w:val="6B31D164265A4B649CF58C4106E8EC64"/>
            </w:placeholder>
            <w:dataBinding w:xpath="/quarterlydata/table[1]/equirow[24]/val[3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50432982"/>
            <w:placeholder>
              <w:docPart w:val="FB75D0EED8A244D9964389F1DB5639D8"/>
            </w:placeholder>
            <w:dataBinding w:xpath="/quarterlydata/table[1]/equirow[24]/val[4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407074980"/>
            <w:placeholder>
              <w:docPart w:val="522324D121434B21A97381A9F38233C0"/>
            </w:placeholder>
            <w:dataBinding w:xpath="/quarterlydata/table[1]/equirow[24]/val[5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030535478"/>
            <w:placeholder>
              <w:docPart w:val="E505A4923A0C4537967E705849680103"/>
            </w:placeholder>
            <w:dataBinding w:xpath="/quarterlydata/table[1]/equirow[24]/val[6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408366534"/>
            <w:placeholder>
              <w:docPart w:val="5FB8A68ADB22459485E83B830B28122B"/>
            </w:placeholder>
            <w:dataBinding w:xpath="/quarterlydata/table[1]/equirow[24]/val[7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77582725"/>
            <w:placeholder>
              <w:docPart w:val="31EF3FB70E824826A4571D9122F0CFE0"/>
            </w:placeholder>
            <w:dataBinding w:xpath="/quarterlydata/table[1]/equirow[24]/val[8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trHeight w:val="260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-1069964121"/>
            <w:placeholder>
              <w:docPart w:val="02D5D581B13248D6A727E6E7341517B7"/>
            </w:placeholder>
            <w:dataBinding w:xpath="/quarterlydata/table[1]/equirow[25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Employee expenses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4564069"/>
            <w:placeholder>
              <w:docPart w:val="2B5A8A85706B4B0FA4D88C4EFA30E19E"/>
            </w:placeholder>
            <w:dataBinding w:xpath="/quarterlydata/table[1]/equirow[25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693044327"/>
            <w:placeholder>
              <w:docPart w:val="827DCB94EC064E96864C90F1AAC3F6FF"/>
            </w:placeholder>
            <w:dataBinding w:xpath="/quarterlydata/table[1]/equirow[25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673849706"/>
            <w:placeholder>
              <w:docPart w:val="F30A591B5F2841C39B2A84C54595E2F2"/>
            </w:placeholder>
            <w:dataBinding w:xpath="/quarterlydata/table[1]/equirow[25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933403704"/>
            <w:placeholder>
              <w:docPart w:val="129C828CB94A429086A4374DBE1A1117"/>
            </w:placeholder>
            <w:dataBinding w:xpath="/quarterlydata/table[1]/equirow[25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2098825571"/>
            <w:placeholder>
              <w:docPart w:val="B09EB0049552466785AFEF2D66775CA4"/>
            </w:placeholder>
            <w:dataBinding w:xpath="/quarterlydata/table[1]/equirow[25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381089264"/>
            <w:placeholder>
              <w:docPart w:val="54BE6AFDD8D04667A66A3552879176E1"/>
            </w:placeholder>
            <w:dataBinding w:xpath="/quarterlydata/table[1]/equirow[25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357618571"/>
            <w:placeholder>
              <w:docPart w:val="42EE9B6EB0DF49DD9CFF393786A24CED"/>
            </w:placeholder>
            <w:dataBinding w:xpath="/quarterlydata/table[1]/equirow[25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175459020"/>
            <w:placeholder>
              <w:docPart w:val="4C1AD11BCABE4653B4C68D696A09443C"/>
            </w:placeholder>
            <w:dataBinding w:xpath="/quarterlydata/table[1]/equirow[25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right w:val="nil"/>
                </w:tcBorders>
                <w:shd w:val="clear" w:color="auto" w:fill="F2F2F2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trHeight w:val="260"/>
        </w:trPr>
        <w:sdt>
          <w:sdtPr>
            <w:rPr>
              <w:rFonts w:ascii="Futura Lt BT" w:eastAsia="Calibri" w:hAnsi="Futura Lt BT" w:cs="Arial"/>
              <w:bCs/>
              <w:sz w:val="16"/>
              <w:szCs w:val="16"/>
              <w:lang w:val="en-US"/>
            </w:rPr>
            <w:alias w:val="Data Item"/>
            <w:id w:val="592673903"/>
            <w:placeholder>
              <w:docPart w:val="4D7BD468DFAE4C87989A70C762FCA1F6"/>
            </w:placeholder>
            <w:dataBinding w:xpath="/quarterlydata/table[1]/equirow[26]/label" w:storeItemID="{1BE75788-5BF7-4371-B969-3A9D4FE3765C}"/>
            <w:text/>
          </w:sdtPr>
          <w:sdtContent>
            <w:tc>
              <w:tcPr>
                <w:tcW w:w="1516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Cs/>
                    <w:sz w:val="16"/>
                    <w:szCs w:val="16"/>
                    <w:lang w:val="en-GB"/>
                  </w:rPr>
                  <w:t>Other expenses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70970827"/>
            <w:placeholder>
              <w:docPart w:val="472D13B0DA434B9DAB42855286B14051"/>
            </w:placeholder>
            <w:dataBinding w:xpath="/quarterlydata/table[1]/equirow[26]/val[1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741025826"/>
            <w:placeholder>
              <w:docPart w:val="FECC9409C7C047D3B5390F154EC60970"/>
            </w:placeholder>
            <w:dataBinding w:xpath="/quarterlydata/table[1]/equirow[26]/val[2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204172812"/>
            <w:placeholder>
              <w:docPart w:val="50D61DD6019142C6ABB3E23F54F8748D"/>
            </w:placeholder>
            <w:dataBinding w:xpath="/quarterlydata/table[1]/equirow[26]/val[3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389457202"/>
            <w:placeholder>
              <w:docPart w:val="B33598D9DC5B4175AFC917FF1C3E0E82"/>
            </w:placeholder>
            <w:dataBinding w:xpath="/quarterlydata/table[1]/equirow[26]/val[4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963310214"/>
            <w:placeholder>
              <w:docPart w:val="5BA4B0D495F245BDBC0B278A5FFBFB13"/>
            </w:placeholder>
            <w:dataBinding w:xpath="/quarterlydata/table[1]/equirow[26]/val[5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842502326"/>
            <w:placeholder>
              <w:docPart w:val="9C2C496628D344A4B3F65DD08F6B4344"/>
            </w:placeholder>
            <w:dataBinding w:xpath="/quarterlydata/table[1]/equirow[26]/val[6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1498068414"/>
            <w:placeholder>
              <w:docPart w:val="B2FD1354B0644E1CBC83D58AC75D941B"/>
            </w:placeholder>
            <w:dataBinding w:xpath="/quarterlydata/table[1]/equirow[26]/val[7]" w:storeItemID="{1BE75788-5BF7-4371-B969-3A9D4FE3765C}"/>
            <w:text/>
          </w:sdtPr>
          <w:sdtContent>
            <w:tc>
              <w:tcPr>
                <w:tcW w:w="436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Times New Roman" w:hAnsi="Futura Lt BT" w:cs="Times New Roman"/>
              <w:sz w:val="16"/>
              <w:szCs w:val="20"/>
              <w:lang w:val="en-US"/>
            </w:rPr>
            <w:alias w:val="Value"/>
            <w:id w:val="-1923172326"/>
            <w:placeholder>
              <w:docPart w:val="A9A56ADBD41648EA8119C1635C867368"/>
            </w:placeholder>
            <w:dataBinding w:xpath="/quarterlydata/table[1]/equirow[26]/val[8]" w:storeItemID="{1BE75788-5BF7-4371-B969-3A9D4FE3765C}"/>
            <w:text/>
          </w:sdtPr>
          <w:sdtContent>
            <w:tc>
              <w:tcPr>
                <w:tcW w:w="435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FFFFFF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Times New Roman" w:hAnsi="Futura Lt BT" w:cs="Times New Roman"/>
                    <w:sz w:val="16"/>
                    <w:szCs w:val="20"/>
                    <w:lang w:val="en-US"/>
                  </w:rPr>
                </w:pPr>
                <w:r w:rsidRPr="001E06F8">
                  <w:rPr>
                    <w:rFonts w:ascii="Futura Lt BT" w:eastAsia="Times New Roman" w:hAnsi="Futura Lt BT" w:cs="Times New Roman"/>
                    <w:sz w:val="16"/>
                    <w:szCs w:val="20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trHeight w:val="260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361868331"/>
            <w:placeholder>
              <w:docPart w:val="6FD72491C65A458EAC39AF333EB8A2AB"/>
            </w:placeholder>
            <w:dataBinding w:xpath="/quarterlydata/table[1]/equirow[27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Margin (%)</w:t>
                </w:r>
              </w:p>
            </w:tc>
          </w:sdtContent>
        </w:sdt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tcMar>
              <w:left w:w="29" w:type="dxa"/>
              <w:right w:w="29" w:type="dxa"/>
            </w:tcMar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tcMar>
              <w:left w:w="29" w:type="dxa"/>
              <w:right w:w="29" w:type="dxa"/>
            </w:tcMar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</w:tr>
      <w:tr w:rsidR="001E06F8" w:rsidRPr="001E06F8" w:rsidTr="003B2EA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1625818737"/>
            <w:placeholder>
              <w:docPart w:val="1521CCE5E9874347BCD04ADC4774D584"/>
            </w:placeholder>
            <w:dataBinding w:xpath="/quarterlydata/table[1]/equirow[28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Gross Margin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864158508"/>
            <w:placeholder>
              <w:docPart w:val="07EDD589F076402C95FA037EDAD2769A"/>
            </w:placeholder>
            <w:dataBinding w:xpath="/quarterlydata/table[1]/equirow[28]/val[1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2088951100"/>
            <w:placeholder>
              <w:docPart w:val="376BF32B01DD4849A2A1A252C72BDB85"/>
            </w:placeholder>
            <w:dataBinding w:xpath="/quarterlydata/table[1]/equirow[28]/val[2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124376815"/>
            <w:placeholder>
              <w:docPart w:val="BE56C2A616AC4FD8937F388FCDD2C7AF"/>
            </w:placeholder>
            <w:dataBinding w:xpath="/quarterlydata/table[1]/equirow[28]/val[3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743756465"/>
            <w:placeholder>
              <w:docPart w:val="3E04096A226A4719A9EFE4BD64B13E5C"/>
            </w:placeholder>
            <w:dataBinding w:xpath="/quarterlydata/table[1]/equirow[28]/val[4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886242117"/>
            <w:placeholder>
              <w:docPart w:val="8287115A1273452FA3ADD6D59489823C"/>
            </w:placeholder>
            <w:dataBinding w:xpath="/quarterlydata/table[1]/equirow[28]/val[5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781984894"/>
            <w:placeholder>
              <w:docPart w:val="D36408AB3CDA424D90F0B2459EE3F284"/>
            </w:placeholder>
            <w:dataBinding w:xpath="/quarterlydata/table[1]/equirow[28]/val[6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279562129"/>
            <w:placeholder>
              <w:docPart w:val="B18E38F3ABB34E10B078324A10494964"/>
            </w:placeholder>
            <w:dataBinding w:xpath="/quarterlydata/table[1]/equirow[28]/val[7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250194336"/>
            <w:placeholder>
              <w:docPart w:val="C2FB5F8785E440829F221462396CB4DF"/>
            </w:placeholder>
            <w:dataBinding w:xpath="/quarterlydata/table[1]/equirow[28]/val[8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trHeight w:val="260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358657031"/>
            <w:placeholder>
              <w:docPart w:val="6F6A64CD20F04A98BC9AB76BD5E42B94"/>
            </w:placeholder>
            <w:dataBinding w:xpath="/quarterlydata/table[1]/equirow[29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EBITDA Margin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092927375"/>
            <w:placeholder>
              <w:docPart w:val="101534F2017B483B81AF5EB695BD8502"/>
            </w:placeholder>
            <w:dataBinding w:xpath="/quarterlydata/table[1]/equirow[29]/val[1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803988467"/>
            <w:placeholder>
              <w:docPart w:val="33C0D9E57AD2445C9147AD5754EA2946"/>
            </w:placeholder>
            <w:dataBinding w:xpath="/quarterlydata/table[1]/equirow[29]/val[2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58204085"/>
            <w:placeholder>
              <w:docPart w:val="9B603EA1FC654FFC9CB90AC0051D8F42"/>
            </w:placeholder>
            <w:dataBinding w:xpath="/quarterlydata/table[1]/equirow[29]/val[3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734432910"/>
            <w:placeholder>
              <w:docPart w:val="05A71CDCF14F40EFABE29EF636B38816"/>
            </w:placeholder>
            <w:dataBinding w:xpath="/quarterlydata/table[1]/equirow[29]/val[4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785414996"/>
            <w:placeholder>
              <w:docPart w:val="8B49B06F70784F0D8EAE0A91EABB38C0"/>
            </w:placeholder>
            <w:dataBinding w:xpath="/quarterlydata/table[1]/equirow[29]/val[5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401355051"/>
            <w:placeholder>
              <w:docPart w:val="FAAF62E4C1A442978EC2C96B611446E8"/>
            </w:placeholder>
            <w:dataBinding w:xpath="/quarterlydata/table[1]/equirow[29]/val[6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181428418"/>
            <w:placeholder>
              <w:docPart w:val="97FE85797F7F423FBD358290AB6F7E64"/>
            </w:placeholder>
            <w:dataBinding w:xpath="/quarterlydata/table[1]/equirow[29]/val[7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511497462"/>
            <w:placeholder>
              <w:docPart w:val="71483A9A075E4BB088EE07BA9FDD3051"/>
            </w:placeholder>
            <w:dataBinding w:xpath="/quarterlydata/table[1]/equirow[29]/val[8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trHeight w:val="261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1267278239"/>
            <w:placeholder>
              <w:docPart w:val="8DBCB16F75064B9C9978A38A1037CDF1"/>
            </w:placeholder>
            <w:dataBinding w:xpath="/quarterlydata/table[1]/equirow[30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PAT Margin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778457905"/>
            <w:placeholder>
              <w:docPart w:val="8AFB22468D6A41DF90EAC9A561839E78"/>
            </w:placeholder>
            <w:dataBinding w:xpath="/quarterlydata/table[1]/equirow[30]/val[1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728531009"/>
            <w:placeholder>
              <w:docPart w:val="04AC5AB2DBC94DE0B0A48B0724749A51"/>
            </w:placeholder>
            <w:dataBinding w:xpath="/quarterlydata/table[1]/equirow[30]/val[2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714078165"/>
            <w:placeholder>
              <w:docPart w:val="1AAD74243E35483983C6025828D6F82C"/>
            </w:placeholder>
            <w:dataBinding w:xpath="/quarterlydata/table[1]/equirow[30]/val[3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284315438"/>
            <w:placeholder>
              <w:docPart w:val="38C9BA9C6C414FB599BFB681C3D2D531"/>
            </w:placeholder>
            <w:dataBinding w:xpath="/quarterlydata/table[1]/equirow[30]/val[4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583683036"/>
            <w:placeholder>
              <w:docPart w:val="4C37842EE3FA472494AFDDC190003D58"/>
            </w:placeholder>
            <w:dataBinding w:xpath="/quarterlydata/table[1]/equirow[30]/val[5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808982232"/>
            <w:placeholder>
              <w:docPart w:val="82E9CA50F4C34A60B7DF577F37E61602"/>
            </w:placeholder>
            <w:dataBinding w:xpath="/quarterlydata/table[1]/equirow[30]/val[6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tcMar>
                  <w:left w:w="29" w:type="dxa"/>
                  <w:right w:w="29" w:type="dxa"/>
                </w:tcMar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177804851"/>
            <w:placeholder>
              <w:docPart w:val="5B8B744BF28248CA83DF002B668A6799"/>
            </w:placeholder>
            <w:dataBinding w:xpath="/quarterlydata/table[1]/equirow[30]/val[7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976259294"/>
            <w:placeholder>
              <w:docPart w:val="4459917F0A4C4D1E93858B0B4F36ACFD"/>
            </w:placeholder>
            <w:dataBinding w:xpath="/quarterlydata/table[1]/equirow[30]/val[8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trHeight w:val="265"/>
        </w:trPr>
        <w:sdt>
          <w:sdtPr>
            <w:rPr>
              <w:rFonts w:ascii="Futura Lt BT" w:eastAsia="Calibri" w:hAnsi="Futura Lt BT" w:cs="Arial"/>
              <w:b/>
              <w:sz w:val="16"/>
              <w:szCs w:val="16"/>
              <w:lang w:val="en-US"/>
            </w:rPr>
            <w:alias w:val="Data Item"/>
            <w:id w:val="292102646"/>
            <w:placeholder>
              <w:docPart w:val="2D61C8341BC949EFA9461A92FB009756"/>
            </w:placeholder>
            <w:dataBinding w:xpath="/quarterlydata/table[1]/equirow[31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DDDDDD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b/>
                    <w:sz w:val="16"/>
                    <w:szCs w:val="16"/>
                    <w:lang w:val="en-GB"/>
                  </w:rPr>
                  <w:t>YoY Growth (%)</w:t>
                </w:r>
              </w:p>
            </w:tc>
          </w:sdtContent>
        </w:sdt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noWrap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DDDD"/>
            <w:vAlign w:val="center"/>
          </w:tcPr>
          <w:p w:rsidR="001E06F8" w:rsidRPr="001E06F8" w:rsidRDefault="001E06F8" w:rsidP="00145687">
            <w:pPr>
              <w:spacing w:after="0" w:line="240" w:lineRule="auto"/>
              <w:ind w:right="72"/>
              <w:jc w:val="right"/>
              <w:rPr>
                <w:rFonts w:ascii="Futura Lt BT" w:eastAsia="Times New Roman" w:hAnsi="Futura Lt BT" w:cs="Times New Roman"/>
                <w:b/>
                <w:bCs/>
                <w:sz w:val="16"/>
                <w:szCs w:val="20"/>
                <w:lang w:val="en-US"/>
              </w:rPr>
            </w:pPr>
          </w:p>
        </w:tc>
      </w:tr>
      <w:tr w:rsidR="001E06F8" w:rsidRPr="001E06F8" w:rsidTr="003B2EA7">
        <w:trPr>
          <w:trHeight w:val="264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977425290"/>
            <w:placeholder>
              <w:docPart w:val="429DA55961FB4465AB4D4D10721B9664"/>
            </w:placeholder>
            <w:dataBinding w:xpath="/quarterlydata/table[1]/equirow[32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Sales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994460055"/>
            <w:placeholder>
              <w:docPart w:val="5A46ABDE7FDD445BB4366ED3BF4174CD"/>
            </w:placeholder>
            <w:dataBinding w:xpath="/quarterlydata/table[1]/equirow[32]/val[1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2003342490"/>
            <w:placeholder>
              <w:docPart w:val="FE5DC58DFF9C4E43A06BCA9C812E7A23"/>
            </w:placeholder>
            <w:dataBinding w:xpath="/quarterlydata/table[1]/equirow[32]/val[2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2059475090"/>
            <w:placeholder>
              <w:docPart w:val="B0A4A085DF42445195F46F71983F4960"/>
            </w:placeholder>
            <w:dataBinding w:xpath="/quarterlydata/table[1]/equirow[32]/val[3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057853951"/>
            <w:placeholder>
              <w:docPart w:val="A511BDB9033349719567CA8C566C955C"/>
            </w:placeholder>
            <w:dataBinding w:xpath="/quarterlydata/table[1]/equirow[32]/val[4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2014139083"/>
            <w:placeholder>
              <w:docPart w:val="2B0B2CB7D0A0403A9221EBDEE531D4FE"/>
            </w:placeholder>
            <w:dataBinding w:xpath="/quarterlydata/table[1]/equirow[32]/val[5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013495030"/>
            <w:placeholder>
              <w:docPart w:val="3EDA0EF743B84EDEB2943F2B6C8EE35A"/>
            </w:placeholder>
            <w:dataBinding w:xpath="/quarterlydata/table[1]/equirow[32]/val[6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362976201"/>
            <w:placeholder>
              <w:docPart w:val="E6BB1336D3FA4896B20CD3105C1A263D"/>
            </w:placeholder>
            <w:dataBinding w:xpath="/quarterlydata/table[1]/equirow[32]/val[7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718467396"/>
            <w:placeholder>
              <w:docPart w:val="13C2BA1220ED407AAAD07BA2CBC2C2AA"/>
            </w:placeholder>
            <w:dataBinding w:xpath="/quarterlydata/table[1]/equirow[32]/val[8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trHeight w:val="265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1849780319"/>
            <w:placeholder>
              <w:docPart w:val="E2333A414B014DFB9A3AE2B9685842F9"/>
            </w:placeholder>
            <w:dataBinding w:xpath="/quarterlydata/table[1]/equirow[33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EBITDA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235128597"/>
            <w:placeholder>
              <w:docPart w:val="FD092080EBBD46FB830B9E1F3A18448F"/>
            </w:placeholder>
            <w:dataBinding w:xpath="/quarterlydata/table[1]/equirow[33]/val[1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823937569"/>
            <w:placeholder>
              <w:docPart w:val="74FD99B6E465469BADBCB51EBA6BD0D5"/>
            </w:placeholder>
            <w:dataBinding w:xpath="/quarterlydata/table[1]/equirow[33]/val[2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442043899"/>
            <w:placeholder>
              <w:docPart w:val="3C157CCB651D48E3B9240D0A9FAC9BC6"/>
            </w:placeholder>
            <w:dataBinding w:xpath="/quarterlydata/table[1]/equirow[33]/val[3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823113647"/>
            <w:placeholder>
              <w:docPart w:val="B688ACD46ADF41A68B4334C4145D30DB"/>
            </w:placeholder>
            <w:dataBinding w:xpath="/quarterlydata/table[1]/equirow[33]/val[4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944274154"/>
            <w:placeholder>
              <w:docPart w:val="87E3718C720244F09600CE3E8196E248"/>
            </w:placeholder>
            <w:dataBinding w:xpath="/quarterlydata/table[1]/equirow[33]/val[5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899825504"/>
            <w:placeholder>
              <w:docPart w:val="3922B080697440B785473F5C49939409"/>
            </w:placeholder>
            <w:dataBinding w:xpath="/quarterlydata/table[1]/equirow[33]/val[6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602922311"/>
            <w:placeholder>
              <w:docPart w:val="88E8CD0147024445A4D85BC6F2404E26"/>
            </w:placeholder>
            <w:dataBinding w:xpath="/quarterlydata/table[1]/equirow[33]/val[7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270899480"/>
            <w:placeholder>
              <w:docPart w:val="94315CDA1BF54EF890C0AA83AD21FC1B"/>
            </w:placeholder>
            <w:dataBinding w:xpath="/quarterlydata/table[1]/equirow[33]/val[8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trHeight w:val="264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345331035"/>
            <w:placeholder>
              <w:docPart w:val="C522554D24174820A366FC3B5E9FC50A"/>
            </w:placeholder>
            <w:dataBinding w:xpath="/quarterlydata/table[1]/equirow[34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EBIT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535271082"/>
            <w:placeholder>
              <w:docPart w:val="73A47ADFA3764CB7B2982A84B1601A86"/>
            </w:placeholder>
            <w:dataBinding w:xpath="/quarterlydata/table[1]/equirow[34]/val[1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904566753"/>
            <w:placeholder>
              <w:docPart w:val="2A3A67420FAE46CF9EFC92A6D0D4E971"/>
            </w:placeholder>
            <w:dataBinding w:xpath="/quarterlydata/table[1]/equirow[34]/val[2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221243902"/>
            <w:placeholder>
              <w:docPart w:val="98142EC578824094B6C5F90E2B18D202"/>
            </w:placeholder>
            <w:dataBinding w:xpath="/quarterlydata/table[1]/equirow[34]/val[3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798171045"/>
            <w:placeholder>
              <w:docPart w:val="CD1E8A617474479DAB0E770BC38A2D37"/>
            </w:placeholder>
            <w:dataBinding w:xpath="/quarterlydata/table[1]/equirow[34]/val[4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759135490"/>
            <w:placeholder>
              <w:docPart w:val="C6C4CC6D97124861A5795F1E121C4FEE"/>
            </w:placeholder>
            <w:dataBinding w:xpath="/quarterlydata/table[1]/equirow[34]/val[5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222522671"/>
            <w:placeholder>
              <w:docPart w:val="6F2AA8EECFE441DCBE462242971AAE50"/>
            </w:placeholder>
            <w:dataBinding w:xpath="/quarterlydata/table[1]/equirow[34]/val[6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450590963"/>
            <w:placeholder>
              <w:docPart w:val="3AC5C1C3037648C6BB2662CACD82481C"/>
            </w:placeholder>
            <w:dataBinding w:xpath="/quarterlydata/table[1]/equirow[34]/val[7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081368420"/>
            <w:placeholder>
              <w:docPart w:val="CADCABEE2F2E42CCB4C3D53936D9B276"/>
            </w:placeholder>
            <w:dataBinding w:xpath="/quarterlydata/table[1]/equirow[34]/val[8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right w:val="nil"/>
                </w:tcBorders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trHeight w:val="265"/>
        </w:trPr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Data Item"/>
            <w:id w:val="-223909316"/>
            <w:placeholder>
              <w:docPart w:val="F7DB80910CED48E6B54E083F6E8639E0"/>
            </w:placeholder>
            <w:dataBinding w:xpath="/quarterlydata/table[1]/equirow[35]/label" w:storeItemID="{1BE75788-5BF7-4371-B969-3A9D4FE3765C}"/>
            <w:text/>
          </w:sdtPr>
          <w:sdtContent>
            <w:tc>
              <w:tcPr>
                <w:tcW w:w="151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PAT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819652599"/>
            <w:placeholder>
              <w:docPart w:val="8BAC7C973F40462F8F5CA28305C6D1E5"/>
            </w:placeholder>
            <w:dataBinding w:xpath="/quarterlydata/table[1]/equirow[35]/val[1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854601648"/>
            <w:placeholder>
              <w:docPart w:val="3252771932B14190B1BE6B48A09909D5"/>
            </w:placeholder>
            <w:dataBinding w:xpath="/quarterlydata/table[1]/equirow[35]/val[2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993222768"/>
            <w:placeholder>
              <w:docPart w:val="3FB8C3B920564CE8867E27846C88951A"/>
            </w:placeholder>
            <w:dataBinding w:xpath="/quarterlydata/table[1]/equirow[35]/val[3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24528129"/>
            <w:placeholder>
              <w:docPart w:val="A0AA94402647422C8784F84C46282BFD"/>
            </w:placeholder>
            <w:dataBinding w:xpath="/quarterlydata/table[1]/equirow[35]/val[4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876226705"/>
            <w:placeholder>
              <w:docPart w:val="CAB7FD8C0B5A4EC19083043AFE9E3AB5"/>
            </w:placeholder>
            <w:dataBinding w:xpath="/quarterlydata/table[1]/equirow[35]/val[5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noWrap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310405392"/>
            <w:placeholder>
              <w:docPart w:val="AC7EF172CFD048BD97EE79AF6FCF0F44"/>
            </w:placeholder>
            <w:dataBinding w:xpath="/quarterlydata/table[1]/equirow[35]/val[6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1766032774"/>
            <w:placeholder>
              <w:docPart w:val="A732DCAD97A14D1B9E36E33D071ACC31"/>
            </w:placeholder>
            <w:dataBinding w:xpath="/quarterlydata/table[1]/equirow[35]/val[7]" w:storeItemID="{1BE75788-5BF7-4371-B969-3A9D4FE3765C}"/>
            <w:text/>
          </w:sdtPr>
          <w:sdtContent>
            <w:tc>
              <w:tcPr>
                <w:tcW w:w="436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ascii="Futura Lt BT" w:eastAsia="Calibri" w:hAnsi="Futura Lt BT" w:cs="Arial"/>
              <w:sz w:val="16"/>
              <w:szCs w:val="16"/>
              <w:lang w:val="en-US"/>
            </w:rPr>
            <w:alias w:val="Value"/>
            <w:id w:val="-1191844785"/>
            <w:placeholder>
              <w:docPart w:val="59BAC6EFC8874332BEA9E3A37182AFE6"/>
            </w:placeholder>
            <w:dataBinding w:xpath="/quarterlydata/table[1]/equirow[35]/val[8]" w:storeItemID="{1BE75788-5BF7-4371-B969-3A9D4FE3765C}"/>
            <w:text/>
          </w:sdtPr>
          <w:sdtContent>
            <w:tc>
              <w:tcPr>
                <w:tcW w:w="43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3F3F3"/>
                <w:vAlign w:val="center"/>
              </w:tcPr>
              <w:p w:rsidR="001E06F8" w:rsidRPr="001E06F8" w:rsidRDefault="001E06F8" w:rsidP="00145687">
                <w:pPr>
                  <w:spacing w:after="0" w:line="240" w:lineRule="auto"/>
                  <w:ind w:right="72"/>
                  <w:jc w:val="right"/>
                  <w:rPr>
                    <w:rFonts w:ascii="Futura Lt BT" w:eastAsia="Calibri" w:hAnsi="Futura Lt BT" w:cs="Arial"/>
                    <w:sz w:val="16"/>
                    <w:szCs w:val="16"/>
                    <w:lang w:val="en-US"/>
                  </w:rPr>
                </w:pPr>
                <w:r w:rsidRPr="001E06F8">
                  <w:rPr>
                    <w:rFonts w:ascii="Futura Lt BT" w:eastAsia="Calibri" w:hAnsi="Futura Lt BT" w:cs="Arial"/>
                    <w:sz w:val="16"/>
                    <w:szCs w:val="16"/>
                    <w:lang w:val="en-GB"/>
                  </w:rPr>
                  <w:t>0.0</w:t>
                </w:r>
              </w:p>
            </w:tc>
          </w:sdtContent>
        </w:sdt>
      </w:tr>
    </w:tbl>
    <w:p w:rsidR="001E06F8" w:rsidRDefault="001E06F8" w:rsidP="00145687">
      <w:pPr>
        <w:pStyle w:val="Keyfinancials"/>
        <w:rPr>
          <w:rFonts w:ascii="Futura Lt BT" w:hAnsi="Futura Lt BT"/>
          <w:sz w:val="18"/>
        </w:rPr>
      </w:pPr>
    </w:p>
    <w:p w:rsidR="001E06F8" w:rsidRDefault="001E06F8">
      <w:pPr>
        <w:rPr>
          <w:rFonts w:ascii="Futura Lt BT" w:hAnsi="Futura Lt BT"/>
          <w:sz w:val="18"/>
        </w:rPr>
      </w:pPr>
    </w:p>
    <w:p w:rsidR="001E06F8" w:rsidRDefault="001E06F8">
      <w:pPr>
        <w:rPr>
          <w:rFonts w:ascii="Futura Lt BT" w:hAnsi="Futura Lt BT"/>
          <w:sz w:val="18"/>
        </w:rPr>
      </w:pPr>
      <w:r>
        <w:br w:type="page"/>
      </w:r>
    </w:p>
    <w:p w:rsidR="001E06F8" w:rsidRPr="00F93F89" w:rsidRDefault="001E06F8" w:rsidP="003B2EA7">
      <w:pPr>
        <w:spacing w:before="80" w:after="120" w:line="240" w:lineRule="exact"/>
        <w:ind w:left="-3348"/>
        <w:jc w:val="both"/>
        <w:rPr>
          <w:rFonts w:ascii="Futura Lt BT" w:hAnsi="Futura Lt BT"/>
          <w:b/>
          <w:sz w:val="20"/>
        </w:rPr>
      </w:pPr>
      <w:r w:rsidRPr="00F93F89">
        <w:rPr>
          <w:rFonts w:ascii="Futura Lt BT" w:hAnsi="Futura Lt BT"/>
          <w:b/>
          <w:sz w:val="20"/>
        </w:rPr>
        <w:t>Key Financials (</w:t>
      </w:r>
      <w:sdt>
        <w:sdtPr>
          <w:rPr>
            <w:rFonts w:ascii="Futura Lt BT" w:hAnsi="Futura Lt BT"/>
            <w:b/>
            <w:sz w:val="20"/>
          </w:rPr>
          <w:id w:val="-1421100015"/>
          <w:placeholder>
            <w:docPart w:val="E91577D40CA04C2D912397188E722DE8"/>
          </w:placeholder>
          <w:dataBinding w:xpath="/CompanyDetailsViewModel/CompanyType" w:storeItemID="{47AF9556-00FC-45A9-AE4F-785E0EEB2435}"/>
          <w:text/>
        </w:sdtPr>
        <w:sdtContent>
          <w:r w:rsidRPr="00F93F89">
            <w:rPr>
              <w:rFonts w:ascii="Futura Lt BT" w:hAnsi="Futura Lt BT"/>
              <w:b/>
              <w:sz w:val="20"/>
            </w:rPr>
            <w:t>Consolidated</w:t>
          </w:r>
        </w:sdtContent>
      </w:sdt>
      <w:r w:rsidRPr="00F93F89">
        <w:rPr>
          <w:rFonts w:ascii="Futura Lt BT" w:hAnsi="Futura Lt BT"/>
          <w:b/>
          <w:sz w:val="20"/>
        </w:rPr>
        <w:t>)</w:t>
      </w:r>
    </w:p>
    <w:p w:rsidR="001E06F8" w:rsidRPr="00F93F89" w:rsidRDefault="001E06F8" w:rsidP="003B2EA7">
      <w:pPr>
        <w:spacing w:after="40" w:line="240" w:lineRule="auto"/>
        <w:ind w:left="-3357"/>
        <w:jc w:val="both"/>
        <w:rPr>
          <w:rFonts w:ascii="Futura Lt BT" w:hAnsi="Futura Lt BT"/>
          <w:b/>
          <w:sz w:val="18"/>
          <w:szCs w:val="20"/>
        </w:rPr>
      </w:pPr>
      <w:r w:rsidRPr="00F93F89">
        <w:rPr>
          <w:rFonts w:ascii="Futura Lt BT" w:hAnsi="Futura Lt BT"/>
          <w:b/>
          <w:sz w:val="18"/>
          <w:szCs w:val="20"/>
        </w:rPr>
        <w:t>Income Statement</w:t>
      </w:r>
    </w:p>
    <w:tbl>
      <w:tblPr>
        <w:tblStyle w:val="EquirusTable"/>
        <w:tblW w:w="10962" w:type="dxa"/>
        <w:tblInd w:w="-3357" w:type="dxa"/>
        <w:tblLook w:val="04A0" w:firstRow="1" w:lastRow="0" w:firstColumn="1" w:lastColumn="0" w:noHBand="0" w:noVBand="1"/>
      </w:tblPr>
      <w:tblGrid>
        <w:gridCol w:w="2790"/>
        <w:gridCol w:w="1167"/>
        <w:gridCol w:w="1167"/>
        <w:gridCol w:w="1168"/>
        <w:gridCol w:w="1167"/>
        <w:gridCol w:w="1168"/>
        <w:gridCol w:w="1167"/>
        <w:gridCol w:w="1168"/>
      </w:tblGrid>
      <w:tr w:rsidR="001E06F8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0" w:after="20"/>
              <w:rPr>
                <w:rFonts w:cs="Times New Roman"/>
                <w:b w:val="0"/>
                <w:szCs w:val="16"/>
              </w:rPr>
            </w:pPr>
            <w:r w:rsidRPr="00F93F89">
              <w:rPr>
                <w:rFonts w:eastAsia="Calibri" w:cs="Arial"/>
                <w:szCs w:val="16"/>
              </w:rPr>
              <w:t xml:space="preserve">Y/E </w:t>
            </w:r>
            <w:sdt>
              <w:sdtPr>
                <w:rPr>
                  <w:rFonts w:eastAsia="Calibri" w:cs="Arial"/>
                  <w:szCs w:val="16"/>
                </w:rPr>
                <w:id w:val="760188592"/>
                <w:placeholder>
                  <w:docPart w:val="62CB38D64F294CB29B658D53887689F5"/>
                </w:placeholder>
                <w:dataBinding w:xpath="/CompanyDetailsViewModel/FiscalYearEnd" w:storeItemID="{47AF9556-00FC-45A9-AE4F-785E0EEB2435}"/>
                <w:text/>
              </w:sdtPr>
              <w:sdtContent>
                <w:r>
                  <w:rPr>
                    <w:rFonts w:eastAsia="Calibri" w:cs="Arial"/>
                    <w:szCs w:val="16"/>
                    <w:lang w:val="en-GB"/>
                  </w:rPr>
                  <w:t>Mar</w:t>
                </w:r>
              </w:sdtContent>
            </w:sdt>
            <w:r>
              <w:rPr>
                <w:rFonts w:eastAsia="Calibri" w:cs="Arial"/>
                <w:szCs w:val="16"/>
              </w:rPr>
              <w:t xml:space="preserve"> </w:t>
            </w:r>
            <w:r w:rsidRPr="00F93F89">
              <w:rPr>
                <w:rFonts w:eastAsia="Calibri" w:cs="Arial"/>
                <w:szCs w:val="16"/>
              </w:rPr>
              <w:t>(</w:t>
            </w:r>
            <w:sdt>
              <w:sdtPr>
                <w:rPr>
                  <w:rFonts w:eastAsia="Calibri" w:cs="Arial"/>
                  <w:szCs w:val="16"/>
                </w:rPr>
                <w:id w:val="1633209665"/>
                <w:placeholder>
                  <w:docPart w:val="62CB38D64F294CB29B658D53887689F5"/>
                </w:placeholder>
                <w:dataBinding w:xpath="/CompanyDetailsViewModel/IncomeStatementScale" w:storeItemID="{47AF9556-00FC-45A9-AE4F-785E0EEB2435}"/>
                <w:text/>
              </w:sdtPr>
              <w:sdtContent>
                <w:r>
                  <w:rPr>
                    <w:rFonts w:eastAsia="Calibri" w:cs="Arial"/>
                    <w:szCs w:val="16"/>
                    <w:lang w:val="en-GB"/>
                  </w:rPr>
                  <w:t>Rs mn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)  </w:t>
            </w:r>
            <w:sdt>
              <w:sdtPr>
                <w:rPr>
                  <w:rFonts w:eastAsia="Calibri" w:cs="Arial"/>
                  <w:szCs w:val="16"/>
                </w:rPr>
                <w:alias w:val="Income Statement"/>
                <w:tag w:val="Income Statement"/>
                <w:id w:val="-801002595"/>
                <w:placeholder>
                  <w:docPart w:val="62CB38D64F294CB29B658D53887689F5"/>
                </w:placeholder>
                <w:text/>
              </w:sdtPr>
              <w:sdtContent>
                <w:r>
                  <w:rPr>
                    <w:rFonts w:eastAsia="Calibri" w:cs="Arial"/>
                    <w:szCs w:val="16"/>
                  </w:rPr>
                  <w:t xml:space="preserve"> 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</w:t>
            </w:r>
          </w:p>
        </w:tc>
        <w:sdt>
          <w:sdtPr>
            <w:rPr>
              <w:rFonts w:cs="Times New Roman"/>
              <w:szCs w:val="16"/>
            </w:rPr>
            <w:alias w:val="Year"/>
            <w:id w:val="-624618942"/>
            <w:placeholder>
              <w:docPart w:val="1E3F3B26AC6149BDA4716CBD8C0A0DE9"/>
            </w:placeholder>
            <w:dataBinding w:xpath="/equidata/years/year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311935008"/>
            <w:placeholder>
              <w:docPart w:val="95FEBA4408E749059E6E20012BBE5FC7"/>
            </w:placeholder>
            <w:dataBinding w:xpath="/equidata/years/year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587871256"/>
            <w:placeholder>
              <w:docPart w:val="17013529D71148809FC03AEEBA6BEB5E"/>
            </w:placeholder>
            <w:dataBinding w:xpath="/equidata/years/year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2073070839"/>
            <w:placeholder>
              <w:docPart w:val="6E5D2807282F4BCD83FBAD8954A1938D"/>
            </w:placeholder>
            <w:dataBinding w:xpath="/equidata/years/year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31952309"/>
            <w:placeholder>
              <w:docPart w:val="50B2354FEB6F4568A48A1E9A3DF9FDF5"/>
            </w:placeholder>
            <w:dataBinding w:xpath="/equidata/years/year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562647396"/>
            <w:placeholder>
              <w:docPart w:val="57E14BCF9B6540B0B9C67CC8A6A8C2E2"/>
            </w:placeholder>
            <w:dataBinding w:xpath="/equidata/years/year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787394040"/>
            <w:placeholder>
              <w:docPart w:val="61FA096940B342CCB09849C6423FC706"/>
            </w:placeholder>
            <w:dataBinding w:xpath="/equidata/years/year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1502922873"/>
            <w:placeholder>
              <w:docPart w:val="3E01665E20AD4997BA11774C51B23BF2"/>
            </w:placeholder>
            <w:dataBinding w:xpath="/equidata/table[2]/equirow[1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Revenue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731296777"/>
            <w:placeholder>
              <w:docPart w:val="BE1399D2F76E498C916BDCCBF870A999"/>
            </w:placeholder>
            <w:dataBinding w:xpath="/equidata/table[2]/equirow[1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46,178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009878614"/>
            <w:placeholder>
              <w:docPart w:val="7BC88D4E974E4E38A8292A70F7DEEF9D"/>
            </w:placeholder>
            <w:dataBinding w:xpath="/equidata/table[2]/equirow[1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53,172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70089721"/>
            <w:placeholder>
              <w:docPart w:val="D96847B854C94E79865883C6FA3117A2"/>
            </w:placeholder>
            <w:dataBinding w:xpath="/equidata/table[2]/equirow[1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60,592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128109"/>
            <w:placeholder>
              <w:docPart w:val="046805BFB81B47AF87D8CB5CDE9C5056"/>
            </w:placeholder>
            <w:dataBinding w:xpath="/equidata/table[2]/equirow[1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69,627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453858896"/>
            <w:placeholder>
              <w:docPart w:val="D91AC4DFF3EF45F999355FF62DBFD83A"/>
            </w:placeholder>
            <w:dataBinding w:xpath="/equidata/table[2]/equirow[1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78,615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878471204"/>
            <w:placeholder>
              <w:docPart w:val="2C3F4EBD95104C298A9CE247D0A365C9"/>
            </w:placeholder>
            <w:dataBinding w:xpath="/equidata/table[2]/equirow[1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88,826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116717392"/>
            <w:placeholder>
              <w:docPart w:val="4109F22515E249DEB837D3991F0F5387"/>
            </w:placeholder>
            <w:dataBinding w:xpath="/equidata/table[2]/equirow[1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2119939508"/>
            <w:placeholder>
              <w:docPart w:val="9C575273F116479FB826A7D6ADA58219"/>
            </w:placeholder>
            <w:dataBinding w:xpath="/equidata/table[2]/equirow[2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COGS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48160239"/>
            <w:placeholder>
              <w:docPart w:val="63D5B4F3E1FF4E5FACF78687380B4995"/>
            </w:placeholder>
            <w:dataBinding w:xpath="/equidata/table[2]/equirow[2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29,105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46437527"/>
            <w:placeholder>
              <w:docPart w:val="F87271F1459543628C7CB469521527F6"/>
            </w:placeholder>
            <w:dataBinding w:xpath="/equidata/table[2]/equirow[2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34,885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79641947"/>
            <w:placeholder>
              <w:docPart w:val="CBF69F8DD84B427F846B9D4EA2ABC381"/>
            </w:placeholder>
            <w:dataBinding w:xpath="/equidata/table[2]/equirow[2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41,163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47763584"/>
            <w:placeholder>
              <w:docPart w:val="FBFB2F31B269407DA6901970F68F2706"/>
            </w:placeholder>
            <w:dataBinding w:xpath="/equidata/table[2]/equirow[2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47,955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25166128"/>
            <w:placeholder>
              <w:docPart w:val="F1558C226642443EB02E4E66AA3B0BA5"/>
            </w:placeholder>
            <w:dataBinding w:xpath="/equidata/table[2]/equirow[2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53,151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45635273"/>
            <w:placeholder>
              <w:docPart w:val="890498724DA04CC49182DDE28EF86468"/>
            </w:placeholder>
            <w:dataBinding w:xpath="/equidata/table[2]/equirow[2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59,859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68845271"/>
            <w:placeholder>
              <w:docPart w:val="5F2C006F4C21498DB16BBFC63DC1168A"/>
            </w:placeholder>
            <w:dataBinding w:xpath="/equidata/table[2]/equirow[2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127831659"/>
            <w:placeholder>
              <w:docPart w:val="78FC703723804E67BD40991D0831D063"/>
            </w:placeholder>
            <w:dataBinding w:xpath="/equidata/table[2]/equirow[3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Employee Cost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40483599"/>
            <w:placeholder>
              <w:docPart w:val="D3C2080F17FD42799578950CE9F121D3"/>
            </w:placeholder>
            <w:dataBinding w:xpath="/equidata/table[2]/equirow[3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2,429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47559255"/>
            <w:placeholder>
              <w:docPart w:val="F9067B9DC5484000B687312D80CEC78D"/>
            </w:placeholder>
            <w:dataBinding w:xpath="/equidata/table[2]/equirow[3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2,778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3728181"/>
            <w:placeholder>
              <w:docPart w:val="9C60791B99E24918851BD0E5EC1528CA"/>
            </w:placeholder>
            <w:dataBinding w:xpath="/equidata/table[2]/equirow[3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3,090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71264789"/>
            <w:placeholder>
              <w:docPart w:val="2D92A192CD5A4D3D8C6F901885E387B9"/>
            </w:placeholder>
            <w:dataBinding w:xpath="/equidata/table[2]/equirow[3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3,488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4757907"/>
            <w:placeholder>
              <w:docPart w:val="143E60B9C8814E34912123D37503D32A"/>
            </w:placeholder>
            <w:dataBinding w:xpath="/equidata/table[2]/equirow[3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3,949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57530649"/>
            <w:placeholder>
              <w:docPart w:val="CA314C3534D34E98BD6D317EE89460F0"/>
            </w:placeholder>
            <w:dataBinding w:xpath="/equidata/table[2]/equirow[3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4,507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23516471"/>
            <w:placeholder>
              <w:docPart w:val="7043E251D02D4738BFD3006261EC5C74"/>
            </w:placeholder>
            <w:dataBinding w:xpath="/equidata/table[2]/equirow[3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674603009"/>
            <w:placeholder>
              <w:docPart w:val="8EBE3B425368443F8B7C1E1A928A9A59"/>
            </w:placeholder>
            <w:dataBinding w:xpath="/equidata/table[2]/equirow[4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Other Expenses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88941100"/>
            <w:placeholder>
              <w:docPart w:val="81A0EA309D1048869E400B326510E7A4"/>
            </w:placeholder>
            <w:dataBinding w:xpath="/equidata/table[2]/equirow[4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6,414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00450952"/>
            <w:placeholder>
              <w:docPart w:val="3E7592452A3E4071898174154B4608FB"/>
            </w:placeholder>
            <w:dataBinding w:xpath="/equidata/table[2]/equirow[4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7,010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80406083"/>
            <w:placeholder>
              <w:docPart w:val="03EAF6535AE549CFA743346FDAC12C71"/>
            </w:placeholder>
            <w:dataBinding w:xpath="/equidata/table[2]/equirow[4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7,507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37908417"/>
            <w:placeholder>
              <w:docPart w:val="6AE125A2C20B404BBD4AECE24A3AC6A8"/>
            </w:placeholder>
            <w:dataBinding w:xpath="/equidata/table[2]/equirow[4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8,476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30811067"/>
            <w:placeholder>
              <w:docPart w:val="320726456F1D4DC8A1193348F63CCA45"/>
            </w:placeholder>
            <w:dataBinding w:xpath="/equidata/table[2]/equirow[4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9,827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42269918"/>
            <w:placeholder>
              <w:docPart w:val="6E78A5AEA752449EB976A0108BEE4D8B"/>
            </w:placeholder>
            <w:dataBinding w:xpath="/equidata/table[2]/equirow[4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11,103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39014780"/>
            <w:placeholder>
              <w:docPart w:val="33320508B9B7462AB3AF7CA9676F3977"/>
            </w:placeholder>
            <w:dataBinding w:xpath="/equidata/table[2]/equirow[4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886613053"/>
            <w:placeholder>
              <w:docPart w:val="0AADEBAC746A41FC8E370BFF068D5434"/>
            </w:placeholder>
            <w:showingPlcHdr/>
            <w:dataBinding w:xpath="/equidata/table[2]/equirow[5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12594747"/>
            <w:placeholder>
              <w:docPart w:val="8610B88C64C348438900AA4438EED8CE"/>
            </w:placeholder>
            <w:showingPlcHdr/>
            <w:dataBinding w:xpath="/equidata/table[2]/equirow[5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48270781"/>
            <w:placeholder>
              <w:docPart w:val="D26AC27A1DD54F14AECF005CA9B4CBDC"/>
            </w:placeholder>
            <w:showingPlcHdr/>
            <w:dataBinding w:xpath="/equidata/table[2]/equirow[5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98145895"/>
            <w:placeholder>
              <w:docPart w:val="028A2B167B7E48089CCF5C9A1E525611"/>
            </w:placeholder>
            <w:showingPlcHdr/>
            <w:dataBinding w:xpath="/equidata/table[2]/equirow[5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09806249"/>
            <w:placeholder>
              <w:docPart w:val="6ED564B99FD74F40B6B5E32BBC689695"/>
            </w:placeholder>
            <w:showingPlcHdr/>
            <w:dataBinding w:xpath="/equidata/table[2]/equirow[5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93981155"/>
            <w:placeholder>
              <w:docPart w:val="6C86BAB98B304EBBBD659A93409D5402"/>
            </w:placeholder>
            <w:showingPlcHdr/>
            <w:dataBinding w:xpath="/equidata/table[2]/equirow[5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93949019"/>
            <w:placeholder>
              <w:docPart w:val="03CFDF5B3CC84483A8C0B45A7EF30B62"/>
            </w:placeholder>
            <w:showingPlcHdr/>
            <w:dataBinding w:xpath="/equidata/table[2]/equirow[5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293223"/>
            <w:placeholder>
              <w:docPart w:val="6319209727F94C8F9B2CDBAFFB7E556D"/>
            </w:placeholder>
            <w:showingPlcHdr/>
            <w:dataBinding w:xpath="/equidata/table[2]/equirow[5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479264008"/>
            <w:placeholder>
              <w:docPart w:val="C21C10B798824E2D83B26B7B96442E6D"/>
            </w:placeholder>
            <w:showingPlcHdr/>
            <w:dataBinding w:xpath="/equidata/table[2]/equirow[6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07177873"/>
            <w:placeholder>
              <w:docPart w:val="278974BF07364685949D4F69A242D916"/>
            </w:placeholder>
            <w:showingPlcHdr/>
            <w:dataBinding w:xpath="/equidata/table[2]/equirow[6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17058130"/>
            <w:placeholder>
              <w:docPart w:val="E011AE5EB216414F83B328F38621CEE1"/>
            </w:placeholder>
            <w:showingPlcHdr/>
            <w:dataBinding w:xpath="/equidata/table[2]/equirow[6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15035899"/>
            <w:placeholder>
              <w:docPart w:val="98800B8F41994F758BDE38F6F415F419"/>
            </w:placeholder>
            <w:showingPlcHdr/>
            <w:dataBinding w:xpath="/equidata/table[2]/equirow[6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50774488"/>
            <w:placeholder>
              <w:docPart w:val="EA5FECF8692445BCA10678AD96341092"/>
            </w:placeholder>
            <w:showingPlcHdr/>
            <w:dataBinding w:xpath="/equidata/table[2]/equirow[6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85334693"/>
            <w:placeholder>
              <w:docPart w:val="D320EF78074146B797DA9F493F383D2F"/>
            </w:placeholder>
            <w:showingPlcHdr/>
            <w:dataBinding w:xpath="/equidata/table[2]/equirow[6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87179849"/>
            <w:placeholder>
              <w:docPart w:val="8047675669BA44B08D609BEE09E0FFE8"/>
            </w:placeholder>
            <w:showingPlcHdr/>
            <w:dataBinding w:xpath="/equidata/table[2]/equirow[6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3111706"/>
            <w:placeholder>
              <w:docPart w:val="5028AE9FA7764F508B1814CCF63ECBCB"/>
            </w:placeholder>
            <w:showingPlcHdr/>
            <w:dataBinding w:xpath="/equidata/table[2]/equirow[6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1076101939"/>
            <w:placeholder>
              <w:docPart w:val="BD16D0F803864C0A919A93CD596D8DC6"/>
            </w:placeholder>
            <w:dataBinding w:xpath="/equidata/table[2]/equirow[7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EBITDA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32596911"/>
            <w:placeholder>
              <w:docPart w:val="AE86A5B497F64CECBC0F6286A73ED760"/>
            </w:placeholder>
            <w:dataBinding w:xpath="/equidata/table[2]/equirow[7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8,230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75565283"/>
            <w:placeholder>
              <w:docPart w:val="2AB67705752D4B899A41B52D96D6C506"/>
            </w:placeholder>
            <w:dataBinding w:xpath="/equidata/table[2]/equirow[7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8,499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484788506"/>
            <w:placeholder>
              <w:docPart w:val="5EC71CE4CA314750B445515326090E5F"/>
            </w:placeholder>
            <w:dataBinding w:xpath="/equidata/table[2]/equirow[7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8,832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63301058"/>
            <w:placeholder>
              <w:docPart w:val="A90D2BB1E7B64562AC03524B1E616386"/>
            </w:placeholder>
            <w:dataBinding w:xpath="/equidata/table[2]/equirow[7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9,708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642423453"/>
            <w:placeholder>
              <w:docPart w:val="D46E4F3215504A56B7AF5B39404BA686"/>
            </w:placeholder>
            <w:dataBinding w:xpath="/equidata/table[2]/equirow[7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11,689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083941856"/>
            <w:placeholder>
              <w:docPart w:val="68E8E64CCDB44CC18B532EB361D43771"/>
            </w:placeholder>
            <w:dataBinding w:xpath="/equidata/table[2]/equirow[7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13,357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100366316"/>
            <w:placeholder>
              <w:docPart w:val="5BCA673651A64BC3B739BC37596573C1"/>
            </w:placeholder>
            <w:dataBinding w:xpath="/equidata/table[2]/equirow[7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517145986"/>
            <w:placeholder>
              <w:docPart w:val="9AA4ACE96DBA42B8B3C854495E46C0D3"/>
            </w:placeholder>
            <w:dataBinding w:xpath="/equidata/table[2]/equirow[8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Depreciation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48241970"/>
            <w:placeholder>
              <w:docPart w:val="2511E630131A4EA3AB2DC8E6D2BA8DA2"/>
            </w:placeholder>
            <w:dataBinding w:xpath="/equidata/table[2]/equirow[8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1,407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81459970"/>
            <w:placeholder>
              <w:docPart w:val="F9AA138934914C0B8314521664A025BA"/>
            </w:placeholder>
            <w:dataBinding w:xpath="/equidata/table[2]/equirow[8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1,912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48121991"/>
            <w:placeholder>
              <w:docPart w:val="E78E464B14D44D85B62412C6E0FB529C"/>
            </w:placeholder>
            <w:dataBinding w:xpath="/equidata/table[2]/equirow[8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2,303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10188242"/>
            <w:placeholder>
              <w:docPart w:val="BB968AF287F44040A56DCAEE8164E45E"/>
            </w:placeholder>
            <w:dataBinding w:xpath="/equidata/table[2]/equirow[8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2,580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28915258"/>
            <w:placeholder>
              <w:docPart w:val="FACA88FE54384E6EA3BC96443EB8EC4D"/>
            </w:placeholder>
            <w:dataBinding w:xpath="/equidata/table[2]/equirow[8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2,904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51065310"/>
            <w:placeholder>
              <w:docPart w:val="F58A2409EE3642209D0BC9CDB10D3F87"/>
            </w:placeholder>
            <w:dataBinding w:xpath="/equidata/table[2]/equirow[8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3,298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5596314"/>
            <w:placeholder>
              <w:docPart w:val="2C1EADA79C66458A863280E74A54531D"/>
            </w:placeholder>
            <w:dataBinding w:xpath="/equidata/table[2]/equirow[8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-2058238104"/>
            <w:placeholder>
              <w:docPart w:val="4DE693439F984ED7996A23BE66BA35D8"/>
            </w:placeholder>
            <w:dataBinding w:xpath="/equidata/table[2]/equirow[9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EBIT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463851539"/>
            <w:placeholder>
              <w:docPart w:val="03763ECD313141C3864C00798AEEA7DC"/>
            </w:placeholder>
            <w:dataBinding w:xpath="/equidata/table[2]/equirow[9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6,823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006484035"/>
            <w:placeholder>
              <w:docPart w:val="1ADDE235B08E4D5F87B9AA5B2C846B65"/>
            </w:placeholder>
            <w:dataBinding w:xpath="/equidata/table[2]/equirow[9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6,587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890881602"/>
            <w:placeholder>
              <w:docPart w:val="71BB45BA6ADA45F2A57678C0073B8C44"/>
            </w:placeholder>
            <w:dataBinding w:xpath="/equidata/table[2]/equirow[9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6,529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083555192"/>
            <w:placeholder>
              <w:docPart w:val="5A22B63558674489985600ADBD0B861D"/>
            </w:placeholder>
            <w:dataBinding w:xpath="/equidata/table[2]/equirow[9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7,128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467466454"/>
            <w:placeholder>
              <w:docPart w:val="F3D5713641BA4EEFA3B38C4AB16D3687"/>
            </w:placeholder>
            <w:dataBinding w:xpath="/equidata/table[2]/equirow[9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8,785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49512231"/>
            <w:placeholder>
              <w:docPart w:val="4562428E18954F1B9801951D8A1346BD"/>
            </w:placeholder>
            <w:dataBinding w:xpath="/equidata/table[2]/equirow[9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10,060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410502344"/>
            <w:placeholder>
              <w:docPart w:val="1E4E0A130B83471481EFC09CC2E848BE"/>
            </w:placeholder>
            <w:dataBinding w:xpath="/equidata/table[2]/equirow[9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423112761"/>
            <w:placeholder>
              <w:docPart w:val="B110DBFAA2B14AA9B170007337CFE859"/>
            </w:placeholder>
            <w:dataBinding w:xpath="/equidata/table[2]/equirow[10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Interest Exp.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69265989"/>
            <w:placeholder>
              <w:docPart w:val="8AF648E043F34CD787A49ECB990C9952"/>
            </w:placeholder>
            <w:dataBinding w:xpath="/equidata/table[2]/equirow[10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21638468"/>
            <w:placeholder>
              <w:docPart w:val="4D80CED25F8E4DE1B3977F4F78102410"/>
            </w:placeholder>
            <w:dataBinding w:xpath="/equidata/table[2]/equirow[10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97179153"/>
            <w:placeholder>
              <w:docPart w:val="FF184D8970DF4A2A8F6412644EDDEA2D"/>
            </w:placeholder>
            <w:dataBinding w:xpath="/equidata/table[2]/equirow[10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75419229"/>
            <w:placeholder>
              <w:docPart w:val="71FB7A2DA5344246A4AD96BAFF4A9221"/>
            </w:placeholder>
            <w:dataBinding w:xpath="/equidata/table[2]/equirow[10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55627826"/>
            <w:placeholder>
              <w:docPart w:val="B2BFF075C24D453392158F32C04D9AC7"/>
            </w:placeholder>
            <w:dataBinding w:xpath="/equidata/table[2]/equirow[10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0016901"/>
            <w:placeholder>
              <w:docPart w:val="B255F6CB82B044749A6778FAF66CA59E"/>
            </w:placeholder>
            <w:dataBinding w:xpath="/equidata/table[2]/equirow[10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45074592"/>
            <w:placeholder>
              <w:docPart w:val="27249063373643E0B3244DFACFC71484"/>
            </w:placeholder>
            <w:dataBinding w:xpath="/equidata/table[2]/equirow[10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717544919"/>
            <w:placeholder>
              <w:docPart w:val="1AA56629AA7A470EB13389BA1105A978"/>
            </w:placeholder>
            <w:dataBinding w:xpath="/equidata/table[2]/equirow[11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Other Income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4149544"/>
            <w:placeholder>
              <w:docPart w:val="958A54C7EAF041F490E83010D9D68F01"/>
            </w:placeholder>
            <w:dataBinding w:xpath="/equidata/table[2]/equirow[11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25301900"/>
            <w:placeholder>
              <w:docPart w:val="5D69C9619BA047B8B88A0D129FC2686F"/>
            </w:placeholder>
            <w:dataBinding w:xpath="/equidata/table[2]/equirow[11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25019934"/>
            <w:placeholder>
              <w:docPart w:val="42CC841A09AD45A796EB697425F52619"/>
            </w:placeholder>
            <w:dataBinding w:xpath="/equidata/table[2]/equirow[11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47531954"/>
            <w:placeholder>
              <w:docPart w:val="170D7D7A79DC490B8EB77E67998BE76A"/>
            </w:placeholder>
            <w:dataBinding w:xpath="/equidata/table[2]/equirow[11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96367821"/>
            <w:placeholder>
              <w:docPart w:val="214B3CE3E7A5405D99634F1B0EB39E09"/>
            </w:placeholder>
            <w:dataBinding w:xpath="/equidata/table[2]/equirow[11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91857337"/>
            <w:placeholder>
              <w:docPart w:val="51027A0D5FD5457C954366F2DFA4B35A"/>
            </w:placeholder>
            <w:dataBinding w:xpath="/equidata/table[2]/equirow[11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00643320"/>
            <w:placeholder>
              <w:docPart w:val="B8E9A0AC3B764BDD858B088B0B0F43EC"/>
            </w:placeholder>
            <w:dataBinding w:xpath="/equidata/table[2]/equirow[11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2060361571"/>
            <w:placeholder>
              <w:docPart w:val="2B64309505154C9CBD07D50B930B86C7"/>
            </w:placeholder>
            <w:dataBinding w:xpath="/equidata/table[2]/equirow[12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Profit before Tax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72534286"/>
            <w:placeholder>
              <w:docPart w:val="4B31ABD8FE1D46BCB63FF2DF3EC1E17C"/>
            </w:placeholder>
            <w:dataBinding w:xpath="/equidata/table[2]/equirow[12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7,226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78754826"/>
            <w:placeholder>
              <w:docPart w:val="A98D72C411954B52A3F57A3174A8DE66"/>
            </w:placeholder>
            <w:dataBinding w:xpath="/equidata/table[2]/equirow[12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7,022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130979730"/>
            <w:placeholder>
              <w:docPart w:val="0D86A6664AD346F692F052AFA5DAF391"/>
            </w:placeholder>
            <w:dataBinding w:xpath="/equidata/table[2]/equirow[12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7,142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556011160"/>
            <w:placeholder>
              <w:docPart w:val="B775371349DF4EADB9B333E6167E3975"/>
            </w:placeholder>
            <w:dataBinding w:xpath="/equidata/table[2]/equirow[12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7,630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916618833"/>
            <w:placeholder>
              <w:docPart w:val="C1CEE2FF60D1432D88B02D866583757C"/>
            </w:placeholder>
            <w:dataBinding w:xpath="/equidata/table[2]/equirow[12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9,357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427010015"/>
            <w:placeholder>
              <w:docPart w:val="BA321A6D32084FEFBD0F3147364DD41B"/>
            </w:placeholder>
            <w:dataBinding w:xpath="/equidata/table[2]/equirow[12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10,796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101945071"/>
            <w:placeholder>
              <w:docPart w:val="95C30DE991904298BD263B7E08E34F00"/>
            </w:placeholder>
            <w:dataBinding w:xpath="/equidata/table[2]/equirow[12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1148945428"/>
            <w:placeholder>
              <w:docPart w:val="3F708A9A313D4A08B3B637620DBE7695"/>
            </w:placeholder>
            <w:dataBinding w:xpath="/equidata/table[2]/equirow[13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Tax Expenses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49580274"/>
            <w:placeholder>
              <w:docPart w:val="D6189F0184884C99982A174E0A224EA5"/>
            </w:placeholder>
            <w:dataBinding w:xpath="/equidata/table[2]/equirow[13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2,310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56228762"/>
            <w:placeholder>
              <w:docPart w:val="DA4A35EA55944BE492C0F5FE523611B0"/>
            </w:placeholder>
            <w:dataBinding w:xpath="/equidata/table[2]/equirow[13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2,237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3467654"/>
            <w:placeholder>
              <w:docPart w:val="4BB04796C3E74316AC8B1570CBDF743E"/>
            </w:placeholder>
            <w:dataBinding w:xpath="/equidata/table[2]/equirow[13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2,429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71656069"/>
            <w:placeholder>
              <w:docPart w:val="B7CB14C428F6479D87047C6ED2C3A79B"/>
            </w:placeholder>
            <w:dataBinding w:xpath="/equidata/table[2]/equirow[13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2,586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21186559"/>
            <w:placeholder>
              <w:docPart w:val="7AF37F946AC64C8F96D611F7B180DD88"/>
            </w:placeholder>
            <w:dataBinding w:xpath="/equidata/table[2]/equirow[13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3,134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29236863"/>
            <w:placeholder>
              <w:docPart w:val="64F80C13AB2A43CEBA65DC49AA10D483"/>
            </w:placeholder>
            <w:dataBinding w:xpath="/equidata/table[2]/equirow[13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3,617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83812064"/>
            <w:placeholder>
              <w:docPart w:val="4752AABB7E35409CA08EB3B751F2EFE5"/>
            </w:placeholder>
            <w:dataBinding w:xpath="/equidata/table[2]/equirow[13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1267506727"/>
            <w:placeholder>
              <w:docPart w:val="CC32E9781DD04971B402A981B08363A3"/>
            </w:placeholder>
            <w:dataBinding w:xpath="/equidata/table[2]/equirow[14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Profit After Tax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471737471"/>
            <w:placeholder>
              <w:docPart w:val="D658D39C4C3042809CFB0D1A86C1001B"/>
            </w:placeholder>
            <w:dataBinding w:xpath="/equidata/table[2]/equirow[14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4,916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769621967"/>
            <w:placeholder>
              <w:docPart w:val="80612BD89E3C4A10BFEA9B7DDB8DAD33"/>
            </w:placeholder>
            <w:dataBinding w:xpath="/equidata/table[2]/equirow[14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4,785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96110839"/>
            <w:placeholder>
              <w:docPart w:val="BAAF4AEFD7FB46999DC98D4018956621"/>
            </w:placeholder>
            <w:dataBinding w:xpath="/equidata/table[2]/equirow[14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4,713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53902140"/>
            <w:placeholder>
              <w:docPart w:val="D4D72C6F13964BEEB74AA1E8933B5D3F"/>
            </w:placeholder>
            <w:dataBinding w:xpath="/equidata/table[2]/equirow[14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5,044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96341698"/>
            <w:placeholder>
              <w:docPart w:val="F4A5901F36854CDCA9185A129FD0DFD3"/>
            </w:placeholder>
            <w:dataBinding w:xpath="/equidata/table[2]/equirow[14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6,222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309556260"/>
            <w:placeholder>
              <w:docPart w:val="78BB6A558F5845A1BDC3ED48D5F8F653"/>
            </w:placeholder>
            <w:dataBinding w:xpath="/equidata/table[2]/equirow[14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7,179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056767921"/>
            <w:placeholder>
              <w:docPart w:val="41080AB601B14BA0813D4AC547A6A74D"/>
            </w:placeholder>
            <w:dataBinding w:xpath="/equidata/table[2]/equirow[14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1200466018"/>
            <w:placeholder>
              <w:docPart w:val="6EBD4D2187E34C3FB28BFDEECAFA18C6"/>
            </w:placeholder>
            <w:dataBinding w:xpath="/equidata/table[2]/equirow[15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Minority Interest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63741371"/>
            <w:placeholder>
              <w:docPart w:val="65A09D7D74274477888E2D51B85240E8"/>
            </w:placeholder>
            <w:dataBinding w:xpath="/equidata/table[2]/equirow[15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2410127"/>
            <w:placeholder>
              <w:docPart w:val="0E4AF02678E14FE0B844628E2CA75587"/>
            </w:placeholder>
            <w:dataBinding w:xpath="/equidata/table[2]/equirow[15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81621815"/>
            <w:placeholder>
              <w:docPart w:val="87A578B0ADC043E3B665A6A750F8253E"/>
            </w:placeholder>
            <w:dataBinding w:xpath="/equidata/table[2]/equirow[15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80792027"/>
            <w:placeholder>
              <w:docPart w:val="731856D34B99442CA4199F99D6BBF521"/>
            </w:placeholder>
            <w:dataBinding w:xpath="/equidata/table[2]/equirow[15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14158827"/>
            <w:placeholder>
              <w:docPart w:val="4B31491068E74F93938C0635DFCABAB7"/>
            </w:placeholder>
            <w:dataBinding w:xpath="/equidata/table[2]/equirow[15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93324366"/>
            <w:placeholder>
              <w:docPart w:val="7CB0021670FE47CFAEDCC3A7A4252DF8"/>
            </w:placeholder>
            <w:dataBinding w:xpath="/equidata/table[2]/equirow[15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84628255"/>
            <w:placeholder>
              <w:docPart w:val="48FABC1BE7C34DB59386B4D48FF90FDE"/>
            </w:placeholder>
            <w:dataBinding w:xpath="/equidata/table[2]/equirow[15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438718044"/>
            <w:placeholder>
              <w:docPart w:val="7D45994DBF87420FA8FB60703E5AD1EF"/>
            </w:placeholder>
            <w:dataBinding w:xpath="/equidata/table[2]/equirow[16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Profit/(Loss) from Associates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37774235"/>
            <w:placeholder>
              <w:docPart w:val="5FBF7C585D7A433499892CE972D2B3DD"/>
            </w:placeholder>
            <w:dataBinding w:xpath="/equidata/table[2]/equirow[16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04256069"/>
            <w:placeholder>
              <w:docPart w:val="4A0E707F65D54E85A18D5AC12567BC1C"/>
            </w:placeholder>
            <w:dataBinding w:xpath="/equidata/table[2]/equirow[16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38029739"/>
            <w:placeholder>
              <w:docPart w:val="0246DEBD2CE442409929FDB2A09A6B12"/>
            </w:placeholder>
            <w:dataBinding w:xpath="/equidata/table[2]/equirow[16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40114430"/>
            <w:placeholder>
              <w:docPart w:val="E19E1B2CF7084C758B2B0FCBE3601AA6"/>
            </w:placeholder>
            <w:dataBinding w:xpath="/equidata/table[2]/equirow[16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02021146"/>
            <w:placeholder>
              <w:docPart w:val="335B4056E6A34742B4215559E9BF473D"/>
            </w:placeholder>
            <w:dataBinding w:xpath="/equidata/table[2]/equirow[16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78055675"/>
            <w:placeholder>
              <w:docPart w:val="B8AD6417088942A2B9AE1091EA005F3B"/>
            </w:placeholder>
            <w:dataBinding w:xpath="/equidata/table[2]/equirow[16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32631848"/>
            <w:placeholder>
              <w:docPart w:val="013BED70898C48299879FFD044DF8AF7"/>
            </w:placeholder>
            <w:dataBinding w:xpath="/equidata/table[2]/equirow[16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128528580"/>
            <w:placeholder>
              <w:docPart w:val="F5E54F28E5A34E04969EF7D0A61F11A2"/>
            </w:placeholder>
            <w:dataBinding w:xpath="/equidata/table[2]/equirow[17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Recurring PAT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02833837"/>
            <w:placeholder>
              <w:docPart w:val="93E4A58DBD8C4EB0B7765E67F5713E0E"/>
            </w:placeholder>
            <w:dataBinding w:xpath="/equidata/table[2]/equirow[17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4,916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867977460"/>
            <w:placeholder>
              <w:docPart w:val="8D2FD3D1750D4194B81D0A763E6C5747"/>
            </w:placeholder>
            <w:dataBinding w:xpath="/equidata/table[2]/equirow[17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4,785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648008053"/>
            <w:placeholder>
              <w:docPart w:val="13B7E828672A4144A35111F8CFCF62F7"/>
            </w:placeholder>
            <w:dataBinding w:xpath="/equidata/table[2]/equirow[17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4,713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137300734"/>
            <w:placeholder>
              <w:docPart w:val="AC90D99838894A609ADDDD47642E1034"/>
            </w:placeholder>
            <w:dataBinding w:xpath="/equidata/table[2]/equirow[17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5,044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029239442"/>
            <w:placeholder>
              <w:docPart w:val="3ECF7EB3EFED47CB8723DA81824ADD7E"/>
            </w:placeholder>
            <w:dataBinding w:xpath="/equidata/table[2]/equirow[17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6,222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23727383"/>
            <w:placeholder>
              <w:docPart w:val="9D76E9F8D548417F85AB26EE5AFD16DF"/>
            </w:placeholder>
            <w:dataBinding w:xpath="/equidata/table[2]/equirow[17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7,179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509520158"/>
            <w:placeholder>
              <w:docPart w:val="4CE1255087FF4429A1208ECC3ACF36DF"/>
            </w:placeholder>
            <w:dataBinding w:xpath="/equidata/table[2]/equirow[17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558447767"/>
            <w:placeholder>
              <w:docPart w:val="CB2C5C99360B47F89A92618155365428"/>
            </w:placeholder>
            <w:dataBinding w:xpath="/equidata/table[2]/equirow[18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Exceptional Items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96933392"/>
            <w:placeholder>
              <w:docPart w:val="32D5C48B8D734408BA2C073E31204339"/>
            </w:placeholder>
            <w:dataBinding w:xpath="/equidata/table[2]/equirow[18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47174467"/>
            <w:placeholder>
              <w:docPart w:val="C08FA92796BD4B5DA1D4A721A97E07A0"/>
            </w:placeholder>
            <w:dataBinding w:xpath="/equidata/table[2]/equirow[18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(13)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03562427"/>
            <w:placeholder>
              <w:docPart w:val="92D40F1C265542C5AEC0347A48D990EE"/>
            </w:placeholder>
            <w:dataBinding w:xpath="/equidata/table[2]/equirow[18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9115032"/>
            <w:placeholder>
              <w:docPart w:val="D14DB337C68C4C9B8616037D7EBC067E"/>
            </w:placeholder>
            <w:dataBinding w:xpath="/equidata/table[2]/equirow[18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0495212"/>
            <w:placeholder>
              <w:docPart w:val="45FB4977E3774488AAA3F0CFC2AE065D"/>
            </w:placeholder>
            <w:dataBinding w:xpath="/equidata/table[2]/equirow[18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15461563"/>
            <w:placeholder>
              <w:docPart w:val="DE132B720E4E43E6AE0ECF0A04BD491E"/>
            </w:placeholder>
            <w:dataBinding w:xpath="/equidata/table[2]/equirow[18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9193041"/>
            <w:placeholder>
              <w:docPart w:val="F078BC69281643EFBC7908A0D8BABADC"/>
            </w:placeholder>
            <w:dataBinding w:xpath="/equidata/table[2]/equirow[18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-1560391186"/>
            <w:placeholder>
              <w:docPart w:val="0DA1F68709E146A3B404F3249D5AB6D1"/>
            </w:placeholder>
            <w:dataBinding w:xpath="/equidata/table[2]/equirow[19]/label" w:storeItemID="{8AB3A244-BE01-4FF0-A386-8AAD78F0C4B3}"/>
            <w:text/>
          </w:sdtPr>
          <w:sdtContent>
            <w:tc>
              <w:tcPr>
                <w:tcW w:w="2790" w:type="dxa"/>
                <w:tcBorders>
                  <w:top w:val="nil"/>
                  <w:bottom w:val="nil"/>
                </w:tcBorders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Reported PAT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621410370"/>
            <w:placeholder>
              <w:docPart w:val="8E98523074F14693AEC3004F993468FB"/>
            </w:placeholder>
            <w:dataBinding w:xpath="/equidata/table[2]/equirow[19]/val[1]" w:storeItemID="{8AB3A244-BE01-4FF0-A386-8AAD78F0C4B3}"/>
            <w:text/>
          </w:sdtPr>
          <w:sdtContent>
            <w:tc>
              <w:tcPr>
                <w:tcW w:w="1167" w:type="dxa"/>
                <w:tcBorders>
                  <w:top w:val="nil"/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4,928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257977014"/>
            <w:placeholder>
              <w:docPart w:val="8B152067B27E45FF9DA8544CCD88EDF5"/>
            </w:placeholder>
            <w:dataBinding w:xpath="/equidata/table[2]/equirow[19]/val[2]" w:storeItemID="{8AB3A244-BE01-4FF0-A386-8AAD78F0C4B3}"/>
            <w:text/>
          </w:sdtPr>
          <w:sdtContent>
            <w:tc>
              <w:tcPr>
                <w:tcW w:w="1167" w:type="dxa"/>
                <w:tcBorders>
                  <w:top w:val="nil"/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4,772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838656388"/>
            <w:placeholder>
              <w:docPart w:val="0B884F5E558A484682E9B4398F8AE63C"/>
            </w:placeholder>
            <w:dataBinding w:xpath="/equidata/table[2]/equirow[19]/val[3]" w:storeItemID="{8AB3A244-BE01-4FF0-A386-8AAD78F0C4B3}"/>
            <w:text/>
          </w:sdtPr>
          <w:sdtContent>
            <w:tc>
              <w:tcPr>
                <w:tcW w:w="1168" w:type="dxa"/>
                <w:tcBorders>
                  <w:top w:val="nil"/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4,728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491021599"/>
            <w:placeholder>
              <w:docPart w:val="62048BB184774B158154D6BB3831B260"/>
            </w:placeholder>
            <w:dataBinding w:xpath="/equidata/table[2]/equirow[19]/val[4]" w:storeItemID="{8AB3A244-BE01-4FF0-A386-8AAD78F0C4B3}"/>
            <w:text/>
          </w:sdtPr>
          <w:sdtContent>
            <w:tc>
              <w:tcPr>
                <w:tcW w:w="1167" w:type="dxa"/>
                <w:tcBorders>
                  <w:top w:val="nil"/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5,050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29198608"/>
            <w:placeholder>
              <w:docPart w:val="864EFD67674B4BB288C8B174343159A8"/>
            </w:placeholder>
            <w:dataBinding w:xpath="/equidata/table[2]/equirow[19]/val[5]" w:storeItemID="{8AB3A244-BE01-4FF0-A386-8AAD78F0C4B3}"/>
            <w:text/>
          </w:sdtPr>
          <w:sdtContent>
            <w:tc>
              <w:tcPr>
                <w:tcW w:w="1168" w:type="dxa"/>
                <w:tcBorders>
                  <w:top w:val="nil"/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6,222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3269206"/>
            <w:placeholder>
              <w:docPart w:val="74E0A3984D22451C96A3AD127F7DBB66"/>
            </w:placeholder>
            <w:dataBinding w:xpath="/equidata/table[2]/equirow[19]/val[6]" w:storeItemID="{8AB3A244-BE01-4FF0-A386-8AAD78F0C4B3}"/>
            <w:text/>
          </w:sdtPr>
          <w:sdtContent>
            <w:tc>
              <w:tcPr>
                <w:tcW w:w="1167" w:type="dxa"/>
                <w:tcBorders>
                  <w:top w:val="nil"/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7,179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405423164"/>
            <w:placeholder>
              <w:docPart w:val="1ABBC0360231426C86F663E8672C6B67"/>
            </w:placeholder>
            <w:dataBinding w:xpath="/equidata/table[2]/equirow[19]/val[7]" w:storeItemID="{8AB3A244-BE01-4FF0-A386-8AAD78F0C4B3}"/>
            <w:text/>
          </w:sdtPr>
          <w:sdtContent>
            <w:tc>
              <w:tcPr>
                <w:tcW w:w="1168" w:type="dxa"/>
                <w:tcBorders>
                  <w:top w:val="nil"/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679004622"/>
            <w:placeholder>
              <w:docPart w:val="51D7537D6CFF4799A2834C8680832518"/>
            </w:placeholder>
            <w:dataBinding w:xpath="/equidata/table[2]/equirow[20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Other comprehensive income.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06688698"/>
            <w:placeholder>
              <w:docPart w:val="15EF78059BB7455BBA066BAB801FFF5D"/>
            </w:placeholder>
            <w:dataBinding w:xpath="/equidata/table[2]/equirow[20]/val[1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54837042"/>
            <w:placeholder>
              <w:docPart w:val="22D25FFCF0194DF0B094E27EB23BDECD"/>
            </w:placeholder>
            <w:dataBinding w:xpath="/equidata/table[2]/equirow[20]/val[2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93636649"/>
            <w:placeholder>
              <w:docPart w:val="5E2A76E3AE68446AA00275AB7E426D2C"/>
            </w:placeholder>
            <w:dataBinding w:xpath="/equidata/table[2]/equirow[20]/val[3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51891727"/>
            <w:placeholder>
              <w:docPart w:val="DFED451104D049E08BAFB8B14E6B9AA6"/>
            </w:placeholder>
            <w:dataBinding w:xpath="/equidata/table[2]/equirow[20]/val[4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27236095"/>
            <w:placeholder>
              <w:docPart w:val="743E2A18C0DF455B9674C82B9216CF8A"/>
            </w:placeholder>
            <w:dataBinding w:xpath="/equidata/table[2]/equirow[20]/val[5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78681184"/>
            <w:placeholder>
              <w:docPart w:val="13CFACC3D45C4F12A4E545CD4459E22D"/>
            </w:placeholder>
            <w:dataBinding w:xpath="/equidata/table[2]/equirow[20]/val[6]" w:storeItemID="{8AB3A244-BE01-4FF0-A386-8AAD78F0C4B3}"/>
            <w:text/>
          </w:sdtPr>
          <w:sdtContent>
            <w:tc>
              <w:tcPr>
                <w:tcW w:w="1167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80911902"/>
            <w:placeholder>
              <w:docPart w:val="D597929C56BE478EAC9817D81959DA03"/>
            </w:placeholder>
            <w:dataBinding w:xpath="/equidata/table[2]/equirow[20]/val[7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376056101"/>
            <w:placeholder>
              <w:docPart w:val="639104C67FB040ABB9176CC8850EC09B"/>
            </w:placeholder>
            <w:dataBinding w:xpath="/equidata/table[2]/equirow[21]/label" w:storeItemID="{8AB3A244-BE01-4FF0-A386-8AAD78F0C4B3}"/>
            <w:text/>
          </w:sdtPr>
          <w:sdtContent>
            <w:tc>
              <w:tcPr>
                <w:tcW w:w="279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PAT after comp. income.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953324561"/>
            <w:placeholder>
              <w:docPart w:val="C6474A5B4CAE4A6CAF9A8DCBCDF380C6"/>
            </w:placeholder>
            <w:dataBinding w:xpath="/equidata/table[2]/equirow[21]/val[1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4,928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51350967"/>
            <w:placeholder>
              <w:docPart w:val="256474FAF89E4ACBAB0DA7B3337BE17C"/>
            </w:placeholder>
            <w:dataBinding w:xpath="/equidata/table[2]/equirow[21]/val[2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4,772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60389513"/>
            <w:placeholder>
              <w:docPart w:val="A82839E79467425CB70A8436BE5A09C3"/>
            </w:placeholder>
            <w:dataBinding w:xpath="/equidata/table[2]/equirow[21]/val[3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4,728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970736225"/>
            <w:placeholder>
              <w:docPart w:val="D0500DEE7FCD4E73929D073F85DCFE01"/>
            </w:placeholder>
            <w:dataBinding w:xpath="/equidata/table[2]/equirow[21]/val[4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5,050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128969241"/>
            <w:placeholder>
              <w:docPart w:val="094CBD1034164816830C2096412B5180"/>
            </w:placeholder>
            <w:dataBinding w:xpath="/equidata/table[2]/equirow[21]/val[5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6,222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574280127"/>
            <w:placeholder>
              <w:docPart w:val="86C96AA9B54846878A292A6E506F9A96"/>
            </w:placeholder>
            <w:dataBinding w:xpath="/equidata/table[2]/equirow[21]/val[6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7,179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890387155"/>
            <w:placeholder>
              <w:docPart w:val="A311CFE4716E45AE898B1E218AE1B146"/>
            </w:placeholder>
            <w:dataBinding w:xpath="/equidata/table[2]/equirow[21]/val[7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715307592"/>
            <w:placeholder>
              <w:docPart w:val="DA297CA4BC044B46969E5C4C3B4A16B4"/>
            </w:placeholder>
            <w:dataBinding w:xpath="/equidata/table[2]/equirow[22]/label" w:storeItemID="{8AB3A244-BE01-4FF0-A386-8AAD78F0C4B3}"/>
            <w:text/>
          </w:sdtPr>
          <w:sdtContent>
            <w:tc>
              <w:tcPr>
                <w:tcW w:w="279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FDEPS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05531429"/>
            <w:placeholder>
              <w:docPart w:val="0528610283304DFA8BC27F48821B5742"/>
            </w:placeholder>
            <w:dataBinding w:xpath="/equidata/table[2]/equirow[22]/val[1]" w:storeItemID="{8AB3A244-BE01-4FF0-A386-8AAD78F0C4B3}"/>
            <w:text/>
          </w:sdtPr>
          <w:sdtContent>
            <w:tc>
              <w:tcPr>
                <w:tcW w:w="1167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83337549"/>
            <w:placeholder>
              <w:docPart w:val="7ACB1F116782420D8E2025DBA459B28A"/>
            </w:placeholder>
            <w:dataBinding w:xpath="/equidata/table[2]/equirow[22]/val[2]" w:storeItemID="{8AB3A244-BE01-4FF0-A386-8AAD78F0C4B3}"/>
            <w:text/>
          </w:sdtPr>
          <w:sdtContent>
            <w:tc>
              <w:tcPr>
                <w:tcW w:w="1167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38304499"/>
            <w:placeholder>
              <w:docPart w:val="3773852AE2CB49738B65C0687CED377E"/>
            </w:placeholder>
            <w:dataBinding w:xpath="/equidata/table[2]/equirow[22]/val[3]" w:storeItemID="{8AB3A244-BE01-4FF0-A386-8AAD78F0C4B3}"/>
            <w:text/>
          </w:sdtPr>
          <w:sdtContent>
            <w:tc>
              <w:tcPr>
                <w:tcW w:w="1168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91273508"/>
            <w:placeholder>
              <w:docPart w:val="0B70F8ED77B04134AA18DC63A1299488"/>
            </w:placeholder>
            <w:dataBinding w:xpath="/equidata/table[2]/equirow[22]/val[4]" w:storeItemID="{8AB3A244-BE01-4FF0-A386-8AAD78F0C4B3}"/>
            <w:text/>
          </w:sdtPr>
          <w:sdtContent>
            <w:tc>
              <w:tcPr>
                <w:tcW w:w="1167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49893243"/>
            <w:placeholder>
              <w:docPart w:val="4CC943993A8A4ED49C80761F88DA19D9"/>
            </w:placeholder>
            <w:dataBinding w:xpath="/equidata/table[2]/equirow[22]/val[5]" w:storeItemID="{8AB3A244-BE01-4FF0-A386-8AAD78F0C4B3}"/>
            <w:text/>
          </w:sdtPr>
          <w:sdtContent>
            <w:tc>
              <w:tcPr>
                <w:tcW w:w="1168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52527155"/>
            <w:placeholder>
              <w:docPart w:val="5163156F5AB84718AE0C5C2B8E4A16C3"/>
            </w:placeholder>
            <w:dataBinding w:xpath="/equidata/table[2]/equirow[22]/val[6]" w:storeItemID="{8AB3A244-BE01-4FF0-A386-8AAD78F0C4B3}"/>
            <w:text/>
          </w:sdtPr>
          <w:sdtContent>
            <w:tc>
              <w:tcPr>
                <w:tcW w:w="1167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26360707"/>
            <w:placeholder>
              <w:docPart w:val="4B8D1CF881834F3D831AA00B478AFC05"/>
            </w:placeholder>
            <w:dataBinding w:xpath="/equidata/table[2]/equirow[22]/val[7]" w:storeItemID="{8AB3A244-BE01-4FF0-A386-8AAD78F0C4B3}"/>
            <w:text/>
          </w:sdtPr>
          <w:sdtContent>
            <w:tc>
              <w:tcPr>
                <w:tcW w:w="1168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1521508418"/>
            <w:placeholder>
              <w:docPart w:val="0A88AB10A64F48E984A9C149C955A381"/>
            </w:placeholder>
            <w:dataBinding w:xpath="/equidata/table[2]/equirow[23]/label" w:storeItemID="{8AB3A244-BE01-4FF0-A386-8AAD78F0C4B3}"/>
            <w:text/>
          </w:sdtPr>
          <w:sdtContent>
            <w:tc>
              <w:tcPr>
                <w:tcW w:w="279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DPS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58124759"/>
            <w:placeholder>
              <w:docPart w:val="7FE8E32C2E3F4AF38F74ECAF98B641C8"/>
            </w:placeholder>
            <w:dataBinding w:xpath="/equidata/table[2]/equirow[23]/val[1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88536772"/>
            <w:placeholder>
              <w:docPart w:val="AF9D646A7B2A43ED81C24211725755EA"/>
            </w:placeholder>
            <w:dataBinding w:xpath="/equidata/table[2]/equirow[23]/val[2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20762738"/>
            <w:placeholder>
              <w:docPart w:val="5D9D522351234E8B99AAC0B059D74621"/>
            </w:placeholder>
            <w:dataBinding w:xpath="/equidata/table[2]/equirow[23]/val[3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7540245"/>
            <w:placeholder>
              <w:docPart w:val="5F7F72F5402D4D388AB0FDB3423CA20C"/>
            </w:placeholder>
            <w:dataBinding w:xpath="/equidata/table[2]/equirow[23]/val[4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40259168"/>
            <w:placeholder>
              <w:docPart w:val="8DBA43CF16194DEAB320F6C79D95087F"/>
            </w:placeholder>
            <w:dataBinding w:xpath="/equidata/table[2]/equirow[23]/val[5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72626447"/>
            <w:placeholder>
              <w:docPart w:val="DE648AA560A54F2B903E53D726987BED"/>
            </w:placeholder>
            <w:dataBinding w:xpath="/equidata/table[2]/equirow[23]/val[6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46174608"/>
            <w:placeholder>
              <w:docPart w:val="8CA37713028C41C794B3CBF98017B1A6"/>
            </w:placeholder>
            <w:dataBinding w:xpath="/equidata/table[2]/equirow[23]/val[7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258635476"/>
            <w:placeholder>
              <w:docPart w:val="D1B72725F1984C0180E62ABEA9E7D4D1"/>
            </w:placeholder>
            <w:dataBinding w:xpath="/equidata/table[2]/equirow[24]/label" w:storeItemID="{8AB3A244-BE01-4FF0-A386-8AAD78F0C4B3}"/>
            <w:text/>
          </w:sdtPr>
          <w:sdtContent>
            <w:tc>
              <w:tcPr>
                <w:tcW w:w="279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="20" w:after="20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BVPS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70576263"/>
            <w:placeholder>
              <w:docPart w:val="70721B478DE84015B57ED32BC878CA03"/>
            </w:placeholder>
            <w:dataBinding w:xpath="/equidata/table[2]/equirow[24]/val[1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124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76527499"/>
            <w:placeholder>
              <w:docPart w:val="D9714003C1A74B12BC866CD846E99787"/>
            </w:placeholder>
            <w:dataBinding w:xpath="/equidata/table[2]/equirow[24]/val[2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39314142"/>
            <w:placeholder>
              <w:docPart w:val="A27BF02F0C3F4EDB97E2D522DBDA9C94"/>
            </w:placeholder>
            <w:dataBinding w:xpath="/equidata/table[2]/equirow[24]/val[3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172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05415653"/>
            <w:placeholder>
              <w:docPart w:val="711A9B517FE647679BCBF5F612FA123C"/>
            </w:placeholder>
            <w:dataBinding w:xpath="/equidata/table[2]/equirow[24]/val[4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196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24350364"/>
            <w:placeholder>
              <w:docPart w:val="A69A98914F73431B93E95E07696CAE17"/>
            </w:placeholder>
            <w:dataBinding w:xpath="/equidata/table[2]/equirow[24]/val[5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226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16790699"/>
            <w:placeholder>
              <w:docPart w:val="7817B7F7E6AB4B2593AFFC427B4F46AB"/>
            </w:placeholder>
            <w:dataBinding w:xpath="/equidata/table[2]/equirow[24]/val[6]" w:storeItemID="{8AB3A244-BE01-4FF0-A386-8AAD78F0C4B3}"/>
            <w:text/>
          </w:sdtPr>
          <w:sdtContent>
            <w:tc>
              <w:tcPr>
                <w:tcW w:w="1167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268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5794947"/>
            <w:placeholder>
              <w:docPart w:val="7BA51E0CB6D84459B49C860D112EAFB3"/>
            </w:placeholder>
            <w:dataBinding w:xpath="/equidata/table[2]/equirow[24]/val[7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="20" w:after="20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</w:tbl>
    <w:p w:rsidR="001E06F8" w:rsidRPr="00F93F89" w:rsidRDefault="001E06F8" w:rsidP="00531D44">
      <w:pPr>
        <w:spacing w:after="0" w:line="240" w:lineRule="auto"/>
        <w:jc w:val="both"/>
        <w:rPr>
          <w:rFonts w:ascii="Futura Lt BT" w:hAnsi="Futura Lt BT"/>
          <w:b/>
          <w:sz w:val="20"/>
          <w:szCs w:val="20"/>
        </w:rPr>
      </w:pPr>
    </w:p>
    <w:tbl>
      <w:tblPr>
        <w:tblStyle w:val="EquirusTable"/>
        <w:tblW w:w="10962" w:type="dxa"/>
        <w:tblInd w:w="-3357" w:type="dxa"/>
        <w:tblLook w:val="04A0" w:firstRow="1" w:lastRow="0" w:firstColumn="1" w:lastColumn="0" w:noHBand="0" w:noVBand="1"/>
      </w:tblPr>
      <w:tblGrid>
        <w:gridCol w:w="2783"/>
        <w:gridCol w:w="1168"/>
        <w:gridCol w:w="1168"/>
        <w:gridCol w:w="1169"/>
        <w:gridCol w:w="1168"/>
        <w:gridCol w:w="1169"/>
        <w:gridCol w:w="1168"/>
        <w:gridCol w:w="1169"/>
      </w:tblGrid>
      <w:tr w:rsidR="001E06F8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3" w:type="dxa"/>
            <w:vAlign w:val="center"/>
          </w:tcPr>
          <w:p w:rsidR="001E06F8" w:rsidRPr="00F93F89" w:rsidRDefault="001E06F8" w:rsidP="003B2EA7">
            <w:pPr>
              <w:spacing w:beforeLines="20" w:before="48" w:afterLines="20" w:after="48"/>
              <w:jc w:val="both"/>
              <w:rPr>
                <w:szCs w:val="16"/>
              </w:rPr>
            </w:pPr>
            <w:r w:rsidRPr="00F93F89">
              <w:rPr>
                <w:szCs w:val="16"/>
              </w:rPr>
              <w:t xml:space="preserve">YoY Growth (%)  </w:t>
            </w:r>
            <w:sdt>
              <w:sdtPr>
                <w:rPr>
                  <w:szCs w:val="16"/>
                </w:rPr>
                <w:alias w:val="YoY Growth (%)"/>
                <w:tag w:val="YoY Growth (%)"/>
                <w:id w:val="-1052376572"/>
                <w:placeholder>
                  <w:docPart w:val="1D127EB513774B37BF132C9D606B3449"/>
                </w:placeholder>
                <w:text/>
              </w:sdtPr>
              <w:sdtContent>
                <w:r w:rsidRPr="00F93F89">
                  <w:rPr>
                    <w:szCs w:val="16"/>
                  </w:rPr>
                  <w:t xml:space="preserve"> </w:t>
                </w:r>
              </w:sdtContent>
            </w:sdt>
          </w:p>
        </w:tc>
        <w:sdt>
          <w:sdtPr>
            <w:rPr>
              <w:rFonts w:cs="Times New Roman"/>
              <w:szCs w:val="16"/>
            </w:rPr>
            <w:alias w:val="Year"/>
            <w:id w:val="-1062177282"/>
            <w:placeholder>
              <w:docPart w:val="2ABE678622FA48748D373560B6F793A4"/>
            </w:placeholder>
            <w:dataBinding w:xpath="/equidata/years/year[1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545206021"/>
            <w:placeholder>
              <w:docPart w:val="2F3B8091822C43EE963F1AB83EAE5C04"/>
            </w:placeholder>
            <w:dataBinding w:xpath="/equidata/years/year[2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971796201"/>
            <w:placeholder>
              <w:docPart w:val="DA39D426D9784FC08EAA04197930EF52"/>
            </w:placeholder>
            <w:dataBinding w:xpath="/equidata/years/year[3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110584744"/>
            <w:placeholder>
              <w:docPart w:val="F37C9495A6D546B59F92E6DE1D13C8EB"/>
            </w:placeholder>
            <w:dataBinding w:xpath="/equidata/years/year[4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58365819"/>
            <w:placeholder>
              <w:docPart w:val="27BA496B6402480280207275FAEA94AF"/>
            </w:placeholder>
            <w:dataBinding w:xpath="/equidata/years/year[5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71323702"/>
            <w:placeholder>
              <w:docPart w:val="0D453C4F13FC4F3EB017D410A4F62766"/>
            </w:placeholder>
            <w:dataBinding w:xpath="/equidata/years/year[6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061761207"/>
            <w:placeholder>
              <w:docPart w:val="30CC44C685F341E495B151714449F1CA"/>
            </w:placeholder>
            <w:dataBinding w:xpath="/equidata/years/year[7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1267734153"/>
            <w:placeholder>
              <w:docPart w:val="1C1D5EFD3BD34A458CE879AAFD67D465"/>
            </w:placeholder>
            <w:dataBinding w:xpath="/equidata/table[3]/equirow[1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Sales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81709530"/>
            <w:placeholder>
              <w:docPart w:val="C8E6B39293BF4ECDB2F215286D964C3D"/>
            </w:placeholder>
            <w:dataBinding w:xpath="/equidata/table[3]/equirow[1]/val[1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2490463"/>
            <w:placeholder>
              <w:docPart w:val="6C2AFF4986CC452F92C6BACEDFDC94F3"/>
            </w:placeholder>
            <w:dataBinding w:xpath="/equidata/table[3]/equirow[1]/val[2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11138214"/>
            <w:placeholder>
              <w:docPart w:val="3381749E2BDF476DACCFE9C4EEA2C5F0"/>
            </w:placeholder>
            <w:dataBinding w:xpath="/equidata/table[3]/equirow[1]/val[3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41687518"/>
            <w:placeholder>
              <w:docPart w:val="63E9A7B3ED3646049DA2CA891FD4E7B4"/>
            </w:placeholder>
            <w:dataBinding w:xpath="/equidata/table[3]/equirow[1]/val[4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6950591"/>
            <w:placeholder>
              <w:docPart w:val="3E22F76F4F6A4EE990A19BF19B2C222F"/>
            </w:placeholder>
            <w:dataBinding w:xpath="/equidata/table[3]/equirow[1]/val[5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28362905"/>
            <w:placeholder>
              <w:docPart w:val="50678B5B1B5045C68FA00CCB33FEE5B9"/>
            </w:placeholder>
            <w:dataBinding w:xpath="/equidata/table[3]/equirow[1]/val[6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90864565"/>
            <w:placeholder>
              <w:docPart w:val="76D04A44452741D096FCA2CD7ABD6CF3"/>
            </w:placeholder>
            <w:dataBinding w:xpath="/equidata/table[3]/equirow[1]/val[7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(1.0)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393817882"/>
            <w:placeholder>
              <w:docPart w:val="CC89845183714B87A69C5FE324574215"/>
            </w:placeholder>
            <w:dataBinding w:xpath="/equidata/table[3]/equirow[2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EBITDA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78232053"/>
            <w:placeholder>
              <w:docPart w:val="1EB1EBA841E74CE48F458E57C5815410"/>
            </w:placeholder>
            <w:dataBinding w:xpath="/equidata/table[3]/equirow[2]/val[1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96007386"/>
            <w:placeholder>
              <w:docPart w:val="C3590966516F4F8A87DD84642FC25383"/>
            </w:placeholder>
            <w:dataBinding w:xpath="/equidata/table[3]/equirow[2]/val[2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49384345"/>
            <w:placeholder>
              <w:docPart w:val="6642370F20184FC8B3E36557AFA75580"/>
            </w:placeholder>
            <w:dataBinding w:xpath="/equidata/table[3]/equirow[2]/val[3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85777088"/>
            <w:placeholder>
              <w:docPart w:val="C4A6CFC9A4654725AB5BDDB40BC3DEF8"/>
            </w:placeholder>
            <w:dataBinding w:xpath="/equidata/table[3]/equirow[2]/val[4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60697522"/>
            <w:placeholder>
              <w:docPart w:val="06FF8878F87346679C87C65097488BDC"/>
            </w:placeholder>
            <w:dataBinding w:xpath="/equidata/table[3]/equirow[2]/val[5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42620769"/>
            <w:placeholder>
              <w:docPart w:val="2C04581B22654917B526FBB255D54C54"/>
            </w:placeholder>
            <w:dataBinding w:xpath="/equidata/table[3]/equirow[2]/val[6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08898806"/>
            <w:placeholder>
              <w:docPart w:val="6ED5AB6E82264668A97C3728D5CCB79C"/>
            </w:placeholder>
            <w:dataBinding w:xpath="/equidata/table[3]/equirow[2]/val[7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(1.0)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590052090"/>
            <w:placeholder>
              <w:docPart w:val="054E16840A6F486A9E313F0ED3E4A026"/>
            </w:placeholder>
            <w:dataBinding w:xpath="/equidata/table[3]/equirow[3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EBIT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598849"/>
            <w:placeholder>
              <w:docPart w:val="2C3591661D1F4029846820E36252882B"/>
            </w:placeholder>
            <w:dataBinding w:xpath="/equidata/table[3]/equirow[3]/val[1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72182345"/>
            <w:placeholder>
              <w:docPart w:val="3E929040AF9446858074963B9C373FE9"/>
            </w:placeholder>
            <w:dataBinding w:xpath="/equidata/table[3]/equirow[3]/val[2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30273145"/>
            <w:placeholder>
              <w:docPart w:val="389DCE52554A41B4AABE2E173B7761A5"/>
            </w:placeholder>
            <w:dataBinding w:xpath="/equidata/table[3]/equirow[3]/val[3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77858407"/>
            <w:placeholder>
              <w:docPart w:val="5531D1DBBCB04250A84CD8DF7E0D36AF"/>
            </w:placeholder>
            <w:dataBinding w:xpath="/equidata/table[3]/equirow[3]/val[4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72264712"/>
            <w:placeholder>
              <w:docPart w:val="3157F1F44489464683DFF2441C18ED6C"/>
            </w:placeholder>
            <w:dataBinding w:xpath="/equidata/table[3]/equirow[3]/val[5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21708658"/>
            <w:placeholder>
              <w:docPart w:val="864A53AD38C040E88DA2B0B4A24F9A1A"/>
            </w:placeholder>
            <w:dataBinding w:xpath="/equidata/table[3]/equirow[3]/val[6]" w:storeItemID="{8AB3A244-BE01-4FF0-A386-8AAD78F0C4B3}"/>
            <w:text/>
          </w:sdtPr>
          <w:sdtContent>
            <w:tc>
              <w:tcPr>
                <w:tcW w:w="1168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29524032"/>
            <w:placeholder>
              <w:docPart w:val="773FF137635F4EC580A8044E9A9636CA"/>
            </w:placeholder>
            <w:dataBinding w:xpath="/equidata/table[3]/equirow[3]/val[7]" w:storeItemID="{8AB3A244-BE01-4FF0-A386-8AAD78F0C4B3}"/>
            <w:text/>
          </w:sdtPr>
          <w:sdtContent>
            <w:tc>
              <w:tcPr>
                <w:tcW w:w="1169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(1.0)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2009670587"/>
            <w:placeholder>
              <w:docPart w:val="74A05B9AF3414F19ACBD05A42B71A86E"/>
            </w:placeholder>
            <w:dataBinding w:xpath="/equidata/table[3]/equirow[4]/label" w:storeItemID="{8AB3A244-BE01-4FF0-A386-8AAD78F0C4B3}"/>
            <w:text/>
          </w:sdtPr>
          <w:sdtContent>
            <w:tc>
              <w:tcPr>
                <w:tcW w:w="2783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PAT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39625578"/>
            <w:placeholder>
              <w:docPart w:val="CA95CCBCDE014494A46D1612B391C5FE"/>
            </w:placeholder>
            <w:dataBinding w:xpath="/equidata/table[3]/equirow[4]/val[1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6333680"/>
            <w:placeholder>
              <w:docPart w:val="CE204BE13E0346CA90348DAE3911FF25"/>
            </w:placeholder>
            <w:dataBinding w:xpath="/equidata/table[3]/equirow[4]/val[2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79646780"/>
            <w:placeholder>
              <w:docPart w:val="7420E86AE6404DD481AD928FBE85D496"/>
            </w:placeholder>
            <w:dataBinding w:xpath="/equidata/table[3]/equirow[4]/val[3]" w:storeItemID="{8AB3A244-BE01-4FF0-A386-8AAD78F0C4B3}"/>
            <w:text/>
          </w:sdtPr>
          <w:sdtContent>
            <w:tc>
              <w:tcPr>
                <w:tcW w:w="1169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39976404"/>
            <w:placeholder>
              <w:docPart w:val="560B9551744D4A78A1B7BD3A2764B006"/>
            </w:placeholder>
            <w:dataBinding w:xpath="/equidata/table[3]/equirow[4]/val[4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(0.2)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7605159"/>
            <w:placeholder>
              <w:docPart w:val="0FFFAC07BC044EB68E6A95F0CE15EBEA"/>
            </w:placeholder>
            <w:dataBinding w:xpath="/equidata/table[3]/equirow[4]/val[5]" w:storeItemID="{8AB3A244-BE01-4FF0-A386-8AAD78F0C4B3}"/>
            <w:text/>
          </w:sdtPr>
          <w:sdtContent>
            <w:tc>
              <w:tcPr>
                <w:tcW w:w="1169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41417287"/>
            <w:placeholder>
              <w:docPart w:val="CDDFA7A91A394967918CD5C0E06CEBB7"/>
            </w:placeholder>
            <w:dataBinding w:xpath="/equidata/table[3]/equirow[4]/val[6]" w:storeItemID="{8AB3A244-BE01-4FF0-A386-8AAD78F0C4B3}"/>
            <w:text/>
          </w:sdtPr>
          <w:sdtContent>
            <w:tc>
              <w:tcPr>
                <w:tcW w:w="1168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11990785"/>
            <w:placeholder>
              <w:docPart w:val="C8E6406BDB884B0280C7AB27B3478F03"/>
            </w:placeholder>
            <w:dataBinding w:xpath="/equidata/table[3]/equirow[4]/val[7]" w:storeItemID="{8AB3A244-BE01-4FF0-A386-8AAD78F0C4B3}"/>
            <w:text/>
          </w:sdtPr>
          <w:sdtContent>
            <w:tc>
              <w:tcPr>
                <w:tcW w:w="1169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(1.0)</w:t>
                </w:r>
              </w:p>
            </w:tc>
          </w:sdtContent>
        </w:sdt>
      </w:tr>
    </w:tbl>
    <w:p w:rsidR="001E06F8" w:rsidRPr="00F93F89" w:rsidRDefault="001E06F8" w:rsidP="00531D44">
      <w:pPr>
        <w:spacing w:after="0" w:line="240" w:lineRule="exact"/>
        <w:jc w:val="both"/>
        <w:rPr>
          <w:rFonts w:ascii="Futura Lt BT" w:hAnsi="Futura Lt BT"/>
          <w:b/>
          <w:sz w:val="20"/>
          <w:szCs w:val="20"/>
        </w:rPr>
      </w:pPr>
    </w:p>
    <w:p w:rsidR="001E06F8" w:rsidRPr="00F93F89" w:rsidRDefault="001E06F8" w:rsidP="003B2EA7">
      <w:pPr>
        <w:spacing w:after="40" w:line="240" w:lineRule="auto"/>
        <w:ind w:left="-3357"/>
        <w:jc w:val="both"/>
        <w:rPr>
          <w:rFonts w:ascii="Futura Lt BT" w:hAnsi="Futura Lt BT"/>
          <w:b/>
          <w:sz w:val="18"/>
          <w:szCs w:val="20"/>
        </w:rPr>
      </w:pPr>
      <w:r w:rsidRPr="00F93F89">
        <w:rPr>
          <w:rFonts w:ascii="Futura Lt BT" w:hAnsi="Futura Lt BT"/>
          <w:b/>
          <w:sz w:val="18"/>
          <w:szCs w:val="20"/>
        </w:rPr>
        <w:t>Key Ratios</w:t>
      </w:r>
    </w:p>
    <w:tbl>
      <w:tblPr>
        <w:tblStyle w:val="EquirusTable"/>
        <w:tblW w:w="10980" w:type="dxa"/>
        <w:tblInd w:w="-3357" w:type="dxa"/>
        <w:tblLook w:val="04A0" w:firstRow="1" w:lastRow="0" w:firstColumn="1" w:lastColumn="0" w:noHBand="0" w:noVBand="1"/>
      </w:tblPr>
      <w:tblGrid>
        <w:gridCol w:w="2783"/>
        <w:gridCol w:w="1171"/>
        <w:gridCol w:w="1171"/>
        <w:gridCol w:w="1171"/>
        <w:gridCol w:w="1171"/>
        <w:gridCol w:w="1171"/>
        <w:gridCol w:w="1171"/>
        <w:gridCol w:w="1171"/>
      </w:tblGrid>
      <w:tr w:rsidR="001E06F8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3" w:type="dxa"/>
            <w:vAlign w:val="center"/>
          </w:tcPr>
          <w:p w:rsidR="001E06F8" w:rsidRPr="00F93F89" w:rsidRDefault="001E06F8" w:rsidP="003B2EA7">
            <w:pPr>
              <w:spacing w:beforeLines="20" w:before="48" w:afterLines="20" w:after="48"/>
              <w:jc w:val="both"/>
              <w:rPr>
                <w:b w:val="0"/>
                <w:sz w:val="20"/>
                <w:szCs w:val="20"/>
              </w:rPr>
            </w:pPr>
            <w:r w:rsidRPr="00F93F89">
              <w:rPr>
                <w:rFonts w:eastAsia="Calibri" w:cs="Arial"/>
                <w:szCs w:val="16"/>
              </w:rPr>
              <w:t xml:space="preserve">Profitability (%)  </w:t>
            </w:r>
            <w:sdt>
              <w:sdtPr>
                <w:rPr>
                  <w:rFonts w:eastAsia="Calibri" w:cs="Arial"/>
                  <w:szCs w:val="16"/>
                </w:rPr>
                <w:alias w:val="Profitability (%)"/>
                <w:tag w:val="Profitability (%)"/>
                <w:id w:val="250778883"/>
                <w:placeholder>
                  <w:docPart w:val="4A2133428EEA491FB1BBB413EE749982"/>
                </w:placeholder>
                <w:text/>
              </w:sdtPr>
              <w:sdtContent>
                <w:r w:rsidRPr="00F93F89">
                  <w:rPr>
                    <w:rFonts w:eastAsia="Calibri" w:cs="Arial"/>
                    <w:szCs w:val="16"/>
                  </w:rPr>
                  <w:t xml:space="preserve"> </w:t>
                </w:r>
              </w:sdtContent>
            </w:sdt>
          </w:p>
        </w:tc>
        <w:sdt>
          <w:sdtPr>
            <w:rPr>
              <w:rFonts w:cs="Times New Roman"/>
              <w:szCs w:val="16"/>
            </w:rPr>
            <w:alias w:val="Year"/>
            <w:id w:val="-1674409701"/>
            <w:placeholder>
              <w:docPart w:val="A29F546B15D14D9787FBF16F22FE3978"/>
            </w:placeholder>
            <w:dataBinding w:xpath="/equidata/years/year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287713002"/>
            <w:placeholder>
              <w:docPart w:val="8DDFDC3140BE43BD9873E77C3C3AA700"/>
            </w:placeholder>
            <w:dataBinding w:xpath="/equidata/years/year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2095540310"/>
            <w:placeholder>
              <w:docPart w:val="07D4075EFFE4474589C775311538C6BF"/>
            </w:placeholder>
            <w:dataBinding w:xpath="/equidata/years/year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813941563"/>
            <w:placeholder>
              <w:docPart w:val="8D9C7D480D3C4B2F90BBA5A78FE8E7A0"/>
            </w:placeholder>
            <w:dataBinding w:xpath="/equidata/years/year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739366848"/>
            <w:placeholder>
              <w:docPart w:val="3C803C59F1054B659745A69703366713"/>
            </w:placeholder>
            <w:dataBinding w:xpath="/equidata/years/year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804083393"/>
            <w:placeholder>
              <w:docPart w:val="D376853090A545EE868AF8C29F3104BC"/>
            </w:placeholder>
            <w:dataBinding w:xpath="/equidata/years/year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732145289"/>
            <w:placeholder>
              <w:docPart w:val="9B7A67C92985477B9D28B027E5C88C53"/>
            </w:placeholder>
            <w:dataBinding w:xpath="/equidata/years/year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1734813818"/>
            <w:placeholder>
              <w:docPart w:val="5FE8234E55B44E1298DE947AFD17252F"/>
            </w:placeholder>
            <w:dataBinding w:xpath="/equidata/table[4]/equirow[1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 xml:space="preserve">Gross Margin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77562798"/>
            <w:placeholder>
              <w:docPart w:val="5EBE02BFB4D14C27B45891DA10B7971B"/>
            </w:placeholder>
            <w:dataBinding w:xpath="/equidata/table[4]/equirow[1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20074498"/>
            <w:placeholder>
              <w:docPart w:val="2E9CC1BC79284BAAA4779BD120C9408A"/>
            </w:placeholder>
            <w:dataBinding w:xpath="/equidata/table[4]/equirow[1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6116712"/>
            <w:placeholder>
              <w:docPart w:val="3A61451196C942C4B63775CD4AAC0CB1"/>
            </w:placeholder>
            <w:dataBinding w:xpath="/equidata/table[4]/equirow[1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24534861"/>
            <w:placeholder>
              <w:docPart w:val="3ACD622B649648D2BBB6F50ECDA04400"/>
            </w:placeholder>
            <w:dataBinding w:xpath="/equidata/table[4]/equirow[1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87182805"/>
            <w:placeholder>
              <w:docPart w:val="3AE55CFB495B45EAA7BE06C31D87D3FF"/>
            </w:placeholder>
            <w:dataBinding w:xpath="/equidata/table[4]/equirow[1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17998632"/>
            <w:placeholder>
              <w:docPart w:val="C0DE44AC6B2647CDBF1F02BC07834700"/>
            </w:placeholder>
            <w:dataBinding w:xpath="/equidata/table[4]/equirow[1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18967246"/>
            <w:placeholder>
              <w:docPart w:val="62E4C178D46D43A5897BA46B85A4E770"/>
            </w:placeholder>
            <w:dataBinding w:xpath="/equidata/table[4]/equirow[1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461236302"/>
            <w:placeholder>
              <w:docPart w:val="056C2FEBCC664820A3924048C1C17114"/>
            </w:placeholder>
            <w:dataBinding w:xpath="/equidata/table[4]/equirow[2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EBITDA Margin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74003899"/>
            <w:placeholder>
              <w:docPart w:val="A930453CF7884EE09186A93F9DBBE65A"/>
            </w:placeholder>
            <w:dataBinding w:xpath="/equidata/table[4]/equirow[2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96220969"/>
            <w:placeholder>
              <w:docPart w:val="11F3BA2C51064AC39418017A7DF03B85"/>
            </w:placeholder>
            <w:dataBinding w:xpath="/equidata/table[4]/equirow[2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44761195"/>
            <w:placeholder>
              <w:docPart w:val="2F5D26D388EA465AA7C00769BE22FDF8"/>
            </w:placeholder>
            <w:dataBinding w:xpath="/equidata/table[4]/equirow[2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6938291"/>
            <w:placeholder>
              <w:docPart w:val="7AF7054C82254958842AF46CF113C5A6"/>
            </w:placeholder>
            <w:dataBinding w:xpath="/equidata/table[4]/equirow[2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01284430"/>
            <w:placeholder>
              <w:docPart w:val="45E448F2E508408B8C0F29AF6A1333E6"/>
            </w:placeholder>
            <w:dataBinding w:xpath="/equidata/table[4]/equirow[2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36179169"/>
            <w:placeholder>
              <w:docPart w:val="F5A905CC38024EC69B5624E80BA296C2"/>
            </w:placeholder>
            <w:dataBinding w:xpath="/equidata/table[4]/equirow[2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73267881"/>
            <w:placeholder>
              <w:docPart w:val="572365A1E51A4D73A0CF3A934052FD18"/>
            </w:placeholder>
            <w:dataBinding w:xpath="/equidata/table[4]/equirow[2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1677065939"/>
            <w:placeholder>
              <w:docPart w:val="DBFD9C509CE94AEB9602607831732236"/>
            </w:placeholder>
            <w:dataBinding w:xpath="/equidata/table[4]/equirow[3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 xml:space="preserve">PAT Margin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8602724"/>
            <w:placeholder>
              <w:docPart w:val="397BCB11D74A42C2AAF71562169BDB74"/>
            </w:placeholder>
            <w:dataBinding w:xpath="/equidata/table[4]/equirow[3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42219919"/>
            <w:placeholder>
              <w:docPart w:val="87983726245145DEB3F9463302EB4C9F"/>
            </w:placeholder>
            <w:dataBinding w:xpath="/equidata/table[4]/equirow[3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03567140"/>
            <w:placeholder>
              <w:docPart w:val="4D37279A773B4D689413D9B0C136E9FD"/>
            </w:placeholder>
            <w:dataBinding w:xpath="/equidata/table[4]/equirow[3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44691223"/>
            <w:placeholder>
              <w:docPart w:val="481AB83DCA314A76989B583B9612FF2A"/>
            </w:placeholder>
            <w:dataBinding w:xpath="/equidata/table[4]/equirow[3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08447087"/>
            <w:placeholder>
              <w:docPart w:val="D5227C4BE0214A039A2F3E8F1513EC76"/>
            </w:placeholder>
            <w:dataBinding w:xpath="/equidata/table[4]/equirow[3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10774472"/>
            <w:placeholder>
              <w:docPart w:val="BD64431A283D4B14A8E5F5503523C664"/>
            </w:placeholder>
            <w:dataBinding w:xpath="/equidata/table[4]/equirow[3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98243215"/>
            <w:placeholder>
              <w:docPart w:val="B5E71C6BD36342D8B886E7F783323703"/>
            </w:placeholder>
            <w:dataBinding w:xpath="/equidata/table[4]/equirow[3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784477121"/>
            <w:placeholder>
              <w:docPart w:val="C82B9ABF9B224D598B4F1C24B346E4DE"/>
            </w:placeholder>
            <w:dataBinding w:xpath="/equidata/table[4]/equirow[4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 xml:space="preserve">ROE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25196141"/>
            <w:placeholder>
              <w:docPart w:val="F355CF280E494C85810A11C4BB45EA09"/>
            </w:placeholder>
            <w:dataBinding w:xpath="/equidata/table[4]/equirow[4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05440901"/>
            <w:placeholder>
              <w:docPart w:val="AC20FC46A98F4900B2D9E60A49C0AD98"/>
            </w:placeholder>
            <w:dataBinding w:xpath="/equidata/table[4]/equirow[4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87309998"/>
            <w:placeholder>
              <w:docPart w:val="1AD7358EDCC24412AD903B4166B1982C"/>
            </w:placeholder>
            <w:dataBinding w:xpath="/equidata/table[4]/equirow[4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04774256"/>
            <w:placeholder>
              <w:docPart w:val="AA143E1DCDC64FE6ACA8D0F0FC364F3F"/>
            </w:placeholder>
            <w:dataBinding w:xpath="/equidata/table[4]/equirow[4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42615205"/>
            <w:placeholder>
              <w:docPart w:val="783B1600E085436F9C3B752D9E8DFBA9"/>
            </w:placeholder>
            <w:dataBinding w:xpath="/equidata/table[4]/equirow[4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01097004"/>
            <w:placeholder>
              <w:docPart w:val="A65BB0D9EC534E6EB25ACB33276F8523"/>
            </w:placeholder>
            <w:dataBinding w:xpath="/equidata/table[4]/equirow[4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37362292"/>
            <w:placeholder>
              <w:docPart w:val="52C3B7426769410D89DB312475DD355D"/>
            </w:placeholder>
            <w:dataBinding w:xpath="/equidata/table[4]/equirow[4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1733347153"/>
            <w:placeholder>
              <w:docPart w:val="67F5964847B047128EFC415409F4FAAD"/>
            </w:placeholder>
            <w:dataBinding w:xpath="/equidata/table[4]/equirow[5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 xml:space="preserve">ROIC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01047887"/>
            <w:placeholder>
              <w:docPart w:val="4619D4488965444B8EEA2C3DA46E1C11"/>
            </w:placeholder>
            <w:dataBinding w:xpath="/equidata/table[4]/equirow[5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84186431"/>
            <w:placeholder>
              <w:docPart w:val="23853A05DF06402BB6C21BC223DB6B0D"/>
            </w:placeholder>
            <w:dataBinding w:xpath="/equidata/table[4]/equirow[5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36633459"/>
            <w:placeholder>
              <w:docPart w:val="B6A6D72BD0A04490ABEB120623C7022C"/>
            </w:placeholder>
            <w:dataBinding w:xpath="/equidata/table[4]/equirow[5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26905408"/>
            <w:placeholder>
              <w:docPart w:val="D96607F069F44F4D9F0FA199B3522AD2"/>
            </w:placeholder>
            <w:dataBinding w:xpath="/equidata/table[4]/equirow[5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50287957"/>
            <w:placeholder>
              <w:docPart w:val="5C88AA083AB0498DAB2435DDCE36F4A0"/>
            </w:placeholder>
            <w:dataBinding w:xpath="/equidata/table[4]/equirow[5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72273819"/>
            <w:placeholder>
              <w:docPart w:val="232A03C241BB4ACCA7621E137694229C"/>
            </w:placeholder>
            <w:dataBinding w:xpath="/equidata/table[4]/equirow[5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14137716"/>
            <w:placeholder>
              <w:docPart w:val="24464E4B948E448DA7BB90B37660C5A5"/>
            </w:placeholder>
            <w:dataBinding w:xpath="/equidata/table[4]/equirow[5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973865889"/>
            <w:placeholder>
              <w:docPart w:val="BAAA3EE654FC48B788D62B5AC62EBBF2"/>
            </w:placeholder>
            <w:dataBinding w:xpath="/equidata/table[4]/equirow[6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 xml:space="preserve">Core ROIC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72249202"/>
            <w:placeholder>
              <w:docPart w:val="9B69DA699D9A4F70876AEB4EAC8A8F6D"/>
            </w:placeholder>
            <w:dataBinding w:xpath="/equidata/table[4]/equirow[6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97117315"/>
            <w:placeholder>
              <w:docPart w:val="5BB82C459EF845F78341A1F46A2593B6"/>
            </w:placeholder>
            <w:dataBinding w:xpath="/equidata/table[4]/equirow[6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18648513"/>
            <w:placeholder>
              <w:docPart w:val="BAE7E2C2AE0B43F38E34AD3C198B3FEF"/>
            </w:placeholder>
            <w:dataBinding w:xpath="/equidata/table[4]/equirow[6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86436731"/>
            <w:placeholder>
              <w:docPart w:val="F65570578923488791114B999080CEAC"/>
            </w:placeholder>
            <w:dataBinding w:xpath="/equidata/table[4]/equirow[6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9163257"/>
            <w:placeholder>
              <w:docPart w:val="AC549499843E4D638D4D85C5CD642E0B"/>
            </w:placeholder>
            <w:dataBinding w:xpath="/equidata/table[4]/equirow[6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95336951"/>
            <w:placeholder>
              <w:docPart w:val="96289F1D559C4192B305BEC839A0FF9E"/>
            </w:placeholder>
            <w:dataBinding w:xpath="/equidata/table[4]/equirow[6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12073892"/>
            <w:placeholder>
              <w:docPart w:val="9467D5676B7745C1B12C0F0599B3FB8E"/>
            </w:placeholder>
            <w:dataBinding w:xpath="/equidata/table[4]/equirow[6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783038202"/>
            <w:placeholder>
              <w:docPart w:val="2086E76472104FD6A73677E56A84FBA4"/>
            </w:placeholder>
            <w:dataBinding w:xpath="/equidata/table[4]/equirow[7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 xml:space="preserve">Dividend Payout 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85620308"/>
            <w:placeholder>
              <w:docPart w:val="8B21E68D51A6465786E01C91D63677F6"/>
            </w:placeholder>
            <w:dataBinding w:xpath="/equidata/table[4]/equirow[7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9200380"/>
            <w:placeholder>
              <w:docPart w:val="9B2BAB3E5E274B3DA317DD3D7A6D5758"/>
            </w:placeholder>
            <w:dataBinding w:xpath="/equidata/table[4]/equirow[7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32214188"/>
            <w:placeholder>
              <w:docPart w:val="F04320AEEBA846E1BC5BE9776F02CDFC"/>
            </w:placeholder>
            <w:dataBinding w:xpath="/equidata/table[4]/equirow[7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96493667"/>
            <w:placeholder>
              <w:docPart w:val="134ABBE6557A42EFB40A1C5423D2D9CD"/>
            </w:placeholder>
            <w:dataBinding w:xpath="/equidata/table[4]/equirow[7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96868522"/>
            <w:placeholder>
              <w:docPart w:val="04FFBE8AD9D04FF4ADE3A990CA64AFF3"/>
            </w:placeholder>
            <w:dataBinding w:xpath="/equidata/table[4]/equirow[7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33171518"/>
            <w:placeholder>
              <w:docPart w:val="FA68821B491C4FD7880EDBFD1545273B"/>
            </w:placeholder>
            <w:dataBinding w:xpath="/equidata/table[4]/equirow[7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48998247"/>
            <w:placeholder>
              <w:docPart w:val="E8BB1E1B2FB245ADB57390F3CF96965C"/>
            </w:placeholder>
            <w:dataBinding w:xpath="/equidata/table[4]/equirow[7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</w:tbl>
    <w:p w:rsidR="001E06F8" w:rsidRPr="00F93F89" w:rsidRDefault="001E06F8" w:rsidP="00531D44">
      <w:pPr>
        <w:spacing w:after="0" w:line="240" w:lineRule="auto"/>
        <w:jc w:val="both"/>
        <w:rPr>
          <w:rFonts w:ascii="Futura Lt BT" w:hAnsi="Futura Lt BT"/>
          <w:b/>
          <w:sz w:val="20"/>
          <w:szCs w:val="20"/>
        </w:rPr>
      </w:pPr>
    </w:p>
    <w:tbl>
      <w:tblPr>
        <w:tblStyle w:val="EquirusTable"/>
        <w:tblW w:w="10977" w:type="dxa"/>
        <w:tblInd w:w="-3357" w:type="dxa"/>
        <w:tblLook w:val="04A0" w:firstRow="1" w:lastRow="0" w:firstColumn="1" w:lastColumn="0" w:noHBand="0" w:noVBand="1"/>
      </w:tblPr>
      <w:tblGrid>
        <w:gridCol w:w="2790"/>
        <w:gridCol w:w="1169"/>
        <w:gridCol w:w="1170"/>
        <w:gridCol w:w="1169"/>
        <w:gridCol w:w="1170"/>
        <w:gridCol w:w="1169"/>
        <w:gridCol w:w="1170"/>
        <w:gridCol w:w="1170"/>
      </w:tblGrid>
      <w:tr w:rsidR="001E06F8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2790" w:type="dxa"/>
            <w:vAlign w:val="center"/>
          </w:tcPr>
          <w:p w:rsidR="001E06F8" w:rsidRPr="00F93F89" w:rsidRDefault="001E06F8" w:rsidP="001E06F8">
            <w:pPr>
              <w:spacing w:beforeLines="20" w:before="48" w:afterLines="20" w:after="48"/>
              <w:jc w:val="both"/>
              <w:rPr>
                <w:szCs w:val="16"/>
              </w:rPr>
            </w:pPr>
            <w:r>
              <w:rPr>
                <w:szCs w:val="16"/>
              </w:rPr>
              <w:t>CAGR (%)</w:t>
            </w:r>
          </w:p>
        </w:tc>
        <w:tc>
          <w:tcPr>
            <w:tcW w:w="1169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 year</w:t>
            </w:r>
          </w:p>
        </w:tc>
        <w:tc>
          <w:tcPr>
            <w:tcW w:w="1169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2 years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3 years</w:t>
            </w:r>
          </w:p>
        </w:tc>
        <w:tc>
          <w:tcPr>
            <w:tcW w:w="1169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5 years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7 years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10 years</w:t>
            </w:r>
          </w:p>
        </w:tc>
      </w:tr>
      <w:tr w:rsidR="001E06F8" w:rsidRPr="00F93F89" w:rsidTr="003B2EA7">
        <w:trPr>
          <w:trHeight w:val="287"/>
        </w:trPr>
        <w:tc>
          <w:tcPr>
            <w:tcW w:w="2790" w:type="dxa"/>
            <w:vAlign w:val="center"/>
          </w:tcPr>
          <w:p w:rsidR="001E06F8" w:rsidRPr="00F93F89" w:rsidRDefault="001E06F8" w:rsidP="003B2EA7">
            <w:pPr>
              <w:spacing w:beforeLines="20" w:before="48" w:afterLines="20" w:after="48"/>
              <w:rPr>
                <w:rFonts w:eastAsia="Calibri" w:cs="Arial"/>
                <w:szCs w:val="16"/>
              </w:rPr>
            </w:pPr>
            <w:r>
              <w:rPr>
                <w:rFonts w:eastAsia="Calibri" w:cs="Arial"/>
                <w:szCs w:val="16"/>
              </w:rPr>
              <w:t>Revenue</w:t>
            </w:r>
          </w:p>
        </w:tc>
        <w:tc>
          <w:tcPr>
            <w:tcW w:w="1169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14.9</w:t>
            </w:r>
          </w:p>
        </w:tc>
        <w:tc>
          <w:tcPr>
            <w:tcW w:w="1169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14.4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14.7</w:t>
            </w:r>
          </w:p>
        </w:tc>
        <w:tc>
          <w:tcPr>
            <w:tcW w:w="1169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15.1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16.6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18.1</w:t>
            </w:r>
          </w:p>
        </w:tc>
      </w:tr>
      <w:tr w:rsidR="001E06F8" w:rsidRPr="00F93F89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2790" w:type="dxa"/>
            <w:vAlign w:val="center"/>
          </w:tcPr>
          <w:p w:rsidR="001E06F8" w:rsidRPr="00F93F89" w:rsidRDefault="001E06F8" w:rsidP="003B2EA7">
            <w:pPr>
              <w:spacing w:beforeLines="20" w:before="48" w:afterLines="20" w:after="48"/>
              <w:rPr>
                <w:rFonts w:eastAsia="Calibri" w:cs="Arial"/>
                <w:szCs w:val="16"/>
              </w:rPr>
            </w:pPr>
            <w:r>
              <w:rPr>
                <w:rFonts w:eastAsia="Calibri" w:cs="Arial"/>
                <w:szCs w:val="16"/>
              </w:rPr>
              <w:t>EBITDA</w:t>
            </w:r>
          </w:p>
        </w:tc>
        <w:tc>
          <w:tcPr>
            <w:tcW w:w="1169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9.9</w:t>
            </w:r>
          </w:p>
        </w:tc>
        <w:tc>
          <w:tcPr>
            <w:tcW w:w="1169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6.9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5.7</w:t>
            </w:r>
          </w:p>
        </w:tc>
        <w:tc>
          <w:tcPr>
            <w:tcW w:w="1169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11.0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15.4</w:t>
            </w:r>
          </w:p>
        </w:tc>
        <w:tc>
          <w:tcPr>
            <w:tcW w:w="117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16.8</w:t>
            </w:r>
          </w:p>
        </w:tc>
      </w:tr>
      <w:tr w:rsidR="001E06F8" w:rsidRPr="00F93F89" w:rsidTr="003B2EA7">
        <w:trPr>
          <w:trHeight w:val="287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1E06F8" w:rsidRPr="00F93F89" w:rsidRDefault="001E06F8" w:rsidP="003B2EA7">
            <w:pPr>
              <w:spacing w:beforeLines="20" w:before="48" w:afterLines="20" w:after="48"/>
              <w:rPr>
                <w:rFonts w:eastAsia="Calibri" w:cs="Arial"/>
                <w:szCs w:val="16"/>
              </w:rPr>
            </w:pPr>
            <w:r>
              <w:rPr>
                <w:rFonts w:eastAsia="Calibri" w:cs="Arial"/>
                <w:szCs w:val="16"/>
              </w:rPr>
              <w:t>PAT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 xml:space="preserve"> 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6.8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2.9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0.8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6.6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13.0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jc w:val="right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20.2</w:t>
            </w:r>
          </w:p>
        </w:tc>
      </w:tr>
    </w:tbl>
    <w:p w:rsidR="001E06F8" w:rsidRPr="00F93F89" w:rsidRDefault="001E06F8" w:rsidP="00531D44">
      <w:pPr>
        <w:tabs>
          <w:tab w:val="left" w:pos="1530"/>
        </w:tabs>
        <w:spacing w:after="0" w:line="240" w:lineRule="auto"/>
        <w:jc w:val="both"/>
        <w:rPr>
          <w:rFonts w:ascii="Futura Lt BT" w:hAnsi="Futura Lt BT"/>
          <w:b/>
          <w:sz w:val="20"/>
          <w:szCs w:val="20"/>
        </w:rPr>
      </w:pPr>
    </w:p>
    <w:tbl>
      <w:tblPr>
        <w:tblStyle w:val="EquirusTable"/>
        <w:tblW w:w="10989" w:type="dxa"/>
        <w:tblInd w:w="-3357" w:type="dxa"/>
        <w:tblLook w:val="04A0" w:firstRow="1" w:lastRow="0" w:firstColumn="1" w:lastColumn="0" w:noHBand="0" w:noVBand="1"/>
      </w:tblPr>
      <w:tblGrid>
        <w:gridCol w:w="2783"/>
        <w:gridCol w:w="1172"/>
        <w:gridCol w:w="1172"/>
        <w:gridCol w:w="1172"/>
        <w:gridCol w:w="1173"/>
        <w:gridCol w:w="1172"/>
        <w:gridCol w:w="1172"/>
        <w:gridCol w:w="1173"/>
      </w:tblGrid>
      <w:tr w:rsidR="001E06F8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3" w:type="dxa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rPr>
                <w:rFonts w:cs="Times New Roman"/>
                <w:b w:val="0"/>
                <w:szCs w:val="16"/>
              </w:rPr>
            </w:pPr>
            <w:r w:rsidRPr="00F93F89">
              <w:rPr>
                <w:rFonts w:eastAsia="Calibri" w:cs="Arial"/>
                <w:szCs w:val="16"/>
              </w:rPr>
              <w:t xml:space="preserve">Valuation (x)  </w:t>
            </w:r>
            <w:sdt>
              <w:sdtPr>
                <w:rPr>
                  <w:rFonts w:eastAsia="Calibri" w:cs="Arial"/>
                  <w:szCs w:val="16"/>
                </w:rPr>
                <w:alias w:val="Valuations (x)"/>
                <w:tag w:val="Valuations (x)"/>
                <w:id w:val="-150143860"/>
                <w:placeholder>
                  <w:docPart w:val="3D4902FB4E284C8DA2DA446D9D1E5CD8"/>
                </w:placeholder>
                <w:text/>
              </w:sdtPr>
              <w:sdtContent>
                <w:r w:rsidRPr="00F93F89">
                  <w:rPr>
                    <w:rFonts w:eastAsia="Calibri" w:cs="Arial"/>
                    <w:szCs w:val="16"/>
                  </w:rPr>
                  <w:t xml:space="preserve"> 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 </w:t>
            </w:r>
          </w:p>
        </w:tc>
        <w:sdt>
          <w:sdtPr>
            <w:rPr>
              <w:rFonts w:cs="Times New Roman"/>
              <w:szCs w:val="16"/>
            </w:rPr>
            <w:alias w:val="Year"/>
            <w:id w:val="-1637562445"/>
            <w:placeholder>
              <w:docPart w:val="66A787E432124CA3A282E6E23A802BA7"/>
            </w:placeholder>
            <w:dataBinding w:xpath="/equidata/years/year[1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005210982"/>
            <w:placeholder>
              <w:docPart w:val="C3B5E0F0AB1D491DB7BD3192C0E05AD3"/>
            </w:placeholder>
            <w:dataBinding w:xpath="/equidata/years/year[2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603761519"/>
            <w:placeholder>
              <w:docPart w:val="EE55A2B2A49F41A5A44618239EF20FF6"/>
            </w:placeholder>
            <w:dataBinding w:xpath="/equidata/years/year[3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542579766"/>
            <w:placeholder>
              <w:docPart w:val="BF1A106EBB194781AAE4299B3999EEE1"/>
            </w:placeholder>
            <w:dataBinding w:xpath="/equidata/years/year[4]" w:storeItemID="{8AB3A244-BE01-4FF0-A386-8AAD78F0C4B3}"/>
            <w:text/>
          </w:sdtPr>
          <w:sdtContent>
            <w:tc>
              <w:tcPr>
                <w:tcW w:w="1173" w:type="dxa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56698699"/>
            <w:placeholder>
              <w:docPart w:val="74E3CFA988C84D9F968B4DEE705D190B"/>
            </w:placeholder>
            <w:dataBinding w:xpath="/equidata/years/year[5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771210319"/>
            <w:placeholder>
              <w:docPart w:val="4B0ED79F87544F81922BE8FC192A677A"/>
            </w:placeholder>
            <w:dataBinding w:xpath="/equidata/years/year[6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696763425"/>
            <w:placeholder>
              <w:docPart w:val="4156C0FDD0914F2BAFB92AD7970DD25E"/>
            </w:placeholder>
            <w:dataBinding w:xpath="/equidata/years/year[7]" w:storeItemID="{8AB3A244-BE01-4FF0-A386-8AAD78F0C4B3}"/>
            <w:text/>
          </w:sdtPr>
          <w:sdtContent>
            <w:tc>
              <w:tcPr>
                <w:tcW w:w="1173" w:type="dxa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287281557"/>
            <w:placeholder>
              <w:docPart w:val="027C38935B2C40CD82C735F7399E21A6"/>
            </w:placeholder>
            <w:dataBinding w:xpath="/equidata/table[5]/equirow[1]/label" w:storeItemID="{8AB3A244-BE01-4FF0-A386-8AAD78F0C4B3}"/>
            <w:text/>
          </w:sdtPr>
          <w:sdtContent>
            <w:tc>
              <w:tcPr>
                <w:tcW w:w="2783" w:type="dxa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P/E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71021827"/>
            <w:placeholder>
              <w:docPart w:val="70B055DF76264036AC5B6A954571A425"/>
            </w:placeholder>
            <w:dataBinding w:xpath="/equidata/table[5]/equirow[1]/val[1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23.9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01414414"/>
            <w:placeholder>
              <w:docPart w:val="565D824C18574A4AB512D227C6A744E8"/>
            </w:placeholder>
            <w:dataBinding w:xpath="/equidata/table[5]/equirow[1]/val[2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24.7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1314054"/>
            <w:placeholder>
              <w:docPart w:val="DBF2A79396324636B50C648E2902AEB4"/>
            </w:placeholder>
            <w:dataBinding w:xpath="/equidata/table[5]/equirow[1]/val[3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24.9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00743064"/>
            <w:placeholder>
              <w:docPart w:val="C60764A0BEC5458E8535E3E8F0C572B5"/>
            </w:placeholder>
            <w:dataBinding w:xpath="/equidata/table[5]/equirow[1]/val[4]" w:storeItemID="{8AB3A244-BE01-4FF0-A386-8AAD78F0C4B3}"/>
            <w:text/>
          </w:sdtPr>
          <w:sdtContent>
            <w:tc>
              <w:tcPr>
                <w:tcW w:w="1173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23.3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27143555"/>
            <w:placeholder>
              <w:docPart w:val="A5CFAABE792D414D97111DCBC681AC00"/>
            </w:placeholder>
            <w:dataBinding w:xpath="/equidata/table[5]/equirow[1]/val[5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18.9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21997784"/>
            <w:placeholder>
              <w:docPart w:val="7D4865F17D73434895D457C87DF74A18"/>
            </w:placeholder>
            <w:dataBinding w:xpath="/equidata/table[5]/equirow[1]/val[6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16.4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90853489"/>
            <w:placeholder>
              <w:docPart w:val="2E1CB9B60C59448DBED1361A7EDB9E8E"/>
            </w:placeholder>
            <w:dataBinding w:xpath="/equidata/table[5]/equirow[1]/val[7]" w:storeItemID="{8AB3A244-BE01-4FF0-A386-8AAD78F0C4B3}"/>
            <w:text/>
          </w:sdtPr>
          <w:sdtContent>
            <w:tc>
              <w:tcPr>
                <w:tcW w:w="1173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765566664"/>
            <w:placeholder>
              <w:docPart w:val="C01B90E3F3CD4CA285F7D3D45DB1C95C"/>
            </w:placeholder>
            <w:dataBinding w:xpath="/equidata/table[5]/equirow[2]/label" w:storeItemID="{8AB3A244-BE01-4FF0-A386-8AAD78F0C4B3}"/>
            <w:text/>
          </w:sdtPr>
          <w:sdtContent>
            <w:tc>
              <w:tcPr>
                <w:tcW w:w="2783" w:type="dxa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P/B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7491945"/>
            <w:placeholder>
              <w:docPart w:val="AC3F1225F572416697574BA30388EEDA"/>
            </w:placeholder>
            <w:dataBinding w:xpath="/equidata/table[5]/equirow[2]/val[1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5.6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55678509"/>
            <w:placeholder>
              <w:docPart w:val="AF89E26F84B74A5BA001D859152C52ED"/>
            </w:placeholder>
            <w:dataBinding w:xpath="/equidata/table[5]/equirow[2]/val[2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4.5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68802326"/>
            <w:placeholder>
              <w:docPart w:val="801098B88BE248BD9F4548C686FC9768"/>
            </w:placeholder>
            <w:dataBinding w:xpath="/equidata/table[5]/equirow[2]/val[3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03081490"/>
            <w:placeholder>
              <w:docPart w:val="3210A8D060334BA3A5E681CC133CD425"/>
            </w:placeholder>
            <w:dataBinding w:xpath="/equidata/table[5]/equirow[2]/val[4]" w:storeItemID="{8AB3A244-BE01-4FF0-A386-8AAD78F0C4B3}"/>
            <w:text/>
          </w:sdtPr>
          <w:sdtContent>
            <w:tc>
              <w:tcPr>
                <w:tcW w:w="1173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3.5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80288800"/>
            <w:placeholder>
              <w:docPart w:val="8B046BF044DD4BD9ABA87CF987819B5A"/>
            </w:placeholder>
            <w:dataBinding w:xpath="/equidata/table[5]/equirow[2]/val[5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75720467"/>
            <w:placeholder>
              <w:docPart w:val="6B0B9946452048FD926D28273A1F6A1B"/>
            </w:placeholder>
            <w:dataBinding w:xpath="/equidata/table[5]/equirow[2]/val[6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2.6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94374760"/>
            <w:placeholder>
              <w:docPart w:val="FCA0371F57B6439692F6C8F0B562BA66"/>
            </w:placeholder>
            <w:dataBinding w:xpath="/equidata/table[5]/equirow[2]/val[7]" w:storeItemID="{8AB3A244-BE01-4FF0-A386-8AAD78F0C4B3}"/>
            <w:text/>
          </w:sdtPr>
          <w:sdtContent>
            <w:tc>
              <w:tcPr>
                <w:tcW w:w="1173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614340368"/>
            <w:placeholder>
              <w:docPart w:val="31ECD6422F4E487AB0EEE7E2F76F0DFD"/>
            </w:placeholder>
            <w:dataBinding w:xpath="/equidata/table[5]/equirow[3]/label" w:storeItemID="{8AB3A244-BE01-4FF0-A386-8AAD78F0C4B3}"/>
            <w:text/>
          </w:sdtPr>
          <w:sdtContent>
            <w:tc>
              <w:tcPr>
                <w:tcW w:w="2783" w:type="dxa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P/FCFF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73272446"/>
            <w:placeholder>
              <w:docPart w:val="CEEA046656184646A06F8F24BEABA82E"/>
            </w:placeholder>
            <w:dataBinding w:xpath="/equidata/table[5]/equirow[3]/val[1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95015636"/>
            <w:placeholder>
              <w:docPart w:val="1F9538E88D52463C9632C998A453EC7D"/>
            </w:placeholder>
            <w:dataBinding w:xpath="/equidata/table[5]/equirow[3]/val[2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26661976"/>
            <w:placeholder>
              <w:docPart w:val="EE7E9853C48B4AFF8E087D4C36931BEA"/>
            </w:placeholder>
            <w:dataBinding w:xpath="/equidata/table[5]/equirow[3]/val[3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98835769"/>
            <w:placeholder>
              <w:docPart w:val="0ECCA7A197B24513960CAFD69D1B2D49"/>
            </w:placeholder>
            <w:dataBinding w:xpath="/equidata/table[5]/equirow[3]/val[4]" w:storeItemID="{8AB3A244-BE01-4FF0-A386-8AAD78F0C4B3}"/>
            <w:text/>
          </w:sdtPr>
          <w:sdtContent>
            <w:tc>
              <w:tcPr>
                <w:tcW w:w="1173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46200620"/>
            <w:placeholder>
              <w:docPart w:val="2E2A83F0880E42F38EA67402CE281FE2"/>
            </w:placeholder>
            <w:dataBinding w:xpath="/equidata/table[5]/equirow[3]/val[5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45357953"/>
            <w:placeholder>
              <w:docPart w:val="69D3CBBB29384A71AB1602E899B5FB95"/>
            </w:placeholder>
            <w:dataBinding w:xpath="/equidata/table[5]/equirow[3]/val[6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11599774"/>
            <w:placeholder>
              <w:docPart w:val="302455CCA77F46D98C9000E30FD753E8"/>
            </w:placeholder>
            <w:dataBinding w:xpath="/equidata/table[5]/equirow[3]/val[7]" w:storeItemID="{8AB3A244-BE01-4FF0-A386-8AAD78F0C4B3}"/>
            <w:text/>
          </w:sdtPr>
          <w:sdtContent>
            <w:tc>
              <w:tcPr>
                <w:tcW w:w="1173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2132823388"/>
            <w:placeholder>
              <w:docPart w:val="C9444EFEED504C628B390735452E7F1A"/>
            </w:placeholder>
            <w:dataBinding w:xpath="/equidata/table[5]/equirow[4]/label" w:storeItemID="{8AB3A244-BE01-4FF0-A386-8AAD78F0C4B3}"/>
            <w:text/>
          </w:sdtPr>
          <w:sdtContent>
            <w:tc>
              <w:tcPr>
                <w:tcW w:w="2783" w:type="dxa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EV/EBITDA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20878563"/>
            <w:placeholder>
              <w:docPart w:val="6BC1364B90534FDB909B8D4D8DEDFD59"/>
            </w:placeholder>
            <w:dataBinding w:xpath="/equidata/table[5]/equirow[4]/val[1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46540092"/>
            <w:placeholder>
              <w:docPart w:val="B9F1D5FBAA65471BAC55F6886607CA23"/>
            </w:placeholder>
            <w:dataBinding w:xpath="/equidata/table[5]/equirow[4]/val[2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27260234"/>
            <w:placeholder>
              <w:docPart w:val="6CA422B922464EFCB3B61CBD691F581F"/>
            </w:placeholder>
            <w:dataBinding w:xpath="/equidata/table[5]/equirow[4]/val[3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05646109"/>
            <w:placeholder>
              <w:docPart w:val="674FFB36FA8B4325874ECA4CBB16B7BF"/>
            </w:placeholder>
            <w:dataBinding w:xpath="/equidata/table[5]/equirow[4]/val[4]" w:storeItemID="{8AB3A244-BE01-4FF0-A386-8AAD78F0C4B3}"/>
            <w:text/>
          </w:sdtPr>
          <w:sdtContent>
            <w:tc>
              <w:tcPr>
                <w:tcW w:w="1173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48882889"/>
            <w:placeholder>
              <w:docPart w:val="FEC924A3013649A5A8885C0E61485A82"/>
            </w:placeholder>
            <w:dataBinding w:xpath="/equidata/table[5]/equirow[4]/val[5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0354276"/>
            <w:placeholder>
              <w:docPart w:val="3EF1FCF4E9FE4365BFE4817BB9A0D4C7"/>
            </w:placeholder>
            <w:dataBinding w:xpath="/equidata/table[5]/equirow[4]/val[6]" w:storeItemID="{8AB3A244-BE01-4FF0-A386-8AAD78F0C4B3}"/>
            <w:text/>
          </w:sdtPr>
          <w:sdtContent>
            <w:tc>
              <w:tcPr>
                <w:tcW w:w="1172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45982746"/>
            <w:placeholder>
              <w:docPart w:val="C1FC50029EBE41ADA0DD63DF9C467944"/>
            </w:placeholder>
            <w:dataBinding w:xpath="/equidata/table[5]/equirow[4]/val[7]" w:storeItemID="{8AB3A244-BE01-4FF0-A386-8AAD78F0C4B3}"/>
            <w:text/>
          </w:sdtPr>
          <w:sdtContent>
            <w:tc>
              <w:tcPr>
                <w:tcW w:w="1173" w:type="dxa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52852377"/>
            <w:placeholder>
              <w:docPart w:val="9BC79CE973E24A77BCE1C9C4EF44782C"/>
            </w:placeholder>
            <w:dataBinding w:xpath="/equidata/table[5]/equirow[5]/label" w:storeItemID="{8AB3A244-BE01-4FF0-A386-8AAD78F0C4B3}"/>
            <w:text/>
          </w:sdtPr>
          <w:sdtContent>
            <w:tc>
              <w:tcPr>
                <w:tcW w:w="2783" w:type="dxa"/>
                <w:tcBorders>
                  <w:bottom w:val="nil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EV/Sales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10931032"/>
            <w:placeholder>
              <w:docPart w:val="6A8DCD8CA3454EE3AB161108DFB82A0C"/>
            </w:placeholder>
            <w:dataBinding w:xpath="/equidata/table[5]/equirow[5]/val[1]" w:storeItemID="{8AB3A244-BE01-4FF0-A386-8AAD78F0C4B3}"/>
            <w:text/>
          </w:sdtPr>
          <w:sdtContent>
            <w:tc>
              <w:tcPr>
                <w:tcW w:w="1172" w:type="dxa"/>
                <w:tcBorders>
                  <w:bottom w:val="nil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86947452"/>
            <w:placeholder>
              <w:docPart w:val="96CDED4467FA4EB18ED81DFCD9E29D1C"/>
            </w:placeholder>
            <w:dataBinding w:xpath="/equidata/table[5]/equirow[5]/val[2]" w:storeItemID="{8AB3A244-BE01-4FF0-A386-8AAD78F0C4B3}"/>
            <w:text/>
          </w:sdtPr>
          <w:sdtContent>
            <w:tc>
              <w:tcPr>
                <w:tcW w:w="1172" w:type="dxa"/>
                <w:tcBorders>
                  <w:bottom w:val="nil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53456543"/>
            <w:placeholder>
              <w:docPart w:val="51546A72B8BE45DAB6ED5E68AAA55148"/>
            </w:placeholder>
            <w:dataBinding w:xpath="/equidata/table[5]/equirow[5]/val[3]" w:storeItemID="{8AB3A244-BE01-4FF0-A386-8AAD78F0C4B3}"/>
            <w:text/>
          </w:sdtPr>
          <w:sdtContent>
            <w:tc>
              <w:tcPr>
                <w:tcW w:w="1172" w:type="dxa"/>
                <w:tcBorders>
                  <w:bottom w:val="nil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07382068"/>
            <w:placeholder>
              <w:docPart w:val="81361A59408346FEBA8E191CDB3A87BC"/>
            </w:placeholder>
            <w:dataBinding w:xpath="/equidata/table[5]/equirow[5]/val[4]" w:storeItemID="{8AB3A244-BE01-4FF0-A386-8AAD78F0C4B3}"/>
            <w:text/>
          </w:sdtPr>
          <w:sdtContent>
            <w:tc>
              <w:tcPr>
                <w:tcW w:w="1173" w:type="dxa"/>
                <w:tcBorders>
                  <w:bottom w:val="nil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34874823"/>
            <w:placeholder>
              <w:docPart w:val="E262A683F02D40F2A9B019BF3D67BFE7"/>
            </w:placeholder>
            <w:dataBinding w:xpath="/equidata/table[5]/equirow[5]/val[5]" w:storeItemID="{8AB3A244-BE01-4FF0-A386-8AAD78F0C4B3}"/>
            <w:text/>
          </w:sdtPr>
          <w:sdtContent>
            <w:tc>
              <w:tcPr>
                <w:tcW w:w="1172" w:type="dxa"/>
                <w:tcBorders>
                  <w:bottom w:val="nil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47510425"/>
            <w:placeholder>
              <w:docPart w:val="FBCCAD7E2BB54AB9B52BE93B45359E27"/>
            </w:placeholder>
            <w:dataBinding w:xpath="/equidata/table[5]/equirow[5]/val[6]" w:storeItemID="{8AB3A244-BE01-4FF0-A386-8AAD78F0C4B3}"/>
            <w:text/>
          </w:sdtPr>
          <w:sdtContent>
            <w:tc>
              <w:tcPr>
                <w:tcW w:w="1172" w:type="dxa"/>
                <w:tcBorders>
                  <w:bottom w:val="nil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59229308"/>
            <w:placeholder>
              <w:docPart w:val="DF422A73C43542A2976CCDA31FEA1270"/>
            </w:placeholder>
            <w:dataBinding w:xpath="/equidata/table[5]/equirow[5]/val[7]" w:storeItemID="{8AB3A244-BE01-4FF0-A386-8AAD78F0C4B3}"/>
            <w:text/>
          </w:sdtPr>
          <w:sdtContent>
            <w:tc>
              <w:tcPr>
                <w:tcW w:w="1173" w:type="dxa"/>
                <w:tcBorders>
                  <w:bottom w:val="nil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328104627"/>
            <w:placeholder>
              <w:docPart w:val="FFCEFF56FDBE4B97AF129E93707E6C0E"/>
            </w:placeholder>
            <w:dataBinding w:xpath="/equidata/table[5]/equirow[6]/label" w:storeItemID="{8AB3A244-BE01-4FF0-A386-8AAD78F0C4B3}"/>
            <w:text/>
          </w:sdtPr>
          <w:sdtContent>
            <w:tc>
              <w:tcPr>
                <w:tcW w:w="2783" w:type="dxa"/>
                <w:tcBorders>
                  <w:bottom w:val="single" w:sz="4" w:space="0" w:color="auto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Dividend Yield (%)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33447356"/>
            <w:placeholder>
              <w:docPart w:val="CF1871379BAC43F3A1B269775F0CC17F"/>
            </w:placeholder>
            <w:dataBinding w:xpath="/equidata/table[5]/equirow[6]/val[1]" w:storeItemID="{8AB3A244-BE01-4FF0-A386-8AAD78F0C4B3}"/>
            <w:text/>
          </w:sdtPr>
          <w:sdtContent>
            <w:tc>
              <w:tcPr>
                <w:tcW w:w="1172" w:type="dxa"/>
                <w:tcBorders>
                  <w:bottom w:val="single" w:sz="4" w:space="0" w:color="auto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2581977"/>
            <w:placeholder>
              <w:docPart w:val="56712482430D498E9EFAB90CDD282676"/>
            </w:placeholder>
            <w:dataBinding w:xpath="/equidata/table[5]/equirow[6]/val[2]" w:storeItemID="{8AB3A244-BE01-4FF0-A386-8AAD78F0C4B3}"/>
            <w:text/>
          </w:sdtPr>
          <w:sdtContent>
            <w:tc>
              <w:tcPr>
                <w:tcW w:w="1172" w:type="dxa"/>
                <w:tcBorders>
                  <w:bottom w:val="single" w:sz="4" w:space="0" w:color="auto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58509033"/>
            <w:placeholder>
              <w:docPart w:val="9DBDD2503C30447195BC32776CB362CC"/>
            </w:placeholder>
            <w:dataBinding w:xpath="/equidata/table[5]/equirow[6]/val[3]" w:storeItemID="{8AB3A244-BE01-4FF0-A386-8AAD78F0C4B3}"/>
            <w:text/>
          </w:sdtPr>
          <w:sdtContent>
            <w:tc>
              <w:tcPr>
                <w:tcW w:w="1172" w:type="dxa"/>
                <w:tcBorders>
                  <w:bottom w:val="single" w:sz="4" w:space="0" w:color="auto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17825212"/>
            <w:placeholder>
              <w:docPart w:val="EEC2EB42AA304A99A2DB9DF8A98CAFE3"/>
            </w:placeholder>
            <w:dataBinding w:xpath="/equidata/table[5]/equirow[6]/val[4]" w:storeItemID="{8AB3A244-BE01-4FF0-A386-8AAD78F0C4B3}"/>
            <w:text/>
          </w:sdtPr>
          <w:sdtContent>
            <w:tc>
              <w:tcPr>
                <w:tcW w:w="1173" w:type="dxa"/>
                <w:tcBorders>
                  <w:bottom w:val="single" w:sz="4" w:space="0" w:color="auto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70127036"/>
            <w:placeholder>
              <w:docPart w:val="D54F4C58A7C647349E223836D5D4D5BD"/>
            </w:placeholder>
            <w:dataBinding w:xpath="/equidata/table[5]/equirow[6]/val[5]" w:storeItemID="{8AB3A244-BE01-4FF0-A386-8AAD78F0C4B3}"/>
            <w:text/>
          </w:sdtPr>
          <w:sdtContent>
            <w:tc>
              <w:tcPr>
                <w:tcW w:w="1172" w:type="dxa"/>
                <w:tcBorders>
                  <w:bottom w:val="single" w:sz="4" w:space="0" w:color="auto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62301833"/>
            <w:placeholder>
              <w:docPart w:val="C4B460B428B0455BB1E2F3A752E678A8"/>
            </w:placeholder>
            <w:dataBinding w:xpath="/equidata/table[5]/equirow[6]/val[6]" w:storeItemID="{8AB3A244-BE01-4FF0-A386-8AAD78F0C4B3}"/>
            <w:text/>
          </w:sdtPr>
          <w:sdtContent>
            <w:tc>
              <w:tcPr>
                <w:tcW w:w="1172" w:type="dxa"/>
                <w:tcBorders>
                  <w:bottom w:val="single" w:sz="4" w:space="0" w:color="auto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60898452"/>
            <w:placeholder>
              <w:docPart w:val="EFDA2C9679F840968EC2D5B1E3E17F7B"/>
            </w:placeholder>
            <w:dataBinding w:xpath="/equidata/table[5]/equirow[6]/val[7]" w:storeItemID="{8AB3A244-BE01-4FF0-A386-8AAD78F0C4B3}"/>
            <w:text/>
          </w:sdtPr>
          <w:sdtContent>
            <w:tc>
              <w:tcPr>
                <w:tcW w:w="1173" w:type="dxa"/>
                <w:tcBorders>
                  <w:bottom w:val="single" w:sz="4" w:space="0" w:color="auto"/>
                </w:tcBorders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</w:tbl>
    <w:p w:rsidR="001E06F8" w:rsidRDefault="001E06F8" w:rsidP="003B2EA7">
      <w:pPr>
        <w:spacing w:after="0" w:line="240" w:lineRule="auto"/>
        <w:ind w:left="-3355"/>
        <w:jc w:val="both"/>
        <w:rPr>
          <w:rFonts w:ascii="Futura Lt BT" w:hAnsi="Futura Lt BT"/>
          <w:b/>
          <w:sz w:val="18"/>
          <w:szCs w:val="20"/>
        </w:rPr>
      </w:pPr>
    </w:p>
    <w:p w:rsidR="001E06F8" w:rsidRPr="00F93F89" w:rsidRDefault="001E06F8" w:rsidP="003B2EA7">
      <w:pPr>
        <w:spacing w:after="0" w:line="240" w:lineRule="auto"/>
        <w:ind w:left="-3355"/>
        <w:jc w:val="both"/>
        <w:rPr>
          <w:rFonts w:ascii="Futura Lt BT" w:hAnsi="Futura Lt BT"/>
          <w:b/>
          <w:sz w:val="18"/>
          <w:szCs w:val="20"/>
        </w:rPr>
      </w:pPr>
      <w:r w:rsidRPr="00F93F89">
        <w:rPr>
          <w:rFonts w:ascii="Futura Lt BT" w:hAnsi="Futura Lt BT"/>
          <w:b/>
          <w:sz w:val="18"/>
          <w:szCs w:val="20"/>
        </w:rPr>
        <w:t>Balance Sheet</w:t>
      </w:r>
    </w:p>
    <w:tbl>
      <w:tblPr>
        <w:tblStyle w:val="EquirusTable"/>
        <w:tblW w:w="10980" w:type="dxa"/>
        <w:tblInd w:w="-3357" w:type="dxa"/>
        <w:tblLook w:val="04A0" w:firstRow="1" w:lastRow="0" w:firstColumn="1" w:lastColumn="0" w:noHBand="0" w:noVBand="1"/>
      </w:tblPr>
      <w:tblGrid>
        <w:gridCol w:w="2790"/>
        <w:gridCol w:w="1170"/>
        <w:gridCol w:w="1170"/>
        <w:gridCol w:w="1170"/>
        <w:gridCol w:w="1170"/>
        <w:gridCol w:w="1170"/>
        <w:gridCol w:w="1170"/>
        <w:gridCol w:w="1170"/>
      </w:tblGrid>
      <w:tr w:rsidR="001E06F8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0" w:type="dxa"/>
            <w:vAlign w:val="center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rPr>
                <w:rFonts w:cs="Times New Roman"/>
                <w:b w:val="0"/>
                <w:szCs w:val="16"/>
              </w:rPr>
            </w:pPr>
            <w:r w:rsidRPr="00F93F89">
              <w:rPr>
                <w:rFonts w:eastAsia="Calibri" w:cs="Arial"/>
                <w:szCs w:val="16"/>
              </w:rPr>
              <w:t xml:space="preserve">Y/E </w:t>
            </w:r>
            <w:sdt>
              <w:sdtPr>
                <w:rPr>
                  <w:rFonts w:eastAsia="Calibri" w:cs="Arial"/>
                  <w:szCs w:val="16"/>
                </w:rPr>
                <w:id w:val="1341963931"/>
                <w:placeholder>
                  <w:docPart w:val="EBE37213A847405CBC2D28F200064E31"/>
                </w:placeholder>
                <w:dataBinding w:xpath="/CompanyDetailsViewModel/FiscalYearEnd" w:storeItemID="{47AF9556-00FC-45A9-AE4F-785E0EEB2435}"/>
                <w:text/>
              </w:sdtPr>
              <w:sdtContent>
                <w:r w:rsidRPr="00F93F89">
                  <w:rPr>
                    <w:rFonts w:eastAsia="Calibri" w:cs="Arial"/>
                    <w:szCs w:val="16"/>
                  </w:rPr>
                  <w:t>Mar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(</w:t>
            </w:r>
            <w:sdt>
              <w:sdtPr>
                <w:rPr>
                  <w:rFonts w:eastAsia="Calibri" w:cs="Arial"/>
                  <w:szCs w:val="16"/>
                </w:rPr>
                <w:id w:val="-1734766334"/>
                <w:placeholder>
                  <w:docPart w:val="E91577D40CA04C2D912397188E722DE8"/>
                </w:placeholder>
                <w:dataBinding w:xpath="/CompanyDetailsViewModel/BalanceSheetScale" w:storeItemID="{47AF9556-00FC-45A9-AE4F-785E0EEB2435}"/>
                <w:text/>
              </w:sdtPr>
              <w:sdtContent>
                <w:r w:rsidRPr="00F93F89">
                  <w:rPr>
                    <w:rFonts w:eastAsia="Calibri" w:cs="Arial"/>
                    <w:szCs w:val="16"/>
                  </w:rPr>
                  <w:t>Rs mn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)   </w:t>
            </w:r>
            <w:sdt>
              <w:sdtPr>
                <w:rPr>
                  <w:rFonts w:eastAsia="Calibri" w:cs="Arial"/>
                  <w:szCs w:val="16"/>
                </w:rPr>
                <w:alias w:val="Balance Sheet"/>
                <w:tag w:val="Balance Sheet"/>
                <w:id w:val="666135901"/>
                <w:placeholder>
                  <w:docPart w:val="EBE37213A847405CBC2D28F200064E31"/>
                </w:placeholder>
                <w:text/>
              </w:sdtPr>
              <w:sdtContent>
                <w:r w:rsidRPr="00F93F89">
                  <w:rPr>
                    <w:rFonts w:eastAsia="Calibri" w:cs="Arial"/>
                    <w:szCs w:val="16"/>
                  </w:rPr>
                  <w:t xml:space="preserve"> 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</w:t>
            </w:r>
          </w:p>
        </w:tc>
        <w:sdt>
          <w:sdtPr>
            <w:rPr>
              <w:rFonts w:cs="Times New Roman"/>
              <w:szCs w:val="16"/>
            </w:rPr>
            <w:alias w:val="Year"/>
            <w:id w:val="1409818261"/>
            <w:placeholder>
              <w:docPart w:val="D84A91F2EAA344CA828681512D838A51"/>
            </w:placeholder>
            <w:dataBinding w:xpath="/equidata/years/year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285615294"/>
            <w:placeholder>
              <w:docPart w:val="B2F22971ECEF4FEDAB71C5FEE567AF4B"/>
            </w:placeholder>
            <w:dataBinding w:xpath="/equidata/years/year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682325667"/>
            <w:placeholder>
              <w:docPart w:val="76115EE42AF7480CA1AEA7627AC8450D"/>
            </w:placeholder>
            <w:dataBinding w:xpath="/equidata/years/year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699388063"/>
            <w:placeholder>
              <w:docPart w:val="11D701E9F56C4C169E1CE83400D8B8F2"/>
            </w:placeholder>
            <w:dataBinding w:xpath="/equidata/years/year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703827985"/>
            <w:placeholder>
              <w:docPart w:val="99ADE7FAC58045D295D89A4377C090B0"/>
            </w:placeholder>
            <w:dataBinding w:xpath="/equidata/years/year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2032174599"/>
            <w:placeholder>
              <w:docPart w:val="0B982E457D1644FABD9523F0A22F5E84"/>
            </w:placeholder>
            <w:dataBinding w:xpath="/equidata/years/year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681588037"/>
            <w:placeholder>
              <w:docPart w:val="B2F13B38631C450EAF8AE0EA21055D15"/>
            </w:placeholder>
            <w:dataBinding w:xpath="/equidata/years/year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87228019"/>
            <w:placeholder>
              <w:docPart w:val="02C5F7DD93F949DC9A6E5161EB58C52C"/>
            </w:placeholder>
            <w:dataBinding w:xpath="/equidata/table[6]/equirow[1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Equity Capital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94877817"/>
            <w:placeholder>
              <w:docPart w:val="9CA76450F9014EE99F195CD1EA106548"/>
            </w:placeholder>
            <w:dataBinding w:xpath="/equidata/table[6]/equirow[1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64289031"/>
            <w:placeholder>
              <w:docPart w:val="3169B40BD73649A3B2A9F54FF754BC8F"/>
            </w:placeholder>
            <w:dataBinding w:xpath="/equidata/table[6]/equirow[1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85098844"/>
            <w:placeholder>
              <w:docPart w:val="8E7A35DD0BA64D3295715D70F17DA909"/>
            </w:placeholder>
            <w:dataBinding w:xpath="/equidata/table[6]/equirow[1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26605828"/>
            <w:placeholder>
              <w:docPart w:val="97B8F6C53C704AC7B6FF8213E2726512"/>
            </w:placeholder>
            <w:dataBinding w:xpath="/equidata/table[6]/equirow[1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6147224"/>
            <w:placeholder>
              <w:docPart w:val="66320E015421431FBD7177F9DFFFB6EF"/>
            </w:placeholder>
            <w:dataBinding w:xpath="/equidata/table[6]/equirow[1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13045627"/>
            <w:placeholder>
              <w:docPart w:val="5BDC91EE413C4948A922A86BA031C40D"/>
            </w:placeholder>
            <w:dataBinding w:xpath="/equidata/table[6]/equirow[1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32565929"/>
            <w:placeholder>
              <w:docPart w:val="E25358ABA4EC4F818F6FC07AE00CEAE6"/>
            </w:placeholder>
            <w:dataBinding w:xpath="/equidata/table[6]/equirow[1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875000980"/>
            <w:placeholder>
              <w:docPart w:val="807B5F3F09C943819247228F80CAE261"/>
            </w:placeholder>
            <w:dataBinding w:xpath="/equidata/table[6]/equirow[2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Reserves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82295665"/>
            <w:placeholder>
              <w:docPart w:val="130BFCA0FD444BE6897FDFF30A811A0E"/>
            </w:placeholder>
            <w:dataBinding w:xpath="/equidata/table[6]/equirow[2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20,988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47114329"/>
            <w:placeholder>
              <w:docPart w:val="9B8177D26FEE4BDE8E90065DA2811181"/>
            </w:placeholder>
            <w:dataBinding w:xpath="/equidata/table[6]/equirow[2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25,760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02034572"/>
            <w:placeholder>
              <w:docPart w:val="4F9C99F562D84C7596110F667E7E1342"/>
            </w:placeholder>
            <w:dataBinding w:xpath="/equidata/table[6]/equirow[2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29,203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7791588"/>
            <w:placeholder>
              <w:docPart w:val="AEE4C0813CB143E0AE9087369D96DDFD"/>
            </w:placeholder>
            <w:dataBinding w:xpath="/equidata/table[6]/equirow[2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33,342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05674884"/>
            <w:placeholder>
              <w:docPart w:val="3E4F8D5949154AA1846E26B40C787E65"/>
            </w:placeholder>
            <w:dataBinding w:xpath="/equidata/table[6]/equirow[2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38,441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00405450"/>
            <w:placeholder>
              <w:docPart w:val="FC9B4661D20C4DDEAE9C991241B27F8E"/>
            </w:placeholder>
            <w:dataBinding w:xpath="/equidata/table[6]/equirow[2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45,620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07579833"/>
            <w:placeholder>
              <w:docPart w:val="C9D5016617D24E2797B626DC2C51C9F4"/>
            </w:placeholder>
            <w:dataBinding w:xpath="/equidata/table[6]/equirow[2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b/>
              <w:szCs w:val="16"/>
            </w:rPr>
            <w:alias w:val="Data Item"/>
            <w:id w:val="-1382093350"/>
            <w:placeholder>
              <w:docPart w:val="5446C47E5247458EAF1A2B365A56A363"/>
            </w:placeholder>
            <w:dataBinding w:xpath="/equidata/table[6]/equirow[3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Net Worth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437876313"/>
            <w:placeholder>
              <w:docPart w:val="587B3588D6FC45B6969C617B45B68EB0"/>
            </w:placeholder>
            <w:dataBinding w:xpath="/equidata/table[6]/equirow[3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21,159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324041330"/>
            <w:placeholder>
              <w:docPart w:val="69DBFE9AE8B54737BE931542476A76C2"/>
            </w:placeholder>
            <w:dataBinding w:xpath="/equidata/table[6]/equirow[3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25,931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485468981"/>
            <w:placeholder>
              <w:docPart w:val="10D5A84556DC45129C6BEADF3796FE4E"/>
            </w:placeholder>
            <w:dataBinding w:xpath="/equidata/table[6]/equirow[3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29,374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65522556"/>
            <w:placeholder>
              <w:docPart w:val="0924154D51794A7490933A26A45AE362"/>
            </w:placeholder>
            <w:dataBinding w:xpath="/equidata/table[6]/equirow[3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33,513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954832132"/>
            <w:placeholder>
              <w:docPart w:val="03BDB156EDE54C07A9EC75AAE17AC1CE"/>
            </w:placeholder>
            <w:dataBinding w:xpath="/equidata/table[6]/equirow[3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38,611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900468170"/>
            <w:placeholder>
              <w:docPart w:val="9F88FD1005CC48A8915BB1DB4FF7B5E4"/>
            </w:placeholder>
            <w:dataBinding w:xpath="/equidata/table[6]/equirow[3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45,791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692832585"/>
            <w:placeholder>
              <w:docPart w:val="9D02F15D3CF64ACA857C0C13B863AC6A"/>
            </w:placeholder>
            <w:dataBinding w:xpath="/equidata/table[6]/equirow[3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color w:val="000000"/>
              <w:szCs w:val="16"/>
            </w:rPr>
            <w:alias w:val="Data Item"/>
            <w:id w:val="2029989405"/>
            <w:placeholder>
              <w:docPart w:val="CA625322AD2D4B71B3B47B07B1777367"/>
            </w:placeholder>
            <w:dataBinding w:xpath="/equidata/table[6]/equirow[4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color w:val="000000"/>
                    <w:szCs w:val="16"/>
                  </w:rPr>
                </w:pPr>
                <w:r w:rsidRPr="001E06F8">
                  <w:rPr>
                    <w:rFonts w:eastAsia="Calibri" w:cs="Arial"/>
                    <w:color w:val="000000"/>
                    <w:szCs w:val="16"/>
                    <w:lang w:val="en-GB"/>
                  </w:rPr>
                  <w:t>Total Debt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98071382"/>
            <w:placeholder>
              <w:docPart w:val="760C509D9D884F009D37756ADB50E3E1"/>
            </w:placeholder>
            <w:dataBinding w:xpath="/equidata/table[6]/equirow[4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725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92115939"/>
            <w:placeholder>
              <w:docPart w:val="5E857C3F6FDA4BD9A3BBDEA02E2847C4"/>
            </w:placeholder>
            <w:dataBinding w:xpath="/equidata/table[6]/equirow[4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690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45855317"/>
            <w:placeholder>
              <w:docPart w:val="6C901E12757B499E95243A40DC11179F"/>
            </w:placeholder>
            <w:dataBinding w:xpath="/equidata/table[6]/equirow[4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7469131"/>
            <w:placeholder>
              <w:docPart w:val="89B0799D070E4BE695FAA69D2FF5EFB7"/>
            </w:placeholder>
            <w:dataBinding w:xpath="/equidata/table[6]/equirow[4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62956642"/>
            <w:placeholder>
              <w:docPart w:val="F7659BCE09E540DEA19C169CF5B19390"/>
            </w:placeholder>
            <w:dataBinding w:xpath="/equidata/table[6]/equirow[4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35194749"/>
            <w:placeholder>
              <w:docPart w:val="51984653B70D47058CE06339A552BD3E"/>
            </w:placeholder>
            <w:dataBinding w:xpath="/equidata/table[6]/equirow[4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81945627"/>
            <w:placeholder>
              <w:docPart w:val="97BAAE18612E4D0184645F86D1FD550B"/>
            </w:placeholder>
            <w:dataBinding w:xpath="/equidata/table[6]/equirow[4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sdt>
          <w:sdtPr>
            <w:rPr>
              <w:rFonts w:eastAsia="Calibri" w:cs="Arial"/>
              <w:szCs w:val="16"/>
            </w:rPr>
            <w:alias w:val="Data Item"/>
            <w:id w:val="-640656110"/>
            <w:placeholder>
              <w:docPart w:val="2B202966AC1D4565BC050D8C7EB7385E"/>
            </w:placeholder>
            <w:dataBinding w:xpath="/equidata/table[6]/equirow[5]/label" w:storeItemID="{8AB3A244-BE01-4FF0-A386-8AAD78F0C4B3}"/>
            <w:text/>
          </w:sdtPr>
          <w:sdtContent>
            <w:tc>
              <w:tcPr>
                <w:tcW w:w="279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Minority Interest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72328141"/>
            <w:placeholder>
              <w:docPart w:val="6BC2756B01B14EC9A910B166B642C310"/>
            </w:placeholder>
            <w:dataBinding w:xpath="/equidata/table[6]/equirow[5]/val[1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4879954"/>
            <w:placeholder>
              <w:docPart w:val="3AAFD62D70C54D26AB948D0814DCA18B"/>
            </w:placeholder>
            <w:dataBinding w:xpath="/equidata/table[6]/equirow[5]/val[2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19859997"/>
            <w:placeholder>
              <w:docPart w:val="30C7CE8DC4434E4A818840C86A26F257"/>
            </w:placeholder>
            <w:dataBinding w:xpath="/equidata/table[6]/equirow[5]/val[3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38083190"/>
            <w:placeholder>
              <w:docPart w:val="909CD4AD2B054CA394C7429E90E3096B"/>
            </w:placeholder>
            <w:dataBinding w:xpath="/equidata/table[6]/equirow[5]/val[4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2429638"/>
            <w:placeholder>
              <w:docPart w:val="5264EBBA8BD347BA9632B5908D2DFEDD"/>
            </w:placeholder>
            <w:dataBinding w:xpath="/equidata/table[6]/equirow[5]/val[5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99047572"/>
            <w:placeholder>
              <w:docPart w:val="CAF89B0B8C214AE994C91C02FD6C807E"/>
            </w:placeholder>
            <w:dataBinding w:xpath="/equidata/table[6]/equirow[5]/val[6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39384384"/>
            <w:placeholder>
              <w:docPart w:val="A599C96ACF5D413B910AE96B2B53BAF8"/>
            </w:placeholder>
            <w:dataBinding w:xpath="/equidata/table[6]/equirow[5]/val[7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794353848"/>
            <w:placeholder>
              <w:docPart w:val="6F549F9A448840F580FD013A81B3252B"/>
            </w:placeholder>
            <w:dataBinding w:xpath="/equidata/table[6]/equirow[6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Account Payables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85845999"/>
            <w:placeholder>
              <w:docPart w:val="D0C1FE45DD2B4501BC4AC82AD2A43067"/>
            </w:placeholder>
            <w:dataBinding w:xpath="/equidata/table[6]/equirow[6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3,493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1020013"/>
            <w:placeholder>
              <w:docPart w:val="1FB3BCBDF5E743CAB454CB1B1BF69635"/>
            </w:placeholder>
            <w:dataBinding w:xpath="/equidata/table[6]/equirow[6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4,184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27766362"/>
            <w:placeholder>
              <w:docPart w:val="DF727DC82B4E4B2EABF59280259D1B74"/>
            </w:placeholder>
            <w:dataBinding w:xpath="/equidata/table[6]/equirow[6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5,923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69245337"/>
            <w:placeholder>
              <w:docPart w:val="EB7DFCAF7B7546E4ACD17193B79A7CBA"/>
            </w:placeholder>
            <w:dataBinding w:xpath="/equidata/table[6]/equirow[6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6,806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55987931"/>
            <w:placeholder>
              <w:docPart w:val="D2E24D7369E3435C9D733AB3789ED684"/>
            </w:placeholder>
            <w:dataBinding w:xpath="/equidata/table[6]/equirow[6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7,684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79474291"/>
            <w:placeholder>
              <w:docPart w:val="F98BF3B0E12E4732BA8218CD07E2F985"/>
            </w:placeholder>
            <w:dataBinding w:xpath="/equidata/table[6]/equirow[6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8,682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01597599"/>
            <w:placeholder>
              <w:docPart w:val="FD78E821C1C04223B498CB1EDA6B7F95"/>
            </w:placeholder>
            <w:dataBinding w:xpath="/equidata/table[6]/equirow[6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sdt>
          <w:sdtPr>
            <w:rPr>
              <w:rFonts w:eastAsia="Calibri" w:cs="Arial"/>
              <w:szCs w:val="16"/>
            </w:rPr>
            <w:alias w:val="Data Item"/>
            <w:id w:val="-618144744"/>
            <w:placeholder>
              <w:docPart w:val="7120DB1028804080B3D724AF25DACC52"/>
            </w:placeholder>
            <w:dataBinding w:xpath="/equidata/table[6]/equirow[7]/label" w:storeItemID="{8AB3A244-BE01-4FF0-A386-8AAD78F0C4B3}"/>
            <w:text/>
          </w:sdtPr>
          <w:sdtContent>
            <w:tc>
              <w:tcPr>
                <w:tcW w:w="279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Other Current Liabilities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3391389"/>
            <w:placeholder>
              <w:docPart w:val="7109728B613D4850B8F1D08A1A1A29FC"/>
            </w:placeholder>
            <w:dataBinding w:xpath="/equidata/table[6]/equirow[7]/val[1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2,885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70533220"/>
            <w:placeholder>
              <w:docPart w:val="367F830CE89547B683B6A7B7A57358F7"/>
            </w:placeholder>
            <w:dataBinding w:xpath="/equidata/table[6]/equirow[7]/val[2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3,412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9971900"/>
            <w:placeholder>
              <w:docPart w:val="29749B47DD73462693E933E228AC0C9F"/>
            </w:placeholder>
            <w:dataBinding w:xpath="/equidata/table[6]/equirow[7]/val[3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4,007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46801502"/>
            <w:placeholder>
              <w:docPart w:val="E2E84D8CAA5C485289442FA8A857604D"/>
            </w:placeholder>
            <w:dataBinding w:xpath="/equidata/table[6]/equirow[7]/val[4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4,605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69791266"/>
            <w:placeholder>
              <w:docPart w:val="C7E65673D70A45CBA90F2C9A83E3CEDB"/>
            </w:placeholder>
            <w:dataBinding w:xpath="/equidata/table[6]/equirow[7]/val[5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5,199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80660261"/>
            <w:placeholder>
              <w:docPart w:val="CA793492A36D4A558543B7BF3BAF530E"/>
            </w:placeholder>
            <w:dataBinding w:xpath="/equidata/table[6]/equirow[7]/val[6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5,874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98865191"/>
            <w:placeholder>
              <w:docPart w:val="1F2AEAF3A6E14652BB584FB63F61A9BA"/>
            </w:placeholder>
            <w:dataBinding w:xpath="/equidata/table[6]/equirow[7]/val[7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1226187279"/>
            <w:placeholder>
              <w:docPart w:val="E44B703A98934A73BD61D9CBC42702ED"/>
            </w:placeholder>
            <w:dataBinding w:xpath="/equidata/table[6]/equirow[8]/label" w:storeItemID="{8AB3A244-BE01-4FF0-A386-8AAD78F0C4B3}"/>
            <w:text/>
          </w:sdtPr>
          <w:sdtContent>
            <w:tc>
              <w:tcPr>
                <w:tcW w:w="279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Total Liabilities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575558925"/>
            <w:placeholder>
              <w:docPart w:val="27E043116F2F49C7B2FB2C89F10DCA3D"/>
            </w:placeholder>
            <w:dataBinding w:xpath="/equidata/table[6]/equirow[8]/val[1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29,508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556199779"/>
            <w:placeholder>
              <w:docPart w:val="E4B7C39A9D714D16B8C09D9D643BB4B0"/>
            </w:placeholder>
            <w:dataBinding w:xpath="/equidata/table[6]/equirow[8]/val[2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35,846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98601339"/>
            <w:placeholder>
              <w:docPart w:val="5E30AF1848A540F0A898350978254CFA"/>
            </w:placeholder>
            <w:dataBinding w:xpath="/equidata/table[6]/equirow[8]/val[3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41,686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612793096"/>
            <w:placeholder>
              <w:docPart w:val="1520803155984ED1AE6B4008478A3DF1"/>
            </w:placeholder>
            <w:dataBinding w:xpath="/equidata/table[6]/equirow[8]/val[4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47,305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672417278"/>
            <w:placeholder>
              <w:docPart w:val="DF33366206EB4586BC4AE7796496A269"/>
            </w:placeholder>
            <w:dataBinding w:xpath="/equidata/table[6]/equirow[8]/val[5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53,877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418851829"/>
            <w:placeholder>
              <w:docPart w:val="3996588101DE40ACA3BB48F5A048A505"/>
            </w:placeholder>
            <w:dataBinding w:xpath="/equidata/table[6]/equirow[8]/val[6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62,729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953829205"/>
            <w:placeholder>
              <w:docPart w:val="E10F958E2A4C47109E81DDEB3CEB5099"/>
            </w:placeholder>
            <w:dataBinding w:xpath="/equidata/table[6]/equirow[8]/val[7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sdt>
          <w:sdtPr>
            <w:rPr>
              <w:rFonts w:eastAsia="Calibri" w:cs="Arial"/>
              <w:szCs w:val="16"/>
            </w:rPr>
            <w:alias w:val="Data Item"/>
            <w:id w:val="1366644038"/>
            <w:placeholder>
              <w:docPart w:val="A92319D54AC943499D32F38BC1DDCD98"/>
            </w:placeholder>
            <w:dataBinding w:xpath="/equidata/table[6]/equirow[9]/label" w:storeItemID="{8AB3A244-BE01-4FF0-A386-8AAD78F0C4B3}"/>
            <w:text/>
          </w:sdtPr>
          <w:sdtContent>
            <w:tc>
              <w:tcPr>
                <w:tcW w:w="279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Gross Fixed Assets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52739634"/>
            <w:placeholder>
              <w:docPart w:val="89D63F1E74734401B18F519255DE0A3F"/>
            </w:placeholder>
            <w:dataBinding w:xpath="/equidata/table[6]/equirow[9]/val[1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14,864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29449730"/>
            <w:placeholder>
              <w:docPart w:val="6937B52741F24665B7E9104FA4414C3B"/>
            </w:placeholder>
            <w:dataBinding w:xpath="/equidata/table[6]/equirow[9]/val[2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18,156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2149454"/>
            <w:placeholder>
              <w:docPart w:val="A8987C3C75D14D5EB9C7B046CAA6FE3A"/>
            </w:placeholder>
            <w:dataBinding w:xpath="/equidata/table[6]/equirow[9]/val[3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22,529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88534060"/>
            <w:placeholder>
              <w:docPart w:val="9EBD894C9FBB4FA78DB2ECDAF9B6D03E"/>
            </w:placeholder>
            <w:dataBinding w:xpath="/equidata/table[6]/equirow[9]/val[4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23,779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013457"/>
            <w:placeholder>
              <w:docPart w:val="473874F65B7B438C8291BF862690838B"/>
            </w:placeholder>
            <w:dataBinding w:xpath="/equidata/table[6]/equirow[9]/val[5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26,279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95024742"/>
            <w:placeholder>
              <w:docPart w:val="0F637B27B0544537A9A6DA831E0F40DB"/>
            </w:placeholder>
            <w:dataBinding w:xpath="/equidata/table[6]/equirow[9]/val[6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30,029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38508263"/>
            <w:placeholder>
              <w:docPart w:val="414A818114FE4DF0ADA3A6561629F492"/>
            </w:placeholder>
            <w:dataBinding w:xpath="/equidata/table[6]/equirow[9]/val[7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367641749"/>
            <w:placeholder>
              <w:docPart w:val="9F264D4728B7427584CC94CEF6F7875C"/>
            </w:placeholder>
            <w:dataBinding w:xpath="/equidata/table[6]/equirow[10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Acc. Depreciation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35172060"/>
            <w:placeholder>
              <w:docPart w:val="699CE21ED6BE4BEA9491D7B9CA0C9186"/>
            </w:placeholder>
            <w:dataBinding w:xpath="/equidata/table[6]/equirow[10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(1,344)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71292997"/>
            <w:placeholder>
              <w:docPart w:val="8D074753F008406A8A9DA17DB7BEF6F2"/>
            </w:placeholder>
            <w:dataBinding w:xpath="/equidata/table[6]/equirow[10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(3,234)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2950491"/>
            <w:placeholder>
              <w:docPart w:val="40D109A3DAAC489D8B03F5C935C42989"/>
            </w:placeholder>
            <w:dataBinding w:xpath="/equidata/table[6]/equirow[10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(5,497)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31224708"/>
            <w:placeholder>
              <w:docPart w:val="B91A62B2876C4CC7BADCB8A96B754E78"/>
            </w:placeholder>
            <w:dataBinding w:xpath="/equidata/table[6]/equirow[10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(8,077)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9674498"/>
            <w:placeholder>
              <w:docPart w:val="51FE992BD33B4F10BFED7740DEBE882E"/>
            </w:placeholder>
            <w:dataBinding w:xpath="/equidata/table[6]/equirow[10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(10,981)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55912215"/>
            <w:placeholder>
              <w:docPart w:val="2DB7FDA08D6A442D8E1C1A55C0673898"/>
            </w:placeholder>
            <w:dataBinding w:xpath="/equidata/table[6]/equirow[10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(14,278)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05932763"/>
            <w:placeholder>
              <w:docPart w:val="37C2DCE702C941439B951B84B75858FE"/>
            </w:placeholder>
            <w:dataBinding w:xpath="/equidata/table[6]/equirow[10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614138316"/>
            <w:placeholder>
              <w:docPart w:val="03652FA055344989BC33FD6F06A13BA0"/>
            </w:placeholder>
            <w:dataBinding w:xpath="/equidata/table[6]/equirow[11]/label" w:storeItemID="{8AB3A244-BE01-4FF0-A386-8AAD78F0C4B3}"/>
            <w:text/>
          </w:sdtPr>
          <w:sdtContent>
            <w:tc>
              <w:tcPr>
                <w:tcW w:w="279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Capital WIP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78647683"/>
            <w:placeholder>
              <w:docPart w:val="D0CA418A47334A548D44A26E83694F58"/>
            </w:placeholder>
            <w:dataBinding w:xpath="/equidata/table[6]/equirow[11]/val[1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1,229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73307282"/>
            <w:placeholder>
              <w:docPart w:val="2DD9925707AE41A5B00FD5A077C78FAE"/>
            </w:placeholder>
            <w:dataBinding w:xpath="/equidata/table[6]/equirow[11]/val[2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2,403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49491745"/>
            <w:placeholder>
              <w:docPart w:val="F32FEE72FCE14D2A84CF3F9733A35A1A"/>
            </w:placeholder>
            <w:dataBinding w:xpath="/equidata/table[6]/equirow[11]/val[3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2,264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41147030"/>
            <w:placeholder>
              <w:docPart w:val="CD2BAFE945044AFB9D5E7F76E1D3097F"/>
            </w:placeholder>
            <w:dataBinding w:xpath="/equidata/table[6]/equirow[11]/val[4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1,000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18772459"/>
            <w:placeholder>
              <w:docPart w:val="7D90D029A3E04A04A22FCD11D12FC39A"/>
            </w:placeholder>
            <w:dataBinding w:xpath="/equidata/table[6]/equirow[11]/val[5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1,000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95935166"/>
            <w:placeholder>
              <w:docPart w:val="7475BE2689C24893992BBFC253740CBE"/>
            </w:placeholder>
            <w:dataBinding w:xpath="/equidata/table[6]/equirow[11]/val[6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1,000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09003293"/>
            <w:placeholder>
              <w:docPart w:val="545229D3FC05463D8AD2ABD5A72223E9"/>
            </w:placeholder>
            <w:dataBinding w:xpath="/equidata/table[6]/equirow[11]/val[7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855639227"/>
            <w:placeholder>
              <w:docPart w:val="6586FCCB43FA4C12BA6B21CCF5EFDA56"/>
            </w:placeholder>
            <w:dataBinding w:xpath="/equidata/table[6]/equirow[12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Others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33045921"/>
            <w:placeholder>
              <w:docPart w:val="EB2B1B994B53489588AEC78D71ABFF55"/>
            </w:placeholder>
            <w:dataBinding w:xpath="/equidata/table[6]/equirow[12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382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05316903"/>
            <w:placeholder>
              <w:docPart w:val="75AB98CA622245EB855EC619B3592E33"/>
            </w:placeholder>
            <w:dataBinding w:xpath="/equidata/table[6]/equirow[12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579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06891018"/>
            <w:placeholder>
              <w:docPart w:val="DA92746B17264FC7AD412F292E0927DE"/>
            </w:placeholder>
            <w:dataBinding w:xpath="/equidata/table[6]/equirow[12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430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72262611"/>
            <w:placeholder>
              <w:docPart w:val="EF807353BD2C4F62AF6926DEC9613DBC"/>
            </w:placeholder>
            <w:dataBinding w:xpath="/equidata/table[6]/equirow[12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5,443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82860494"/>
            <w:placeholder>
              <w:docPart w:val="AFE6A3A374F34EE79709279A028CD34A"/>
            </w:placeholder>
            <w:dataBinding w:xpath="/equidata/table[6]/equirow[12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7,443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35092297"/>
            <w:placeholder>
              <w:docPart w:val="92BF0DD03EBA45BFA65DE729107D7F5A"/>
            </w:placeholder>
            <w:dataBinding w:xpath="/equidata/table[6]/equirow[12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7,693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57717478"/>
            <w:placeholder>
              <w:docPart w:val="F7E8059AA65D40A793233FEBFEC8EB9A"/>
            </w:placeholder>
            <w:dataBinding w:xpath="/equidata/table[6]/equirow[12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1507194553"/>
            <w:placeholder>
              <w:docPart w:val="0F90D280E0F141889FA6494782CAD83F"/>
            </w:placeholder>
            <w:dataBinding w:xpath="/equidata/table[6]/equirow[13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Inventory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02595495"/>
            <w:placeholder>
              <w:docPart w:val="4923BDEE10AD4664A442B8C6D4D100FA"/>
            </w:placeholder>
            <w:dataBinding w:xpath="/equidata/table[6]/equirow[13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6,016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46610242"/>
            <w:placeholder>
              <w:docPart w:val="B3BDEF7CEB7F4E4E90DA42980F6CB187"/>
            </w:placeholder>
            <w:dataBinding w:xpath="/equidata/table[6]/equirow[13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8,170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54803179"/>
            <w:placeholder>
              <w:docPart w:val="B8E33EDD0B9E4E359485EFA32C273F1A"/>
            </w:placeholder>
            <w:dataBinding w:xpath="/equidata/table[6]/equirow[13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10,497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22417936"/>
            <w:placeholder>
              <w:docPart w:val="8813C38E1E334FFEB55537B1E1071F1F"/>
            </w:placeholder>
            <w:dataBinding w:xpath="/equidata/table[6]/equirow[13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12,062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83027515"/>
            <w:placeholder>
              <w:docPart w:val="80D497FDF5514229A77F21E57DEE0CAE"/>
            </w:placeholder>
            <w:dataBinding w:xpath="/equidata/table[6]/equirow[13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13,620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61067528"/>
            <w:placeholder>
              <w:docPart w:val="8C939EA2BD9F43A5BA6E50169B7098D5"/>
            </w:placeholder>
            <w:dataBinding w:xpath="/equidata/table[6]/equirow[13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15,389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43232888"/>
            <w:placeholder>
              <w:docPart w:val="36B8357A995D41FE85A66BD5A0EA5C1E"/>
            </w:placeholder>
            <w:dataBinding w:xpath="/equidata/table[6]/equirow[13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658778347"/>
            <w:placeholder>
              <w:docPart w:val="3A21A97B506A440795B7A2B0D3F109F6"/>
            </w:placeholder>
            <w:dataBinding w:xpath="/equidata/table[6]/equirow[14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Receivables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85920720"/>
            <w:placeholder>
              <w:docPart w:val="A374720EF2F9460384E3D810FCAF4AF7"/>
            </w:placeholder>
            <w:dataBinding w:xpath="/equidata/table[6]/equirow[14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5,922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52194783"/>
            <w:placeholder>
              <w:docPart w:val="B490B5AFCB1C4D22A5D02DFCF246B678"/>
            </w:placeholder>
            <w:dataBinding w:xpath="/equidata/table[6]/equirow[14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5,705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87902190"/>
            <w:placeholder>
              <w:docPart w:val="1E570B519F4440418F00A292F4C4CCDC"/>
            </w:placeholder>
            <w:dataBinding w:xpath="/equidata/table[6]/equirow[14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7,825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09519792"/>
            <w:placeholder>
              <w:docPart w:val="5EA748CBC5A44C5F999EBAE5B2CE7393"/>
            </w:placeholder>
            <w:dataBinding w:xpath="/equidata/table[6]/equirow[14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8,991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03718694"/>
            <w:placeholder>
              <w:docPart w:val="978CD1CC86DD41BABCC2979E4B20F219"/>
            </w:placeholder>
            <w:dataBinding w:xpath="/equidata/table[6]/equirow[14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10,152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42790379"/>
            <w:placeholder>
              <w:docPart w:val="AA039776CA5B43A9B15BAF53B954732D"/>
            </w:placeholder>
            <w:dataBinding w:xpath="/equidata/table[6]/equirow[14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11,471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42828178"/>
            <w:placeholder>
              <w:docPart w:val="AFEEB11068D144E5B4C1D519FBC1BFD4"/>
            </w:placeholder>
            <w:dataBinding w:xpath="/equidata/table[6]/equirow[14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908912511"/>
            <w:placeholder>
              <w:docPart w:val="A4C74BA5B1F04302BD6A2AA05E212374"/>
            </w:placeholder>
            <w:dataBinding w:xpath="/equidata/table[6]/equirow[15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Other current assets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16860139"/>
            <w:placeholder>
              <w:docPart w:val="C3228F4A85C44C3899A22ED1D77555AE"/>
            </w:placeholder>
            <w:dataBinding w:xpath="/equidata/table[6]/equirow[15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544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51442306"/>
            <w:placeholder>
              <w:docPart w:val="326A9210CF474654A3676D7FDB7D2264"/>
            </w:placeholder>
            <w:dataBinding w:xpath="/equidata/table[6]/equirow[15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650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63650099"/>
            <w:placeholder>
              <w:docPart w:val="CA0E96F49A5643009B027C15766414EE"/>
            </w:placeholder>
            <w:dataBinding w:xpath="/equidata/table[6]/equirow[15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1,844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129579814"/>
            <w:placeholder>
              <w:docPart w:val="E25788BDD104407F90080C8DE1647161"/>
            </w:placeholder>
            <w:dataBinding w:xpath="/equidata/table[6]/equirow[15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174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59981348"/>
            <w:placeholder>
              <w:docPart w:val="E18B2EF2E9E7466084B56968899CA859"/>
            </w:placeholder>
            <w:dataBinding w:xpath="/equidata/table[6]/equirow[15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348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89536134"/>
            <w:placeholder>
              <w:docPart w:val="D6248379982346BD986AD187A69D4D97"/>
            </w:placeholder>
            <w:dataBinding w:xpath="/equidata/table[6]/equirow[15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289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63270240"/>
            <w:placeholder>
              <w:docPart w:val="44A8E77B937E4B5C915EBD72C56C7D19"/>
            </w:placeholder>
            <w:dataBinding w:xpath="/equidata/table[6]/equirow[15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795859894"/>
            <w:placeholder>
              <w:docPart w:val="B362263FCAE34EAF835C701B907DA8AD"/>
            </w:placeholder>
            <w:dataBinding w:xpath="/equidata/table[6]/equirow[16]/label" w:storeItemID="{8AB3A244-BE01-4FF0-A386-8AAD78F0C4B3}"/>
            <w:text/>
          </w:sdtPr>
          <w:sdtContent>
            <w:tc>
              <w:tcPr>
                <w:tcW w:w="279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Cash &amp; Cash Equivalents.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2744989"/>
            <w:placeholder>
              <w:docPart w:val="62DC0270107A42DBA558300616422061"/>
            </w:placeholder>
            <w:dataBinding w:xpath="/equidata/table[6]/equirow[16]/val[1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1,503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05442783"/>
            <w:placeholder>
              <w:docPart w:val="A48BDF80FF384917887440082A5F5BCB"/>
            </w:placeholder>
            <w:dataBinding w:xpath="/equidata/table[6]/equirow[16]/val[2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2,987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80964347"/>
            <w:placeholder>
              <w:docPart w:val="91CB10B45AAF485DBFB170FE0E3C9387"/>
            </w:placeholder>
            <w:dataBinding w:xpath="/equidata/table[6]/equirow[16]/val[3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1,266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39465475"/>
            <w:placeholder>
              <w:docPart w:val="BD99FF1D26104353A69E40A47EDF3900"/>
            </w:placeholder>
            <w:dataBinding w:xpath="/equidata/table[6]/equirow[16]/val[4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3,390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5115065"/>
            <w:placeholder>
              <w:docPart w:val="FB2A92F8CB4A4F4DA210169F144097C4"/>
            </w:placeholder>
            <w:dataBinding w:xpath="/equidata/table[6]/equirow[16]/val[5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5,459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40388690"/>
            <w:placeholder>
              <w:docPart w:val="5966EC17E7AC4C01BE3CDF7704446CBD"/>
            </w:placeholder>
            <w:dataBinding w:xpath="/equidata/table[6]/equirow[16]/val[6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10,566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66021673"/>
            <w:placeholder>
              <w:docPart w:val="0E096EE804C64B9289BDBBD9DE09F612"/>
            </w:placeholder>
            <w:dataBinding w:xpath="/equidata/table[6]/equirow[16]/val[7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sdt>
          <w:sdtPr>
            <w:rPr>
              <w:rFonts w:eastAsia="Calibri" w:cs="Arial"/>
              <w:b/>
              <w:szCs w:val="16"/>
            </w:rPr>
            <w:alias w:val="Data Item"/>
            <w:id w:val="-928956232"/>
            <w:placeholder>
              <w:docPart w:val="4703FF1684FF4458AF49200D7CC9448F"/>
            </w:placeholder>
            <w:dataBinding w:xpath="/equidata/table[6]/equirow[17]/label" w:storeItemID="{8AB3A244-BE01-4FF0-A386-8AAD78F0C4B3}"/>
            <w:text/>
          </w:sdtPr>
          <w:sdtContent>
            <w:tc>
              <w:tcPr>
                <w:tcW w:w="279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Total Assets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442844660"/>
            <w:placeholder>
              <w:docPart w:val="68839EDE83344D5A9B8ACA40CD1FE9BB"/>
            </w:placeholder>
            <w:dataBinding w:xpath="/equidata/table[6]/equirow[17]/val[1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29,508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30702396"/>
            <w:placeholder>
              <w:docPart w:val="7F4125B56C3F4060802EFBE0E6060A22"/>
            </w:placeholder>
            <w:dataBinding w:xpath="/equidata/table[6]/equirow[17]/val[2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35,846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165632535"/>
            <w:placeholder>
              <w:docPart w:val="4742FD6EA00641CDA7FBB807BBFE95A1"/>
            </w:placeholder>
            <w:dataBinding w:xpath="/equidata/table[6]/equirow[17]/val[3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41,686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760674216"/>
            <w:placeholder>
              <w:docPart w:val="F0AEB7DF8CB64E7DAD92A652C3E71BE5"/>
            </w:placeholder>
            <w:dataBinding w:xpath="/equidata/table[6]/equirow[17]/val[4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47,305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733459673"/>
            <w:placeholder>
              <w:docPart w:val="78FA15B57B98423D82C9899E865761C7"/>
            </w:placeholder>
            <w:dataBinding w:xpath="/equidata/table[6]/equirow[17]/val[5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53,877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140568109"/>
            <w:placeholder>
              <w:docPart w:val="A23AE1E97E5840139997B7AF03B18754"/>
            </w:placeholder>
            <w:dataBinding w:xpath="/equidata/table[6]/equirow[17]/val[6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62,729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239525949"/>
            <w:placeholder>
              <w:docPart w:val="C177131F40C14AC3AAAF120E5A95779C"/>
            </w:placeholder>
            <w:dataBinding w:xpath="/equidata/table[6]/equirow[17]/val[7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792132441"/>
            <w:placeholder>
              <w:docPart w:val="F721FEFC805D4FC592193CACCF1D9A9F"/>
            </w:placeholder>
            <w:dataBinding w:xpath="/equidata/table[6]/equirow[18]/label" w:storeItemID="{8AB3A244-BE01-4FF0-A386-8AAD78F0C4B3}"/>
            <w:text/>
          </w:sdtPr>
          <w:sdtContent>
            <w:tc>
              <w:tcPr>
                <w:tcW w:w="279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Non-Cash WC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93523747"/>
            <w:placeholder>
              <w:docPart w:val="08D13F77B6954C94A3DD81279F4D4D85"/>
            </w:placeholder>
            <w:dataBinding w:xpath="/equidata/table[6]/equirow[18]/val[1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6,201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22100775"/>
            <w:placeholder>
              <w:docPart w:val="A1F706821CB647D7822E7BCABF1ECA83"/>
            </w:placeholder>
            <w:dataBinding w:xpath="/equidata/table[6]/equirow[18]/val[2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7,003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47184315"/>
            <w:placeholder>
              <w:docPart w:val="CA18D572E6074350A50E1EE6D71218E2"/>
            </w:placeholder>
            <w:dataBinding w:xpath="/equidata/table[6]/equirow[18]/val[3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10,327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00089348"/>
            <w:placeholder>
              <w:docPart w:val="31C20069273D493C89BE11904F62D3FA"/>
            </w:placeholder>
            <w:dataBinding w:xpath="/equidata/table[6]/equirow[18]/val[4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9,922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96078507"/>
            <w:placeholder>
              <w:docPart w:val="0ED9414AAFB042F692726EE7217BD066"/>
            </w:placeholder>
            <w:dataBinding w:xpath="/equidata/table[6]/equirow[18]/val[5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11,355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57454778"/>
            <w:placeholder>
              <w:docPart w:val="3E80374781EB46E0B6E5A6F0BDCA0CFC"/>
            </w:placeholder>
            <w:dataBinding w:xpath="/equidata/table[6]/equirow[18]/val[6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12,725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04247307"/>
            <w:placeholder>
              <w:docPart w:val="D29665E665C6414C96EDEA520AAC0D59"/>
            </w:placeholder>
            <w:dataBinding w:xpath="/equidata/table[6]/equirow[18]/val[7]" w:storeItemID="{8AB3A244-BE01-4FF0-A386-8AAD78F0C4B3}"/>
            <w:text/>
          </w:sdtPr>
          <w:sdtContent>
            <w:tc>
              <w:tcPr>
                <w:tcW w:w="1170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311327199"/>
            <w:placeholder>
              <w:docPart w:val="D32511A27E004754B0AB4333EB737963"/>
            </w:placeholder>
            <w:dataBinding w:xpath="/equidata/table[6]/equirow[19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Cash Conv. Cycle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58296590"/>
            <w:placeholder>
              <w:docPart w:val="87EFB2E00BF948F0B44ADA932A966296"/>
            </w:placeholder>
            <w:dataBinding w:xpath="/equidata/table[6]/equirow[19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70.7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51973617"/>
            <w:placeholder>
              <w:docPart w:val="2EF12D1BE3564CAEBE54A2D4E1B4858B"/>
            </w:placeholder>
            <w:dataBinding w:xpath="/equidata/table[6]/equirow[19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74.0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51360657"/>
            <w:placeholder>
              <w:docPart w:val="5DDA674F0612415596D8F92D12832973"/>
            </w:placeholder>
            <w:dataBinding w:xpath="/equidata/table[6]/equirow[19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78.7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11293554"/>
            <w:placeholder>
              <w:docPart w:val="B2359DB9DD044BABA9082B78D8B80132"/>
            </w:placeholder>
            <w:dataBinding w:xpath="/equidata/table[6]/equirow[19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81.5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50558459"/>
            <w:placeholder>
              <w:docPart w:val="7E460C6F56A247E9921FFC5AF8C3B9E3"/>
            </w:placeholder>
            <w:dataBinding w:xpath="/equidata/table[6]/equirow[19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82.9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8215657"/>
            <w:placeholder>
              <w:docPart w:val="3AC9156DE729402E96571420050E3431"/>
            </w:placeholder>
            <w:dataBinding w:xpath="/equidata/table[6]/equirow[19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83.0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137525911"/>
            <w:placeholder>
              <w:docPart w:val="5F6CB7FD6ECD46769173554FE7CF4437"/>
            </w:placeholder>
            <w:dataBinding w:xpath="/equidata/table[6]/equirow[19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937549010"/>
            <w:placeholder>
              <w:docPart w:val="917F4AE811A4486FA7A6647EDBB68F11"/>
            </w:placeholder>
            <w:dataBinding w:xpath="/equidata/table[6]/equirow[20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WC Turnover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495909792"/>
            <w:placeholder>
              <w:docPart w:val="5D93F736EB834B53861EC4FA7A30BB1F"/>
            </w:placeholder>
            <w:dataBinding w:xpath="/equidata/table[6]/equirow[20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7.4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09038777"/>
            <w:placeholder>
              <w:docPart w:val="AE46542E9ADD4E558F56A47F8746FDA5"/>
            </w:placeholder>
            <w:dataBinding w:xpath="/equidata/table[6]/equirow[20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7.6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53080317"/>
            <w:placeholder>
              <w:docPart w:val="34B19A358B204387A4B5492292BABE8F"/>
            </w:placeholder>
            <w:dataBinding w:xpath="/equidata/table[6]/equirow[20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3136017"/>
            <w:placeholder>
              <w:docPart w:val="E16FDA2C6D464CFE951027576FB7658B"/>
            </w:placeholder>
            <w:dataBinding w:xpath="/equidata/table[6]/equirow[20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81779742"/>
            <w:placeholder>
              <w:docPart w:val="B056538BE95749CDA8B99A5E66E628EB"/>
            </w:placeholder>
            <w:dataBinding w:xpath="/equidata/table[6]/equirow[20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60947530"/>
            <w:placeholder>
              <w:docPart w:val="39B3D1F243D845139AF511366339C7B2"/>
            </w:placeholder>
            <w:dataBinding w:xpath="/equidata/table[6]/equirow[20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09610115"/>
            <w:placeholder>
              <w:docPart w:val="AEC18840DCA54A14879C207ACADF7C67"/>
            </w:placeholder>
            <w:dataBinding w:xpath="/equidata/table[6]/equirow[20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1483377559"/>
            <w:placeholder>
              <w:docPart w:val="C78DAD0EEC91460194FD56DF49C1A2CC"/>
            </w:placeholder>
            <w:dataBinding w:xpath="/equidata/table[6]/equirow[21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Gross Asset Turnover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07008091"/>
            <w:placeholder>
              <w:docPart w:val="29A50B64E84A42519C4B97D3617128EB"/>
            </w:placeholder>
            <w:dataBinding w:xpath="/equidata/table[6]/equirow[21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310.7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51480889"/>
            <w:placeholder>
              <w:docPart w:val="DF857B9F42E942FBB053F023E3995D9B"/>
            </w:placeholder>
            <w:dataBinding w:xpath="/equidata/table[6]/equirow[21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292.9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51759690"/>
            <w:placeholder>
              <w:docPart w:val="372BCDC9A3144E2F93B6C317AA81713E"/>
            </w:placeholder>
            <w:dataBinding w:xpath="/equidata/table[6]/equirow[21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268.9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05547811"/>
            <w:placeholder>
              <w:docPart w:val="BC5B79D0AE674479BCF16434641496DB"/>
            </w:placeholder>
            <w:dataBinding w:xpath="/equidata/table[6]/equirow[21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292.8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36733561"/>
            <w:placeholder>
              <w:docPart w:val="C6EFC642C3BD4344AD6FEC9DDDE37139"/>
            </w:placeholder>
            <w:dataBinding w:xpath="/equidata/table[6]/equirow[21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299.2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113277610"/>
            <w:placeholder>
              <w:docPart w:val="9D9747D4B81C4606A1E28EDE49D356E7"/>
            </w:placeholder>
            <w:dataBinding w:xpath="/equidata/table[6]/equirow[21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295.8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18099991"/>
            <w:placeholder>
              <w:docPart w:val="80C296620BD14D008CE66FC418E91B4C"/>
            </w:placeholder>
            <w:dataBinding w:xpath="/equidata/table[6]/equirow[21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269846660"/>
            <w:placeholder>
              <w:docPart w:val="40643676DB84410A997C0BFB9DE21714"/>
            </w:placeholder>
            <w:dataBinding w:xpath="/equidata/table[6]/equirow[22]/label" w:storeItemID="{8AB3A244-BE01-4FF0-A386-8AAD78F0C4B3}"/>
            <w:text/>
          </w:sdtPr>
          <w:sdtContent>
            <w:tc>
              <w:tcPr>
                <w:tcW w:w="2790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Net Asset Turnover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03050993"/>
            <w:placeholder>
              <w:docPart w:val="73E4074C758C4EDB8CF8E4B8736B2477"/>
            </w:placeholder>
            <w:dataBinding w:xpath="/equidata/table[6]/equirow[22]/val[1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313.1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43408622"/>
            <w:placeholder>
              <w:docPart w:val="1AA54E42B6D64ED59E3B91F35E93643E"/>
            </w:placeholder>
            <w:dataBinding w:xpath="/equidata/table[6]/equirow[22]/val[2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306.9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84769662"/>
            <w:placeholder>
              <w:docPart w:val="B642C174F280480F9794E2D242B1A401"/>
            </w:placeholder>
            <w:dataBinding w:xpath="/equidata/table[6]/equirow[22]/val[3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314.0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48548512"/>
            <w:placeholder>
              <w:docPart w:val="C2B3CF91FEF5485ABFC1EA07EF798AB6"/>
            </w:placeholder>
            <w:dataBinding w:xpath="/equidata/table[6]/equirow[22]/val[4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416.9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5823332"/>
            <w:placeholder>
              <w:docPart w:val="60C3B708233546658F399293D2D15AB8"/>
            </w:placeholder>
            <w:dataBinding w:xpath="/equidata/table[6]/equirow[22]/val[5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482.3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60368175"/>
            <w:placeholder>
              <w:docPart w:val="7A5B879DC2DE47B6A1A531BC7678D457"/>
            </w:placeholder>
            <w:dataBinding w:xpath="/equidata/table[6]/equirow[22]/val[6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530.3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00367790"/>
            <w:placeholder>
              <w:docPart w:val="EFAFAA1F5E64433EB5816356A0EE982F"/>
            </w:placeholder>
            <w:dataBinding w:xpath="/equidata/table[6]/equirow[22]/val[7]" w:storeItemID="{8AB3A244-BE01-4FF0-A386-8AAD78F0C4B3}"/>
            <w:text/>
          </w:sdtPr>
          <w:sdtContent>
            <w:tc>
              <w:tcPr>
                <w:tcW w:w="1170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181978569"/>
            <w:placeholder>
              <w:docPart w:val="0AC358ED19FA4934BB595DDBF3DD09C6"/>
            </w:placeholder>
            <w:dataBinding w:xpath="/equidata/table[6]/equirow[23]/label" w:storeItemID="{8AB3A244-BE01-4FF0-A386-8AAD78F0C4B3}"/>
            <w:text/>
          </w:sdtPr>
          <w:sdtContent>
            <w:tc>
              <w:tcPr>
                <w:tcW w:w="279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Net D/E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06261632"/>
            <w:placeholder>
              <w:docPart w:val="9059A85D58E14A41BE47F5BFFF6C60C0"/>
            </w:placeholder>
            <w:dataBinding w:xpath="/equidata/table[6]/equirow[23]/val[1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85324015"/>
            <w:placeholder>
              <w:docPart w:val="3FCB2DD00D574486B7295F48BE19BE2C"/>
            </w:placeholder>
            <w:dataBinding w:xpath="/equidata/table[6]/equirow[23]/val[2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(0.1)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42335893"/>
            <w:placeholder>
              <w:docPart w:val="7EF114825EED41C798393BCF01D3BBF7"/>
            </w:placeholder>
            <w:dataBinding w:xpath="/equidata/table[6]/equirow[23]/val[3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36233739"/>
            <w:placeholder>
              <w:docPart w:val="4E0B9B3CE7D94BA091AA5678AFC7E26A"/>
            </w:placeholder>
            <w:dataBinding w:xpath="/equidata/table[6]/equirow[23]/val[4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(0.1)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873409403"/>
            <w:placeholder>
              <w:docPart w:val="A9D5333463FF485680957B7D74AD82C3"/>
            </w:placeholder>
            <w:dataBinding w:xpath="/equidata/table[6]/equirow[23]/val[5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(0.1)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69280088"/>
            <w:placeholder>
              <w:docPart w:val="AA126062D4664BD382E45DAF37F6C8F4"/>
            </w:placeholder>
            <w:dataBinding w:xpath="/equidata/table[6]/equirow[23]/val[6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(0.2)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00346027"/>
            <w:placeholder>
              <w:docPart w:val="A0CB6F92D3AE4BAEB006D0BBC48C0D79"/>
            </w:placeholder>
            <w:dataBinding w:xpath="/equidata/table[6]/equirow[23]/val[7]" w:storeItemID="{8AB3A244-BE01-4FF0-A386-8AAD78F0C4B3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0.0</w:t>
                </w:r>
              </w:p>
            </w:tc>
          </w:sdtContent>
        </w:sdt>
      </w:tr>
    </w:tbl>
    <w:p w:rsidR="001E06F8" w:rsidRPr="00F93F89" w:rsidRDefault="001E06F8" w:rsidP="003B2EA7">
      <w:pPr>
        <w:spacing w:before="80" w:after="0" w:line="240" w:lineRule="exact"/>
        <w:ind w:left="-3357"/>
        <w:jc w:val="both"/>
        <w:rPr>
          <w:rFonts w:ascii="Futura Lt BT" w:hAnsi="Futura Lt BT"/>
          <w:b/>
          <w:sz w:val="20"/>
          <w:szCs w:val="20"/>
        </w:rPr>
      </w:pPr>
    </w:p>
    <w:tbl>
      <w:tblPr>
        <w:tblStyle w:val="EquirusTable"/>
        <w:tblW w:w="10980" w:type="dxa"/>
        <w:tblInd w:w="-3357" w:type="dxa"/>
        <w:tblLook w:val="04A0" w:firstRow="1" w:lastRow="0" w:firstColumn="1" w:lastColumn="0" w:noHBand="0" w:noVBand="1"/>
      </w:tblPr>
      <w:tblGrid>
        <w:gridCol w:w="2783"/>
        <w:gridCol w:w="1171"/>
        <w:gridCol w:w="1171"/>
        <w:gridCol w:w="1171"/>
        <w:gridCol w:w="1171"/>
        <w:gridCol w:w="1171"/>
        <w:gridCol w:w="1171"/>
        <w:gridCol w:w="1171"/>
      </w:tblGrid>
      <w:tr w:rsidR="001E06F8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3" w:type="dxa"/>
            <w:vAlign w:val="center"/>
          </w:tcPr>
          <w:p w:rsidR="001E06F8" w:rsidRPr="00F93F89" w:rsidRDefault="001E06F8" w:rsidP="003B2EA7">
            <w:pPr>
              <w:spacing w:beforeLines="20" w:before="48" w:afterLines="20" w:after="48"/>
              <w:jc w:val="both"/>
              <w:rPr>
                <w:szCs w:val="16"/>
              </w:rPr>
            </w:pPr>
            <w:r w:rsidRPr="00F93F89">
              <w:rPr>
                <w:rFonts w:cs="Times New Roman"/>
                <w:szCs w:val="16"/>
              </w:rPr>
              <w:t xml:space="preserve">Days (x)   </w:t>
            </w:r>
            <w:sdt>
              <w:sdtPr>
                <w:rPr>
                  <w:rFonts w:cs="Times New Roman"/>
                  <w:szCs w:val="16"/>
                </w:rPr>
                <w:alias w:val="Days (x)"/>
                <w:tag w:val="Days (x)"/>
                <w:id w:val="-1385180918"/>
                <w:placeholder>
                  <w:docPart w:val="FAE8FF15C4D84D1290B3B71A4A15C383"/>
                </w:placeholder>
                <w:text/>
              </w:sdtPr>
              <w:sdtContent>
                <w:r w:rsidRPr="00F93F89">
                  <w:rPr>
                    <w:rFonts w:cs="Times New Roman"/>
                    <w:szCs w:val="16"/>
                  </w:rPr>
                  <w:t xml:space="preserve"> </w:t>
                </w:r>
              </w:sdtContent>
            </w:sdt>
            <w:r w:rsidRPr="00F93F89">
              <w:rPr>
                <w:rFonts w:cs="Times New Roman"/>
                <w:szCs w:val="16"/>
              </w:rPr>
              <w:t xml:space="preserve">  </w:t>
            </w:r>
          </w:p>
        </w:tc>
        <w:sdt>
          <w:sdtPr>
            <w:rPr>
              <w:rFonts w:cs="Times New Roman"/>
              <w:szCs w:val="16"/>
            </w:rPr>
            <w:alias w:val="Year"/>
            <w:id w:val="-1483689676"/>
            <w:placeholder>
              <w:docPart w:val="88EF65E5FBDA4D8DB8C687DD50911C60"/>
            </w:placeholder>
            <w:dataBinding w:xpath="/equidata/years/year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969779116"/>
            <w:placeholder>
              <w:docPart w:val="CFAB437D49ED4A32B59D7278FCC374F0"/>
            </w:placeholder>
            <w:dataBinding w:xpath="/equidata/years/year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26762992"/>
            <w:placeholder>
              <w:docPart w:val="5A4598BAB34549F48B661616EE3EA62D"/>
            </w:placeholder>
            <w:dataBinding w:xpath="/equidata/years/year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661891777"/>
            <w:placeholder>
              <w:docPart w:val="DD41D09034EA4BF0A7D0F9B044155EDA"/>
            </w:placeholder>
            <w:dataBinding w:xpath="/equidata/years/year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366092052"/>
            <w:placeholder>
              <w:docPart w:val="E3F2CFCAFE454D878E8296EB97EA5116"/>
            </w:placeholder>
            <w:dataBinding w:xpath="/equidata/years/year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164085131"/>
            <w:placeholder>
              <w:docPart w:val="AC3F113F29554059816063C6F36E2F36"/>
            </w:placeholder>
            <w:dataBinding w:xpath="/equidata/years/year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825347754"/>
            <w:placeholder>
              <w:docPart w:val="9D46708BD97B4EAC9B170BCAC7B80E58"/>
            </w:placeholder>
            <w:dataBinding w:xpath="/equidata/years/year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1961866167"/>
            <w:placeholder>
              <w:docPart w:val="5D66EF5E94214A708F5FC39AE23DDC46"/>
            </w:placeholder>
            <w:dataBinding w:xpath="/equidata/table[7]/equirow[1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Receivable Days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41340175"/>
            <w:placeholder>
              <w:docPart w:val="D50F0F92489B42B6B299155C97C236F3"/>
            </w:placeholder>
            <w:dataBinding w:xpath="/equidata/table[7]/equirow[1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44785127"/>
            <w:placeholder>
              <w:docPart w:val="F05913339DB546B89D468192DDB5C299"/>
            </w:placeholder>
            <w:dataBinding w:xpath="/equidata/table[7]/equirow[1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74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20581187"/>
            <w:placeholder>
              <w:docPart w:val="CCA76FC1346245F7A495C88912258C29"/>
            </w:placeholder>
            <w:dataBinding w:xpath="/equidata/table[7]/equirow[1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84828352"/>
            <w:placeholder>
              <w:docPart w:val="37689AFB507942448734929202CBCDB8"/>
            </w:placeholder>
            <w:dataBinding w:xpath="/equidata/table[7]/equirow[1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16776821"/>
            <w:placeholder>
              <w:docPart w:val="C8288C0F95744E2AB23BB6E7D2D92EFB"/>
            </w:placeholder>
            <w:dataBinding w:xpath="/equidata/table[7]/equirow[1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81829158"/>
            <w:placeholder>
              <w:docPart w:val="5DBF28C47AB240BAA4B39EFF9B36378E"/>
            </w:placeholder>
            <w:dataBinding w:xpath="/equidata/table[7]/equirow[1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30757724"/>
            <w:placeholder>
              <w:docPart w:val="3B1C63997DAC47CBA8DC96B5ED4D011A"/>
            </w:placeholder>
            <w:dataBinding w:xpath="/equidata/table[7]/equirow[1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505510237"/>
            <w:placeholder>
              <w:docPart w:val="588E8B82FA83418CA4B2CA8F4D8210D0"/>
            </w:placeholder>
            <w:dataBinding w:xpath="/equidata/table[7]/equirow[2]/label" w:storeItemID="{8AB3A244-BE01-4FF0-A386-8AAD78F0C4B3}"/>
            <w:text/>
          </w:sdtPr>
          <w:sdtContent>
            <w:tc>
              <w:tcPr>
                <w:tcW w:w="2783" w:type="dxa"/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Inventory Days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5364249"/>
            <w:placeholder>
              <w:docPart w:val="6264CFAA616F4BBB864C0853EF815748"/>
            </w:placeholder>
            <w:dataBinding w:xpath="/equidata/table[7]/equirow[2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19700783"/>
            <w:placeholder>
              <w:docPart w:val="8F95A90F710D49718AF336CEAC80ACC2"/>
            </w:placeholder>
            <w:dataBinding w:xpath="/equidata/table[7]/equirow[2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101834517"/>
            <w:placeholder>
              <w:docPart w:val="7693A71F323C4773976444485BA70D6A"/>
            </w:placeholder>
            <w:dataBinding w:xpath="/equidata/table[7]/equirow[2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66920885"/>
            <w:placeholder>
              <w:docPart w:val="84203A21EAA94ED98A0C2A9B3B6B08D7"/>
            </w:placeholder>
            <w:dataBinding w:xpath="/equidata/table[7]/equirow[2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05010287"/>
            <w:placeholder>
              <w:docPart w:val="99757E3B6F32476EA15882ECFC49F787"/>
            </w:placeholder>
            <w:dataBinding w:xpath="/equidata/table[7]/equirow[2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64879176"/>
            <w:placeholder>
              <w:docPart w:val="7ECEB518AC97437F99E3382CAEB1621F"/>
            </w:placeholder>
            <w:dataBinding w:xpath="/equidata/table[7]/equirow[2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05856921"/>
            <w:placeholder>
              <w:docPart w:val="118E2DC95052493C904123DA4B9FA41D"/>
            </w:placeholder>
            <w:dataBinding w:xpath="/equidata/table[7]/equirow[2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2129503106"/>
            <w:placeholder>
              <w:docPart w:val="0E1AAD12224B42B3A886EB4DE22DE028"/>
            </w:placeholder>
            <w:dataBinding w:xpath="/equidata/table[7]/equirow[3]/label" w:storeItemID="{8AB3A244-BE01-4FF0-A386-8AAD78F0C4B3}"/>
            <w:text/>
          </w:sdtPr>
          <w:sdtContent>
            <w:tc>
              <w:tcPr>
                <w:tcW w:w="2783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Payable Days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66271802"/>
            <w:placeholder>
              <w:docPart w:val="991D4953292542C7A8B9073E0238A727"/>
            </w:placeholder>
            <w:dataBinding w:xpath="/equidata/table[7]/equirow[3]/val[1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83892286"/>
            <w:placeholder>
              <w:docPart w:val="B83FFB820AC843CAADC9095341D049C5"/>
            </w:placeholder>
            <w:dataBinding w:xpath="/equidata/table[7]/equirow[3]/val[2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96712370"/>
            <w:placeholder>
              <w:docPart w:val="FD2943241C66481483B88DC170924606"/>
            </w:placeholder>
            <w:dataBinding w:xpath="/equidata/table[7]/equirow[3]/val[3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77615096"/>
            <w:placeholder>
              <w:docPart w:val="078955ED27E744E6BD661BBFA8CD9707"/>
            </w:placeholder>
            <w:dataBinding w:xpath="/equidata/table[7]/equirow[3]/val[4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31144127"/>
            <w:placeholder>
              <w:docPart w:val="B9613C0C00B84D0D8993DE4849FD3A87"/>
            </w:placeholder>
            <w:dataBinding w:xpath="/equidata/table[7]/equirow[3]/val[5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5452988"/>
            <w:placeholder>
              <w:docPart w:val="C0F59B9C1613410BB78623EFE70AD277"/>
            </w:placeholder>
            <w:dataBinding w:xpath="/equidata/table[7]/equirow[3]/val[6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17553702"/>
            <w:placeholder>
              <w:docPart w:val="CB3BE61B1F4B45F3A3AA386DC52CC3E9"/>
            </w:placeholder>
            <w:dataBinding w:xpath="/equidata/table[7]/equirow[3]/val[7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nil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26495268"/>
            <w:placeholder>
              <w:docPart w:val="B9603ECF5AF24A188C577228AD148F8C"/>
            </w:placeholder>
            <w:dataBinding w:xpath="/equidata/table[7]/equirow[4]/label" w:storeItemID="{8AB3A244-BE01-4FF0-A386-8AAD78F0C4B3}"/>
            <w:text/>
          </w:sdtPr>
          <w:sdtContent>
            <w:tc>
              <w:tcPr>
                <w:tcW w:w="2783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Non-cash WC days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30057339"/>
            <w:placeholder>
              <w:docPart w:val="4CA72EFB0D4E44E89E359541D37A699B"/>
            </w:placeholder>
            <w:dataBinding w:xpath="/equidata/table[7]/equirow[4]/val[1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731693487"/>
            <w:placeholder>
              <w:docPart w:val="57688F29048B4CD9AEAF853B85E43A96"/>
            </w:placeholder>
            <w:dataBinding w:xpath="/equidata/table[7]/equirow[4]/val[2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50481474"/>
            <w:placeholder>
              <w:docPart w:val="3A415A41C3474EC89A1D53954AD957ED"/>
            </w:placeholder>
            <w:dataBinding w:xpath="/equidata/table[7]/equirow[4]/val[3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62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9456791"/>
            <w:placeholder>
              <w:docPart w:val="DDB1B8F2CA0F447885E0183875A26B39"/>
            </w:placeholder>
            <w:dataBinding w:xpath="/equidata/table[7]/equirow[4]/val[4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13246756"/>
            <w:placeholder>
              <w:docPart w:val="45AD0E58380744C9A07ED968AB3B5C48"/>
            </w:placeholder>
            <w:dataBinding w:xpath="/equidata/table[7]/equirow[4]/val[5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71758124"/>
            <w:placeholder>
              <w:docPart w:val="C3B40BD46AA046B89AA96B6AB68C0565"/>
            </w:placeholder>
            <w:dataBinding w:xpath="/equidata/table[7]/equirow[4]/val[6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22046130"/>
            <w:placeholder>
              <w:docPart w:val="A7A010703C954F2A8499D80B0FC84A4C"/>
            </w:placeholder>
            <w:dataBinding w:xpath="/equidata/table[7]/equirow[4]/val[7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</w:tbl>
    <w:p w:rsidR="001E06F8" w:rsidRPr="00F93F89" w:rsidRDefault="001E06F8" w:rsidP="003B2EA7">
      <w:pPr>
        <w:spacing w:before="80" w:after="0" w:line="240" w:lineRule="exact"/>
        <w:ind w:left="-3357"/>
        <w:jc w:val="both"/>
        <w:rPr>
          <w:rFonts w:ascii="Futura Lt BT" w:hAnsi="Futura Lt BT"/>
          <w:b/>
          <w:sz w:val="20"/>
          <w:szCs w:val="20"/>
        </w:rPr>
      </w:pPr>
    </w:p>
    <w:p w:rsidR="001E06F8" w:rsidRPr="00F93F89" w:rsidRDefault="001E06F8" w:rsidP="003B2EA7">
      <w:pPr>
        <w:spacing w:before="80" w:after="0" w:line="240" w:lineRule="auto"/>
        <w:ind w:left="-3357"/>
        <w:jc w:val="both"/>
        <w:rPr>
          <w:rFonts w:ascii="Futura Lt BT" w:hAnsi="Futura Lt BT"/>
          <w:b/>
          <w:sz w:val="18"/>
          <w:szCs w:val="20"/>
        </w:rPr>
      </w:pPr>
      <w:r w:rsidRPr="00F93F89">
        <w:rPr>
          <w:rFonts w:ascii="Futura Lt BT" w:hAnsi="Futura Lt BT"/>
          <w:b/>
          <w:sz w:val="18"/>
          <w:szCs w:val="20"/>
        </w:rPr>
        <w:t>Cash Flow</w:t>
      </w:r>
    </w:p>
    <w:tbl>
      <w:tblPr>
        <w:tblStyle w:val="EquirusTable"/>
        <w:tblW w:w="10980" w:type="dxa"/>
        <w:tblInd w:w="-3357" w:type="dxa"/>
        <w:tblLook w:val="04A0" w:firstRow="1" w:lastRow="0" w:firstColumn="1" w:lastColumn="0" w:noHBand="0" w:noVBand="1"/>
      </w:tblPr>
      <w:tblGrid>
        <w:gridCol w:w="2783"/>
        <w:gridCol w:w="1171"/>
        <w:gridCol w:w="1171"/>
        <w:gridCol w:w="1171"/>
        <w:gridCol w:w="1171"/>
        <w:gridCol w:w="1171"/>
        <w:gridCol w:w="1171"/>
        <w:gridCol w:w="1171"/>
      </w:tblGrid>
      <w:tr w:rsidR="001E06F8" w:rsidRPr="00F93F89" w:rsidTr="003B2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3" w:type="dxa"/>
          </w:tcPr>
          <w:p w:rsidR="001E06F8" w:rsidRPr="00F93F89" w:rsidRDefault="001E06F8" w:rsidP="001E06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Lines="20" w:before="48" w:afterLines="20" w:after="48"/>
              <w:rPr>
                <w:rFonts w:cs="Times New Roman"/>
                <w:b w:val="0"/>
                <w:szCs w:val="16"/>
              </w:rPr>
            </w:pPr>
            <w:r w:rsidRPr="00F93F89">
              <w:rPr>
                <w:rFonts w:eastAsia="Calibri" w:cs="Arial"/>
                <w:szCs w:val="16"/>
              </w:rPr>
              <w:t xml:space="preserve">Y/E </w:t>
            </w:r>
            <w:sdt>
              <w:sdtPr>
                <w:rPr>
                  <w:rFonts w:eastAsia="Calibri" w:cs="Arial"/>
                  <w:szCs w:val="16"/>
                </w:rPr>
                <w:id w:val="-1822963378"/>
                <w:placeholder>
                  <w:docPart w:val="5F197558E8A74E6F851CE101037DD0DA"/>
                </w:placeholder>
                <w:dataBinding w:xpath="/CompanyDetailsViewModel/FiscalYearEnd" w:storeItemID="{47AF9556-00FC-45A9-AE4F-785E0EEB2435}"/>
                <w:text/>
              </w:sdtPr>
              <w:sdtContent>
                <w:r w:rsidRPr="00F93F89">
                  <w:rPr>
                    <w:rFonts w:eastAsia="Calibri" w:cs="Arial"/>
                    <w:szCs w:val="16"/>
                  </w:rPr>
                  <w:t>Mar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(</w:t>
            </w:r>
            <w:sdt>
              <w:sdtPr>
                <w:rPr>
                  <w:rFonts w:eastAsia="Calibri" w:cs="Arial"/>
                  <w:szCs w:val="16"/>
                </w:rPr>
                <w:id w:val="-680502691"/>
                <w:placeholder>
                  <w:docPart w:val="E91577D40CA04C2D912397188E722DE8"/>
                </w:placeholder>
                <w:dataBinding w:xpath="/CompanyDetailsViewModel/CashFlowScale" w:storeItemID="{47AF9556-00FC-45A9-AE4F-785E0EEB2435}"/>
                <w:text/>
              </w:sdtPr>
              <w:sdtContent>
                <w:r w:rsidRPr="00F93F89">
                  <w:rPr>
                    <w:rFonts w:eastAsia="Calibri" w:cs="Arial"/>
                    <w:szCs w:val="16"/>
                  </w:rPr>
                  <w:t>Rs mn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)  </w:t>
            </w:r>
            <w:sdt>
              <w:sdtPr>
                <w:rPr>
                  <w:rFonts w:eastAsia="Calibri" w:cs="Arial"/>
                  <w:szCs w:val="16"/>
                </w:rPr>
                <w:alias w:val="Cash flow"/>
                <w:tag w:val="Cash flow"/>
                <w:id w:val="1384365728"/>
                <w:placeholder>
                  <w:docPart w:val="5F197558E8A74E6F851CE101037DD0DA"/>
                </w:placeholder>
                <w:text/>
              </w:sdtPr>
              <w:sdtContent>
                <w:r w:rsidRPr="00F93F89">
                  <w:rPr>
                    <w:rFonts w:eastAsia="Calibri" w:cs="Arial"/>
                    <w:szCs w:val="16"/>
                  </w:rPr>
                  <w:t xml:space="preserve"> </w:t>
                </w:r>
              </w:sdtContent>
            </w:sdt>
            <w:r w:rsidRPr="00F93F89">
              <w:rPr>
                <w:rFonts w:eastAsia="Calibri" w:cs="Arial"/>
                <w:szCs w:val="16"/>
              </w:rPr>
              <w:t xml:space="preserve"> </w:t>
            </w:r>
          </w:p>
        </w:tc>
        <w:sdt>
          <w:sdtPr>
            <w:rPr>
              <w:rFonts w:cs="Times New Roman"/>
              <w:szCs w:val="16"/>
            </w:rPr>
            <w:alias w:val="Year"/>
            <w:id w:val="502560571"/>
            <w:placeholder>
              <w:docPart w:val="1DEAAF98745043AAAD64ABB5AC114DB6"/>
            </w:placeholder>
            <w:dataBinding w:xpath="/equidata/years/year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FY16A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938109726"/>
            <w:placeholder>
              <w:docPart w:val="A171D2BE225D49ACA28651D98975C379"/>
            </w:placeholder>
            <w:dataBinding w:xpath="/equidata/years/year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FY17A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1560543210"/>
            <w:placeholder>
              <w:docPart w:val="076D24583F0D42BDBCF92934C0D02228"/>
            </w:placeholder>
            <w:dataBinding w:xpath="/equidata/years/year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FY18A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809667933"/>
            <w:placeholder>
              <w:docPart w:val="C023751693AD4AA29B2A682EA2BBFBF0"/>
            </w:placeholder>
            <w:dataBinding w:xpath="/equidata/years/year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FY19A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1412889496"/>
            <w:placeholder>
              <w:docPart w:val="EB2877CF78A544FF915DD610B253F4B9"/>
            </w:placeholder>
            <w:dataBinding w:xpath="/equidata/years/year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FY20E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975567677"/>
            <w:placeholder>
              <w:docPart w:val="715979228FBC4CE9A69F52F8AACE3609"/>
            </w:placeholder>
            <w:dataBinding w:xpath="/equidata/years/year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FY21E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Year"/>
            <w:id w:val="-305001211"/>
            <w:placeholder>
              <w:docPart w:val="8D91C4191619498EB10A1AC0FCF5BB4A"/>
            </w:placeholder>
            <w:dataBinding w:xpath="/equidata/years/year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F93F89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 w:val="0"/>
                    <w:szCs w:val="16"/>
                  </w:rPr>
                </w:pPr>
                <w:r>
                  <w:rPr>
                    <w:rFonts w:cs="Times New Roman"/>
                    <w:szCs w:val="16"/>
                    <w:lang w:val="en-GB"/>
                  </w:rPr>
                  <w:t>FY22E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-115147837"/>
            <w:placeholder>
              <w:docPart w:val="6F1B90EE55CE4C8B83225919637FE649"/>
            </w:placeholder>
            <w:dataBinding w:xpath="/equidata/table[8]/equirow[1]/label" w:storeItemID="{8AB3A244-BE01-4FF0-A386-8AAD78F0C4B3}"/>
            <w:text/>
          </w:sdtPr>
          <w:sdtContent>
            <w:tc>
              <w:tcPr>
                <w:tcW w:w="2783" w:type="dxa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Profit Before Tax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62362929"/>
            <w:placeholder>
              <w:docPart w:val="77C1DF01EEFE4D0896BFD5D28E037837"/>
            </w:placeholder>
            <w:dataBinding w:xpath="/equidata/table[8]/equirow[1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2,310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3787377"/>
            <w:placeholder>
              <w:docPart w:val="ABA9A7B0DF574D31BBCB1A838BDFC625"/>
            </w:placeholder>
            <w:dataBinding w:xpath="/equidata/table[8]/equirow[1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2,237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83551353"/>
            <w:placeholder>
              <w:docPart w:val="22BEF659455C493089E80E700318E50B"/>
            </w:placeholder>
            <w:dataBinding w:xpath="/equidata/table[8]/equirow[1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2,429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92577298"/>
            <w:placeholder>
              <w:docPart w:val="142E73FB6EA14C47A12CBEF27FF74E26"/>
            </w:placeholder>
            <w:dataBinding w:xpath="/equidata/table[8]/equirow[1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2,586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68672521"/>
            <w:placeholder>
              <w:docPart w:val="6DCF9CA84CD34E74883258FC039E17F7"/>
            </w:placeholder>
            <w:dataBinding w:xpath="/equidata/table[8]/equirow[1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3,134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84865401"/>
            <w:placeholder>
              <w:docPart w:val="25C9288BDC7E4C768B71A4DBCD60AAAE"/>
            </w:placeholder>
            <w:dataBinding w:xpath="/equidata/table[8]/equirow[1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3,617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78283190"/>
            <w:placeholder>
              <w:docPart w:val="9DA7308221B6486CA16A22233802C2FF"/>
            </w:placeholder>
            <w:dataBinding w:xpath="/equidata/table[8]/equirow[1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141226039"/>
            <w:placeholder>
              <w:docPart w:val="E941726124FE4B8ABFA26E1F5EB21D88"/>
            </w:placeholder>
            <w:dataBinding w:xpath="/equidata/table[8]/equirow[2]/label" w:storeItemID="{8AB3A244-BE01-4FF0-A386-8AAD78F0C4B3}"/>
            <w:text/>
          </w:sdtPr>
          <w:sdtContent>
            <w:tc>
              <w:tcPr>
                <w:tcW w:w="2783" w:type="dxa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Depreciation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64932947"/>
            <w:placeholder>
              <w:docPart w:val="45381C9A817F484DBB149B9E6F459653"/>
            </w:placeholder>
            <w:dataBinding w:xpath="/equidata/table[8]/equirow[2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1,407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94744732"/>
            <w:placeholder>
              <w:docPart w:val="6451F3D032684A0DA1362F90D588DA36"/>
            </w:placeholder>
            <w:dataBinding w:xpath="/equidata/table[8]/equirow[2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1,912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126495877"/>
            <w:placeholder>
              <w:docPart w:val="928D080014AB42B08D9AAE25D7280893"/>
            </w:placeholder>
            <w:dataBinding w:xpath="/equidata/table[8]/equirow[2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2,303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6435517"/>
            <w:placeholder>
              <w:docPart w:val="098DB4225D764C6DACF5C1B96C5E5FF7"/>
            </w:placeholder>
            <w:dataBinding w:xpath="/equidata/table[8]/equirow[2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2,580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44765864"/>
            <w:placeholder>
              <w:docPart w:val="37201071FAFD4BABAEE11BFB695B86F0"/>
            </w:placeholder>
            <w:dataBinding w:xpath="/equidata/table[8]/equirow[2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2,904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98901714"/>
            <w:placeholder>
              <w:docPart w:val="C8A9979C7E214206BD66A7B0535A8E35"/>
            </w:placeholder>
            <w:dataBinding w:xpath="/equidata/table[8]/equirow[2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3,298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97307421"/>
            <w:placeholder>
              <w:docPart w:val="1D4DA714485F4DC9B2060AEC3A502CE9"/>
            </w:placeholder>
            <w:dataBinding w:xpath="/equidata/table[8]/equirow[2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sdt>
          <w:sdtPr>
            <w:rPr>
              <w:rFonts w:eastAsia="Calibri" w:cs="Arial"/>
              <w:szCs w:val="16"/>
            </w:rPr>
            <w:alias w:val="Data Item"/>
            <w:id w:val="1859385925"/>
            <w:placeholder>
              <w:docPart w:val="94C7A086AAAC4BC79B41C1EF064DE5BA"/>
            </w:placeholder>
            <w:dataBinding w:xpath="/equidata/table[8]/equirow[3]/label" w:storeItemID="{8AB3A244-BE01-4FF0-A386-8AAD78F0C4B3}"/>
            <w:text/>
          </w:sdtPr>
          <w:sdtContent>
            <w:tc>
              <w:tcPr>
                <w:tcW w:w="2783" w:type="dxa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Others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51081192"/>
            <w:placeholder>
              <w:docPart w:val="7FED13A8DB2E436492C9A59F28C48357"/>
            </w:placeholder>
            <w:dataBinding w:xpath="/equidata/table[8]/equirow[3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2,452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241141845"/>
            <w:placeholder>
              <w:docPart w:val="827F44DB36E14AF1A07373468CDC1B62"/>
            </w:placeholder>
            <w:dataBinding w:xpath="/equidata/table[8]/equirow[3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2,459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27207947"/>
            <w:placeholder>
              <w:docPart w:val="AD1930482C99465C867D9520C96FD54E"/>
            </w:placeholder>
            <w:dataBinding w:xpath="/equidata/table[8]/equirow[3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1,909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85957106"/>
            <w:placeholder>
              <w:docPart w:val="08088C772AED47739BD9CC2C836868F0"/>
            </w:placeholder>
            <w:dataBinding w:xpath="/equidata/table[8]/equirow[3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2,412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22379388"/>
            <w:placeholder>
              <w:docPart w:val="43887727A482463E8D3C1A100C2D89ED"/>
            </w:placeholder>
            <w:dataBinding w:xpath="/equidata/table[8]/equirow[3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3,082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02742978"/>
            <w:placeholder>
              <w:docPart w:val="3EB4B211272A4E1E97411D27B5080506"/>
            </w:placeholder>
            <w:dataBinding w:xpath="/equidata/table[8]/equirow[3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3,557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02633464"/>
            <w:placeholder>
              <w:docPart w:val="A9BCAAA638D84BBE99A6797346294F2E"/>
            </w:placeholder>
            <w:dataBinding w:xpath="/equidata/table[8]/equirow[3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1354759592"/>
            <w:placeholder>
              <w:docPart w:val="17638EAEE37948848D60FCC09DE9910F"/>
            </w:placeholder>
            <w:dataBinding w:xpath="/equidata/table[8]/equirow[4]/label" w:storeItemID="{8AB3A244-BE01-4FF0-A386-8AAD78F0C4B3}"/>
            <w:text/>
          </w:sdtPr>
          <w:sdtContent>
            <w:tc>
              <w:tcPr>
                <w:tcW w:w="2783" w:type="dxa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Tax paid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01731907"/>
            <w:placeholder>
              <w:docPart w:val="9DCE80C5440341ADA6B659F765882E34"/>
            </w:placeholder>
            <w:dataBinding w:xpath="/equidata/table[8]/equirow[4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2,181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449976"/>
            <w:placeholder>
              <w:docPart w:val="AA0A6C96E1A54568A30D01D807F81112"/>
            </w:placeholder>
            <w:dataBinding w:xpath="/equidata/table[8]/equirow[4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2,024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69072902"/>
            <w:placeholder>
              <w:docPart w:val="F821E3D289144542BD864282B6D46E07"/>
            </w:placeholder>
            <w:dataBinding w:xpath="/equidata/table[8]/equirow[4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2,443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15977639"/>
            <w:placeholder>
              <w:docPart w:val="932E303A73E748D8944A3BACBA51F908"/>
            </w:placeholder>
            <w:dataBinding w:xpath="/equidata/table[8]/equirow[4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2,586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46379705"/>
            <w:placeholder>
              <w:docPart w:val="FFA038FB767045D3B2FC506E5D1C3161"/>
            </w:placeholder>
            <w:dataBinding w:xpath="/equidata/table[8]/equirow[4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3,134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9698726"/>
            <w:placeholder>
              <w:docPart w:val="90C629201B794FEA97885FFCED5E1303"/>
            </w:placeholder>
            <w:dataBinding w:xpath="/equidata/table[8]/equirow[4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3,617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94844936"/>
            <w:placeholder>
              <w:docPart w:val="C0AC5D1CDBC3496E93F09D7D3E2C1AD5"/>
            </w:placeholder>
            <w:dataBinding w:xpath="/equidata/table[8]/equirow[4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sdt>
          <w:sdtPr>
            <w:rPr>
              <w:rFonts w:eastAsia="Calibri" w:cs="Arial"/>
              <w:szCs w:val="16"/>
            </w:rPr>
            <w:alias w:val="Data Item"/>
            <w:id w:val="-1808771683"/>
            <w:placeholder>
              <w:docPart w:val="2027621A21D040FAB93A397F5ECD638F"/>
            </w:placeholder>
            <w:dataBinding w:xpath="/equidata/table[8]/equirow[5]/label" w:storeItemID="{8AB3A244-BE01-4FF0-A386-8AAD78F0C4B3}"/>
            <w:text/>
          </w:sdtPr>
          <w:sdtContent>
            <w:tc>
              <w:tcPr>
                <w:tcW w:w="2783" w:type="dxa"/>
                <w:tcBorders>
                  <w:bottom w:val="single" w:sz="4" w:space="0" w:color="auto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Change in WC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92395134"/>
            <w:placeholder>
              <w:docPart w:val="451C7FFFC4E84112967799C5D89B566C"/>
            </w:placeholder>
            <w:dataBinding w:xpath="/equidata/table[8]/equirow[5]/val[1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(677)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78638005"/>
            <w:placeholder>
              <w:docPart w:val="32E855C19B244DD5BA93CC5D42B26E73"/>
            </w:placeholder>
            <w:dataBinding w:xpath="/equidata/table[8]/equirow[5]/val[2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(1,137)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504828896"/>
            <w:placeholder>
              <w:docPart w:val="6BCA6C2669E246DF904C73E74609A509"/>
            </w:placeholder>
            <w:dataBinding w:xpath="/equidata/table[8]/equirow[5]/val[3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(3,475)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346031797"/>
            <w:placeholder>
              <w:docPart w:val="2D905861C71A4CD7BD5533621B8E72D6"/>
            </w:placeholder>
            <w:dataBinding w:xpath="/equidata/table[8]/equirow[5]/val[4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405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66335592"/>
            <w:placeholder>
              <w:docPart w:val="A813B28CB48440EF910A6DA83D98E7E1"/>
            </w:placeholder>
            <w:dataBinding w:xpath="/equidata/table[8]/equirow[5]/val[5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(1,433)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40904920"/>
            <w:placeholder>
              <w:docPart w:val="00DA6D96302E48B1B4B7B74D960DA80F"/>
            </w:placeholder>
            <w:dataBinding w:xpath="/equidata/table[8]/equirow[5]/val[6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(1,370)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73736736"/>
            <w:placeholder>
              <w:docPart w:val="FC537DFAD95E44AA811A07B07D17A909"/>
            </w:placeholder>
            <w:dataBinding w:xpath="/equidata/table[8]/equirow[5]/val[7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-1001582013"/>
            <w:placeholder>
              <w:docPart w:val="86C244E0F7D34E2092C45E6B52458FBE"/>
            </w:placeholder>
            <w:dataBinding w:xpath="/equidata/table[8]/equirow[6]/label" w:storeItemID="{8AB3A244-BE01-4FF0-A386-8AAD78F0C4B3}"/>
            <w:text/>
          </w:sdtPr>
          <w:sdtContent>
            <w:tc>
              <w:tcPr>
                <w:tcW w:w="278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Operating Cashflow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562181478"/>
            <w:placeholder>
              <w:docPart w:val="80962B6DC95B44A292AE148F0CE465A7"/>
            </w:placeholder>
            <w:dataBinding w:xpath="/equidata/table[8]/equirow[6]/val[1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5,547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849177166"/>
            <w:placeholder>
              <w:docPart w:val="C4C39E22D94C4C60AFE7B2A593E50C69"/>
            </w:placeholder>
            <w:dataBinding w:xpath="/equidata/table[8]/equirow[6]/val[2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5,529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775914352"/>
            <w:placeholder>
              <w:docPart w:val="DF02BEF0D27C486484222E5C59166458"/>
            </w:placeholder>
            <w:dataBinding w:xpath="/equidata/table[8]/equirow[6]/val[3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3,217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269223702"/>
            <w:placeholder>
              <w:docPart w:val="BC462B7F1ECF42559E051FD342F42A52"/>
            </w:placeholder>
            <w:dataBinding w:xpath="/equidata/table[8]/equirow[6]/val[4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8,035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564999293"/>
            <w:placeholder>
              <w:docPart w:val="85525AC42AC6426F82A56F0951CAD6DD"/>
            </w:placeholder>
            <w:dataBinding w:xpath="/equidata/table[8]/equirow[6]/val[5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7,693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224073554"/>
            <w:placeholder>
              <w:docPart w:val="62893544903A4824BD6A50B33F6A2D55"/>
            </w:placeholder>
            <w:dataBinding w:xpath="/equidata/table[8]/equirow[6]/val[6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9,107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152910808"/>
            <w:placeholder>
              <w:docPart w:val="A0787891856C4AF48C831E02434AF31D"/>
            </w:placeholder>
            <w:dataBinding w:xpath="/equidata/table[8]/equirow[6]/val[7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sdt>
          <w:sdtPr>
            <w:rPr>
              <w:rFonts w:eastAsia="Calibri" w:cs="Arial"/>
              <w:szCs w:val="16"/>
            </w:rPr>
            <w:alias w:val="Data Item"/>
            <w:id w:val="154353148"/>
            <w:placeholder>
              <w:docPart w:val="D8BAB5507CF44E25BF8ED30297C03562"/>
            </w:placeholder>
            <w:dataBinding w:xpath="/equidata/table[8]/equirow[7]/label" w:storeItemID="{8AB3A244-BE01-4FF0-A386-8AAD78F0C4B3}"/>
            <w:text/>
          </w:sdtPr>
          <w:sdtContent>
            <w:tc>
              <w:tcPr>
                <w:tcW w:w="2783" w:type="dxa"/>
                <w:tcBorders>
                  <w:top w:val="single" w:sz="4" w:space="0" w:color="auto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Capex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96679826"/>
            <w:placeholder>
              <w:docPart w:val="B149540A7A0846E5B0D5EF2AF3F44931"/>
            </w:placeholder>
            <w:dataBinding w:xpath="/equidata/table[8]/equirow[7]/val[1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(4,904)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925334138"/>
            <w:placeholder>
              <w:docPart w:val="334FD388F06F4B8494CCA40F3B17CED1"/>
            </w:placeholder>
            <w:dataBinding w:xpath="/equidata/table[8]/equirow[7]/val[2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(4,305)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05900688"/>
            <w:placeholder>
              <w:docPart w:val="A3CE781BEB284161A9E16AD9621501E5"/>
            </w:placeholder>
            <w:dataBinding w:xpath="/equidata/table[8]/equirow[7]/val[3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(3,853)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040671555"/>
            <w:placeholder>
              <w:docPart w:val="694A4ADCAD8A4BD081AC6DA8CC3DC3A9"/>
            </w:placeholder>
            <w:dataBinding w:xpath="/equidata/table[8]/equirow[7]/val[4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(5,000)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585491581"/>
            <w:placeholder>
              <w:docPart w:val="AE4AA71E3AD344C99F9208E21F40CE13"/>
            </w:placeholder>
            <w:dataBinding w:xpath="/equidata/table[8]/equirow[7]/val[5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(4,500)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693269479"/>
            <w:placeholder>
              <w:docPart w:val="2F39881159EE4D3887B57F6C7D8C6FED"/>
            </w:placeholder>
            <w:dataBinding w:xpath="/equidata/table[8]/equirow[7]/val[6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(4,000)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420600693"/>
            <w:placeholder>
              <w:docPart w:val="DB1759BC5C794A9D9F2090EFA31993BD"/>
            </w:placeholder>
            <w:dataBinding w:xpath="/equidata/table[8]/equirow[7]/val[7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-1560630140"/>
            <w:placeholder>
              <w:docPart w:val="623289DA9B4C4E10998F84750410B5C8"/>
            </w:placeholder>
            <w:dataBinding w:xpath="/equidata/table[8]/equirow[8]/label" w:storeItemID="{8AB3A244-BE01-4FF0-A386-8AAD78F0C4B3}"/>
            <w:text/>
          </w:sdtPr>
          <w:sdtContent>
            <w:tc>
              <w:tcPr>
                <w:tcW w:w="2783" w:type="dxa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Change in Invest.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659606199"/>
            <w:placeholder>
              <w:docPart w:val="8249512B6A514569AC8BC54EB4A2989D"/>
            </w:placeholder>
            <w:dataBinding w:xpath="/equidata/table[8]/equirow[8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89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32464962"/>
            <w:placeholder>
              <w:docPart w:val="C9DB6A468FFF49ABB734270B015C47D5"/>
            </w:placeholder>
            <w:dataBinding w:xpath="/equidata/table[8]/equirow[8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(1,125)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89825413"/>
            <w:placeholder>
              <w:docPart w:val="E2609D67BDA24F799D01264C09697218"/>
            </w:placeholder>
            <w:dataBinding w:xpath="/equidata/table[8]/equirow[8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1,274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486399765"/>
            <w:placeholder>
              <w:docPart w:val="363FB7AEA3BE47C2BAFDEBE689A19273"/>
            </w:placeholder>
            <w:dataBinding w:xpath="/equidata/table[8]/equirow[8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28510031"/>
            <w:placeholder>
              <w:docPart w:val="A4B7167E9FD84463ACC33F3CDC4AB1F8"/>
            </w:placeholder>
            <w:dataBinding w:xpath="/equidata/table[8]/equirow[8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337589972"/>
            <w:placeholder>
              <w:docPart w:val="E1DDB49BF10247528EBF41C0A662B18B"/>
            </w:placeholder>
            <w:dataBinding w:xpath="/equidata/table[8]/equirow[8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571425379"/>
            <w:placeholder>
              <w:docPart w:val="F258E489E37F46F6B41EB1902176FCCA"/>
            </w:placeholder>
            <w:dataBinding w:xpath="/equidata/table[8]/equirow[8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sdt>
          <w:sdtPr>
            <w:rPr>
              <w:rFonts w:eastAsia="Calibri" w:cs="Arial"/>
              <w:szCs w:val="16"/>
            </w:rPr>
            <w:alias w:val="Data Item"/>
            <w:id w:val="-2001953155"/>
            <w:placeholder>
              <w:docPart w:val="559A17C68F3E40B0A9A9CBDA8D87D67E"/>
            </w:placeholder>
            <w:dataBinding w:xpath="/equidata/table[8]/equirow[9]/label" w:storeItemID="{8AB3A244-BE01-4FF0-A386-8AAD78F0C4B3}"/>
            <w:text/>
          </w:sdtPr>
          <w:sdtContent>
            <w:tc>
              <w:tcPr>
                <w:tcW w:w="2783" w:type="dxa"/>
                <w:tcBorders>
                  <w:bottom w:val="single" w:sz="4" w:space="0" w:color="auto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Others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23849182"/>
            <w:placeholder>
              <w:docPart w:val="BFBE5CD03EF8435582CE96B6F101662A"/>
            </w:placeholder>
            <w:dataBinding w:xpath="/equidata/table[8]/equirow[9]/val[1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877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0525315"/>
            <w:placeholder>
              <w:docPart w:val="450783EA91DE42D48DC2B06E4CA529DC"/>
            </w:placeholder>
            <w:dataBinding w:xpath="/equidata/table[8]/equirow[9]/val[2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80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98305871"/>
            <w:placeholder>
              <w:docPart w:val="F86B4FC9A1584A8A8E645C3F17EF41A7"/>
            </w:placeholder>
            <w:dataBinding w:xpath="/equidata/table[8]/equirow[9]/val[3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137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966381299"/>
            <w:placeholder>
              <w:docPart w:val="07D9185AD86E4446AA6F77F186F49A79"/>
            </w:placeholder>
            <w:dataBinding w:xpath="/equidata/table[8]/equirow[9]/val[4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114615"/>
            <w:placeholder>
              <w:docPart w:val="4D099B4C075A4EC1B59B69B167F6235F"/>
            </w:placeholder>
            <w:dataBinding w:xpath="/equidata/table[8]/equirow[9]/val[5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11012000"/>
            <w:placeholder>
              <w:docPart w:val="9016E4A428FB4C30B1D3BF0419B93C4F"/>
            </w:placeholder>
            <w:dataBinding w:xpath="/equidata/table[8]/equirow[9]/val[6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05242873"/>
            <w:placeholder>
              <w:docPart w:val="C26C425EC6014FCDAAA8A5EE7E6B51E6"/>
            </w:placeholder>
            <w:dataBinding w:xpath="/equidata/table[8]/equirow[9]/val[7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1938475088"/>
            <w:placeholder>
              <w:docPart w:val="EB167A4DDE7A4E0D8375CD56F37EBBC6"/>
            </w:placeholder>
            <w:dataBinding w:xpath="/equidata/table[8]/equirow[10]/label" w:storeItemID="{8AB3A244-BE01-4FF0-A386-8AAD78F0C4B3}"/>
            <w:text/>
          </w:sdtPr>
          <w:sdtContent>
            <w:tc>
              <w:tcPr>
                <w:tcW w:w="278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Investing Cashflow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365414219"/>
            <w:placeholder>
              <w:docPart w:val="B825EE35EA4B4BC1A80DCFDC868D9660"/>
            </w:placeholder>
            <w:dataBinding w:xpath="/equidata/table[8]/equirow[10]/val[1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(3,938)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412391496"/>
            <w:placeholder>
              <w:docPart w:val="FDF2293759FE440AA68F83FFF77B7996"/>
            </w:placeholder>
            <w:dataBinding w:xpath="/equidata/table[8]/equirow[10]/val[2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(5,349)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246686062"/>
            <w:placeholder>
              <w:docPart w:val="D4DD6C02E0884818BE92167A6F55ADF2"/>
            </w:placeholder>
            <w:dataBinding w:xpath="/equidata/table[8]/equirow[10]/val[3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(2,443)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286463153"/>
            <w:placeholder>
              <w:docPart w:val="D4EDE5B51BF8444093BDC28EA5662AC9"/>
            </w:placeholder>
            <w:dataBinding w:xpath="/equidata/table[8]/equirow[10]/val[4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(5,000)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753651005"/>
            <w:placeholder>
              <w:docPart w:val="1C10F06E1DAA42E1B7C6B79152E878A7"/>
            </w:placeholder>
            <w:dataBinding w:xpath="/equidata/table[8]/equirow[10]/val[5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(4,500)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364786049"/>
            <w:placeholder>
              <w:docPart w:val="C86AFD66B5B44BCDAF025937F2512B52"/>
            </w:placeholder>
            <w:dataBinding w:xpath="/equidata/table[8]/equirow[10]/val[6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(4,000)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10446706"/>
            <w:placeholder>
              <w:docPart w:val="974F5BBE67CA405A9781BF0E9882FFA3"/>
            </w:placeholder>
            <w:dataBinding w:xpath="/equidata/table[8]/equirow[10]/val[7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sdt>
          <w:sdtPr>
            <w:rPr>
              <w:rFonts w:eastAsia="Calibri" w:cs="Arial"/>
              <w:szCs w:val="16"/>
            </w:rPr>
            <w:alias w:val="Data Item"/>
            <w:id w:val="-270944250"/>
            <w:placeholder>
              <w:docPart w:val="645790FD83694E5493A05D7ED982E5EF"/>
            </w:placeholder>
            <w:dataBinding w:xpath="/equidata/table[8]/equirow[11]/label" w:storeItemID="{8AB3A244-BE01-4FF0-A386-8AAD78F0C4B3}"/>
            <w:text/>
          </w:sdtPr>
          <w:sdtContent>
            <w:tc>
              <w:tcPr>
                <w:tcW w:w="2783" w:type="dxa"/>
                <w:tcBorders>
                  <w:top w:val="single" w:sz="4" w:space="0" w:color="auto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Change in Debt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561914367"/>
            <w:placeholder>
              <w:docPart w:val="68313E4E7A43413DA8340875740BE0F5"/>
            </w:placeholder>
            <w:dataBinding w:xpath="/equidata/table[8]/equirow[11]/val[1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(18)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899584072"/>
            <w:placeholder>
              <w:docPart w:val="03667127B8B542A39AA5C5DE830FBC85"/>
            </w:placeholder>
            <w:dataBinding w:xpath="/equidata/table[8]/equirow[11]/val[2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(17)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04493392"/>
            <w:placeholder>
              <w:docPart w:val="EEE22CD15E0A4899B2E2852FD7CE0C68"/>
            </w:placeholder>
            <w:dataBinding w:xpath="/equidata/table[8]/equirow[11]/val[3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(89)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720892224"/>
            <w:placeholder>
              <w:docPart w:val="526BA7C4F93B4E518277462E1A994717"/>
            </w:placeholder>
            <w:dataBinding w:xpath="/equidata/table[8]/equirow[11]/val[4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811413509"/>
            <w:placeholder>
              <w:docPart w:val="7D38D92073574EDE97907B5965BE1238"/>
            </w:placeholder>
            <w:dataBinding w:xpath="/equidata/table[8]/equirow[11]/val[5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126663172"/>
            <w:placeholder>
              <w:docPart w:val="529E93C832D3404A8F4F5FA26378D656"/>
            </w:placeholder>
            <w:dataBinding w:xpath="/equidata/table[8]/equirow[11]/val[6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3922076"/>
            <w:placeholder>
              <w:docPart w:val="8642A03D78EE467E9E10ADB0DB34AD3D"/>
            </w:placeholder>
            <w:dataBinding w:xpath="/equidata/table[8]/equirow[11]/val[7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3B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szCs w:val="16"/>
            </w:rPr>
            <w:alias w:val="Data Item"/>
            <w:id w:val="409200997"/>
            <w:placeholder>
              <w:docPart w:val="45E04CCB0CB1457B936F67D2E62E0F9D"/>
            </w:placeholder>
            <w:dataBinding w:xpath="/equidata/table[8]/equirow[12]/label" w:storeItemID="{8AB3A244-BE01-4FF0-A386-8AAD78F0C4B3}"/>
            <w:text/>
          </w:sdtPr>
          <w:sdtContent>
            <w:tc>
              <w:tcPr>
                <w:tcW w:w="2783" w:type="dxa"/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Change in Equity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750856158"/>
            <w:placeholder>
              <w:docPart w:val="92D50597B9BB4AC58FE520B023E96A50"/>
            </w:placeholder>
            <w:dataBinding w:xpath="/equidata/table[8]/equirow[12]/val[1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950169916"/>
            <w:placeholder>
              <w:docPart w:val="291CC7087ED2478BAF7BC42A9496D29F"/>
            </w:placeholder>
            <w:dataBinding w:xpath="/equidata/table[8]/equirow[12]/val[2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332568989"/>
            <w:placeholder>
              <w:docPart w:val="3DED2FD3C59A4896BACB7064D4DD3688"/>
            </w:placeholder>
            <w:dataBinding w:xpath="/equidata/table[8]/equirow[12]/val[3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605961936"/>
            <w:placeholder>
              <w:docPart w:val="332A98BE311B4A0F949A47CF2AC6B9AE"/>
            </w:placeholder>
            <w:dataBinding w:xpath="/equidata/table[8]/equirow[12]/val[4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347785989"/>
            <w:placeholder>
              <w:docPart w:val="330EC29A5D6242A19C7411FBA2F9FDC7"/>
            </w:placeholder>
            <w:dataBinding w:xpath="/equidata/table[8]/equirow[12]/val[5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030833950"/>
            <w:placeholder>
              <w:docPart w:val="B89CA163E43F421D9006223E26DDCF71"/>
            </w:placeholder>
            <w:dataBinding w:xpath="/equidata/table[8]/equirow[12]/val[6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27322727"/>
            <w:placeholder>
              <w:docPart w:val="BA95D337C30E4CE6B9E94F74A784C469"/>
            </w:placeholder>
            <w:dataBinding w:xpath="/equidata/table[8]/equirow[12]/val[7]" w:storeItemID="{8AB3A244-BE01-4FF0-A386-8AAD78F0C4B3}"/>
            <w:text/>
          </w:sdtPr>
          <w:sdtContent>
            <w:tc>
              <w:tcPr>
                <w:tcW w:w="1171" w:type="dxa"/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sdt>
          <w:sdtPr>
            <w:rPr>
              <w:rFonts w:eastAsia="Calibri" w:cs="Arial"/>
              <w:szCs w:val="16"/>
            </w:rPr>
            <w:alias w:val="Data Item"/>
            <w:id w:val="-1739936074"/>
            <w:placeholder>
              <w:docPart w:val="B9623760DD0E4F04BF2B98E6B8231D3F"/>
            </w:placeholder>
            <w:dataBinding w:xpath="/equidata/table[8]/equirow[13]/label" w:storeItemID="{8AB3A244-BE01-4FF0-A386-8AAD78F0C4B3}"/>
            <w:text/>
          </w:sdtPr>
          <w:sdtContent>
            <w:tc>
              <w:tcPr>
                <w:tcW w:w="2783" w:type="dxa"/>
                <w:tcBorders>
                  <w:bottom w:val="single" w:sz="4" w:space="0" w:color="auto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szCs w:val="16"/>
                  </w:rPr>
                </w:pPr>
                <w:r w:rsidRPr="001E06F8">
                  <w:rPr>
                    <w:rFonts w:eastAsia="Calibri" w:cs="Arial"/>
                    <w:szCs w:val="16"/>
                    <w:lang w:val="en-GB"/>
                  </w:rPr>
                  <w:t>Others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291825923"/>
            <w:placeholder>
              <w:docPart w:val="509327253E6444A5919F8E90811C922E"/>
            </w:placeholder>
            <w:dataBinding w:xpath="/equidata/table[8]/equirow[13]/val[1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(1,618)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908038867"/>
            <w:placeholder>
              <w:docPart w:val="A1BFF9CA5BA04C2997613C86213C2656"/>
            </w:placeholder>
            <w:dataBinding w:xpath="/equidata/table[8]/equirow[13]/val[2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(3)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238373117"/>
            <w:placeholder>
              <w:docPart w:val="2F7D5231827F43AB8050280FCC13E144"/>
            </w:placeholder>
            <w:dataBinding w:xpath="/equidata/table[8]/equirow[13]/val[3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(1,292)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1730259106"/>
            <w:placeholder>
              <w:docPart w:val="1E6F22B4ACAF4B49A81C7DD4E5857DED"/>
            </w:placeholder>
            <w:dataBinding w:xpath="/equidata/table[8]/equirow[13]/val[4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(912)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435130866"/>
            <w:placeholder>
              <w:docPart w:val="63E794C83EB34EDCB082ACECC308DA6A"/>
            </w:placeholder>
            <w:dataBinding w:xpath="/equidata/table[8]/equirow[13]/val[5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(1,123)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63533061"/>
            <w:placeholder>
              <w:docPart w:val="BD8832776C784B7BA9F346F0D7F7AB74"/>
            </w:placeholder>
            <w:dataBinding w:xpath="/equidata/table[8]/equirow[13]/val[6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szCs w:val="16"/>
            </w:rPr>
            <w:alias w:val="Value"/>
            <w:id w:val="-1112675055"/>
            <w:placeholder>
              <w:docPart w:val="36D3B84207874406801A01E48FDCD1CB"/>
            </w:placeholder>
            <w:dataBinding w:xpath="/equidata/table[8]/equirow[13]/val[7]" w:storeItemID="{8AB3A244-BE01-4FF0-A386-8AAD78F0C4B3}"/>
            <w:text/>
          </w:sdtPr>
          <w:sdtContent>
            <w:tc>
              <w:tcPr>
                <w:tcW w:w="1171" w:type="dxa"/>
                <w:tcBorders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szCs w:val="16"/>
                  </w:rPr>
                </w:pPr>
                <w:r w:rsidRPr="001E06F8">
                  <w:rPr>
                    <w:rFonts w:cs="Times New Roman"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rPr>
              <w:rFonts w:eastAsia="Calibri" w:cs="Arial"/>
              <w:b/>
              <w:szCs w:val="16"/>
            </w:rPr>
            <w:alias w:val="Data Item"/>
            <w:id w:val="-1227302234"/>
            <w:placeholder>
              <w:docPart w:val="B1C9D37A904C4C33891AB792B1A241A1"/>
            </w:placeholder>
            <w:dataBinding w:xpath="/equidata/table[8]/equirow[14]/label" w:storeItemID="{8AB3A244-BE01-4FF0-A386-8AAD78F0C4B3}"/>
            <w:text/>
          </w:sdtPr>
          <w:sdtContent>
            <w:tc>
              <w:tcPr>
                <w:tcW w:w="278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Financing Cashflow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767420582"/>
            <w:placeholder>
              <w:docPart w:val="C42F16EB40A642A29002A4A77C190CBA"/>
            </w:placeholder>
            <w:dataBinding w:xpath="/equidata/table[8]/equirow[14]/val[1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(1,636)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56661837"/>
            <w:placeholder>
              <w:docPart w:val="DD36940103374724AF915BDF7CE1F6EA"/>
            </w:placeholder>
            <w:dataBinding w:xpath="/equidata/table[8]/equirow[14]/val[2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(20)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928588364"/>
            <w:placeholder>
              <w:docPart w:val="8702E513DE9848D89BFF1A8330D17AC1"/>
            </w:placeholder>
            <w:dataBinding w:xpath="/equidata/table[8]/equirow[14]/val[3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(1,382)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347100202"/>
            <w:placeholder>
              <w:docPart w:val="A477412C5FE540B0BC8E3A644B9F3066"/>
            </w:placeholder>
            <w:dataBinding w:xpath="/equidata/table[8]/equirow[14]/val[4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(912)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109789536"/>
            <w:placeholder>
              <w:docPart w:val="31E0BA9033244433B32F3D8F866CAFAC"/>
            </w:placeholder>
            <w:dataBinding w:xpath="/equidata/table[8]/equirow[14]/val[5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(1,123)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1204244441"/>
            <w:placeholder>
              <w:docPart w:val="CD05AC56E62A415E9C25E9CD0592EF91"/>
            </w:placeholder>
            <w:dataBinding w:xpath="/equidata/table[8]/equirow[14]/val[6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829494203"/>
            <w:placeholder>
              <w:docPart w:val="9D9562CA8B5C491D9CFC1445407DD837"/>
            </w:placeholder>
            <w:dataBinding w:xpath="/equidata/table[8]/equirow[14]/val[7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  <w:tr w:rsidR="001E06F8" w:rsidRPr="001E06F8" w:rsidTr="008A6401">
        <w:sdt>
          <w:sdtPr>
            <w:rPr>
              <w:rFonts w:eastAsia="Calibri" w:cs="Arial"/>
              <w:b/>
              <w:szCs w:val="16"/>
            </w:rPr>
            <w:alias w:val="Data Item"/>
            <w:id w:val="-1353413165"/>
            <w:placeholder>
              <w:docPart w:val="BDC8676892BD44E9869C5EE90481BA1E"/>
            </w:placeholder>
            <w:dataBinding w:xpath="/equidata/table[8]/equirow[15]/label" w:storeItemID="{8AB3A244-BE01-4FF0-A386-8AAD78F0C4B3}"/>
            <w:text/>
          </w:sdtPr>
          <w:sdtContent>
            <w:tc>
              <w:tcPr>
                <w:tcW w:w="278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1E06F8" w:rsidRPr="001E06F8" w:rsidRDefault="001E06F8" w:rsidP="003B2EA7">
                <w:pPr>
                  <w:spacing w:beforeLines="20" w:before="48" w:afterLines="20" w:after="48"/>
                  <w:rPr>
                    <w:rFonts w:eastAsia="Calibri" w:cs="Arial"/>
                    <w:b/>
                    <w:szCs w:val="16"/>
                  </w:rPr>
                </w:pPr>
                <w:r w:rsidRPr="001E06F8">
                  <w:rPr>
                    <w:rFonts w:eastAsia="Calibri" w:cs="Arial"/>
                    <w:b/>
                    <w:szCs w:val="16"/>
                    <w:lang w:val="en-GB"/>
                  </w:rPr>
                  <w:t>Net Change in Cash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048969235"/>
            <w:placeholder>
              <w:docPart w:val="439F9B6083E94B2986D9C3AA7F41018B"/>
            </w:placeholder>
            <w:dataBinding w:xpath="/equidata/table[8]/equirow[15]/val[1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(27)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442507664"/>
            <w:placeholder>
              <w:docPart w:val="276564F17EBB4D3A839AADB2F34A117E"/>
            </w:placeholder>
            <w:dataBinding w:xpath="/equidata/table[8]/equirow[15]/val[2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160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571503144"/>
            <w:placeholder>
              <w:docPart w:val="36F2A21BA833496481D570DAD7D0D768"/>
            </w:placeholder>
            <w:dataBinding w:xpath="/equidata/table[8]/equirow[15]/val[3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(608)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32418759"/>
            <w:placeholder>
              <w:docPart w:val="55A122EF16CC4E11AF1CFC7145CCE8DF"/>
            </w:placeholder>
            <w:dataBinding w:xpath="/equidata/table[8]/equirow[15]/val[4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2,123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847516540"/>
            <w:placeholder>
              <w:docPart w:val="45A6E88F5E6A4646882316C7AB0B2172"/>
            </w:placeholder>
            <w:dataBinding w:xpath="/equidata/table[8]/equirow[15]/val[5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2,070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1338037858"/>
            <w:placeholder>
              <w:docPart w:val="47375DFDF5654CF88D11BAAC2D52B34E"/>
            </w:placeholder>
            <w:dataBinding w:xpath="/equidata/table[8]/equirow[15]/val[6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5,107</w:t>
                </w:r>
              </w:p>
            </w:tc>
          </w:sdtContent>
        </w:sdt>
        <w:sdt>
          <w:sdtPr>
            <w:rPr>
              <w:rFonts w:cs="Times New Roman"/>
              <w:b/>
              <w:szCs w:val="16"/>
            </w:rPr>
            <w:alias w:val="Value"/>
            <w:id w:val="-447313009"/>
            <w:placeholder>
              <w:docPart w:val="6252B859174B40F5924BA13AC4CE4C25"/>
            </w:placeholder>
            <w:dataBinding w:xpath="/equidata/table[8]/equirow[15]/val[7]" w:storeItemID="{8AB3A244-BE01-4FF0-A386-8AAD78F0C4B3}"/>
            <w:text/>
          </w:sdtPr>
          <w:sdtContent>
            <w:tc>
              <w:tcPr>
                <w:tcW w:w="1171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E06F8" w:rsidRPr="001E06F8" w:rsidRDefault="001E06F8" w:rsidP="001E06F8">
                <w:pPr>
                  <w:numPr>
                    <w:ilvl w:val="0"/>
                    <w:numId w:val="2"/>
                  </w:numPr>
                  <w:autoSpaceDE w:val="0"/>
                  <w:autoSpaceDN w:val="0"/>
                  <w:adjustRightInd w:val="0"/>
                  <w:spacing w:beforeLines="20" w:before="48" w:afterLines="20" w:after="48"/>
                  <w:jc w:val="right"/>
                  <w:rPr>
                    <w:rFonts w:cs="Times New Roman"/>
                    <w:b/>
                    <w:szCs w:val="16"/>
                  </w:rPr>
                </w:pPr>
                <w:r w:rsidRPr="001E06F8">
                  <w:rPr>
                    <w:rFonts w:cs="Times New Roman"/>
                    <w:b/>
                    <w:szCs w:val="16"/>
                    <w:lang w:val="en-GB"/>
                  </w:rPr>
                  <w:t>0</w:t>
                </w:r>
              </w:p>
            </w:tc>
          </w:sdtContent>
        </w:sdt>
      </w:tr>
    </w:tbl>
    <w:p w:rsidR="001E06F8" w:rsidRPr="00F93F89" w:rsidRDefault="001E06F8" w:rsidP="003B2EA7">
      <w:pPr>
        <w:spacing w:after="120" w:line="240" w:lineRule="auto"/>
        <w:ind w:left="-3355"/>
        <w:jc w:val="both"/>
        <w:rPr>
          <w:rFonts w:ascii="Futura Lt BT" w:hAnsi="Futura Lt BT"/>
          <w:i/>
          <w:sz w:val="16"/>
          <w:szCs w:val="14"/>
        </w:rPr>
      </w:pPr>
      <w:r w:rsidRPr="00F93F89">
        <w:rPr>
          <w:rFonts w:ascii="Futura Lt BT" w:hAnsi="Futura Lt BT"/>
          <w:i/>
          <w:sz w:val="16"/>
          <w:szCs w:val="14"/>
        </w:rPr>
        <w:t>Source: Company, Equirus Research</w:t>
      </w:r>
    </w:p>
    <w:p w:rsidR="005F31CA" w:rsidRPr="008D5EC1" w:rsidRDefault="005F31CA" w:rsidP="001B44C5">
      <w:pPr>
        <w:pStyle w:val="Body"/>
      </w:pPr>
    </w:p>
    <w:sectPr w:rsidR="005F31CA" w:rsidRPr="008D5EC1" w:rsidSect="009B343C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950" w:right="446" w:bottom="432" w:left="3874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B23" w:rsidRDefault="00181B23" w:rsidP="009B343C">
      <w:pPr>
        <w:spacing w:after="0" w:line="240" w:lineRule="auto"/>
      </w:pPr>
      <w:r>
        <w:separator/>
      </w:r>
    </w:p>
  </w:endnote>
  <w:endnote w:type="continuationSeparator" w:id="0">
    <w:p w:rsidR="00181B23" w:rsidRDefault="00181B23" w:rsidP="009B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urich Bt Rupe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E4D" w:rsidRDefault="00A85E4D">
    <w:pPr>
      <w:pStyle w:val="Footer"/>
    </w:pPr>
    <w:r w:rsidRPr="00563E5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C6DD9B" wp14:editId="5D3085C2">
              <wp:simplePos x="0" y="0"/>
              <wp:positionH relativeFrom="page">
                <wp:posOffset>-45085</wp:posOffset>
              </wp:positionH>
              <wp:positionV relativeFrom="page">
                <wp:posOffset>10217150</wp:posOffset>
              </wp:positionV>
              <wp:extent cx="7744968" cy="493776"/>
              <wp:effectExtent l="0" t="0" r="27940" b="20955"/>
              <wp:wrapNone/>
              <wp:docPr id="2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744968" cy="493776"/>
                      </a:xfrm>
                      <a:prstGeom prst="homePlate">
                        <a:avLst>
                          <a:gd name="adj" fmla="val 0"/>
                        </a:avLst>
                      </a:prstGeom>
                      <a:solidFill>
                        <a:srgbClr val="DDDDDD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8D89A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1" o:spid="_x0000_s1026" type="#_x0000_t15" style="position:absolute;margin-left:-3.55pt;margin-top:804.5pt;width:609.85pt;height:38.9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" adj="21600" fillcolor="#ddd">
              <w10:wrap anchorx="page" anchory="page"/>
            </v:shape>
          </w:pict>
        </mc:Fallback>
      </mc:AlternateContent>
    </w: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884675" wp14:editId="6C03CE51">
              <wp:simplePos x="0" y="0"/>
              <wp:positionH relativeFrom="page">
                <wp:align>center</wp:align>
              </wp:positionH>
              <wp:positionV relativeFrom="page">
                <wp:posOffset>10226675</wp:posOffset>
              </wp:positionV>
              <wp:extent cx="7232904" cy="585216"/>
              <wp:effectExtent l="0" t="0" r="0" b="5715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2904" cy="5852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5E4D" w:rsidRPr="00373103" w:rsidRDefault="00A85E4D" w:rsidP="001A7442">
                          <w:pPr>
                            <w:pStyle w:val="ReportDateFoo"/>
                            <w:rPr>
                              <w:rFonts w:cs="Arial"/>
                              <w:color w:val="808080"/>
                              <w:sz w:val="16"/>
                              <w:szCs w:val="16"/>
                            </w:rPr>
                          </w:pPr>
                          <w:r w:rsidRPr="00C81E3C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ab/>
                          </w:r>
                          <w:sdt>
                            <w:sdtPr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  <w:tag w:val="Report Date"/>
                              <w:id w:val="2135977148"/>
                              <w15:dataBinding w:xpath="/CompanyDetailsViewModel/ReportDate" w:storeItemID="{47AF9556-00FC-45A9-AE4F-785E0EEB2435}"/>
                            </w:sdtPr>
                            <w:sdtEndPr/>
                            <w:sdtContent>
                              <w:r w:rsidR="001E06F8">
                                <w:rPr>
                                  <w:rFonts w:cs="Arial"/>
                                  <w:bCs/>
                                  <w:sz w:val="16"/>
                                  <w:szCs w:val="16"/>
                                  <w:lang w:val="en-GB"/>
                                </w:rPr>
                                <w:t>November 04, 2019</w:t>
                              </w:r>
                            </w:sdtContent>
                          </w:sdt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tab/>
                            <w:t xml:space="preserve">| </w:t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E06F8" w:rsidRPr="001E06F8">
                            <w:rPr>
                              <w:rFonts w:cs="Arial"/>
                              <w:bCs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755EA3">
                            <w:rPr>
                              <w:rFonts w:cs="Arial"/>
                              <w:bCs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884675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2" type="#_x0000_t202" style="position:absolute;margin-left:0;margin-top:805.25pt;width:569.5pt;height:46.1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" filled="f" stroked="f" strokeweight=".5pt">
              <v:path arrowok="t"/>
              <v:textbox>
                <w:txbxContent>
                  <w:p w:rsidR="00A85E4D" w:rsidRPr="00373103" w:rsidRDefault="00A85E4D" w:rsidP="001A7442">
                    <w:pPr>
                      <w:pStyle w:val="ReportDateFoo"/>
                      <w:rPr>
                        <w:rFonts w:cs="Arial"/>
                        <w:color w:val="808080"/>
                        <w:sz w:val="16"/>
                        <w:szCs w:val="16"/>
                      </w:rPr>
                    </w:pPr>
                    <w:r w:rsidRPr="00C81E3C">
                      <w:rPr>
                        <w:rFonts w:ascii="Arial Narrow" w:hAnsi="Arial Narrow"/>
                        <w:sz w:val="10"/>
                        <w:szCs w:val="10"/>
                      </w:rPr>
                      <w:tab/>
                    </w:r>
                    <w:sdt>
                      <w:sdtPr>
                        <w:rPr>
                          <w:rFonts w:cs="Arial"/>
                          <w:bCs/>
                          <w:sz w:val="16"/>
                          <w:szCs w:val="16"/>
                        </w:rPr>
                        <w:tag w:val="Report Date"/>
                        <w:id w:val="2135977148"/>
                        <w15:dataBinding w:xpath="/CompanyDetailsViewModel/ReportDate" w:storeItemID="{47AF9556-00FC-45A9-AE4F-785E0EEB2435}"/>
                      </w:sdtPr>
                      <w:sdtEndPr/>
                      <w:sdtContent>
                        <w:r w:rsidR="001E06F8">
                          <w:rPr>
                            <w:rFonts w:cs="Arial"/>
                            <w:bCs/>
                            <w:sz w:val="16"/>
                            <w:szCs w:val="16"/>
                            <w:lang w:val="en-GB"/>
                          </w:rPr>
                          <w:t>November 04, 2019</w:t>
                        </w:r>
                      </w:sdtContent>
                    </w:sdt>
                    <w:r w:rsidRPr="00755EA3">
                      <w:rPr>
                        <w:rFonts w:cs="Arial"/>
                        <w:sz w:val="16"/>
                        <w:szCs w:val="16"/>
                      </w:rPr>
                      <w:tab/>
                      <w:t xml:space="preserve">| </w:t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fldChar w:fldCharType="begin"/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fldChar w:fldCharType="separate"/>
                    </w:r>
                    <w:r w:rsidR="001E06F8" w:rsidRPr="001E06F8">
                      <w:rPr>
                        <w:rFonts w:cs="Arial"/>
                        <w:bCs/>
                        <w:noProof/>
                        <w:sz w:val="16"/>
                        <w:szCs w:val="16"/>
                      </w:rPr>
                      <w:t>7</w:t>
                    </w:r>
                    <w:r w:rsidRPr="00755EA3">
                      <w:rPr>
                        <w:rFonts w:cs="Arial"/>
                        <w:bCs/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E4D" w:rsidRDefault="00A85E4D" w:rsidP="001A7442">
    <w:pPr>
      <w:pStyle w:val="Footer"/>
      <w:ind w:right="360"/>
    </w:pPr>
    <w:r w:rsidRPr="00563E5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88977" wp14:editId="0C4E5C2C">
              <wp:simplePos x="0" y="0"/>
              <wp:positionH relativeFrom="page">
                <wp:posOffset>257175</wp:posOffset>
              </wp:positionH>
              <wp:positionV relativeFrom="page">
                <wp:posOffset>10287000</wp:posOffset>
              </wp:positionV>
              <wp:extent cx="7232904" cy="466344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2904" cy="4663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5E4D" w:rsidRPr="009C524C" w:rsidRDefault="00A85E4D" w:rsidP="001A7442">
                          <w:pPr>
                            <w:pStyle w:val="ReportDateFoo"/>
                            <w:tabs>
                              <w:tab w:val="clear" w:pos="10890"/>
                              <w:tab w:val="center" w:pos="5760"/>
                              <w:tab w:val="right" w:pos="10863"/>
                            </w:tabs>
                            <w:rPr>
                              <w:rFonts w:cs="Arial"/>
                              <w:color w:val="808080"/>
                              <w:sz w:val="16"/>
                              <w:szCs w:val="16"/>
                            </w:rPr>
                          </w:pPr>
                          <w:r w:rsidRPr="009C524C">
                            <w:rPr>
                              <w:sz w:val="16"/>
                              <w:szCs w:val="16"/>
                            </w:rPr>
                            <w:t>Refer to important disclosures at the end of this report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C81E3C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ab/>
                          </w:r>
                          <w:sdt>
                            <w:sdtPr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  <w:tag w:val="Report Date"/>
                              <w:id w:val="-885794492"/>
                              <w15:dataBinding w:xpath="/CompanyDetailsViewModel/ReportDate" w:storeItemID="{47AF9556-00FC-45A9-AE4F-785E0EEB2435}"/>
                            </w:sdtPr>
                            <w:sdtEndPr/>
                            <w:sdtContent>
                              <w:r w:rsidR="001E06F8">
                                <w:rPr>
                                  <w:rFonts w:cs="Arial"/>
                                  <w:bCs/>
                                  <w:sz w:val="16"/>
                                  <w:szCs w:val="16"/>
                                  <w:lang w:val="en-GB"/>
                                </w:rPr>
                                <w:t>November 04, 2019</w:t>
                              </w:r>
                            </w:sdtContent>
                          </w:sdt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tab/>
                            <w:t xml:space="preserve">| </w:t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755EA3">
                            <w:rPr>
                              <w:rFonts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81B23">
                            <w:rPr>
                              <w:rFonts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755EA3">
                            <w:rPr>
                              <w:rFonts w:cs="Arial"/>
                              <w:bCs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88977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0.25pt;margin-top:810pt;width:569.5pt;height:36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W2uA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" filled="f" stroked="f">
              <v:textbox>
                <w:txbxContent>
                  <w:p w:rsidR="00A85E4D" w:rsidRPr="009C524C" w:rsidRDefault="00A85E4D" w:rsidP="001A7442">
                    <w:pPr>
                      <w:pStyle w:val="ReportDateFoo"/>
                      <w:tabs>
                        <w:tab w:val="clear" w:pos="10890"/>
                        <w:tab w:val="center" w:pos="5760"/>
                        <w:tab w:val="right" w:pos="10863"/>
                      </w:tabs>
                      <w:rPr>
                        <w:rFonts w:cs="Arial"/>
                        <w:color w:val="808080"/>
                        <w:sz w:val="16"/>
                        <w:szCs w:val="16"/>
                      </w:rPr>
                    </w:pPr>
                    <w:r w:rsidRPr="009C524C">
                      <w:rPr>
                        <w:sz w:val="16"/>
                        <w:szCs w:val="16"/>
                      </w:rPr>
                      <w:t>Refer to important disclosures at the end of this report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C81E3C">
                      <w:rPr>
                        <w:rFonts w:ascii="Arial Narrow" w:hAnsi="Arial Narrow"/>
                        <w:sz w:val="10"/>
                        <w:szCs w:val="10"/>
                      </w:rPr>
                      <w:tab/>
                    </w:r>
                    <w:sdt>
                      <w:sdtPr>
                        <w:rPr>
                          <w:rFonts w:cs="Arial"/>
                          <w:bCs/>
                          <w:sz w:val="16"/>
                          <w:szCs w:val="16"/>
                        </w:rPr>
                        <w:tag w:val="Report Date"/>
                        <w:id w:val="-885794492"/>
                        <w15:dataBinding w:xpath="/CompanyDetailsViewModel/ReportDate" w:storeItemID="{47AF9556-00FC-45A9-AE4F-785E0EEB2435}"/>
                      </w:sdtPr>
                      <w:sdtEndPr/>
                      <w:sdtContent>
                        <w:r w:rsidR="001E06F8">
                          <w:rPr>
                            <w:rFonts w:cs="Arial"/>
                            <w:bCs/>
                            <w:sz w:val="16"/>
                            <w:szCs w:val="16"/>
                            <w:lang w:val="en-GB"/>
                          </w:rPr>
                          <w:t>November 04, 2019</w:t>
                        </w:r>
                      </w:sdtContent>
                    </w:sdt>
                    <w:r w:rsidRPr="00755EA3">
                      <w:rPr>
                        <w:rFonts w:cs="Arial"/>
                        <w:sz w:val="16"/>
                        <w:szCs w:val="16"/>
                      </w:rPr>
                      <w:tab/>
                      <w:t xml:space="preserve">| </w:t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fldChar w:fldCharType="begin"/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755EA3">
                      <w:rPr>
                        <w:rFonts w:cs="Arial"/>
                        <w:sz w:val="16"/>
                        <w:szCs w:val="16"/>
                      </w:rPr>
                      <w:fldChar w:fldCharType="separate"/>
                    </w:r>
                    <w:r w:rsidR="00181B23">
                      <w:rPr>
                        <w:rFonts w:cs="Arial"/>
                        <w:noProof/>
                        <w:sz w:val="16"/>
                        <w:szCs w:val="16"/>
                      </w:rPr>
                      <w:t>1</w:t>
                    </w:r>
                    <w:r w:rsidRPr="00755EA3">
                      <w:rPr>
                        <w:rFonts w:cs="Arial"/>
                        <w:bCs/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63E5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32B178" wp14:editId="74CF05E2">
              <wp:simplePos x="0" y="0"/>
              <wp:positionH relativeFrom="page">
                <wp:posOffset>-105761</wp:posOffset>
              </wp:positionH>
              <wp:positionV relativeFrom="page">
                <wp:posOffset>10287001</wp:posOffset>
              </wp:positionV>
              <wp:extent cx="7744968" cy="493776"/>
              <wp:effectExtent l="0" t="0" r="27940" b="20955"/>
              <wp:wrapNone/>
              <wp:docPr id="1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744968" cy="493776"/>
                      </a:xfrm>
                      <a:prstGeom prst="homePlate">
                        <a:avLst>
                          <a:gd name="adj" fmla="val 0"/>
                        </a:avLst>
                      </a:prstGeom>
                      <a:solidFill>
                        <a:srgbClr val="DDDDDD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68B0C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1" o:spid="_x0000_s1026" type="#_x0000_t15" style="position:absolute;margin-left:-8.35pt;margin-top:810pt;width:609.85pt;height:38.9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" adj="21600" fillcolor="#ddd">
              <w10:wrap anchorx="page" anchory="page"/>
            </v:shape>
          </w:pict>
        </mc:Fallback>
      </mc:AlternateContent>
    </w:r>
  </w:p>
  <w:p w:rsidR="00A85E4D" w:rsidRDefault="00A85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B23" w:rsidRDefault="00181B23" w:rsidP="009B343C">
      <w:pPr>
        <w:spacing w:after="0" w:line="240" w:lineRule="auto"/>
      </w:pPr>
      <w:r>
        <w:separator/>
      </w:r>
    </w:p>
  </w:footnote>
  <w:footnote w:type="continuationSeparator" w:id="0">
    <w:p w:rsidR="00181B23" w:rsidRDefault="00181B23" w:rsidP="009B3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7" w:rightFromText="187" w:vertAnchor="text" w:horzAnchor="page" w:tblpX="433" w:tblpY="1"/>
      <w:tblOverlap w:val="never"/>
      <w:tblW w:w="11025" w:type="dxa"/>
      <w:tblBorders>
        <w:top w:val="none" w:sz="0" w:space="0" w:color="auto"/>
        <w:left w:val="none" w:sz="0" w:space="0" w:color="auto"/>
        <w:bottom w:val="single" w:sz="4" w:space="0" w:color="808080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9900"/>
      <w:tblLook w:val="01E0" w:firstRow="1" w:lastRow="1" w:firstColumn="1" w:lastColumn="1" w:noHBand="0" w:noVBand="0"/>
    </w:tblPr>
    <w:tblGrid>
      <w:gridCol w:w="3420"/>
      <w:gridCol w:w="7605"/>
    </w:tblGrid>
    <w:tr w:rsidR="00A85E4D" w:rsidRPr="00755EA3" w:rsidTr="001A7442">
      <w:tc>
        <w:tcPr>
          <w:tcW w:w="3420" w:type="dxa"/>
          <w:shd w:val="clear" w:color="auto" w:fill="064884"/>
        </w:tcPr>
        <w:p w:rsidR="00A85E4D" w:rsidRPr="00755EA3" w:rsidRDefault="00181B23" w:rsidP="00A03BA5">
          <w:pPr>
            <w:pStyle w:val="Header"/>
            <w:spacing w:before="120" w:after="40"/>
            <w:rPr>
              <w:rFonts w:cs="Arial"/>
              <w:color w:val="FFFFFF"/>
              <w:sz w:val="16"/>
              <w:szCs w:val="16"/>
              <w:lang w:val="pt-BR"/>
            </w:rPr>
          </w:pPr>
          <w:sdt>
            <w:sdtPr>
              <w:rPr>
                <w:rFonts w:cs="Arial"/>
                <w:color w:val="FFFFFF"/>
                <w:sz w:val="16"/>
                <w:szCs w:val="16"/>
                <w:lang w:val="pt-BR"/>
              </w:rPr>
              <w:id w:val="1420299781"/>
              <w:placeholder>
                <w:docPart w:val="1578E7AB1C4B43A1B1B240B18D0C5899"/>
              </w:placeholder>
              <w:dataBinding w:xpath="/CompanyDetailsViewModel/Company" w:storeItemID="{47AF9556-00FC-45A9-AE4F-785E0EEB2435}"/>
              <w:text/>
            </w:sdtPr>
            <w:sdtEndPr/>
            <w:sdtContent>
              <w:r w:rsidR="001E06F8">
                <w:rPr>
                  <w:rFonts w:cs="Arial"/>
                  <w:color w:val="FFFFFF"/>
                  <w:sz w:val="16"/>
                  <w:szCs w:val="16"/>
                  <w:lang w:val="en-GB"/>
                </w:rPr>
                <w:t>Amara Raja Batteries Ltd</w:t>
              </w:r>
            </w:sdtContent>
          </w:sdt>
          <w:r w:rsidR="00A85E4D" w:rsidRPr="00755EA3">
            <w:rPr>
              <w:color w:val="FFFFFF"/>
              <w:sz w:val="16"/>
              <w:szCs w:val="16"/>
              <w:lang w:val="pt-BR"/>
            </w:rPr>
            <w:t xml:space="preserve"> </w:t>
          </w:r>
          <w:r w:rsidR="00A85E4D" w:rsidRPr="00755EA3">
            <w:rPr>
              <w:rFonts w:cs="Arial"/>
              <w:color w:val="FFFFFF"/>
              <w:sz w:val="16"/>
              <w:szCs w:val="16"/>
              <w:lang w:val="pt-BR"/>
            </w:rPr>
            <w:t>(</w:t>
          </w:r>
          <w:sdt>
            <w:sdtPr>
              <w:rPr>
                <w:rFonts w:cs="Arial"/>
                <w:color w:val="FFFFFF"/>
                <w:sz w:val="16"/>
                <w:szCs w:val="16"/>
                <w:lang w:val="pt-BR"/>
              </w:rPr>
              <w:id w:val="635296134"/>
              <w:placeholder>
                <w:docPart w:val="CE6C075B8C7F4A0AB86D32D5C6880CFC"/>
              </w:placeholder>
              <w:dataBinding w:xpath="/CompanyDetailsViewModel/BlommbergCode" w:storeItemID="{47AF9556-00FC-45A9-AE4F-785E0EEB2435}"/>
              <w:text/>
            </w:sdtPr>
            <w:sdtEndPr/>
            <w:sdtContent>
              <w:r w:rsidR="001E06F8">
                <w:rPr>
                  <w:rFonts w:cs="Arial"/>
                  <w:color w:val="FFFFFF"/>
                  <w:sz w:val="16"/>
                  <w:szCs w:val="16"/>
                  <w:lang w:val="en-GB"/>
                </w:rPr>
                <w:t>AMRJ IN</w:t>
              </w:r>
            </w:sdtContent>
          </w:sdt>
          <w:r w:rsidR="00A85E4D" w:rsidRPr="00755EA3">
            <w:rPr>
              <w:rFonts w:cs="Arial"/>
              <w:color w:val="FFFFFF"/>
              <w:sz w:val="16"/>
              <w:szCs w:val="16"/>
              <w:lang w:val="pt-BR"/>
            </w:rPr>
            <w:t>)</w:t>
          </w:r>
        </w:p>
      </w:tc>
      <w:tc>
        <w:tcPr>
          <w:tcW w:w="7605" w:type="dxa"/>
          <w:tcBorders>
            <w:bottom w:val="single" w:sz="4" w:space="0" w:color="808080"/>
          </w:tcBorders>
          <w:shd w:val="clear" w:color="auto" w:fill="808080" w:themeFill="background1" w:themeFillShade="80"/>
        </w:tcPr>
        <w:p w:rsidR="00A85E4D" w:rsidRPr="00755EA3" w:rsidRDefault="00A85E4D" w:rsidP="00A03BA5">
          <w:pPr>
            <w:pStyle w:val="HeaderLeft"/>
            <w:framePr w:hSpace="0" w:wrap="auto" w:vAnchor="margin" w:hAnchor="text" w:xAlign="left" w:yAlign="inline"/>
            <w:spacing w:before="120" w:line="240" w:lineRule="auto"/>
            <w:suppressOverlap w:val="0"/>
            <w:rPr>
              <w:color w:val="auto"/>
            </w:rPr>
          </w:pPr>
          <w:r w:rsidRPr="00755EA3">
            <w:rPr>
              <w:color w:val="FFFFFF" w:themeColor="background1"/>
            </w:rPr>
            <w:t>India Equity Research |</w:t>
          </w:r>
          <w:r w:rsidRPr="00755EA3">
            <w:rPr>
              <w:rFonts w:cs="Arial"/>
              <w:color w:val="FFFFFF" w:themeColor="background1"/>
              <w:lang w:bidi="he-IL"/>
            </w:rPr>
            <w:t xml:space="preserve"> </w:t>
          </w:r>
          <w:sdt>
            <w:sdtPr>
              <w:rPr>
                <w:color w:val="FFFFFF" w:themeColor="background1"/>
              </w:rPr>
              <w:id w:val="1343353053"/>
              <w:placeholder>
                <w:docPart w:val="1578E7AB1C4B43A1B1B240B18D0C5899"/>
              </w:placeholder>
              <w:dataBinding w:xpath="/CompanyDetailsViewModel/ReportType" w:storeItemID="{47AF9556-00FC-45A9-AE4F-785E0EEB2435}"/>
              <w:text/>
            </w:sdtPr>
            <w:sdtEndPr/>
            <w:sdtContent>
              <w:r w:rsidR="001E06F8">
                <w:rPr>
                  <w:color w:val="FFFFFF" w:themeColor="background1"/>
                  <w:lang w:val="en-GB"/>
                </w:rPr>
                <w:t>Result Review</w:t>
              </w:r>
            </w:sdtContent>
          </w:sdt>
        </w:p>
      </w:tc>
    </w:tr>
  </w:tbl>
  <w:p w:rsidR="00A85E4D" w:rsidRDefault="00A85E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E4D" w:rsidRDefault="00A85E4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3360" behindDoc="0" locked="0" layoutInCell="1" allowOverlap="1" wp14:anchorId="36766674" wp14:editId="77453299">
          <wp:simplePos x="0" y="0"/>
          <wp:positionH relativeFrom="margin">
            <wp:posOffset>3895090</wp:posOffset>
          </wp:positionH>
          <wp:positionV relativeFrom="paragraph">
            <wp:posOffset>-141274</wp:posOffset>
          </wp:positionV>
          <wp:extent cx="841248" cy="713232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Template\Equirus Logo 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713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9BE906" wp14:editId="0B474973">
              <wp:simplePos x="0" y="0"/>
              <wp:positionH relativeFrom="column">
                <wp:posOffset>2752090</wp:posOffset>
              </wp:positionH>
              <wp:positionV relativeFrom="paragraph">
                <wp:posOffset>622827</wp:posOffset>
              </wp:positionV>
              <wp:extent cx="2240280" cy="932688"/>
              <wp:effectExtent l="0" t="0" r="7620" b="127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0280" cy="932688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2A203C" id="Rectangle 2" o:spid="_x0000_s1026" style="position:absolute;margin-left:216.7pt;margin-top:49.05pt;width:176.4pt;height:7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" fillcolor="#7f7f7f" stroked="f" strokeweight="1pt"/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C3B5A6" wp14:editId="711C816F">
              <wp:simplePos x="0" y="0"/>
              <wp:positionH relativeFrom="column">
                <wp:posOffset>-2459990</wp:posOffset>
              </wp:positionH>
              <wp:positionV relativeFrom="paragraph">
                <wp:posOffset>621665</wp:posOffset>
              </wp:positionV>
              <wp:extent cx="5230368" cy="932688"/>
              <wp:effectExtent l="0" t="0" r="8890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0368" cy="932688"/>
                      </a:xfrm>
                      <a:prstGeom prst="rect">
                        <a:avLst/>
                      </a:prstGeom>
                      <a:solidFill>
                        <a:srgbClr val="06488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8D87FA" id="Rectangle 1" o:spid="_x0000_s1026" style="position:absolute;margin-left:-193.7pt;margin-top:48.95pt;width:411.85pt;height:7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" fillcolor="#064884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A00"/>
    <w:multiLevelType w:val="hybridMultilevel"/>
    <w:tmpl w:val="9A9E37C4"/>
    <w:lvl w:ilvl="0" w:tplc="E474C484">
      <w:start w:val="1"/>
      <w:numFmt w:val="decimal"/>
      <w:pStyle w:val="ExhibitHeader"/>
      <w:lvlText w:val="Exhibit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890"/>
    <w:multiLevelType w:val="hybridMultilevel"/>
    <w:tmpl w:val="1A3E4242"/>
    <w:lvl w:ilvl="0" w:tplc="FE86F01A">
      <w:start w:val="1"/>
      <w:numFmt w:val="bullet"/>
      <w:lvlText w:val="■"/>
      <w:lvlJc w:val="left"/>
      <w:pPr>
        <w:ind w:left="540" w:hanging="360"/>
      </w:pPr>
      <w:rPr>
        <w:rFonts w:ascii="Arial" w:hAnsi="Arial" w:hint="default"/>
        <w:color w:val="A7A9AC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4B613A9"/>
    <w:multiLevelType w:val="hybridMultilevel"/>
    <w:tmpl w:val="890AB73C"/>
    <w:lvl w:ilvl="0" w:tplc="FC88AA6C">
      <w:start w:val="1"/>
      <w:numFmt w:val="bullet"/>
      <w:pStyle w:val="FP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F22B6"/>
    <w:multiLevelType w:val="multilevel"/>
    <w:tmpl w:val="46E8896C"/>
    <w:lvl w:ilvl="0">
      <w:start w:val="1"/>
      <w:numFmt w:val="decimal"/>
      <w:suff w:val="space"/>
      <w:lvlText w:val="Exhibit %1:"/>
      <w:lvlJc w:val="left"/>
      <w:pPr>
        <w:ind w:left="360" w:hanging="360"/>
      </w:pPr>
      <w:rPr>
        <w:rFonts w:ascii="Arial Bold" w:hAnsi="Arial Bold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7A20A42"/>
    <w:multiLevelType w:val="multilevel"/>
    <w:tmpl w:val="AF061D1C"/>
    <w:name w:val="Bullet 4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b w:val="0"/>
        <w:bCs w:val="0"/>
        <w:i w:val="0"/>
        <w:iCs w:val="0"/>
        <w:color w:val="FF9900"/>
        <w:sz w:val="16"/>
        <w:szCs w:val="16"/>
      </w:rPr>
    </w:lvl>
    <w:lvl w:ilvl="2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  <w:color w:val="5F5F5F"/>
        <w:sz w:val="28"/>
        <w:szCs w:val="28"/>
      </w:rPr>
    </w:lvl>
    <w:lvl w:ilvl="3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  <w:color w:val="5F5F5F"/>
        <w:sz w:val="18"/>
        <w:szCs w:val="18"/>
      </w:rPr>
    </w:lvl>
    <w:lvl w:ilvl="4">
      <w:start w:val="1"/>
      <w:numFmt w:val="bullet"/>
      <w:lvlText w:val=""/>
      <w:lvlJc w:val="left"/>
      <w:pPr>
        <w:ind w:left="864" w:hanging="216"/>
      </w:pPr>
      <w:rPr>
        <w:rFonts w:ascii="Symbol" w:hAnsi="Symbol" w:hint="default"/>
        <w:color w:val="000000" w:themeColor="text1"/>
        <w:sz w:val="20"/>
        <w:szCs w:val="2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ACKPAGE_TABLE" w:val="-1"/>
    <w:docVar w:name="COMPANY_ID" w:val="7"/>
    <w:docVar w:name="EquiDoc" w:val="EquiDoc"/>
    <w:docVar w:name="est_xml_id" w:val="{448C0464-2368-40D0-BDE6-B8EEF03AE260}"/>
    <w:docVar w:name="fin_xml_id" w:val="{8AB3A244-BE01-4FF0-A386-8AAD78F0C4B3}"/>
    <w:docVar w:name="Product Name" w:val="Result Review"/>
    <w:docVar w:name="qfin_xml_id" w:val="{1BE75788-5BF7-4371-B969-3A9D4FE3765C}"/>
    <w:docVar w:name="REPORT_CODE" w:val="Non-Banking"/>
    <w:docVar w:name="Result Review" w:val="Result Review"/>
    <w:docVar w:name="xml_id" w:val="{47AF9556-00FC-45A9-AE4F-785E0EEB2435}"/>
  </w:docVars>
  <w:rsids>
    <w:rsidRoot w:val="001E06F8"/>
    <w:rsid w:val="000002D5"/>
    <w:rsid w:val="00004520"/>
    <w:rsid w:val="000151E0"/>
    <w:rsid w:val="0001708D"/>
    <w:rsid w:val="00021F40"/>
    <w:rsid w:val="00023E3D"/>
    <w:rsid w:val="00027188"/>
    <w:rsid w:val="00043FD0"/>
    <w:rsid w:val="00050ABC"/>
    <w:rsid w:val="00057EF3"/>
    <w:rsid w:val="000630CA"/>
    <w:rsid w:val="0006394C"/>
    <w:rsid w:val="0006675B"/>
    <w:rsid w:val="000A3A54"/>
    <w:rsid w:val="000E2C41"/>
    <w:rsid w:val="000F3645"/>
    <w:rsid w:val="000F6559"/>
    <w:rsid w:val="000F6851"/>
    <w:rsid w:val="00103558"/>
    <w:rsid w:val="0012385F"/>
    <w:rsid w:val="00147427"/>
    <w:rsid w:val="001507CF"/>
    <w:rsid w:val="00151BFE"/>
    <w:rsid w:val="001529F7"/>
    <w:rsid w:val="001602AE"/>
    <w:rsid w:val="00166EA0"/>
    <w:rsid w:val="001752D0"/>
    <w:rsid w:val="0017797F"/>
    <w:rsid w:val="00181B23"/>
    <w:rsid w:val="001949E7"/>
    <w:rsid w:val="00197EE5"/>
    <w:rsid w:val="001A7442"/>
    <w:rsid w:val="001B247B"/>
    <w:rsid w:val="001B44C5"/>
    <w:rsid w:val="001B7114"/>
    <w:rsid w:val="001C008F"/>
    <w:rsid w:val="001C13F3"/>
    <w:rsid w:val="001C2128"/>
    <w:rsid w:val="001E06F8"/>
    <w:rsid w:val="001E74BA"/>
    <w:rsid w:val="00205FA1"/>
    <w:rsid w:val="002340AB"/>
    <w:rsid w:val="00243C20"/>
    <w:rsid w:val="00247AE6"/>
    <w:rsid w:val="00257867"/>
    <w:rsid w:val="0027358E"/>
    <w:rsid w:val="00277ADD"/>
    <w:rsid w:val="002A3841"/>
    <w:rsid w:val="002A44C9"/>
    <w:rsid w:val="002B21A7"/>
    <w:rsid w:val="002C274B"/>
    <w:rsid w:val="002D55BB"/>
    <w:rsid w:val="002D64F5"/>
    <w:rsid w:val="002E64AE"/>
    <w:rsid w:val="002F59FE"/>
    <w:rsid w:val="0030616B"/>
    <w:rsid w:val="00312FED"/>
    <w:rsid w:val="00315A44"/>
    <w:rsid w:val="00332F9E"/>
    <w:rsid w:val="00365711"/>
    <w:rsid w:val="003736DC"/>
    <w:rsid w:val="00380745"/>
    <w:rsid w:val="00382264"/>
    <w:rsid w:val="00387F1B"/>
    <w:rsid w:val="00391140"/>
    <w:rsid w:val="00392D26"/>
    <w:rsid w:val="003A66C0"/>
    <w:rsid w:val="003C0CE8"/>
    <w:rsid w:val="003F1ACC"/>
    <w:rsid w:val="003F4715"/>
    <w:rsid w:val="00401845"/>
    <w:rsid w:val="0041012C"/>
    <w:rsid w:val="0041088B"/>
    <w:rsid w:val="00413B7F"/>
    <w:rsid w:val="00413C29"/>
    <w:rsid w:val="00417CB6"/>
    <w:rsid w:val="0042676F"/>
    <w:rsid w:val="00443F1C"/>
    <w:rsid w:val="00470566"/>
    <w:rsid w:val="004713FE"/>
    <w:rsid w:val="004841A1"/>
    <w:rsid w:val="0049059D"/>
    <w:rsid w:val="004910B7"/>
    <w:rsid w:val="004B25E3"/>
    <w:rsid w:val="004C0FAC"/>
    <w:rsid w:val="004F71C1"/>
    <w:rsid w:val="005121F7"/>
    <w:rsid w:val="00521B1E"/>
    <w:rsid w:val="00522A44"/>
    <w:rsid w:val="00530E98"/>
    <w:rsid w:val="00531194"/>
    <w:rsid w:val="00531D44"/>
    <w:rsid w:val="00532D07"/>
    <w:rsid w:val="005365CA"/>
    <w:rsid w:val="005403A4"/>
    <w:rsid w:val="00544E16"/>
    <w:rsid w:val="00565BF4"/>
    <w:rsid w:val="005870FD"/>
    <w:rsid w:val="005A628A"/>
    <w:rsid w:val="005B333D"/>
    <w:rsid w:val="005B5C68"/>
    <w:rsid w:val="005B7918"/>
    <w:rsid w:val="005C18FE"/>
    <w:rsid w:val="005F0AAF"/>
    <w:rsid w:val="005F31CA"/>
    <w:rsid w:val="005F3B25"/>
    <w:rsid w:val="005F3FB0"/>
    <w:rsid w:val="0060564E"/>
    <w:rsid w:val="00607909"/>
    <w:rsid w:val="00615789"/>
    <w:rsid w:val="006274FD"/>
    <w:rsid w:val="00637640"/>
    <w:rsid w:val="0065182B"/>
    <w:rsid w:val="00652904"/>
    <w:rsid w:val="006543A1"/>
    <w:rsid w:val="006546CF"/>
    <w:rsid w:val="006614CB"/>
    <w:rsid w:val="00686309"/>
    <w:rsid w:val="00686647"/>
    <w:rsid w:val="0069283F"/>
    <w:rsid w:val="006A5A32"/>
    <w:rsid w:val="006A6C89"/>
    <w:rsid w:val="006B1C35"/>
    <w:rsid w:val="006C3CE2"/>
    <w:rsid w:val="006D21C2"/>
    <w:rsid w:val="00704449"/>
    <w:rsid w:val="0070646F"/>
    <w:rsid w:val="007073B7"/>
    <w:rsid w:val="0071010C"/>
    <w:rsid w:val="0073584E"/>
    <w:rsid w:val="00742B9C"/>
    <w:rsid w:val="00746A7A"/>
    <w:rsid w:val="007508A7"/>
    <w:rsid w:val="0075374B"/>
    <w:rsid w:val="00757CC6"/>
    <w:rsid w:val="007620C6"/>
    <w:rsid w:val="00765447"/>
    <w:rsid w:val="007744AA"/>
    <w:rsid w:val="007748B8"/>
    <w:rsid w:val="007818A7"/>
    <w:rsid w:val="0079187D"/>
    <w:rsid w:val="007A1182"/>
    <w:rsid w:val="007B2D60"/>
    <w:rsid w:val="007B354E"/>
    <w:rsid w:val="007B41D8"/>
    <w:rsid w:val="007B624A"/>
    <w:rsid w:val="007C17E2"/>
    <w:rsid w:val="007D09D7"/>
    <w:rsid w:val="007D1836"/>
    <w:rsid w:val="007D49BB"/>
    <w:rsid w:val="007F2B1E"/>
    <w:rsid w:val="007F36B0"/>
    <w:rsid w:val="00827E4F"/>
    <w:rsid w:val="00844B16"/>
    <w:rsid w:val="008450FD"/>
    <w:rsid w:val="00857743"/>
    <w:rsid w:val="00861A9F"/>
    <w:rsid w:val="008631A4"/>
    <w:rsid w:val="008679D6"/>
    <w:rsid w:val="00886E04"/>
    <w:rsid w:val="008A63C7"/>
    <w:rsid w:val="008B0ADA"/>
    <w:rsid w:val="008B64C4"/>
    <w:rsid w:val="008C1983"/>
    <w:rsid w:val="008C615D"/>
    <w:rsid w:val="008D5EC1"/>
    <w:rsid w:val="008E083A"/>
    <w:rsid w:val="008E2555"/>
    <w:rsid w:val="008E416C"/>
    <w:rsid w:val="008F1254"/>
    <w:rsid w:val="009005C4"/>
    <w:rsid w:val="009100D3"/>
    <w:rsid w:val="00913545"/>
    <w:rsid w:val="00915954"/>
    <w:rsid w:val="00920B6F"/>
    <w:rsid w:val="00925FAE"/>
    <w:rsid w:val="00954466"/>
    <w:rsid w:val="00954CDA"/>
    <w:rsid w:val="00955905"/>
    <w:rsid w:val="00961570"/>
    <w:rsid w:val="00970447"/>
    <w:rsid w:val="00977D2E"/>
    <w:rsid w:val="009825DC"/>
    <w:rsid w:val="00985ED1"/>
    <w:rsid w:val="00986033"/>
    <w:rsid w:val="00987EA1"/>
    <w:rsid w:val="009A4881"/>
    <w:rsid w:val="009B343C"/>
    <w:rsid w:val="009B58E5"/>
    <w:rsid w:val="009B5A60"/>
    <w:rsid w:val="009C406F"/>
    <w:rsid w:val="009D0F72"/>
    <w:rsid w:val="009F2783"/>
    <w:rsid w:val="009F5CF9"/>
    <w:rsid w:val="00A03BA5"/>
    <w:rsid w:val="00A10590"/>
    <w:rsid w:val="00A32898"/>
    <w:rsid w:val="00A44F46"/>
    <w:rsid w:val="00A4799F"/>
    <w:rsid w:val="00A54093"/>
    <w:rsid w:val="00A66062"/>
    <w:rsid w:val="00A6654B"/>
    <w:rsid w:val="00A66AFC"/>
    <w:rsid w:val="00A6713C"/>
    <w:rsid w:val="00A743EE"/>
    <w:rsid w:val="00A76C93"/>
    <w:rsid w:val="00A77582"/>
    <w:rsid w:val="00A77B99"/>
    <w:rsid w:val="00A83B9C"/>
    <w:rsid w:val="00A85E4D"/>
    <w:rsid w:val="00A92675"/>
    <w:rsid w:val="00AA3B91"/>
    <w:rsid w:val="00AB0517"/>
    <w:rsid w:val="00AC3ED5"/>
    <w:rsid w:val="00AD2406"/>
    <w:rsid w:val="00AE1C3A"/>
    <w:rsid w:val="00AF108D"/>
    <w:rsid w:val="00AF4331"/>
    <w:rsid w:val="00AF7C12"/>
    <w:rsid w:val="00B02706"/>
    <w:rsid w:val="00B05AFE"/>
    <w:rsid w:val="00B150AD"/>
    <w:rsid w:val="00B225B5"/>
    <w:rsid w:val="00B32867"/>
    <w:rsid w:val="00B441E9"/>
    <w:rsid w:val="00B619BE"/>
    <w:rsid w:val="00B61DFD"/>
    <w:rsid w:val="00B65E8E"/>
    <w:rsid w:val="00B756E0"/>
    <w:rsid w:val="00B77A17"/>
    <w:rsid w:val="00B77EBE"/>
    <w:rsid w:val="00B856D5"/>
    <w:rsid w:val="00BB068B"/>
    <w:rsid w:val="00BB1CB8"/>
    <w:rsid w:val="00BC6C1E"/>
    <w:rsid w:val="00BD6E43"/>
    <w:rsid w:val="00BE116F"/>
    <w:rsid w:val="00BE4914"/>
    <w:rsid w:val="00BE53A1"/>
    <w:rsid w:val="00BF0070"/>
    <w:rsid w:val="00BF6BC4"/>
    <w:rsid w:val="00BF78AB"/>
    <w:rsid w:val="00C0368B"/>
    <w:rsid w:val="00C100EE"/>
    <w:rsid w:val="00C13AB9"/>
    <w:rsid w:val="00C204CB"/>
    <w:rsid w:val="00C20820"/>
    <w:rsid w:val="00C25D17"/>
    <w:rsid w:val="00C34B78"/>
    <w:rsid w:val="00C427E7"/>
    <w:rsid w:val="00C44F93"/>
    <w:rsid w:val="00C5656C"/>
    <w:rsid w:val="00C90303"/>
    <w:rsid w:val="00C971C2"/>
    <w:rsid w:val="00CA39A1"/>
    <w:rsid w:val="00CB0E03"/>
    <w:rsid w:val="00CC7F68"/>
    <w:rsid w:val="00CE56B4"/>
    <w:rsid w:val="00CF7AB0"/>
    <w:rsid w:val="00D034D0"/>
    <w:rsid w:val="00D067C5"/>
    <w:rsid w:val="00D10B12"/>
    <w:rsid w:val="00D125B0"/>
    <w:rsid w:val="00D27896"/>
    <w:rsid w:val="00D37A60"/>
    <w:rsid w:val="00D660C0"/>
    <w:rsid w:val="00D67D07"/>
    <w:rsid w:val="00D72A86"/>
    <w:rsid w:val="00D81616"/>
    <w:rsid w:val="00D838A2"/>
    <w:rsid w:val="00D84C40"/>
    <w:rsid w:val="00D96DAA"/>
    <w:rsid w:val="00DA1B36"/>
    <w:rsid w:val="00DB726C"/>
    <w:rsid w:val="00DD4790"/>
    <w:rsid w:val="00DE61B9"/>
    <w:rsid w:val="00DE6C19"/>
    <w:rsid w:val="00E1345B"/>
    <w:rsid w:val="00E1590B"/>
    <w:rsid w:val="00E2297B"/>
    <w:rsid w:val="00E30A6E"/>
    <w:rsid w:val="00E351FD"/>
    <w:rsid w:val="00E460E7"/>
    <w:rsid w:val="00E5715B"/>
    <w:rsid w:val="00E83B06"/>
    <w:rsid w:val="00E84651"/>
    <w:rsid w:val="00E90727"/>
    <w:rsid w:val="00EA28FB"/>
    <w:rsid w:val="00EC1CF1"/>
    <w:rsid w:val="00EC533A"/>
    <w:rsid w:val="00EC59F8"/>
    <w:rsid w:val="00ED1576"/>
    <w:rsid w:val="00EE37DB"/>
    <w:rsid w:val="00F11A3D"/>
    <w:rsid w:val="00F13E71"/>
    <w:rsid w:val="00F21076"/>
    <w:rsid w:val="00F3353F"/>
    <w:rsid w:val="00F440EC"/>
    <w:rsid w:val="00F62213"/>
    <w:rsid w:val="00F66554"/>
    <w:rsid w:val="00F66D23"/>
    <w:rsid w:val="00F67A2D"/>
    <w:rsid w:val="00F874A6"/>
    <w:rsid w:val="00F93F89"/>
    <w:rsid w:val="00FA1864"/>
    <w:rsid w:val="00FB0730"/>
    <w:rsid w:val="00FC090E"/>
    <w:rsid w:val="00FC1FFC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355250-1DD1-4DEE-A8E5-BF47506C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4F46"/>
    <w:pPr>
      <w:tabs>
        <w:tab w:val="center" w:pos="4513"/>
        <w:tab w:val="right" w:pos="9026"/>
      </w:tabs>
      <w:spacing w:after="0" w:line="240" w:lineRule="auto"/>
    </w:pPr>
    <w:rPr>
      <w:rFonts w:ascii="Futura Lt BT" w:hAnsi="Futura Lt BT"/>
      <w:sz w:val="20"/>
    </w:rPr>
  </w:style>
  <w:style w:type="character" w:customStyle="1" w:styleId="HeaderChar">
    <w:name w:val="Header Char"/>
    <w:basedOn w:val="DefaultParagraphFont"/>
    <w:link w:val="Header"/>
    <w:rsid w:val="00A44F46"/>
    <w:rPr>
      <w:rFonts w:ascii="Futura Lt BT" w:hAnsi="Futura Lt BT"/>
      <w:sz w:val="20"/>
    </w:rPr>
  </w:style>
  <w:style w:type="paragraph" w:styleId="Footer">
    <w:name w:val="footer"/>
    <w:basedOn w:val="Normal"/>
    <w:link w:val="FooterChar"/>
    <w:uiPriority w:val="99"/>
    <w:unhideWhenUsed/>
    <w:rsid w:val="009B3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3C"/>
  </w:style>
  <w:style w:type="paragraph" w:customStyle="1" w:styleId="Body">
    <w:name w:val="Body"/>
    <w:basedOn w:val="Normal"/>
    <w:qFormat/>
    <w:rsid w:val="008E2555"/>
    <w:pPr>
      <w:spacing w:before="80" w:after="120" w:line="240" w:lineRule="exact"/>
      <w:jc w:val="both"/>
    </w:pPr>
    <w:rPr>
      <w:rFonts w:ascii="Futura Lt BT" w:hAnsi="Futura Lt BT"/>
      <w:sz w:val="18"/>
    </w:rPr>
  </w:style>
  <w:style w:type="paragraph" w:customStyle="1" w:styleId="CompanyName">
    <w:name w:val="Company Name"/>
    <w:basedOn w:val="Body"/>
    <w:qFormat/>
    <w:rsid w:val="00742B9C"/>
    <w:pPr>
      <w:tabs>
        <w:tab w:val="right" w:pos="7740"/>
      </w:tabs>
      <w:spacing w:before="0" w:after="0" w:line="240" w:lineRule="auto"/>
      <w:ind w:left="187"/>
    </w:pPr>
    <w:rPr>
      <w:b/>
      <w:sz w:val="40"/>
    </w:rPr>
  </w:style>
  <w:style w:type="character" w:styleId="PlaceholderText">
    <w:name w:val="Placeholder Text"/>
    <w:basedOn w:val="DefaultParagraphFont"/>
    <w:uiPriority w:val="99"/>
    <w:semiHidden/>
    <w:rsid w:val="009B343C"/>
    <w:rPr>
      <w:color w:val="808080"/>
    </w:rPr>
  </w:style>
  <w:style w:type="paragraph" w:customStyle="1" w:styleId="ReportTitle">
    <w:name w:val="Report Title"/>
    <w:basedOn w:val="Body"/>
    <w:qFormat/>
    <w:rsid w:val="008E2555"/>
    <w:pPr>
      <w:tabs>
        <w:tab w:val="right" w:pos="7740"/>
      </w:tabs>
      <w:spacing w:before="120" w:after="0" w:line="240" w:lineRule="auto"/>
      <w:ind w:left="187" w:right="3643"/>
    </w:pPr>
    <w:rPr>
      <w:b/>
      <w:color w:val="FFFFFF" w:themeColor="background1"/>
      <w:sz w:val="40"/>
    </w:rPr>
  </w:style>
  <w:style w:type="paragraph" w:customStyle="1" w:styleId="FPHeading">
    <w:name w:val="FP Heading"/>
    <w:basedOn w:val="Body"/>
    <w:next w:val="Body"/>
    <w:qFormat/>
    <w:rsid w:val="00021F40"/>
    <w:pPr>
      <w:spacing w:before="120" w:after="80"/>
    </w:pPr>
    <w:rPr>
      <w:b/>
      <w:sz w:val="24"/>
    </w:rPr>
  </w:style>
  <w:style w:type="paragraph" w:customStyle="1" w:styleId="FPBullet">
    <w:name w:val="FP Bullet"/>
    <w:basedOn w:val="Body"/>
    <w:qFormat/>
    <w:rsid w:val="00021F40"/>
    <w:pPr>
      <w:numPr>
        <w:numId w:val="1"/>
      </w:numPr>
      <w:spacing w:before="0" w:after="80" w:line="260" w:lineRule="exact"/>
      <w:ind w:left="360"/>
    </w:pPr>
    <w:rPr>
      <w:sz w:val="20"/>
    </w:rPr>
  </w:style>
  <w:style w:type="table" w:styleId="TableGrid">
    <w:name w:val="Table Grid"/>
    <w:basedOn w:val="TableNormal"/>
    <w:rsid w:val="00D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4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ReportDateFoo">
    <w:name w:val="Report Date Foo"/>
    <w:basedOn w:val="Normal"/>
    <w:qFormat/>
    <w:rsid w:val="00A44F46"/>
    <w:pPr>
      <w:tabs>
        <w:tab w:val="right" w:pos="10710"/>
        <w:tab w:val="right" w:pos="10890"/>
      </w:tabs>
      <w:spacing w:after="0" w:line="240" w:lineRule="auto"/>
    </w:pPr>
    <w:rPr>
      <w:rFonts w:ascii="Futura Lt BT" w:hAnsi="Futura Lt BT"/>
      <w:sz w:val="12"/>
      <w:lang w:val="en-US"/>
    </w:rPr>
  </w:style>
  <w:style w:type="paragraph" w:customStyle="1" w:styleId="AnalystName">
    <w:name w:val="Analyst Name"/>
    <w:basedOn w:val="Normal"/>
    <w:qFormat/>
    <w:rsid w:val="001A7442"/>
    <w:pPr>
      <w:framePr w:hSpace="187" w:wrap="around" w:vAnchor="text" w:hAnchor="page" w:x="433" w:y="721"/>
      <w:tabs>
        <w:tab w:val="right" w:pos="2990"/>
      </w:tabs>
      <w:autoSpaceDE w:val="0"/>
      <w:autoSpaceDN w:val="0"/>
      <w:adjustRightInd w:val="0"/>
      <w:spacing w:after="0" w:line="240" w:lineRule="exact"/>
      <w:ind w:left="144"/>
    </w:pPr>
    <w:rPr>
      <w:rFonts w:ascii="Futura Lt BT" w:eastAsia="MS Mincho" w:hAnsi="Futura Lt BT" w:cs="Arial"/>
      <w:b/>
      <w:bCs/>
      <w:sz w:val="16"/>
      <w:szCs w:val="20"/>
      <w:lang w:val="pt-BR" w:eastAsia="ja-JP"/>
    </w:rPr>
  </w:style>
  <w:style w:type="paragraph" w:customStyle="1" w:styleId="Analystemail">
    <w:name w:val="Analyst email"/>
    <w:basedOn w:val="Normal"/>
    <w:qFormat/>
    <w:rsid w:val="001A7442"/>
    <w:pPr>
      <w:framePr w:hSpace="187" w:wrap="around" w:vAnchor="text" w:hAnchor="page" w:x="433" w:y="721"/>
      <w:autoSpaceDE w:val="0"/>
      <w:autoSpaceDN w:val="0"/>
      <w:adjustRightInd w:val="0"/>
      <w:spacing w:after="0" w:line="240" w:lineRule="exact"/>
      <w:ind w:left="144"/>
    </w:pPr>
    <w:rPr>
      <w:rFonts w:ascii="Futura Lt BT" w:eastAsia="MS Mincho" w:hAnsi="Futura Lt BT" w:cs="Arial"/>
      <w:bCs/>
      <w:sz w:val="16"/>
      <w:szCs w:val="16"/>
      <w:lang w:val="pt-BR" w:eastAsia="ja-JP"/>
    </w:rPr>
  </w:style>
  <w:style w:type="paragraph" w:customStyle="1" w:styleId="Analystnumber">
    <w:name w:val="Analyst number"/>
    <w:basedOn w:val="Normal"/>
    <w:qFormat/>
    <w:rsid w:val="001A7442"/>
    <w:pPr>
      <w:framePr w:hSpace="187" w:wrap="around" w:vAnchor="text" w:hAnchor="page" w:x="433" w:y="721"/>
      <w:tabs>
        <w:tab w:val="right" w:pos="2990"/>
      </w:tabs>
      <w:autoSpaceDE w:val="0"/>
      <w:autoSpaceDN w:val="0"/>
      <w:adjustRightInd w:val="0"/>
      <w:spacing w:after="0" w:line="240" w:lineRule="exact"/>
      <w:ind w:left="144"/>
    </w:pPr>
    <w:rPr>
      <w:rFonts w:ascii="Futura Lt BT" w:eastAsia="MS Mincho" w:hAnsi="Futura Lt BT" w:cs="Arial"/>
      <w:bCs/>
      <w:sz w:val="16"/>
      <w:szCs w:val="16"/>
      <w:lang w:val="pt-BR" w:eastAsia="ja-JP"/>
    </w:rPr>
  </w:style>
  <w:style w:type="paragraph" w:customStyle="1" w:styleId="HeaderLeft">
    <w:name w:val="Header Left"/>
    <w:basedOn w:val="Header"/>
    <w:qFormat/>
    <w:rsid w:val="00A44F46"/>
    <w:pPr>
      <w:framePr w:hSpace="187" w:wrap="around" w:vAnchor="text" w:hAnchor="page" w:x="721" w:y="1"/>
      <w:tabs>
        <w:tab w:val="clear" w:pos="4513"/>
        <w:tab w:val="clear" w:pos="9026"/>
        <w:tab w:val="center" w:pos="4680"/>
        <w:tab w:val="right" w:pos="9360"/>
      </w:tabs>
      <w:spacing w:before="80" w:after="40" w:line="260" w:lineRule="exact"/>
      <w:ind w:right="27"/>
      <w:suppressOverlap/>
      <w:jc w:val="right"/>
    </w:pPr>
    <w:rPr>
      <w:color w:val="FFFFFF"/>
      <w:sz w:val="16"/>
      <w:szCs w:val="16"/>
      <w:lang w:val="en-US"/>
    </w:rPr>
  </w:style>
  <w:style w:type="paragraph" w:customStyle="1" w:styleId="ChapterTitle">
    <w:name w:val="Chapter Title"/>
    <w:basedOn w:val="Body"/>
    <w:next w:val="SubHead"/>
    <w:qFormat/>
    <w:rsid w:val="00A76C93"/>
    <w:pPr>
      <w:pageBreakBefore/>
      <w:spacing w:before="120" w:line="240" w:lineRule="atLeast"/>
    </w:pPr>
    <w:rPr>
      <w:b/>
      <w:sz w:val="28"/>
    </w:rPr>
  </w:style>
  <w:style w:type="paragraph" w:customStyle="1" w:styleId="SubHead">
    <w:name w:val="Sub Head"/>
    <w:basedOn w:val="Body"/>
    <w:next w:val="BoldText"/>
    <w:qFormat/>
    <w:rsid w:val="001A7442"/>
    <w:pPr>
      <w:spacing w:before="0" w:after="0" w:line="240" w:lineRule="atLeast"/>
    </w:pPr>
    <w:rPr>
      <w:color w:val="064884"/>
      <w:sz w:val="24"/>
    </w:rPr>
  </w:style>
  <w:style w:type="paragraph" w:customStyle="1" w:styleId="BoldText">
    <w:name w:val="Bold Text"/>
    <w:basedOn w:val="Body"/>
    <w:next w:val="Body"/>
    <w:qFormat/>
    <w:rsid w:val="001A7442"/>
    <w:pPr>
      <w:spacing w:line="260" w:lineRule="exact"/>
    </w:pPr>
    <w:rPr>
      <w:b/>
      <w:sz w:val="20"/>
    </w:rPr>
  </w:style>
  <w:style w:type="paragraph" w:customStyle="1" w:styleId="Callout">
    <w:name w:val="Callout"/>
    <w:basedOn w:val="Body"/>
    <w:next w:val="Body"/>
    <w:qFormat/>
    <w:rsid w:val="001A7442"/>
    <w:pPr>
      <w:framePr w:w="2866" w:wrap="around" w:vAnchor="text" w:hAnchor="page" w:x="534" w:y="131"/>
    </w:pPr>
    <w:rPr>
      <w:i/>
      <w:color w:val="064884"/>
    </w:rPr>
  </w:style>
  <w:style w:type="paragraph" w:customStyle="1" w:styleId="ExhibitSource">
    <w:name w:val="Exhibit Source"/>
    <w:basedOn w:val="Normal"/>
    <w:next w:val="Body"/>
    <w:qFormat/>
    <w:rsid w:val="00F3353F"/>
    <w:pPr>
      <w:keepNext/>
      <w:pBdr>
        <w:top w:val="single" w:sz="4" w:space="1" w:color="auto"/>
      </w:pBdr>
      <w:spacing w:after="180" w:line="240" w:lineRule="auto"/>
    </w:pPr>
    <w:rPr>
      <w:rFonts w:ascii="Futura Lt BT" w:eastAsia="Times New Roman" w:hAnsi="Futura Lt BT" w:cs="Times New Roman"/>
      <w:i/>
      <w:sz w:val="16"/>
      <w:szCs w:val="24"/>
      <w:lang w:val="en-US"/>
    </w:rPr>
  </w:style>
  <w:style w:type="table" w:customStyle="1" w:styleId="EquirusTable">
    <w:name w:val="Equirus Table"/>
    <w:basedOn w:val="TableNormal"/>
    <w:uiPriority w:val="99"/>
    <w:rsid w:val="00365711"/>
    <w:pPr>
      <w:spacing w:after="0" w:line="240" w:lineRule="auto"/>
    </w:pPr>
    <w:rPr>
      <w:rFonts w:ascii="Futura Lt BT" w:hAnsi="Futura Lt BT"/>
      <w:sz w:val="16"/>
    </w:rPr>
    <w:tblPr>
      <w:tblStyleRowBandSize w:val="1"/>
      <w:tblBorders>
        <w:bottom w:val="single" w:sz="4" w:space="0" w:color="auto"/>
      </w:tblBorders>
      <w:tblCellMar>
        <w:left w:w="29" w:type="dxa"/>
        <w:right w:w="29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ExhibitHeader">
    <w:name w:val="Exhibit Header"/>
    <w:basedOn w:val="Body"/>
    <w:next w:val="ExhibitPlaceholder"/>
    <w:qFormat/>
    <w:rsid w:val="00530E98"/>
    <w:pPr>
      <w:numPr>
        <w:numId w:val="3"/>
      </w:numPr>
      <w:pBdr>
        <w:bottom w:val="single" w:sz="4" w:space="1" w:color="auto"/>
      </w:pBdr>
      <w:spacing w:after="0" w:line="240" w:lineRule="auto"/>
      <w:ind w:hanging="720"/>
    </w:pPr>
    <w:rPr>
      <w:b/>
    </w:rPr>
  </w:style>
  <w:style w:type="paragraph" w:styleId="ListParagraph">
    <w:name w:val="List Paragraph"/>
    <w:basedOn w:val="Normal"/>
    <w:uiPriority w:val="34"/>
    <w:qFormat/>
    <w:rsid w:val="004841A1"/>
    <w:pPr>
      <w:ind w:left="720"/>
      <w:contextualSpacing/>
    </w:pPr>
  </w:style>
  <w:style w:type="paragraph" w:customStyle="1" w:styleId="ExhibitPlaceholder">
    <w:name w:val="Exhibit Placeholder"/>
    <w:basedOn w:val="Body"/>
    <w:next w:val="ExhibitSource"/>
    <w:qFormat/>
    <w:rsid w:val="008E083A"/>
    <w:pPr>
      <w:spacing w:before="0" w:after="0" w:line="240" w:lineRule="auto"/>
    </w:pPr>
    <w:rPr>
      <w:sz w:val="16"/>
    </w:rPr>
  </w:style>
  <w:style w:type="paragraph" w:customStyle="1" w:styleId="SPDetailsLeft">
    <w:name w:val="SP Details Left"/>
    <w:basedOn w:val="Normal"/>
    <w:qFormat/>
    <w:rsid w:val="00BE116F"/>
    <w:pPr>
      <w:framePr w:hSpace="187" w:wrap="around" w:vAnchor="text" w:hAnchor="page" w:x="433" w:y="721"/>
      <w:tabs>
        <w:tab w:val="right" w:pos="2970"/>
      </w:tabs>
      <w:autoSpaceDE w:val="0"/>
      <w:autoSpaceDN w:val="0"/>
      <w:adjustRightInd w:val="0"/>
      <w:spacing w:after="0" w:line="280" w:lineRule="exact"/>
    </w:pPr>
    <w:rPr>
      <w:rFonts w:ascii="Futura Lt BT" w:eastAsia="Calibri" w:hAnsi="Futura Lt BT" w:cs="Arial"/>
      <w:b/>
      <w:color w:val="FFFFFF"/>
      <w:sz w:val="18"/>
      <w:szCs w:val="18"/>
      <w:lang w:val="en-US"/>
    </w:rPr>
  </w:style>
  <w:style w:type="paragraph" w:customStyle="1" w:styleId="SPdetailsright">
    <w:name w:val="SP details right"/>
    <w:basedOn w:val="SPDetailsLeft"/>
    <w:qFormat/>
    <w:rsid w:val="00BE116F"/>
    <w:pPr>
      <w:framePr w:hSpace="0" w:wrap="auto" w:vAnchor="margin" w:hAnchor="text" w:xAlign="left" w:yAlign="inline"/>
      <w:tabs>
        <w:tab w:val="clear" w:pos="2970"/>
        <w:tab w:val="right" w:pos="3152"/>
      </w:tabs>
      <w:ind w:left="182"/>
    </w:pPr>
  </w:style>
  <w:style w:type="paragraph" w:customStyle="1" w:styleId="eps">
    <w:name w:val="eps"/>
    <w:basedOn w:val="Normal"/>
    <w:link w:val="epsChar"/>
    <w:rsid w:val="00BE116F"/>
    <w:pPr>
      <w:framePr w:hSpace="187" w:wrap="around" w:vAnchor="text" w:hAnchor="page" w:x="433" w:y="721"/>
      <w:pBdr>
        <w:bottom w:val="single" w:sz="4" w:space="1" w:color="auto"/>
      </w:pBdr>
      <w:tabs>
        <w:tab w:val="right" w:pos="2970"/>
      </w:tabs>
      <w:autoSpaceDE w:val="0"/>
      <w:autoSpaceDN w:val="0"/>
      <w:adjustRightInd w:val="0"/>
      <w:spacing w:after="0" w:line="240" w:lineRule="auto"/>
    </w:pPr>
    <w:rPr>
      <w:rFonts w:ascii="Futura Lt BT" w:eastAsia="Calibri" w:hAnsi="Futura Lt BT" w:cs="Arial"/>
      <w:bCs/>
      <w:color w:val="000000"/>
      <w:sz w:val="18"/>
      <w:szCs w:val="16"/>
      <w:lang w:val="en-US"/>
    </w:rPr>
  </w:style>
  <w:style w:type="character" w:customStyle="1" w:styleId="epsChar">
    <w:name w:val="eps Char"/>
    <w:basedOn w:val="DefaultParagraphFont"/>
    <w:link w:val="eps"/>
    <w:rsid w:val="00BE116F"/>
    <w:rPr>
      <w:rFonts w:ascii="Futura Lt BT" w:eastAsia="Calibri" w:hAnsi="Futura Lt BT" w:cs="Arial"/>
      <w:bCs/>
      <w:color w:val="000000"/>
      <w:sz w:val="18"/>
      <w:szCs w:val="16"/>
      <w:lang w:val="en-US"/>
    </w:rPr>
  </w:style>
  <w:style w:type="paragraph" w:customStyle="1" w:styleId="Keyfinancials">
    <w:name w:val="Key financials"/>
    <w:basedOn w:val="Normal"/>
    <w:qFormat/>
    <w:rsid w:val="00746A7A"/>
    <w:pPr>
      <w:spacing w:after="80" w:line="240" w:lineRule="auto"/>
    </w:pPr>
    <w:rPr>
      <w:rFonts w:ascii="Arial" w:eastAsia="MS Mincho" w:hAnsi="Arial" w:cs="Times New Roman"/>
      <w:b/>
      <w:sz w:val="20"/>
      <w:szCs w:val="20"/>
      <w:lang w:val="en-US"/>
    </w:rPr>
  </w:style>
  <w:style w:type="paragraph" w:customStyle="1" w:styleId="exhibitsource0">
    <w:name w:val="exhibit source"/>
    <w:basedOn w:val="Normal"/>
    <w:next w:val="Normal"/>
    <w:qFormat/>
    <w:rsid w:val="00DE61B9"/>
    <w:pPr>
      <w:keepNext/>
      <w:pBdr>
        <w:top w:val="single" w:sz="4" w:space="1" w:color="auto"/>
      </w:pBdr>
      <w:spacing w:before="16" w:after="0" w:line="240" w:lineRule="auto"/>
      <w:ind w:left="29" w:right="29"/>
    </w:pPr>
    <w:rPr>
      <w:rFonts w:ascii="Arial" w:eastAsia="Times New Roman" w:hAnsi="Arial" w:cs="Times New Roman"/>
      <w:i/>
      <w:sz w:val="1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w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tec\appdata\roaming\microsoft\templates\Result%20Review%20v1.0.0.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5AC77F10A5457381A143B5CB050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BEB0A-2306-4167-A951-2A76C79AAD06}"/>
      </w:docPartPr>
      <w:docPartBody>
        <w:p w:rsidR="00000000" w:rsidRDefault="00934EFD"/>
      </w:docPartBody>
    </w:docPart>
    <w:docPart>
      <w:docPartPr>
        <w:name w:val="1578E7AB1C4B43A1B1B240B18D0C5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4353F-789B-4AD1-B0A2-F99F8F83DFC7}"/>
      </w:docPartPr>
      <w:docPartBody>
        <w:p w:rsidR="00000000" w:rsidRDefault="00934EFD"/>
      </w:docPartBody>
    </w:docPart>
    <w:docPart>
      <w:docPartPr>
        <w:name w:val="CE6C075B8C7F4A0AB86D32D5C6880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EF59B-38EA-46A9-8A99-2B466E31E653}"/>
      </w:docPartPr>
      <w:docPartBody>
        <w:p w:rsidR="00000000" w:rsidRDefault="00934EFD"/>
      </w:docPartBody>
    </w:docPart>
    <w:docPart>
      <w:docPartPr>
        <w:name w:val="62CB38D64F294CB29B658D5388768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8C74-C7F4-4429-931C-6FAFF46B7622}"/>
      </w:docPartPr>
      <w:docPartBody>
        <w:p w:rsidR="00000000" w:rsidRDefault="00616923" w:rsidP="00616923">
          <w:pPr>
            <w:pStyle w:val="62CB38D64F294CB29B658D53887689F5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025675A5CC4C648880B47DA002A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93718-488C-4EED-ACD2-217EC2D968DD}"/>
      </w:docPartPr>
      <w:docPartBody>
        <w:p w:rsidR="00000000" w:rsidRDefault="00616923" w:rsidP="00616923">
          <w:pPr>
            <w:pStyle w:val="38025675A5CC4C648880B47DA002ADD0"/>
          </w:pPr>
          <w:r w:rsidRPr="00256D63">
            <w:rPr>
              <w:rStyle w:val="PlaceholderText"/>
            </w:rPr>
            <w:t>Click here to enter text.</w:t>
          </w:r>
        </w:p>
      </w:docPartBody>
    </w:docPart>
    <w:docPart>
      <w:docPartPr>
        <w:name w:val="BC0E6B2466714E8085A02583CB30A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E21B8-01CD-4F87-B4B8-5AFDD2FA41E4}"/>
      </w:docPartPr>
      <w:docPartBody>
        <w:p w:rsidR="00000000" w:rsidRDefault="00616923" w:rsidP="00616923">
          <w:pPr>
            <w:pStyle w:val="BC0E6B2466714E8085A02583CB30A7A0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D69A0B527F054C4487087A6232720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024F2-D6A6-4740-B0A6-F6BD707DB7EC}"/>
      </w:docPartPr>
      <w:docPartBody>
        <w:p w:rsidR="00000000" w:rsidRDefault="00616923" w:rsidP="00616923">
          <w:pPr>
            <w:pStyle w:val="D69A0B527F054C4487087A6232720283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43267ABCCA3F46FB821A1AF5EE13A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EAD84-4EB8-4637-B120-9B63FC01D981}"/>
      </w:docPartPr>
      <w:docPartBody>
        <w:p w:rsidR="00000000" w:rsidRDefault="00616923" w:rsidP="00616923">
          <w:pPr>
            <w:pStyle w:val="43267ABCCA3F46FB821A1AF5EE13AA8D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6904F6754A344DB1A258F6B3439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B27F3-F2DF-471A-BAA3-2CDDEC545222}"/>
      </w:docPartPr>
      <w:docPartBody>
        <w:p w:rsidR="00000000" w:rsidRDefault="00616923" w:rsidP="00616923">
          <w:pPr>
            <w:pStyle w:val="6904F6754A344DB1A258F6B3439E4F47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CD625D1ACDC14E338DF921A9149B8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4636B-C589-4D36-9FD4-1577A9091EAE}"/>
      </w:docPartPr>
      <w:docPartBody>
        <w:p w:rsidR="00000000" w:rsidRDefault="00616923" w:rsidP="00616923">
          <w:pPr>
            <w:pStyle w:val="CD625D1ACDC14E338DF921A9149B87B0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A28BD5D75A4B4536B153CCC73A680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1EC90-A379-4252-85F9-A5E970C76511}"/>
      </w:docPartPr>
      <w:docPartBody>
        <w:p w:rsidR="00000000" w:rsidRDefault="00616923" w:rsidP="00616923">
          <w:pPr>
            <w:pStyle w:val="A28BD5D75A4B4536B153CCC73A680070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9E01EBFE770F49EEAF74630546BE9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12E87-F06E-44F7-9ADB-43FA9E25EC6A}"/>
      </w:docPartPr>
      <w:docPartBody>
        <w:p w:rsidR="00000000" w:rsidRDefault="00616923" w:rsidP="00616923">
          <w:pPr>
            <w:pStyle w:val="9E01EBFE770F49EEAF74630546BE9103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2ECC181E816440EF93643DEF40D5F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5AA9D-2680-4220-892B-28F7EFA711FC}"/>
      </w:docPartPr>
      <w:docPartBody>
        <w:p w:rsidR="00000000" w:rsidRDefault="00616923" w:rsidP="00616923">
          <w:pPr>
            <w:pStyle w:val="2ECC181E816440EF93643DEF40D5FCB7"/>
          </w:pPr>
          <w:r w:rsidRPr="006422A8">
            <w:rPr>
              <w:rStyle w:val="PlaceholderText"/>
            </w:rPr>
            <w:t>Year</w:t>
          </w:r>
        </w:p>
      </w:docPartBody>
    </w:docPart>
    <w:docPart>
      <w:docPartPr>
        <w:name w:val="962C312DFF6A41B595A538CDC6B32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A7130-9861-4E59-ACC8-5BA77FB52823}"/>
      </w:docPartPr>
      <w:docPartBody>
        <w:p w:rsidR="00000000" w:rsidRDefault="00934EFD"/>
      </w:docPartBody>
    </w:docPart>
    <w:docPart>
      <w:docPartPr>
        <w:name w:val="E35D14B9A87C4BE1A8663F53CE3B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0D9AB-C72F-4432-BA49-FFBB8BAF0C32}"/>
      </w:docPartPr>
      <w:docPartBody>
        <w:p w:rsidR="00000000" w:rsidRDefault="00934EFD"/>
      </w:docPartBody>
    </w:docPart>
    <w:docPart>
      <w:docPartPr>
        <w:name w:val="AFFF7A2A5D8B41DAB0545B3273159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BEF-BCD6-44C3-BC95-1B51A82D010C}"/>
      </w:docPartPr>
      <w:docPartBody>
        <w:p w:rsidR="00000000" w:rsidRDefault="00934EFD"/>
      </w:docPartBody>
    </w:docPart>
    <w:docPart>
      <w:docPartPr>
        <w:name w:val="D8DC5A1E38DC4F839FB787FB18201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B7668-643E-494F-8B4C-8A4682A794B2}"/>
      </w:docPartPr>
      <w:docPartBody>
        <w:p w:rsidR="00000000" w:rsidRDefault="00934EFD"/>
      </w:docPartBody>
    </w:docPart>
    <w:docPart>
      <w:docPartPr>
        <w:name w:val="AF76A9F2574449BC8174BF3C9EB8F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24823-228B-4706-83D3-B7987A08CF0D}"/>
      </w:docPartPr>
      <w:docPartBody>
        <w:p w:rsidR="00000000" w:rsidRDefault="00934EFD"/>
      </w:docPartBody>
    </w:docPart>
    <w:docPart>
      <w:docPartPr>
        <w:name w:val="33EF17DB90ED4C7E97CF20CDB7A8A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CE5B8-594B-46FD-86EA-40437DC97C72}"/>
      </w:docPartPr>
      <w:docPartBody>
        <w:p w:rsidR="00000000" w:rsidRDefault="00934EFD"/>
      </w:docPartBody>
    </w:docPart>
    <w:docPart>
      <w:docPartPr>
        <w:name w:val="E43C38B4F1844A38A2F9BB6227521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E67DF-C261-405A-A916-AEE791808FB7}"/>
      </w:docPartPr>
      <w:docPartBody>
        <w:p w:rsidR="00000000" w:rsidRDefault="00934EFD"/>
      </w:docPartBody>
    </w:docPart>
    <w:docPart>
      <w:docPartPr>
        <w:name w:val="C830301AC3994C1EBCDBE80986C88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F6033-7341-4205-96DF-58F77244B832}"/>
      </w:docPartPr>
      <w:docPartBody>
        <w:p w:rsidR="00000000" w:rsidRDefault="00934EFD"/>
      </w:docPartBody>
    </w:docPart>
    <w:docPart>
      <w:docPartPr>
        <w:name w:val="6896491E8C44409B9CE7A7196636E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3F274-18B4-4B50-B3D8-8EAEDEA32F4E}"/>
      </w:docPartPr>
      <w:docPartBody>
        <w:p w:rsidR="00000000" w:rsidRDefault="00934EFD"/>
      </w:docPartBody>
    </w:docPart>
    <w:docPart>
      <w:docPartPr>
        <w:name w:val="3F7E45E36D534D9CA3423693D4B98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11AAF-F260-488E-A7A1-73114C492DC8}"/>
      </w:docPartPr>
      <w:docPartBody>
        <w:p w:rsidR="00000000" w:rsidRDefault="00934EFD"/>
      </w:docPartBody>
    </w:docPart>
    <w:docPart>
      <w:docPartPr>
        <w:name w:val="488879A77BD54F898AC0771899B26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576A6-E388-472E-9F30-ABDE28115002}"/>
      </w:docPartPr>
      <w:docPartBody>
        <w:p w:rsidR="00000000" w:rsidRDefault="00934EFD"/>
      </w:docPartBody>
    </w:docPart>
    <w:docPart>
      <w:docPartPr>
        <w:name w:val="95E1D319DA234D5E88BE77C769C57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FF9FF-98A3-468F-A311-829F675B55B7}"/>
      </w:docPartPr>
      <w:docPartBody>
        <w:p w:rsidR="00000000" w:rsidRDefault="00934EFD"/>
      </w:docPartBody>
    </w:docPart>
    <w:docPart>
      <w:docPartPr>
        <w:name w:val="899AB303F7F24D50B5B71E017009D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B85FC-681D-4E58-941D-95DCCD1A5722}"/>
      </w:docPartPr>
      <w:docPartBody>
        <w:p w:rsidR="00000000" w:rsidRDefault="00934EFD"/>
      </w:docPartBody>
    </w:docPart>
    <w:docPart>
      <w:docPartPr>
        <w:name w:val="699906F6C89546C38D8730C843D65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0B16D-585A-4E6F-BB1C-0DC042472B99}"/>
      </w:docPartPr>
      <w:docPartBody>
        <w:p w:rsidR="00000000" w:rsidRDefault="00934EFD"/>
      </w:docPartBody>
    </w:docPart>
    <w:docPart>
      <w:docPartPr>
        <w:name w:val="47E784E668C94022B84E47E654C00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38AE7-10B2-4F19-A96A-88B16C78996C}"/>
      </w:docPartPr>
      <w:docPartBody>
        <w:p w:rsidR="00000000" w:rsidRDefault="00934EFD"/>
      </w:docPartBody>
    </w:docPart>
    <w:docPart>
      <w:docPartPr>
        <w:name w:val="BCD912DDAF6E40E08510847902F48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FFAE1-D5AD-4B53-9EE0-B2B245C79EA9}"/>
      </w:docPartPr>
      <w:docPartBody>
        <w:p w:rsidR="00000000" w:rsidRDefault="00934EFD"/>
      </w:docPartBody>
    </w:docPart>
    <w:docPart>
      <w:docPartPr>
        <w:name w:val="DE1377C6768849D6BBA896B510FF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33F85-DD37-4A1B-928C-1A09322AEE52}"/>
      </w:docPartPr>
      <w:docPartBody>
        <w:p w:rsidR="00000000" w:rsidRDefault="00934EFD"/>
      </w:docPartBody>
    </w:docPart>
    <w:docPart>
      <w:docPartPr>
        <w:name w:val="FF56C39FF03744979BF8D9BD9307A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B2C65-23E0-4468-A8D2-144AF35D858B}"/>
      </w:docPartPr>
      <w:docPartBody>
        <w:p w:rsidR="00000000" w:rsidRDefault="00934EFD"/>
      </w:docPartBody>
    </w:docPart>
    <w:docPart>
      <w:docPartPr>
        <w:name w:val="1D2F73E2C50A460588A84D5F17857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CDC7C-21C0-454F-B044-C70F75F16FDC}"/>
      </w:docPartPr>
      <w:docPartBody>
        <w:p w:rsidR="00000000" w:rsidRDefault="00934EFD"/>
      </w:docPartBody>
    </w:docPart>
    <w:docPart>
      <w:docPartPr>
        <w:name w:val="71935A36513245E19B13797E0D443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0C8F-F997-40BF-B2F7-29BC7190F24E}"/>
      </w:docPartPr>
      <w:docPartBody>
        <w:p w:rsidR="00000000" w:rsidRDefault="00934EFD"/>
      </w:docPartBody>
    </w:docPart>
    <w:docPart>
      <w:docPartPr>
        <w:name w:val="37A6722191414611BA525A7D45A8A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FAC0-C13E-48C4-9878-A02E8BCFF7DB}"/>
      </w:docPartPr>
      <w:docPartBody>
        <w:p w:rsidR="00000000" w:rsidRDefault="00934EFD"/>
      </w:docPartBody>
    </w:docPart>
    <w:docPart>
      <w:docPartPr>
        <w:name w:val="7738A2953EBC434AB5716F66E2ABA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17700-1E8E-41CC-B9D4-3D2C11E632E1}"/>
      </w:docPartPr>
      <w:docPartBody>
        <w:p w:rsidR="00000000" w:rsidRDefault="00934EFD"/>
      </w:docPartBody>
    </w:docPart>
    <w:docPart>
      <w:docPartPr>
        <w:name w:val="2E99B23D7FB94E7B96A6F3601B899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B5338-BAFC-4632-9CB6-4EEEB67414DE}"/>
      </w:docPartPr>
      <w:docPartBody>
        <w:p w:rsidR="00000000" w:rsidRDefault="00934EFD"/>
      </w:docPartBody>
    </w:docPart>
    <w:docPart>
      <w:docPartPr>
        <w:name w:val="ADD232C63705499CB499B1E2E1BDF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7152-F35A-4987-A242-DEB5114CB0DE}"/>
      </w:docPartPr>
      <w:docPartBody>
        <w:p w:rsidR="00000000" w:rsidRDefault="00934EFD"/>
      </w:docPartBody>
    </w:docPart>
    <w:docPart>
      <w:docPartPr>
        <w:name w:val="923756EBAA044195BEDB6CF9E590B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F7F18-2F97-41D5-BED8-46E2870B3CD0}"/>
      </w:docPartPr>
      <w:docPartBody>
        <w:p w:rsidR="00000000" w:rsidRDefault="00934EFD"/>
      </w:docPartBody>
    </w:docPart>
    <w:docPart>
      <w:docPartPr>
        <w:name w:val="7631E9C394534850BB99C8DA34E94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A5928-0427-4AA8-94D2-76969619E867}"/>
      </w:docPartPr>
      <w:docPartBody>
        <w:p w:rsidR="00000000" w:rsidRDefault="00934EFD"/>
      </w:docPartBody>
    </w:docPart>
    <w:docPart>
      <w:docPartPr>
        <w:name w:val="E6C4DD34FA544598A27907D3BFB65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64C11-8120-4F07-BDC8-6A115852548A}"/>
      </w:docPartPr>
      <w:docPartBody>
        <w:p w:rsidR="00000000" w:rsidRDefault="00934EFD"/>
      </w:docPartBody>
    </w:docPart>
    <w:docPart>
      <w:docPartPr>
        <w:name w:val="328BE7DEA8154BBD8ABA91D05BEFA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29BF2-B956-43D3-AEAE-D735B7D0DFAB}"/>
      </w:docPartPr>
      <w:docPartBody>
        <w:p w:rsidR="00000000" w:rsidRDefault="00934EFD"/>
      </w:docPartBody>
    </w:docPart>
    <w:docPart>
      <w:docPartPr>
        <w:name w:val="31C9CBEAC926476087E99A7F4854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0456E-5C6B-4459-8AB2-13BF4004EB6A}"/>
      </w:docPartPr>
      <w:docPartBody>
        <w:p w:rsidR="00000000" w:rsidRDefault="00934EFD"/>
      </w:docPartBody>
    </w:docPart>
    <w:docPart>
      <w:docPartPr>
        <w:name w:val="7F7B1FBFAA024447BB6FE52065053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5C93C-D0BF-495A-9BD6-C75CFE206474}"/>
      </w:docPartPr>
      <w:docPartBody>
        <w:p w:rsidR="00000000" w:rsidRDefault="00934EFD"/>
      </w:docPartBody>
    </w:docPart>
    <w:docPart>
      <w:docPartPr>
        <w:name w:val="5BD9FD81A1AD4DBF8D117D0D368BC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9A56F-6268-4A20-B0FE-136E04099C93}"/>
      </w:docPartPr>
      <w:docPartBody>
        <w:p w:rsidR="00000000" w:rsidRDefault="00934EFD"/>
      </w:docPartBody>
    </w:docPart>
    <w:docPart>
      <w:docPartPr>
        <w:name w:val="3FD86F52A866469C8C9C6D12CB3F1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635A9-2232-474D-A06B-32F49BB1045A}"/>
      </w:docPartPr>
      <w:docPartBody>
        <w:p w:rsidR="00000000" w:rsidRDefault="00934EFD"/>
      </w:docPartBody>
    </w:docPart>
    <w:docPart>
      <w:docPartPr>
        <w:name w:val="032B1683100B40C680516BEF73465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9EC6-D8E4-49E3-AEA2-08B2272B43C0}"/>
      </w:docPartPr>
      <w:docPartBody>
        <w:p w:rsidR="00000000" w:rsidRDefault="00934EFD"/>
      </w:docPartBody>
    </w:docPart>
    <w:docPart>
      <w:docPartPr>
        <w:name w:val="C50197BD57BB41B78F3B8F6AB9D0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35306-CB1E-4E88-9A4F-CFEF7E95146F}"/>
      </w:docPartPr>
      <w:docPartBody>
        <w:p w:rsidR="00000000" w:rsidRDefault="00934EFD"/>
      </w:docPartBody>
    </w:docPart>
    <w:docPart>
      <w:docPartPr>
        <w:name w:val="7DAF9BBF9DAD423DA060E6E4199BD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2F986-F234-4D5B-A9FF-7B2CE5F1D8EB}"/>
      </w:docPartPr>
      <w:docPartBody>
        <w:p w:rsidR="00000000" w:rsidRDefault="00934EFD"/>
      </w:docPartBody>
    </w:docPart>
    <w:docPart>
      <w:docPartPr>
        <w:name w:val="34B3FEF0DF824C28B48FF3B986FC4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12E77-95A9-4947-9ACB-06BCE58A95FA}"/>
      </w:docPartPr>
      <w:docPartBody>
        <w:p w:rsidR="00000000" w:rsidRDefault="00934EFD"/>
      </w:docPartBody>
    </w:docPart>
    <w:docPart>
      <w:docPartPr>
        <w:name w:val="32A78D7C87794D4A985B75450A96D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494CD-C829-41CB-BE3D-2AAF38AC4346}"/>
      </w:docPartPr>
      <w:docPartBody>
        <w:p w:rsidR="00000000" w:rsidRDefault="00934EFD"/>
      </w:docPartBody>
    </w:docPart>
    <w:docPart>
      <w:docPartPr>
        <w:name w:val="E22CCD0950AB45C2AEA8738232F88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17203-F1CD-46CF-B7C6-C696FA87DBD4}"/>
      </w:docPartPr>
      <w:docPartBody>
        <w:p w:rsidR="00000000" w:rsidRDefault="00934EFD"/>
      </w:docPartBody>
    </w:docPart>
    <w:docPart>
      <w:docPartPr>
        <w:name w:val="AE6582486C5A42A5A842A63D09949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3C10C-C949-432E-AA94-5D0F1AC2BC3E}"/>
      </w:docPartPr>
      <w:docPartBody>
        <w:p w:rsidR="00000000" w:rsidRDefault="00934EFD"/>
      </w:docPartBody>
    </w:docPart>
    <w:docPart>
      <w:docPartPr>
        <w:name w:val="29F4C6169A7443A29D921339F5324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80D34-0552-4724-88FE-1FA17CFBA080}"/>
      </w:docPartPr>
      <w:docPartBody>
        <w:p w:rsidR="00000000" w:rsidRDefault="00934EFD"/>
      </w:docPartBody>
    </w:docPart>
    <w:docPart>
      <w:docPartPr>
        <w:name w:val="44760C2419F14FA3BFF995E0B7BAF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30BB0-45AE-41D6-B8EA-310ADA242246}"/>
      </w:docPartPr>
      <w:docPartBody>
        <w:p w:rsidR="00000000" w:rsidRDefault="00934EFD"/>
      </w:docPartBody>
    </w:docPart>
    <w:docPart>
      <w:docPartPr>
        <w:name w:val="39F426DAD8ED44FBA8D5B1E5FFA93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B6CE-CFB2-4237-9E51-DFEF88A132A2}"/>
      </w:docPartPr>
      <w:docPartBody>
        <w:p w:rsidR="00000000" w:rsidRDefault="00934EFD"/>
      </w:docPartBody>
    </w:docPart>
    <w:docPart>
      <w:docPartPr>
        <w:name w:val="8D4A22D89A3D44A4B104966C6DFD4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9BCE2-D12E-4F8F-B535-C053EB2235CE}"/>
      </w:docPartPr>
      <w:docPartBody>
        <w:p w:rsidR="00000000" w:rsidRDefault="00934EFD"/>
      </w:docPartBody>
    </w:docPart>
    <w:docPart>
      <w:docPartPr>
        <w:name w:val="8BBF128078FF4C099A49AA8F0C926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1D84E-2E8E-460B-A097-380F0A28F59C}"/>
      </w:docPartPr>
      <w:docPartBody>
        <w:p w:rsidR="00000000" w:rsidRDefault="00934EFD"/>
      </w:docPartBody>
    </w:docPart>
    <w:docPart>
      <w:docPartPr>
        <w:name w:val="7466F544BF3C4836AEF6B7ECDC8C6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F3037-2188-499E-BA40-2EE13939F6DE}"/>
      </w:docPartPr>
      <w:docPartBody>
        <w:p w:rsidR="00000000" w:rsidRDefault="00934EFD"/>
      </w:docPartBody>
    </w:docPart>
    <w:docPart>
      <w:docPartPr>
        <w:name w:val="0E5835DDF9CD4EBD9D1C47AB56AF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2AF7B-4504-4EA0-B702-3D6DD0BC9AD3}"/>
      </w:docPartPr>
      <w:docPartBody>
        <w:p w:rsidR="00000000" w:rsidRDefault="00934EFD"/>
      </w:docPartBody>
    </w:docPart>
    <w:docPart>
      <w:docPartPr>
        <w:name w:val="9CE0D18007D44D5C94EA12D9DFDAD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3F6F2-FC35-48BF-B4A4-22B69A6B2C70}"/>
      </w:docPartPr>
      <w:docPartBody>
        <w:p w:rsidR="00000000" w:rsidRDefault="00934EFD"/>
      </w:docPartBody>
    </w:docPart>
    <w:docPart>
      <w:docPartPr>
        <w:name w:val="B7C5D4F9F4FD4C6EA6460D72861FC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19EA0-7E39-4E75-8291-9F9B91E72F38}"/>
      </w:docPartPr>
      <w:docPartBody>
        <w:p w:rsidR="00000000" w:rsidRDefault="00934EFD"/>
      </w:docPartBody>
    </w:docPart>
    <w:docPart>
      <w:docPartPr>
        <w:name w:val="266B59B0437E4A49BE84CC84FB2FA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762AE-B252-4500-B858-CCAD6B18A882}"/>
      </w:docPartPr>
      <w:docPartBody>
        <w:p w:rsidR="00000000" w:rsidRDefault="00934EFD"/>
      </w:docPartBody>
    </w:docPart>
    <w:docPart>
      <w:docPartPr>
        <w:name w:val="5C629EF3A3BE4282B4C2FC5D9A507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93665-9A8A-4E84-A12D-D3AAE3B0A5D4}"/>
      </w:docPartPr>
      <w:docPartBody>
        <w:p w:rsidR="00000000" w:rsidRDefault="00934EFD"/>
      </w:docPartBody>
    </w:docPart>
    <w:docPart>
      <w:docPartPr>
        <w:name w:val="388AE616C7CA445081747E9A56F68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918D3-2207-4DB8-ABAF-89402B33E79D}"/>
      </w:docPartPr>
      <w:docPartBody>
        <w:p w:rsidR="00000000" w:rsidRDefault="00934EFD"/>
      </w:docPartBody>
    </w:docPart>
    <w:docPart>
      <w:docPartPr>
        <w:name w:val="AE66CB5D0CF8436D99AD41C875100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4A66D-EA3A-4FD1-9197-41A5C498552A}"/>
      </w:docPartPr>
      <w:docPartBody>
        <w:p w:rsidR="00000000" w:rsidRDefault="00934EFD"/>
      </w:docPartBody>
    </w:docPart>
    <w:docPart>
      <w:docPartPr>
        <w:name w:val="80D4C851751E4BA89326733CFF69A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ED7C2-0F46-40F8-BE32-A66E3C645352}"/>
      </w:docPartPr>
      <w:docPartBody>
        <w:p w:rsidR="00000000" w:rsidRDefault="00934EFD"/>
      </w:docPartBody>
    </w:docPart>
    <w:docPart>
      <w:docPartPr>
        <w:name w:val="AD47006A7942457188254285E07F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D82FB-12F3-4549-9BC1-52CDFF2F6CCA}"/>
      </w:docPartPr>
      <w:docPartBody>
        <w:p w:rsidR="00000000" w:rsidRDefault="00934EFD"/>
      </w:docPartBody>
    </w:docPart>
    <w:docPart>
      <w:docPartPr>
        <w:name w:val="D347E527BEC140838F6245B6116B5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580DD-82FB-4129-81D8-5EA9C4FC9E7D}"/>
      </w:docPartPr>
      <w:docPartBody>
        <w:p w:rsidR="00000000" w:rsidRDefault="00934EFD"/>
      </w:docPartBody>
    </w:docPart>
    <w:docPart>
      <w:docPartPr>
        <w:name w:val="50B0B642DC984DE182122CA5A29C6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431F3-C876-4A52-8EB4-5768814747A3}"/>
      </w:docPartPr>
      <w:docPartBody>
        <w:p w:rsidR="00000000" w:rsidRDefault="00934EFD"/>
      </w:docPartBody>
    </w:docPart>
    <w:docPart>
      <w:docPartPr>
        <w:name w:val="B8BDACBB04BE4DCFA7CF16FE2C2A3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6BBB4-1BD0-4657-8115-7DFB329F3CD7}"/>
      </w:docPartPr>
      <w:docPartBody>
        <w:p w:rsidR="00000000" w:rsidRDefault="00934EFD"/>
      </w:docPartBody>
    </w:docPart>
    <w:docPart>
      <w:docPartPr>
        <w:name w:val="DE0DE74D14D743A29700A43CB2ED3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5177-9831-40A8-9863-7584871E9B9C}"/>
      </w:docPartPr>
      <w:docPartBody>
        <w:p w:rsidR="00000000" w:rsidRDefault="00934EFD"/>
      </w:docPartBody>
    </w:docPart>
    <w:docPart>
      <w:docPartPr>
        <w:name w:val="2E4072A4516E4583AE1BFAC018DE0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10788-7E31-4B28-B661-FEE3A460F54A}"/>
      </w:docPartPr>
      <w:docPartBody>
        <w:p w:rsidR="00000000" w:rsidRDefault="00934EFD"/>
      </w:docPartBody>
    </w:docPart>
    <w:docPart>
      <w:docPartPr>
        <w:name w:val="D4EF52EEE2C046E6B892CB9222D4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F0991-1E0E-4424-A1DF-D232086C0381}"/>
      </w:docPartPr>
      <w:docPartBody>
        <w:p w:rsidR="00000000" w:rsidRDefault="00934EFD"/>
      </w:docPartBody>
    </w:docPart>
    <w:docPart>
      <w:docPartPr>
        <w:name w:val="C29DCA96BA7941838883A0829E642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54862-AF32-4D92-8E69-7DCD1B93E631}"/>
      </w:docPartPr>
      <w:docPartBody>
        <w:p w:rsidR="00000000" w:rsidRDefault="00934EFD"/>
      </w:docPartBody>
    </w:docPart>
    <w:docPart>
      <w:docPartPr>
        <w:name w:val="CE1097F449FF483880422D186066D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5BD63-5079-4EC9-A9C8-6E4527ED63F1}"/>
      </w:docPartPr>
      <w:docPartBody>
        <w:p w:rsidR="00000000" w:rsidRDefault="00934EFD"/>
      </w:docPartBody>
    </w:docPart>
    <w:docPart>
      <w:docPartPr>
        <w:name w:val="D4E12A70B92740879175D9987C5F1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F22E6-946A-4737-B58E-45DADE728AB9}"/>
      </w:docPartPr>
      <w:docPartBody>
        <w:p w:rsidR="00000000" w:rsidRDefault="00934EFD"/>
      </w:docPartBody>
    </w:docPart>
    <w:docPart>
      <w:docPartPr>
        <w:name w:val="779C666DA51F46F7AEFB2A34A8CD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EFAE-A046-4C4D-97CE-B6E933BFFCC5}"/>
      </w:docPartPr>
      <w:docPartBody>
        <w:p w:rsidR="00000000" w:rsidRDefault="00934EFD"/>
      </w:docPartBody>
    </w:docPart>
    <w:docPart>
      <w:docPartPr>
        <w:name w:val="8BE0B1B09E6741C9A97D7F0D6AF1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74D93-086F-47E2-A66B-C055E6C8B20E}"/>
      </w:docPartPr>
      <w:docPartBody>
        <w:p w:rsidR="00000000" w:rsidRDefault="00934EFD"/>
      </w:docPartBody>
    </w:docPart>
    <w:docPart>
      <w:docPartPr>
        <w:name w:val="1031E541DDFA4E8CA48953975DEEB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03855-FC07-4AEC-BF19-58FBFA698F1B}"/>
      </w:docPartPr>
      <w:docPartBody>
        <w:p w:rsidR="00000000" w:rsidRDefault="00934EFD"/>
      </w:docPartBody>
    </w:docPart>
    <w:docPart>
      <w:docPartPr>
        <w:name w:val="7A1CEB0CFC854D36A26EA553D916A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6D2A-6E71-4C40-B03A-BB90F104E8EA}"/>
      </w:docPartPr>
      <w:docPartBody>
        <w:p w:rsidR="00000000" w:rsidRDefault="00934EFD"/>
      </w:docPartBody>
    </w:docPart>
    <w:docPart>
      <w:docPartPr>
        <w:name w:val="72032DFF26504776A9C431FE5E329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462CB-456A-48DC-902B-ECD1204D156D}"/>
      </w:docPartPr>
      <w:docPartBody>
        <w:p w:rsidR="00000000" w:rsidRDefault="00934EFD"/>
      </w:docPartBody>
    </w:docPart>
    <w:docPart>
      <w:docPartPr>
        <w:name w:val="5D9A686C9A754B65B63772A023996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8554-AB01-437F-AB11-BE75710B2F9A}"/>
      </w:docPartPr>
      <w:docPartBody>
        <w:p w:rsidR="00000000" w:rsidRDefault="00934EFD"/>
      </w:docPartBody>
    </w:docPart>
    <w:docPart>
      <w:docPartPr>
        <w:name w:val="554C58A961644074871A336E52CD1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9BED8-5B6E-43BE-A988-D376A5FBE5E3}"/>
      </w:docPartPr>
      <w:docPartBody>
        <w:p w:rsidR="00000000" w:rsidRDefault="00934EFD"/>
      </w:docPartBody>
    </w:docPart>
    <w:docPart>
      <w:docPartPr>
        <w:name w:val="88DD8BF0CC6C42FBA6491963D47DA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4DD64-A66E-4629-A7DC-8C504B5DE297}"/>
      </w:docPartPr>
      <w:docPartBody>
        <w:p w:rsidR="00000000" w:rsidRDefault="00934EFD"/>
      </w:docPartBody>
    </w:docPart>
    <w:docPart>
      <w:docPartPr>
        <w:name w:val="64FE6EA92DB5463DBD10566D1CCF7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810B2-C75D-484D-9E9B-FA6667E20E75}"/>
      </w:docPartPr>
      <w:docPartBody>
        <w:p w:rsidR="00000000" w:rsidRDefault="00934EFD"/>
      </w:docPartBody>
    </w:docPart>
    <w:docPart>
      <w:docPartPr>
        <w:name w:val="AFA427DE31E6401481B88FFB8B6B6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BEDF5-2012-4ECB-955E-9372A04E1D50}"/>
      </w:docPartPr>
      <w:docPartBody>
        <w:p w:rsidR="00000000" w:rsidRDefault="00934EFD"/>
      </w:docPartBody>
    </w:docPart>
    <w:docPart>
      <w:docPartPr>
        <w:name w:val="BDC32A8554EF4A51AFF25B3C364D3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6031-FF6A-4B24-94EF-A44BE38B64B5}"/>
      </w:docPartPr>
      <w:docPartBody>
        <w:p w:rsidR="00000000" w:rsidRDefault="00934EFD"/>
      </w:docPartBody>
    </w:docPart>
    <w:docPart>
      <w:docPartPr>
        <w:name w:val="C347427995194BC08C09318B4265C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13C98-D16F-402D-81DC-730CE2141F07}"/>
      </w:docPartPr>
      <w:docPartBody>
        <w:p w:rsidR="00000000" w:rsidRDefault="00934EFD"/>
      </w:docPartBody>
    </w:docPart>
    <w:docPart>
      <w:docPartPr>
        <w:name w:val="C97B394790ED4524A335232A65285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FD06E-DBD4-4C07-85B8-2089337BAF92}"/>
      </w:docPartPr>
      <w:docPartBody>
        <w:p w:rsidR="00000000" w:rsidRDefault="00934EFD"/>
      </w:docPartBody>
    </w:docPart>
    <w:docPart>
      <w:docPartPr>
        <w:name w:val="2B106267040C4FE59BF653FB8C6CF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8A212-F87D-4480-967A-558D0205B2A0}"/>
      </w:docPartPr>
      <w:docPartBody>
        <w:p w:rsidR="00000000" w:rsidRDefault="00934EFD"/>
      </w:docPartBody>
    </w:docPart>
    <w:docPart>
      <w:docPartPr>
        <w:name w:val="B23DAD7B9BB0438F8AEC4E47D4005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0B137-62CA-4240-8261-DFE754B29D73}"/>
      </w:docPartPr>
      <w:docPartBody>
        <w:p w:rsidR="00000000" w:rsidRDefault="00934EFD"/>
      </w:docPartBody>
    </w:docPart>
    <w:docPart>
      <w:docPartPr>
        <w:name w:val="4A5139AB531D4314A87EC9C7BAC4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28C52-0C0B-4F46-BB2C-A63CCE8BF02C}"/>
      </w:docPartPr>
      <w:docPartBody>
        <w:p w:rsidR="00000000" w:rsidRDefault="00934EFD"/>
      </w:docPartBody>
    </w:docPart>
    <w:docPart>
      <w:docPartPr>
        <w:name w:val="EAC053B8047241D6ADCF18596F55F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C0C-F445-41C0-85C3-4A95292D0390}"/>
      </w:docPartPr>
      <w:docPartBody>
        <w:p w:rsidR="00000000" w:rsidRDefault="00934EFD"/>
      </w:docPartBody>
    </w:docPart>
    <w:docPart>
      <w:docPartPr>
        <w:name w:val="561BD3B307BF404483C7D7DF6FE6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C0DBF-06B8-48D9-AD04-3F4FF58313A4}"/>
      </w:docPartPr>
      <w:docPartBody>
        <w:p w:rsidR="00000000" w:rsidRDefault="00934EFD"/>
      </w:docPartBody>
    </w:docPart>
    <w:docPart>
      <w:docPartPr>
        <w:name w:val="08A515B4B47E4019A9BCCA2C77DD8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8414A-50E2-4B34-AA5E-C1EE0C4A98D8}"/>
      </w:docPartPr>
      <w:docPartBody>
        <w:p w:rsidR="00000000" w:rsidRDefault="00934EFD"/>
      </w:docPartBody>
    </w:docPart>
    <w:docPart>
      <w:docPartPr>
        <w:name w:val="722DC64A3BEF4D99B8CF4AF4213D8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E468-532F-4107-86EB-DAA18D11207C}"/>
      </w:docPartPr>
      <w:docPartBody>
        <w:p w:rsidR="00000000" w:rsidRDefault="00934EFD"/>
      </w:docPartBody>
    </w:docPart>
    <w:docPart>
      <w:docPartPr>
        <w:name w:val="3C8AA2D9B94644E490446FAAD5F17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B53DA-AE57-4C1C-95BC-696EE4B5F856}"/>
      </w:docPartPr>
      <w:docPartBody>
        <w:p w:rsidR="00000000" w:rsidRDefault="00934EFD"/>
      </w:docPartBody>
    </w:docPart>
    <w:docPart>
      <w:docPartPr>
        <w:name w:val="8EC980EE115B4F0B9072643183168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A4391-93D9-48F9-A8D9-886833077AE7}"/>
      </w:docPartPr>
      <w:docPartBody>
        <w:p w:rsidR="00000000" w:rsidRDefault="00934EFD"/>
      </w:docPartBody>
    </w:docPart>
    <w:docPart>
      <w:docPartPr>
        <w:name w:val="4BDC8E300E97420393563357072C0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3F2D7-D516-4FA0-957D-AA2FF4CC4428}"/>
      </w:docPartPr>
      <w:docPartBody>
        <w:p w:rsidR="00000000" w:rsidRDefault="00934EFD"/>
      </w:docPartBody>
    </w:docPart>
    <w:docPart>
      <w:docPartPr>
        <w:name w:val="2888C895F09C487B9AFFA83363CD7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6187A-EFCC-43A5-B162-0D2D9996314F}"/>
      </w:docPartPr>
      <w:docPartBody>
        <w:p w:rsidR="00000000" w:rsidRDefault="00934EFD"/>
      </w:docPartBody>
    </w:docPart>
    <w:docPart>
      <w:docPartPr>
        <w:name w:val="8D7B9A810C2E43218F25D2E360CA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D0C95-A6E9-4053-96DF-94DC79D1B0EB}"/>
      </w:docPartPr>
      <w:docPartBody>
        <w:p w:rsidR="00000000" w:rsidRDefault="00934EFD"/>
      </w:docPartBody>
    </w:docPart>
    <w:docPart>
      <w:docPartPr>
        <w:name w:val="1CCBFDDB941045C5B33A7CEAC12B7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EB8D2-69B6-432F-930A-9597A4C63FE6}"/>
      </w:docPartPr>
      <w:docPartBody>
        <w:p w:rsidR="00000000" w:rsidRDefault="00934EFD"/>
      </w:docPartBody>
    </w:docPart>
    <w:docPart>
      <w:docPartPr>
        <w:name w:val="3566700ABEC64A78B3785E399FDAB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7A5F-E0E0-48A4-B9B4-F8D85081EB68}"/>
      </w:docPartPr>
      <w:docPartBody>
        <w:p w:rsidR="00000000" w:rsidRDefault="00934EFD"/>
      </w:docPartBody>
    </w:docPart>
    <w:docPart>
      <w:docPartPr>
        <w:name w:val="C930B4218C6E4DA59CD6A1A5AE5AA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8EB9-0AB9-4B37-B7FE-302354BE68B9}"/>
      </w:docPartPr>
      <w:docPartBody>
        <w:p w:rsidR="00000000" w:rsidRDefault="00934EFD"/>
      </w:docPartBody>
    </w:docPart>
    <w:docPart>
      <w:docPartPr>
        <w:name w:val="1D26E3E2035A4279834FF37BC5632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EF49C-F0E6-4E03-9D8E-E1B62693260B}"/>
      </w:docPartPr>
      <w:docPartBody>
        <w:p w:rsidR="00000000" w:rsidRDefault="00934EFD"/>
      </w:docPartBody>
    </w:docPart>
    <w:docPart>
      <w:docPartPr>
        <w:name w:val="0C077D43D9894638A30766B9F484A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9A237-4FA8-4C3F-9391-A2056345F30E}"/>
      </w:docPartPr>
      <w:docPartBody>
        <w:p w:rsidR="00000000" w:rsidRDefault="00934EFD"/>
      </w:docPartBody>
    </w:docPart>
    <w:docPart>
      <w:docPartPr>
        <w:name w:val="FEF0C769ABA944CEB6CB3A4B64F4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01E3-A15A-47BB-808C-10FC3B0DC896}"/>
      </w:docPartPr>
      <w:docPartBody>
        <w:p w:rsidR="00000000" w:rsidRDefault="00934EFD"/>
      </w:docPartBody>
    </w:docPart>
    <w:docPart>
      <w:docPartPr>
        <w:name w:val="4535CE686E734136BCFFDEB505DEB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765D3-CDDF-49B4-828A-7E69E7BB40F6}"/>
      </w:docPartPr>
      <w:docPartBody>
        <w:p w:rsidR="00000000" w:rsidRDefault="00934EFD"/>
      </w:docPartBody>
    </w:docPart>
    <w:docPart>
      <w:docPartPr>
        <w:name w:val="EA444A05E77C42FEB79F903E6CF11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FF94D-2A82-4F90-A791-9719AA640C23}"/>
      </w:docPartPr>
      <w:docPartBody>
        <w:p w:rsidR="00000000" w:rsidRDefault="00934EFD"/>
      </w:docPartBody>
    </w:docPart>
    <w:docPart>
      <w:docPartPr>
        <w:name w:val="F1102652B96149208D8775356E82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C0CD5-2A46-43BD-B950-A1BEA6B163C3}"/>
      </w:docPartPr>
      <w:docPartBody>
        <w:p w:rsidR="00000000" w:rsidRDefault="00934EFD"/>
      </w:docPartBody>
    </w:docPart>
    <w:docPart>
      <w:docPartPr>
        <w:name w:val="41E5DBF9B35F4DBBACBA6B2D29D0B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B004B-71B5-4DA0-B7E8-8AB2E742A0CE}"/>
      </w:docPartPr>
      <w:docPartBody>
        <w:p w:rsidR="00000000" w:rsidRDefault="00934EFD"/>
      </w:docPartBody>
    </w:docPart>
    <w:docPart>
      <w:docPartPr>
        <w:name w:val="D8DC05905A984A2C840A0935FDAA2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EC541-B7B2-4B2C-85D2-00F9614EE8DD}"/>
      </w:docPartPr>
      <w:docPartBody>
        <w:p w:rsidR="00000000" w:rsidRDefault="00934EFD"/>
      </w:docPartBody>
    </w:docPart>
    <w:docPart>
      <w:docPartPr>
        <w:name w:val="5497FDF6E74D44CFA3C25CADB0B63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D3FBC-EFF2-4B19-B879-8218EC4531E9}"/>
      </w:docPartPr>
      <w:docPartBody>
        <w:p w:rsidR="00000000" w:rsidRDefault="00934EFD"/>
      </w:docPartBody>
    </w:docPart>
    <w:docPart>
      <w:docPartPr>
        <w:name w:val="00D61D4D8D7642D9B78337CD6DD9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3B0B8-1A08-4F41-AA27-426AD12C274B}"/>
      </w:docPartPr>
      <w:docPartBody>
        <w:p w:rsidR="00000000" w:rsidRDefault="00934EFD"/>
      </w:docPartBody>
    </w:docPart>
    <w:docPart>
      <w:docPartPr>
        <w:name w:val="FC2C5C3F461741269A96D37103147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2CFA8-4238-410C-B7DD-83B19BEC026D}"/>
      </w:docPartPr>
      <w:docPartBody>
        <w:p w:rsidR="00000000" w:rsidRDefault="00934EFD"/>
      </w:docPartBody>
    </w:docPart>
    <w:docPart>
      <w:docPartPr>
        <w:name w:val="24F8A877AE55413B8FCF68595C7C2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FBE2-9A83-446F-B41A-A526E8AA61E9}"/>
      </w:docPartPr>
      <w:docPartBody>
        <w:p w:rsidR="00000000" w:rsidRDefault="00934EFD"/>
      </w:docPartBody>
    </w:docPart>
    <w:docPart>
      <w:docPartPr>
        <w:name w:val="5B0E1B1327474F4E873900753E348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00D9-0695-4808-8FEC-DF298D92FC01}"/>
      </w:docPartPr>
      <w:docPartBody>
        <w:p w:rsidR="00000000" w:rsidRDefault="00934EFD"/>
      </w:docPartBody>
    </w:docPart>
    <w:docPart>
      <w:docPartPr>
        <w:name w:val="A7AB7F6E4E4B4C019CE041C88ED79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FB000-58CB-49C2-827F-B12335BC3DD2}"/>
      </w:docPartPr>
      <w:docPartBody>
        <w:p w:rsidR="00000000" w:rsidRDefault="00934EFD"/>
      </w:docPartBody>
    </w:docPart>
    <w:docPart>
      <w:docPartPr>
        <w:name w:val="6CEA1F1060ED43F095BA9A85ACB1C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4F149-217D-4400-8D72-BB102F478BFB}"/>
      </w:docPartPr>
      <w:docPartBody>
        <w:p w:rsidR="00000000" w:rsidRDefault="00934EFD"/>
      </w:docPartBody>
    </w:docPart>
    <w:docPart>
      <w:docPartPr>
        <w:name w:val="011A5A94BA924615A3902FB0FD95D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B69CA-9815-4AEC-9722-B92A52516DAB}"/>
      </w:docPartPr>
      <w:docPartBody>
        <w:p w:rsidR="00000000" w:rsidRDefault="00934EFD"/>
      </w:docPartBody>
    </w:docPart>
    <w:docPart>
      <w:docPartPr>
        <w:name w:val="EE6C590000434C6CABAB404C99B2E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07B3C-0FD3-46C0-8699-F380EB6D59C1}"/>
      </w:docPartPr>
      <w:docPartBody>
        <w:p w:rsidR="00000000" w:rsidRDefault="00934EFD"/>
      </w:docPartBody>
    </w:docPart>
    <w:docPart>
      <w:docPartPr>
        <w:name w:val="53C3400E37EC492E962925D06FA9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BD99F-8EF6-4279-8223-57EA85EEF26A}"/>
      </w:docPartPr>
      <w:docPartBody>
        <w:p w:rsidR="00000000" w:rsidRDefault="00934EFD"/>
      </w:docPartBody>
    </w:docPart>
    <w:docPart>
      <w:docPartPr>
        <w:name w:val="1A85475D406C4EC6860BBC83618A5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1EB4E-37D2-4AC9-9732-740E815CEABA}"/>
      </w:docPartPr>
      <w:docPartBody>
        <w:p w:rsidR="00000000" w:rsidRDefault="00934EFD"/>
      </w:docPartBody>
    </w:docPart>
    <w:docPart>
      <w:docPartPr>
        <w:name w:val="F88227D416EB4C248DCCB2ADE1AC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1AA1E-91EA-49C1-A2E9-6452F868191C}"/>
      </w:docPartPr>
      <w:docPartBody>
        <w:p w:rsidR="00000000" w:rsidRDefault="00934EFD"/>
      </w:docPartBody>
    </w:docPart>
    <w:docPart>
      <w:docPartPr>
        <w:name w:val="8FB2242FC599482B8377C58344657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E271E-2C79-458A-8E95-276D49574E15}"/>
      </w:docPartPr>
      <w:docPartBody>
        <w:p w:rsidR="00000000" w:rsidRDefault="00934EFD"/>
      </w:docPartBody>
    </w:docPart>
    <w:docPart>
      <w:docPartPr>
        <w:name w:val="73D0963A42A245D5AADA50A3EA1ED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E6738-FC3C-436A-B148-9E4C789B4F00}"/>
      </w:docPartPr>
      <w:docPartBody>
        <w:p w:rsidR="00000000" w:rsidRDefault="00934EFD"/>
      </w:docPartBody>
    </w:docPart>
    <w:docPart>
      <w:docPartPr>
        <w:name w:val="9C17C84A638E4A4EA6E9EB2DCB472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0674A-4AC0-4513-9EBB-FCBBD2481F95}"/>
      </w:docPartPr>
      <w:docPartBody>
        <w:p w:rsidR="00000000" w:rsidRDefault="00934EFD"/>
      </w:docPartBody>
    </w:docPart>
    <w:docPart>
      <w:docPartPr>
        <w:name w:val="45D5397FE7EF41C3AB244C165150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1D79C-FA06-4E4F-BE44-104F3BDD1552}"/>
      </w:docPartPr>
      <w:docPartBody>
        <w:p w:rsidR="00000000" w:rsidRDefault="00934EFD"/>
      </w:docPartBody>
    </w:docPart>
    <w:docPart>
      <w:docPartPr>
        <w:name w:val="058CCAE85C8C464DA1007A9BFBE2A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8E2E0-ACFB-45A3-9391-53FB9546CC69}"/>
      </w:docPartPr>
      <w:docPartBody>
        <w:p w:rsidR="00000000" w:rsidRDefault="00934EFD"/>
      </w:docPartBody>
    </w:docPart>
    <w:docPart>
      <w:docPartPr>
        <w:name w:val="52D1A498A0994C22A4D3B76245089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8015-D39F-4FA5-953C-98D7A97B79C7}"/>
      </w:docPartPr>
      <w:docPartBody>
        <w:p w:rsidR="00000000" w:rsidRDefault="00934EFD"/>
      </w:docPartBody>
    </w:docPart>
    <w:docPart>
      <w:docPartPr>
        <w:name w:val="BFC796943B404D1985AF4B308F56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E0B3-C419-4DF9-894E-C7736BD3E43C}"/>
      </w:docPartPr>
      <w:docPartBody>
        <w:p w:rsidR="00000000" w:rsidRDefault="00934EFD"/>
      </w:docPartBody>
    </w:docPart>
    <w:docPart>
      <w:docPartPr>
        <w:name w:val="123B79AED2FE4560B21DCB659A554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0683-CFA6-4AF8-B171-7A873A21E3E6}"/>
      </w:docPartPr>
      <w:docPartBody>
        <w:p w:rsidR="00000000" w:rsidRDefault="00934EFD"/>
      </w:docPartBody>
    </w:docPart>
    <w:docPart>
      <w:docPartPr>
        <w:name w:val="F44A1FAE00604CB48638B61178468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C9AFB-8A57-4A58-A9AA-6EF92186750C}"/>
      </w:docPartPr>
      <w:docPartBody>
        <w:p w:rsidR="00000000" w:rsidRDefault="00934EFD"/>
      </w:docPartBody>
    </w:docPart>
    <w:docPart>
      <w:docPartPr>
        <w:name w:val="2B6F0A1FF6874E0FB687ACFE765A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E7550-D699-4A55-95DE-9021E10F5F47}"/>
      </w:docPartPr>
      <w:docPartBody>
        <w:p w:rsidR="00000000" w:rsidRDefault="00934EFD"/>
      </w:docPartBody>
    </w:docPart>
    <w:docPart>
      <w:docPartPr>
        <w:name w:val="639B258B18124E94A4093AED8B2E4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EA8-B3D4-42B6-8646-03CEA7BF46F7}"/>
      </w:docPartPr>
      <w:docPartBody>
        <w:p w:rsidR="00000000" w:rsidRDefault="00934EFD"/>
      </w:docPartBody>
    </w:docPart>
    <w:docPart>
      <w:docPartPr>
        <w:name w:val="9C040D6FDE1D4CC0A7885409F825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1F9F-8A60-4EB9-822F-B4EF86CB0C69}"/>
      </w:docPartPr>
      <w:docPartBody>
        <w:p w:rsidR="00000000" w:rsidRDefault="00934EFD"/>
      </w:docPartBody>
    </w:docPart>
    <w:docPart>
      <w:docPartPr>
        <w:name w:val="EAB78C0685E64C459B3E531460D9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32FD4-8A2A-4297-ABD2-FBE2C657E01A}"/>
      </w:docPartPr>
      <w:docPartBody>
        <w:p w:rsidR="00000000" w:rsidRDefault="00934EFD"/>
      </w:docPartBody>
    </w:docPart>
    <w:docPart>
      <w:docPartPr>
        <w:name w:val="47618E1DC6E64D9B8B1FB11434A6E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B54A6-B19F-4B23-9C34-27CD9016637D}"/>
      </w:docPartPr>
      <w:docPartBody>
        <w:p w:rsidR="00000000" w:rsidRDefault="00934EFD"/>
      </w:docPartBody>
    </w:docPart>
    <w:docPart>
      <w:docPartPr>
        <w:name w:val="913F984F9B1F44CD84BBE953C4DD2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DC71-97B5-4067-9087-4E6F25F732E0}"/>
      </w:docPartPr>
      <w:docPartBody>
        <w:p w:rsidR="00000000" w:rsidRDefault="00934EFD"/>
      </w:docPartBody>
    </w:docPart>
    <w:docPart>
      <w:docPartPr>
        <w:name w:val="68261C026E4B4054A8B92DB67C415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2EF2C-DC13-433C-AF92-3BDEC896B927}"/>
      </w:docPartPr>
      <w:docPartBody>
        <w:p w:rsidR="00000000" w:rsidRDefault="00934EFD"/>
      </w:docPartBody>
    </w:docPart>
    <w:docPart>
      <w:docPartPr>
        <w:name w:val="B9D62E1F95364125AE978880E6E91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303A0-50FE-48E5-8FB8-EC91CAE13942}"/>
      </w:docPartPr>
      <w:docPartBody>
        <w:p w:rsidR="00000000" w:rsidRDefault="00934EFD"/>
      </w:docPartBody>
    </w:docPart>
    <w:docPart>
      <w:docPartPr>
        <w:name w:val="43560F2A9A794305BD22AA1C5459A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AD39-E560-41F2-95DE-D42B37B4714B}"/>
      </w:docPartPr>
      <w:docPartBody>
        <w:p w:rsidR="00000000" w:rsidRDefault="00934EFD"/>
      </w:docPartBody>
    </w:docPart>
    <w:docPart>
      <w:docPartPr>
        <w:name w:val="0AD414806870488487268E5B17C4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DF306-D362-4EA5-AF2E-C583CED240E9}"/>
      </w:docPartPr>
      <w:docPartBody>
        <w:p w:rsidR="00000000" w:rsidRDefault="00934EFD"/>
      </w:docPartBody>
    </w:docPart>
    <w:docPart>
      <w:docPartPr>
        <w:name w:val="EC638E1F65A941D5B75FD51996C60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C9140-27BB-4DA7-9208-8CD98BE1F435}"/>
      </w:docPartPr>
      <w:docPartBody>
        <w:p w:rsidR="00000000" w:rsidRDefault="00934EFD"/>
      </w:docPartBody>
    </w:docPart>
    <w:docPart>
      <w:docPartPr>
        <w:name w:val="054ABA2BD5874409A9489653FCEBD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05A4E-B895-4CAE-9706-9A5EB05C3BC7}"/>
      </w:docPartPr>
      <w:docPartBody>
        <w:p w:rsidR="00000000" w:rsidRDefault="00934EFD"/>
      </w:docPartBody>
    </w:docPart>
    <w:docPart>
      <w:docPartPr>
        <w:name w:val="72E7162D59DD43FBAEAAC2251C0D7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E2055-43B3-4944-A2A2-85A1B2064AB2}"/>
      </w:docPartPr>
      <w:docPartBody>
        <w:p w:rsidR="00000000" w:rsidRDefault="00934EFD"/>
      </w:docPartBody>
    </w:docPart>
    <w:docPart>
      <w:docPartPr>
        <w:name w:val="89B6636C56BF41BD9B77EDF1E4394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8E77D-32B6-4C98-9A61-086E3D01C640}"/>
      </w:docPartPr>
      <w:docPartBody>
        <w:p w:rsidR="00000000" w:rsidRDefault="00934EFD"/>
      </w:docPartBody>
    </w:docPart>
    <w:docPart>
      <w:docPartPr>
        <w:name w:val="0CC4E6A8A57940FA8DFBAC87A3CF6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B77B-9DDD-4335-A7D9-72D973244875}"/>
      </w:docPartPr>
      <w:docPartBody>
        <w:p w:rsidR="00000000" w:rsidRDefault="00934EFD"/>
      </w:docPartBody>
    </w:docPart>
    <w:docPart>
      <w:docPartPr>
        <w:name w:val="BE854D31181D411EBAB3733B43BDF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F9691-360F-49DF-BC0D-E6AD1480CF94}"/>
      </w:docPartPr>
      <w:docPartBody>
        <w:p w:rsidR="00000000" w:rsidRDefault="00934EFD"/>
      </w:docPartBody>
    </w:docPart>
    <w:docPart>
      <w:docPartPr>
        <w:name w:val="6EC5D609A0DD4B748B27501BFF96E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B0B6-235C-4368-8667-36D2408B93CF}"/>
      </w:docPartPr>
      <w:docPartBody>
        <w:p w:rsidR="00000000" w:rsidRDefault="00934EFD"/>
      </w:docPartBody>
    </w:docPart>
    <w:docPart>
      <w:docPartPr>
        <w:name w:val="5D937F81D6774EF0978E9E08A24D5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1E42C-3EA6-4692-A443-F006CE6E900C}"/>
      </w:docPartPr>
      <w:docPartBody>
        <w:p w:rsidR="00000000" w:rsidRDefault="00934EFD"/>
      </w:docPartBody>
    </w:docPart>
    <w:docPart>
      <w:docPartPr>
        <w:name w:val="849F2C67DBF246DCA36AA1561925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008D3-B9F5-49EC-9DB0-3628C80673BD}"/>
      </w:docPartPr>
      <w:docPartBody>
        <w:p w:rsidR="00000000" w:rsidRDefault="00934EFD"/>
      </w:docPartBody>
    </w:docPart>
    <w:docPart>
      <w:docPartPr>
        <w:name w:val="1471A24F2FBD4A9780767F5E746BD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4CA52-1C8C-49B7-B17D-226D7B16242B}"/>
      </w:docPartPr>
      <w:docPartBody>
        <w:p w:rsidR="00000000" w:rsidRDefault="00934EFD"/>
      </w:docPartBody>
    </w:docPart>
    <w:docPart>
      <w:docPartPr>
        <w:name w:val="667645D3703D495EA69F40C9CC012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A896-14BB-4620-B53A-B7C25251AC88}"/>
      </w:docPartPr>
      <w:docPartBody>
        <w:p w:rsidR="00000000" w:rsidRDefault="00934EFD"/>
      </w:docPartBody>
    </w:docPart>
    <w:docPart>
      <w:docPartPr>
        <w:name w:val="8B58EC3369094D8BA5EE96E995D5A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89448-2F8A-4F3C-AADF-DE0FF7963CA7}"/>
      </w:docPartPr>
      <w:docPartBody>
        <w:p w:rsidR="00000000" w:rsidRDefault="00934EFD"/>
      </w:docPartBody>
    </w:docPart>
    <w:docPart>
      <w:docPartPr>
        <w:name w:val="BA99B2EDF3B140BFA92480B8FE94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6FBEA-8C10-48A9-94E0-824438EF9D8D}"/>
      </w:docPartPr>
      <w:docPartBody>
        <w:p w:rsidR="00000000" w:rsidRDefault="00934EFD"/>
      </w:docPartBody>
    </w:docPart>
    <w:docPart>
      <w:docPartPr>
        <w:name w:val="3E185BC7DBC447EE9CDD70F6D79F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E1C1E-E930-4DAF-8B30-34583D8267AF}"/>
      </w:docPartPr>
      <w:docPartBody>
        <w:p w:rsidR="00000000" w:rsidRDefault="00934EFD"/>
      </w:docPartBody>
    </w:docPart>
    <w:docPart>
      <w:docPartPr>
        <w:name w:val="375C5B7D6CB94376B128387593168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99752-9911-4BC1-88CF-D3B9C47AF6BF}"/>
      </w:docPartPr>
      <w:docPartBody>
        <w:p w:rsidR="00000000" w:rsidRDefault="00934EFD"/>
      </w:docPartBody>
    </w:docPart>
    <w:docPart>
      <w:docPartPr>
        <w:name w:val="E25230F86CA646A1897BC91AD4798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4E293-3465-44DC-AC54-923B1CB70539}"/>
      </w:docPartPr>
      <w:docPartBody>
        <w:p w:rsidR="00000000" w:rsidRDefault="00934EFD"/>
      </w:docPartBody>
    </w:docPart>
    <w:docPart>
      <w:docPartPr>
        <w:name w:val="CBD3B6BAC17F4EF594F9BF7FE502F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164FE-DA99-4264-97D9-5F0C2A05EB51}"/>
      </w:docPartPr>
      <w:docPartBody>
        <w:p w:rsidR="00000000" w:rsidRDefault="00934EFD"/>
      </w:docPartBody>
    </w:docPart>
    <w:docPart>
      <w:docPartPr>
        <w:name w:val="1D7CD095B39E4A3FA620189708755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5978E-3FE3-4066-AC5E-F341909BC12A}"/>
      </w:docPartPr>
      <w:docPartBody>
        <w:p w:rsidR="00000000" w:rsidRDefault="00934EFD"/>
      </w:docPartBody>
    </w:docPart>
    <w:docPart>
      <w:docPartPr>
        <w:name w:val="D3376EC596A6408CAAD7FAF9052D0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EE981-931D-406C-9D34-7A173C9DC8C6}"/>
      </w:docPartPr>
      <w:docPartBody>
        <w:p w:rsidR="00000000" w:rsidRDefault="00934EFD"/>
      </w:docPartBody>
    </w:docPart>
    <w:docPart>
      <w:docPartPr>
        <w:name w:val="1A44DFDB11B940E4989C9BC5DD885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32183-8855-4E23-A98A-03D6D21CA3E5}"/>
      </w:docPartPr>
      <w:docPartBody>
        <w:p w:rsidR="00000000" w:rsidRDefault="00934EFD"/>
      </w:docPartBody>
    </w:docPart>
    <w:docPart>
      <w:docPartPr>
        <w:name w:val="79B83E51153E441FB9FB80EA78613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F5B4F-5826-4563-BB7F-6BC327871CF2}"/>
      </w:docPartPr>
      <w:docPartBody>
        <w:p w:rsidR="00000000" w:rsidRDefault="00934EFD"/>
      </w:docPartBody>
    </w:docPart>
    <w:docPart>
      <w:docPartPr>
        <w:name w:val="F4434ACEF4F0418EAAA722EF77C1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C3F07-C4A3-4095-80B9-A3CB3A520B16}"/>
      </w:docPartPr>
      <w:docPartBody>
        <w:p w:rsidR="00000000" w:rsidRDefault="00934EFD"/>
      </w:docPartBody>
    </w:docPart>
    <w:docPart>
      <w:docPartPr>
        <w:name w:val="322CBB8B8EC94E82A2ABF9211261F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4A4-8392-47B4-99B9-6AD5E3B331D6}"/>
      </w:docPartPr>
      <w:docPartBody>
        <w:p w:rsidR="00000000" w:rsidRDefault="00934EFD"/>
      </w:docPartBody>
    </w:docPart>
    <w:docPart>
      <w:docPartPr>
        <w:name w:val="036E77B173D24BA7AA7F6919612DD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69A7F-9E74-4F3C-AF94-1286A10D6832}"/>
      </w:docPartPr>
      <w:docPartBody>
        <w:p w:rsidR="00000000" w:rsidRDefault="00934EFD"/>
      </w:docPartBody>
    </w:docPart>
    <w:docPart>
      <w:docPartPr>
        <w:name w:val="B96D36753E9E471A976747397D5AD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C2F12-E99C-45A0-A401-D79694DEF173}"/>
      </w:docPartPr>
      <w:docPartBody>
        <w:p w:rsidR="00000000" w:rsidRDefault="00934EFD"/>
      </w:docPartBody>
    </w:docPart>
    <w:docPart>
      <w:docPartPr>
        <w:name w:val="6EB8CB01E2A046F6BA7BEB74EC545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F39D8-C74A-45E8-A254-6E55EE609961}"/>
      </w:docPartPr>
      <w:docPartBody>
        <w:p w:rsidR="00000000" w:rsidRDefault="00934EFD"/>
      </w:docPartBody>
    </w:docPart>
    <w:docPart>
      <w:docPartPr>
        <w:name w:val="E3CB556C63FB4CB7ACD725BD945DF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B068A-778C-495C-B86F-27B19ED7E568}"/>
      </w:docPartPr>
      <w:docPartBody>
        <w:p w:rsidR="00000000" w:rsidRDefault="00934EFD"/>
      </w:docPartBody>
    </w:docPart>
    <w:docPart>
      <w:docPartPr>
        <w:name w:val="1F06509724334E77BCE108635E5F9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E88F-D52B-469B-B63E-2E8B194B8AA7}"/>
      </w:docPartPr>
      <w:docPartBody>
        <w:p w:rsidR="00000000" w:rsidRDefault="00934EFD"/>
      </w:docPartBody>
    </w:docPart>
    <w:docPart>
      <w:docPartPr>
        <w:name w:val="55243BFD86B7490BB431328222287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FB8A3-F014-40A7-AD26-EB965E32B689}"/>
      </w:docPartPr>
      <w:docPartBody>
        <w:p w:rsidR="00000000" w:rsidRDefault="00934EFD"/>
      </w:docPartBody>
    </w:docPart>
    <w:docPart>
      <w:docPartPr>
        <w:name w:val="26ACC046ECF640D993739C486A542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DD7A-B00E-43EF-9E06-0A60E8168F11}"/>
      </w:docPartPr>
      <w:docPartBody>
        <w:p w:rsidR="00000000" w:rsidRDefault="00934EFD"/>
      </w:docPartBody>
    </w:docPart>
    <w:docPart>
      <w:docPartPr>
        <w:name w:val="D2A0805E705841B095602B294260D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3353-0093-4467-AE5F-00CC88D35E37}"/>
      </w:docPartPr>
      <w:docPartBody>
        <w:p w:rsidR="00000000" w:rsidRDefault="00934EFD"/>
      </w:docPartBody>
    </w:docPart>
    <w:docPart>
      <w:docPartPr>
        <w:name w:val="67ACFD81B7C94772BE7C4058FDF64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11A23-57CB-4072-8D54-15D58291A358}"/>
      </w:docPartPr>
      <w:docPartBody>
        <w:p w:rsidR="00000000" w:rsidRDefault="00934EFD"/>
      </w:docPartBody>
    </w:docPart>
    <w:docPart>
      <w:docPartPr>
        <w:name w:val="95FC37969D934C9AA7748CEE2483C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DF19-87D8-47D7-8AC1-90E4539E5B04}"/>
      </w:docPartPr>
      <w:docPartBody>
        <w:p w:rsidR="00000000" w:rsidRDefault="00934EFD"/>
      </w:docPartBody>
    </w:docPart>
    <w:docPart>
      <w:docPartPr>
        <w:name w:val="F59A360643834B6C8233595EF8B94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30AA4-03C8-4A46-B4F7-E5421A6DA8EC}"/>
      </w:docPartPr>
      <w:docPartBody>
        <w:p w:rsidR="00000000" w:rsidRDefault="00934EFD"/>
      </w:docPartBody>
    </w:docPart>
    <w:docPart>
      <w:docPartPr>
        <w:name w:val="E1BCCC117B8645F7A73A9A266A9CB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38B1-39D9-4527-B98F-523461FA04F7}"/>
      </w:docPartPr>
      <w:docPartBody>
        <w:p w:rsidR="00000000" w:rsidRDefault="00934EFD"/>
      </w:docPartBody>
    </w:docPart>
    <w:docPart>
      <w:docPartPr>
        <w:name w:val="DD3F1443263246CDAD8AA94DA7C97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755E0-D1B9-41AB-B69A-92FB999A03D9}"/>
      </w:docPartPr>
      <w:docPartBody>
        <w:p w:rsidR="00000000" w:rsidRDefault="00934EFD"/>
      </w:docPartBody>
    </w:docPart>
    <w:docPart>
      <w:docPartPr>
        <w:name w:val="9D5E713740444C8FBEEAFB994BD4C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79279-ECDF-49B9-92C5-04BF0C1F3C1E}"/>
      </w:docPartPr>
      <w:docPartBody>
        <w:p w:rsidR="00000000" w:rsidRDefault="00934EFD"/>
      </w:docPartBody>
    </w:docPart>
    <w:docPart>
      <w:docPartPr>
        <w:name w:val="BB0DE56227434780817C7CCF359D0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9AF8-6CB0-456C-BF72-AE5EA76211EE}"/>
      </w:docPartPr>
      <w:docPartBody>
        <w:p w:rsidR="00000000" w:rsidRDefault="00934EFD"/>
      </w:docPartBody>
    </w:docPart>
    <w:docPart>
      <w:docPartPr>
        <w:name w:val="33A59509F47C4974AF12735CEFE87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B97EB-162A-47D9-B444-4473C968379C}"/>
      </w:docPartPr>
      <w:docPartBody>
        <w:p w:rsidR="00000000" w:rsidRDefault="00934EFD"/>
      </w:docPartBody>
    </w:docPart>
    <w:docPart>
      <w:docPartPr>
        <w:name w:val="3E9741F853E54E61901926A428A99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3FC00-D8FD-48C6-AC25-06CCD88397D0}"/>
      </w:docPartPr>
      <w:docPartBody>
        <w:p w:rsidR="00000000" w:rsidRDefault="00934EFD"/>
      </w:docPartBody>
    </w:docPart>
    <w:docPart>
      <w:docPartPr>
        <w:name w:val="7B677660DFC04B41B00A46ADED7FB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E4B6E-F982-42D0-9436-D77ADEF5200C}"/>
      </w:docPartPr>
      <w:docPartBody>
        <w:p w:rsidR="00000000" w:rsidRDefault="00934EFD"/>
      </w:docPartBody>
    </w:docPart>
    <w:docPart>
      <w:docPartPr>
        <w:name w:val="F645ED45F5D448A78C70C9BD2EB3C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71BB-A908-4857-BD93-C4371CAC67EE}"/>
      </w:docPartPr>
      <w:docPartBody>
        <w:p w:rsidR="00000000" w:rsidRDefault="00934EFD"/>
      </w:docPartBody>
    </w:docPart>
    <w:docPart>
      <w:docPartPr>
        <w:name w:val="03941CAD0C464EB6A6026FEA14046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5085E-C331-4F44-957B-A3F9304E9437}"/>
      </w:docPartPr>
      <w:docPartBody>
        <w:p w:rsidR="00000000" w:rsidRDefault="00934EFD"/>
      </w:docPartBody>
    </w:docPart>
    <w:docPart>
      <w:docPartPr>
        <w:name w:val="9B77CB6765664FD6ACDAFB81E59C4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50E11-DE79-4533-ABBB-F06C8CDB1762}"/>
      </w:docPartPr>
      <w:docPartBody>
        <w:p w:rsidR="00000000" w:rsidRDefault="00934EFD"/>
      </w:docPartBody>
    </w:docPart>
    <w:docPart>
      <w:docPartPr>
        <w:name w:val="5F1A127AB48640D0A86C637B481B9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4AF72-B914-4250-A389-C19B55095B03}"/>
      </w:docPartPr>
      <w:docPartBody>
        <w:p w:rsidR="00000000" w:rsidRDefault="00934EFD"/>
      </w:docPartBody>
    </w:docPart>
    <w:docPart>
      <w:docPartPr>
        <w:name w:val="1E8E1206858B4BE6A8C2A04E5E992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21A6A-F9C5-4F52-ADF2-6ECB9FD7D86F}"/>
      </w:docPartPr>
      <w:docPartBody>
        <w:p w:rsidR="00000000" w:rsidRDefault="00934EFD"/>
      </w:docPartBody>
    </w:docPart>
    <w:docPart>
      <w:docPartPr>
        <w:name w:val="48AE5F2A9F2E45EF8FC81BEDB0C1A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0D518-6414-426F-9BB0-63FFEAF55573}"/>
      </w:docPartPr>
      <w:docPartBody>
        <w:p w:rsidR="00000000" w:rsidRDefault="00934EFD"/>
      </w:docPartBody>
    </w:docPart>
    <w:docPart>
      <w:docPartPr>
        <w:name w:val="B3C00EBA45104A4EA8CD671086F48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B0657-9A45-4895-B978-8AD788746DEF}"/>
      </w:docPartPr>
      <w:docPartBody>
        <w:p w:rsidR="00000000" w:rsidRDefault="00934EFD"/>
      </w:docPartBody>
    </w:docPart>
    <w:docPart>
      <w:docPartPr>
        <w:name w:val="6849D7AA8C8648898A68476C5155E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771B3-B317-4624-B7A0-5E8D054BDC87}"/>
      </w:docPartPr>
      <w:docPartBody>
        <w:p w:rsidR="00000000" w:rsidRDefault="00934EFD"/>
      </w:docPartBody>
    </w:docPart>
    <w:docPart>
      <w:docPartPr>
        <w:name w:val="42FA86D8F7BC47A2BE9C5618A82AC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DCF5D-1042-46E5-A215-29AFC3244DBD}"/>
      </w:docPartPr>
      <w:docPartBody>
        <w:p w:rsidR="00000000" w:rsidRDefault="00934EFD"/>
      </w:docPartBody>
    </w:docPart>
    <w:docPart>
      <w:docPartPr>
        <w:name w:val="8F9AC6AD8B51448E925E83DF5F026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EE43A-9C2C-4C0D-84D4-693A6B097DDD}"/>
      </w:docPartPr>
      <w:docPartBody>
        <w:p w:rsidR="00000000" w:rsidRDefault="00934EFD"/>
      </w:docPartBody>
    </w:docPart>
    <w:docPart>
      <w:docPartPr>
        <w:name w:val="A42E595713E4485FABC56563A4B80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D5CA1-EBF7-4ACE-86EE-66D24F454AF8}"/>
      </w:docPartPr>
      <w:docPartBody>
        <w:p w:rsidR="00000000" w:rsidRDefault="00934EFD"/>
      </w:docPartBody>
    </w:docPart>
    <w:docPart>
      <w:docPartPr>
        <w:name w:val="B38670B3C4D24AFE8728FEEFEB097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B1F40-FF7F-4FBF-8F20-020ACF167A62}"/>
      </w:docPartPr>
      <w:docPartBody>
        <w:p w:rsidR="00000000" w:rsidRDefault="00934EFD"/>
      </w:docPartBody>
    </w:docPart>
    <w:docPart>
      <w:docPartPr>
        <w:name w:val="F2CE6559F61443B7970B42C8292C6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D64E0-FC0C-4C34-9F94-8D1D1BA3899E}"/>
      </w:docPartPr>
      <w:docPartBody>
        <w:p w:rsidR="00000000" w:rsidRDefault="00934EFD"/>
      </w:docPartBody>
    </w:docPart>
    <w:docPart>
      <w:docPartPr>
        <w:name w:val="85B90BCAC0814133865248327A06C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BE9E7-D4D3-4993-B000-E3E9D098F171}"/>
      </w:docPartPr>
      <w:docPartBody>
        <w:p w:rsidR="00000000" w:rsidRDefault="00934EFD"/>
      </w:docPartBody>
    </w:docPart>
    <w:docPart>
      <w:docPartPr>
        <w:name w:val="2B11769715DF447C91818F0B6F4A0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131A-2A2A-4AE6-A195-4B1B6799E4CC}"/>
      </w:docPartPr>
      <w:docPartBody>
        <w:p w:rsidR="00000000" w:rsidRDefault="00934EFD"/>
      </w:docPartBody>
    </w:docPart>
    <w:docPart>
      <w:docPartPr>
        <w:name w:val="FD64A8DC368B417E8F9E579F0550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827BD-52AE-4E9B-B8DE-42B4FD6BBFE3}"/>
      </w:docPartPr>
      <w:docPartBody>
        <w:p w:rsidR="00000000" w:rsidRDefault="00934EFD"/>
      </w:docPartBody>
    </w:docPart>
    <w:docPart>
      <w:docPartPr>
        <w:name w:val="BE9273D00F7D47DB9B9366F2B935D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9E26-E5CC-4E77-812A-B68601595CB1}"/>
      </w:docPartPr>
      <w:docPartBody>
        <w:p w:rsidR="00000000" w:rsidRDefault="00934EFD"/>
      </w:docPartBody>
    </w:docPart>
    <w:docPart>
      <w:docPartPr>
        <w:name w:val="34CA1B4780BE4B6486065D3AEF0E8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CEB18-4412-4834-93F6-D418FFACC31B}"/>
      </w:docPartPr>
      <w:docPartBody>
        <w:p w:rsidR="00000000" w:rsidRDefault="00934EFD"/>
      </w:docPartBody>
    </w:docPart>
    <w:docPart>
      <w:docPartPr>
        <w:name w:val="CF6562DC49C248EC8241CD29527D7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FA9C5-4D9C-4688-8160-51FD4DDAD165}"/>
      </w:docPartPr>
      <w:docPartBody>
        <w:p w:rsidR="00000000" w:rsidRDefault="00934EFD"/>
      </w:docPartBody>
    </w:docPart>
    <w:docPart>
      <w:docPartPr>
        <w:name w:val="0348099E5B484CFE897CC399E348B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0B743-28CF-4302-99CE-B7CEABCE2545}"/>
      </w:docPartPr>
      <w:docPartBody>
        <w:p w:rsidR="00000000" w:rsidRDefault="00934EFD"/>
      </w:docPartBody>
    </w:docPart>
    <w:docPart>
      <w:docPartPr>
        <w:name w:val="E79ECD3B7A76494FA147F4A9CF8D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300E3-C215-449B-8E62-376A79FBBBC1}"/>
      </w:docPartPr>
      <w:docPartBody>
        <w:p w:rsidR="00000000" w:rsidRDefault="00934EFD"/>
      </w:docPartBody>
    </w:docPart>
    <w:docPart>
      <w:docPartPr>
        <w:name w:val="473286A8365A432BA436C0B06186D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3A859-8B6F-47AC-9B8F-F31DB77D50E0}"/>
      </w:docPartPr>
      <w:docPartBody>
        <w:p w:rsidR="00000000" w:rsidRDefault="00934EFD"/>
      </w:docPartBody>
    </w:docPart>
    <w:docPart>
      <w:docPartPr>
        <w:name w:val="6796B3882F184D27A580D344EFD24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8C1DD-3D30-46EC-A6C3-5F34F12ADAC5}"/>
      </w:docPartPr>
      <w:docPartBody>
        <w:p w:rsidR="00000000" w:rsidRDefault="00934EFD"/>
      </w:docPartBody>
    </w:docPart>
    <w:docPart>
      <w:docPartPr>
        <w:name w:val="D9BA705F14B249D597C2AFAFCFA2D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EC9AD-5B6D-4333-B36D-C10945E96F34}"/>
      </w:docPartPr>
      <w:docPartBody>
        <w:p w:rsidR="00000000" w:rsidRDefault="00934EFD"/>
      </w:docPartBody>
    </w:docPart>
    <w:docPart>
      <w:docPartPr>
        <w:name w:val="A51256075198482783D55C8E9C631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11CF9-5414-4D45-B822-BC64064A96A9}"/>
      </w:docPartPr>
      <w:docPartBody>
        <w:p w:rsidR="00000000" w:rsidRDefault="00934EFD"/>
      </w:docPartBody>
    </w:docPart>
    <w:docPart>
      <w:docPartPr>
        <w:name w:val="E8797BA959F84483BAA7FCDE78A5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94E27-7888-42C9-AE35-FF47AAD3E137}"/>
      </w:docPartPr>
      <w:docPartBody>
        <w:p w:rsidR="00000000" w:rsidRDefault="00934EFD"/>
      </w:docPartBody>
    </w:docPart>
    <w:docPart>
      <w:docPartPr>
        <w:name w:val="962A9522766F4622BFBD9DC6FC883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085CE-FF0A-4E9C-811F-210F6675C29F}"/>
      </w:docPartPr>
      <w:docPartBody>
        <w:p w:rsidR="00000000" w:rsidRDefault="00934EFD"/>
      </w:docPartBody>
    </w:docPart>
    <w:docPart>
      <w:docPartPr>
        <w:name w:val="EEFD969FB6A243A19DE906198CBB4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8EBF-81AF-4B0C-9EB9-E4E896DB9987}"/>
      </w:docPartPr>
      <w:docPartBody>
        <w:p w:rsidR="00000000" w:rsidRDefault="00934EFD"/>
      </w:docPartBody>
    </w:docPart>
    <w:docPart>
      <w:docPartPr>
        <w:name w:val="5F6838E90A164B019E2F2B049398B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3ED5A-274B-48E7-B1FD-9012CD19435A}"/>
      </w:docPartPr>
      <w:docPartBody>
        <w:p w:rsidR="00000000" w:rsidRDefault="00934EFD"/>
      </w:docPartBody>
    </w:docPart>
    <w:docPart>
      <w:docPartPr>
        <w:name w:val="165847BC8C2C4F6B86C69FB21C93C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75573-8608-4909-BE22-B1FB1C7A8C3A}"/>
      </w:docPartPr>
      <w:docPartBody>
        <w:p w:rsidR="00000000" w:rsidRDefault="00934EFD"/>
      </w:docPartBody>
    </w:docPart>
    <w:docPart>
      <w:docPartPr>
        <w:name w:val="B77D18DA79DF4B2E8CCB5F5533955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6B7EF-2128-4BA5-9A29-79BC5431E1A9}"/>
      </w:docPartPr>
      <w:docPartBody>
        <w:p w:rsidR="00000000" w:rsidRDefault="00934EFD"/>
      </w:docPartBody>
    </w:docPart>
    <w:docPart>
      <w:docPartPr>
        <w:name w:val="6B31D164265A4B649CF58C4106E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698F4-5DB8-4B46-892A-5D100825DDF0}"/>
      </w:docPartPr>
      <w:docPartBody>
        <w:p w:rsidR="00000000" w:rsidRDefault="00934EFD"/>
      </w:docPartBody>
    </w:docPart>
    <w:docPart>
      <w:docPartPr>
        <w:name w:val="FB75D0EED8A244D9964389F1DB563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05EC2-C52B-4A9E-B03C-2F990D0E9BDB}"/>
      </w:docPartPr>
      <w:docPartBody>
        <w:p w:rsidR="00000000" w:rsidRDefault="00934EFD"/>
      </w:docPartBody>
    </w:docPart>
    <w:docPart>
      <w:docPartPr>
        <w:name w:val="522324D121434B21A97381A9F3823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0EEEC-AEB8-4ABE-80ED-4404AB773DD0}"/>
      </w:docPartPr>
      <w:docPartBody>
        <w:p w:rsidR="00000000" w:rsidRDefault="00934EFD"/>
      </w:docPartBody>
    </w:docPart>
    <w:docPart>
      <w:docPartPr>
        <w:name w:val="E505A4923A0C4537967E70584968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C9B9-C82D-414C-8EA9-93F12BF783DC}"/>
      </w:docPartPr>
      <w:docPartBody>
        <w:p w:rsidR="00000000" w:rsidRDefault="00934EFD"/>
      </w:docPartBody>
    </w:docPart>
    <w:docPart>
      <w:docPartPr>
        <w:name w:val="5FB8A68ADB22459485E83B830B281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E8806-A86F-4FB3-9AB8-60E2999C2869}"/>
      </w:docPartPr>
      <w:docPartBody>
        <w:p w:rsidR="00000000" w:rsidRDefault="00934EFD"/>
      </w:docPartBody>
    </w:docPart>
    <w:docPart>
      <w:docPartPr>
        <w:name w:val="31EF3FB70E824826A4571D9122F0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E5E00-3A51-4EE5-9C1F-75A146677E6C}"/>
      </w:docPartPr>
      <w:docPartBody>
        <w:p w:rsidR="00000000" w:rsidRDefault="00934EFD"/>
      </w:docPartBody>
    </w:docPart>
    <w:docPart>
      <w:docPartPr>
        <w:name w:val="02D5D581B13248D6A727E6E734151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37BB8-7AAC-4786-8B90-EBA2CD861A3B}"/>
      </w:docPartPr>
      <w:docPartBody>
        <w:p w:rsidR="00000000" w:rsidRDefault="00934EFD"/>
      </w:docPartBody>
    </w:docPart>
    <w:docPart>
      <w:docPartPr>
        <w:name w:val="2B5A8A85706B4B0FA4D88C4EFA30E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87998-0EB5-4307-ADCA-C112FAC2E895}"/>
      </w:docPartPr>
      <w:docPartBody>
        <w:p w:rsidR="00000000" w:rsidRDefault="00934EFD"/>
      </w:docPartBody>
    </w:docPart>
    <w:docPart>
      <w:docPartPr>
        <w:name w:val="827DCB94EC064E96864C90F1AAC3F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6150A-8F53-4161-BBC7-D280AB447295}"/>
      </w:docPartPr>
      <w:docPartBody>
        <w:p w:rsidR="00000000" w:rsidRDefault="00934EFD"/>
      </w:docPartBody>
    </w:docPart>
    <w:docPart>
      <w:docPartPr>
        <w:name w:val="F30A591B5F2841C39B2A84C54595E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A475E-9AD7-4BF0-96FF-7A152C5C6477}"/>
      </w:docPartPr>
      <w:docPartBody>
        <w:p w:rsidR="00000000" w:rsidRDefault="00934EFD"/>
      </w:docPartBody>
    </w:docPart>
    <w:docPart>
      <w:docPartPr>
        <w:name w:val="129C828CB94A429086A4374DBE1A1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3954B-D04A-4DD2-9962-655C5635F1C0}"/>
      </w:docPartPr>
      <w:docPartBody>
        <w:p w:rsidR="00000000" w:rsidRDefault="00934EFD"/>
      </w:docPartBody>
    </w:docPart>
    <w:docPart>
      <w:docPartPr>
        <w:name w:val="B09EB0049552466785AFEF2D66775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57127-5637-4F2A-9FD5-D5FCFFA89309}"/>
      </w:docPartPr>
      <w:docPartBody>
        <w:p w:rsidR="00000000" w:rsidRDefault="00934EFD"/>
      </w:docPartBody>
    </w:docPart>
    <w:docPart>
      <w:docPartPr>
        <w:name w:val="54BE6AFDD8D04667A66A355287917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F34A8-B502-4FC1-82C1-5F7DC10C7109}"/>
      </w:docPartPr>
      <w:docPartBody>
        <w:p w:rsidR="00000000" w:rsidRDefault="00934EFD"/>
      </w:docPartBody>
    </w:docPart>
    <w:docPart>
      <w:docPartPr>
        <w:name w:val="42EE9B6EB0DF49DD9CFF393786A24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F9364-C310-498A-9E35-D9F769C19579}"/>
      </w:docPartPr>
      <w:docPartBody>
        <w:p w:rsidR="00000000" w:rsidRDefault="00934EFD"/>
      </w:docPartBody>
    </w:docPart>
    <w:docPart>
      <w:docPartPr>
        <w:name w:val="4C1AD11BCABE4653B4C68D696A094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FD278-0354-4A6B-9327-B2BE67C5E602}"/>
      </w:docPartPr>
      <w:docPartBody>
        <w:p w:rsidR="00000000" w:rsidRDefault="00934EFD"/>
      </w:docPartBody>
    </w:docPart>
    <w:docPart>
      <w:docPartPr>
        <w:name w:val="4D7BD468DFAE4C87989A70C762FCA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E3F86-E18B-41D8-BD74-BF050E571372}"/>
      </w:docPartPr>
      <w:docPartBody>
        <w:p w:rsidR="00000000" w:rsidRDefault="00934EFD"/>
      </w:docPartBody>
    </w:docPart>
    <w:docPart>
      <w:docPartPr>
        <w:name w:val="472D13B0DA434B9DAB42855286B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B339-BA4B-486D-97EB-DE82BD42B1AE}"/>
      </w:docPartPr>
      <w:docPartBody>
        <w:p w:rsidR="00000000" w:rsidRDefault="00934EFD"/>
      </w:docPartBody>
    </w:docPart>
    <w:docPart>
      <w:docPartPr>
        <w:name w:val="FECC9409C7C047D3B5390F154EC60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B1EBB-0A11-4D8F-8B8A-E8314EC2E905}"/>
      </w:docPartPr>
      <w:docPartBody>
        <w:p w:rsidR="00000000" w:rsidRDefault="00934EFD"/>
      </w:docPartBody>
    </w:docPart>
    <w:docPart>
      <w:docPartPr>
        <w:name w:val="50D61DD6019142C6ABB3E23F54F87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0E8DA-5C69-42AB-83F8-27CB046308E0}"/>
      </w:docPartPr>
      <w:docPartBody>
        <w:p w:rsidR="00000000" w:rsidRDefault="00934EFD"/>
      </w:docPartBody>
    </w:docPart>
    <w:docPart>
      <w:docPartPr>
        <w:name w:val="B33598D9DC5B4175AFC917FF1C3E0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A2F0-07FB-4274-8FB2-167428A607D3}"/>
      </w:docPartPr>
      <w:docPartBody>
        <w:p w:rsidR="00000000" w:rsidRDefault="00934EFD"/>
      </w:docPartBody>
    </w:docPart>
    <w:docPart>
      <w:docPartPr>
        <w:name w:val="5BA4B0D495F245BDBC0B278A5FFBF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10581-CACF-4A42-B95C-717C0499AEE5}"/>
      </w:docPartPr>
      <w:docPartBody>
        <w:p w:rsidR="00000000" w:rsidRDefault="00934EFD"/>
      </w:docPartBody>
    </w:docPart>
    <w:docPart>
      <w:docPartPr>
        <w:name w:val="9C2C496628D344A4B3F65DD08F6B4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F2F6C-A734-405E-8DB0-2EE660B2D5F7}"/>
      </w:docPartPr>
      <w:docPartBody>
        <w:p w:rsidR="00000000" w:rsidRDefault="00934EFD"/>
      </w:docPartBody>
    </w:docPart>
    <w:docPart>
      <w:docPartPr>
        <w:name w:val="B2FD1354B0644E1CBC83D58AC75D9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43F2-151A-4D8A-8396-D85FA37D0D69}"/>
      </w:docPartPr>
      <w:docPartBody>
        <w:p w:rsidR="00000000" w:rsidRDefault="00934EFD"/>
      </w:docPartBody>
    </w:docPart>
    <w:docPart>
      <w:docPartPr>
        <w:name w:val="A9A56ADBD41648EA8119C1635C867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46110-AF00-474B-B8B2-75AD800CA762}"/>
      </w:docPartPr>
      <w:docPartBody>
        <w:p w:rsidR="00000000" w:rsidRDefault="00934EFD"/>
      </w:docPartBody>
    </w:docPart>
    <w:docPart>
      <w:docPartPr>
        <w:name w:val="6FD72491C65A458EAC39AF333EB8A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D512-C486-4A8F-8D8D-004569BC05DE}"/>
      </w:docPartPr>
      <w:docPartBody>
        <w:p w:rsidR="00000000" w:rsidRDefault="00934EFD"/>
      </w:docPartBody>
    </w:docPart>
    <w:docPart>
      <w:docPartPr>
        <w:name w:val="1521CCE5E9874347BCD04ADC4774D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E1936-AC8F-4D3B-BF07-6ADFAADE0963}"/>
      </w:docPartPr>
      <w:docPartBody>
        <w:p w:rsidR="00000000" w:rsidRDefault="00934EFD"/>
      </w:docPartBody>
    </w:docPart>
    <w:docPart>
      <w:docPartPr>
        <w:name w:val="07EDD589F076402C95FA037EDAD27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432D-9112-47E8-82DA-5A823EBEE2FB}"/>
      </w:docPartPr>
      <w:docPartBody>
        <w:p w:rsidR="00000000" w:rsidRDefault="00934EFD"/>
      </w:docPartBody>
    </w:docPart>
    <w:docPart>
      <w:docPartPr>
        <w:name w:val="376BF32B01DD4849A2A1A252C72BD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50D14-35C1-4C46-8229-18B82EE100C5}"/>
      </w:docPartPr>
      <w:docPartBody>
        <w:p w:rsidR="00000000" w:rsidRDefault="00934EFD"/>
      </w:docPartBody>
    </w:docPart>
    <w:docPart>
      <w:docPartPr>
        <w:name w:val="BE56C2A616AC4FD8937F388FCDD2C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F7502-CFD6-493F-A19F-E28EFF906AE5}"/>
      </w:docPartPr>
      <w:docPartBody>
        <w:p w:rsidR="00000000" w:rsidRDefault="00934EFD"/>
      </w:docPartBody>
    </w:docPart>
    <w:docPart>
      <w:docPartPr>
        <w:name w:val="3E04096A226A4719A9EFE4BD64B13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784F1-647B-4E41-BE2A-C011386ADF90}"/>
      </w:docPartPr>
      <w:docPartBody>
        <w:p w:rsidR="00000000" w:rsidRDefault="00934EFD"/>
      </w:docPartBody>
    </w:docPart>
    <w:docPart>
      <w:docPartPr>
        <w:name w:val="8287115A1273452FA3ADD6D594898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AB14F-81FF-47C6-9C89-3FECD2693E34}"/>
      </w:docPartPr>
      <w:docPartBody>
        <w:p w:rsidR="00000000" w:rsidRDefault="00934EFD"/>
      </w:docPartBody>
    </w:docPart>
    <w:docPart>
      <w:docPartPr>
        <w:name w:val="D36408AB3CDA424D90F0B2459EE3F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7E54C-9016-46E7-94BC-609F65B0A765}"/>
      </w:docPartPr>
      <w:docPartBody>
        <w:p w:rsidR="00000000" w:rsidRDefault="00934EFD"/>
      </w:docPartBody>
    </w:docPart>
    <w:docPart>
      <w:docPartPr>
        <w:name w:val="B18E38F3ABB34E10B078324A10494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BFEF1-B98F-4C26-AC71-E9001E35198F}"/>
      </w:docPartPr>
      <w:docPartBody>
        <w:p w:rsidR="00000000" w:rsidRDefault="00934EFD"/>
      </w:docPartBody>
    </w:docPart>
    <w:docPart>
      <w:docPartPr>
        <w:name w:val="C2FB5F8785E440829F221462396CB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2A518-7BF6-4C71-A0FF-63DFD8278441}"/>
      </w:docPartPr>
      <w:docPartBody>
        <w:p w:rsidR="00000000" w:rsidRDefault="00934EFD"/>
      </w:docPartBody>
    </w:docPart>
    <w:docPart>
      <w:docPartPr>
        <w:name w:val="6F6A64CD20F04A98BC9AB76BD5E42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E3FBB-A496-4461-911E-9E7C0B11AC22}"/>
      </w:docPartPr>
      <w:docPartBody>
        <w:p w:rsidR="00000000" w:rsidRDefault="00934EFD"/>
      </w:docPartBody>
    </w:docPart>
    <w:docPart>
      <w:docPartPr>
        <w:name w:val="101534F2017B483B81AF5EB695BD8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8E78-3C75-45A9-9A30-FD57DA2271BF}"/>
      </w:docPartPr>
      <w:docPartBody>
        <w:p w:rsidR="00000000" w:rsidRDefault="00934EFD"/>
      </w:docPartBody>
    </w:docPart>
    <w:docPart>
      <w:docPartPr>
        <w:name w:val="33C0D9E57AD2445C9147AD5754EA2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085CA-D96E-4C3F-B455-C3899880C92C}"/>
      </w:docPartPr>
      <w:docPartBody>
        <w:p w:rsidR="00000000" w:rsidRDefault="00934EFD"/>
      </w:docPartBody>
    </w:docPart>
    <w:docPart>
      <w:docPartPr>
        <w:name w:val="9B603EA1FC654FFC9CB90AC0051D8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65908-469F-45E7-9E84-0D34B3CB577C}"/>
      </w:docPartPr>
      <w:docPartBody>
        <w:p w:rsidR="00000000" w:rsidRDefault="00934EFD"/>
      </w:docPartBody>
    </w:docPart>
    <w:docPart>
      <w:docPartPr>
        <w:name w:val="05A71CDCF14F40EFABE29EF636B38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6F633-AEFA-469D-96F8-D913FBF84B7D}"/>
      </w:docPartPr>
      <w:docPartBody>
        <w:p w:rsidR="00000000" w:rsidRDefault="00934EFD"/>
      </w:docPartBody>
    </w:docPart>
    <w:docPart>
      <w:docPartPr>
        <w:name w:val="8B49B06F70784F0D8EAE0A91EABB3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BF86C-C187-4997-AC2B-C6733CDF6CD4}"/>
      </w:docPartPr>
      <w:docPartBody>
        <w:p w:rsidR="00000000" w:rsidRDefault="00934EFD"/>
      </w:docPartBody>
    </w:docPart>
    <w:docPart>
      <w:docPartPr>
        <w:name w:val="FAAF62E4C1A442978EC2C96B61144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DE018-2F0F-4CE8-9CD8-685585F865A8}"/>
      </w:docPartPr>
      <w:docPartBody>
        <w:p w:rsidR="00000000" w:rsidRDefault="00934EFD"/>
      </w:docPartBody>
    </w:docPart>
    <w:docPart>
      <w:docPartPr>
        <w:name w:val="97FE85797F7F423FBD358290AB6F7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F6AB3-1C6F-4ECA-88D4-B068B4076A59}"/>
      </w:docPartPr>
      <w:docPartBody>
        <w:p w:rsidR="00000000" w:rsidRDefault="00934EFD"/>
      </w:docPartBody>
    </w:docPart>
    <w:docPart>
      <w:docPartPr>
        <w:name w:val="71483A9A075E4BB088EE07BA9FDD3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D8612-0D3D-4C3C-BF36-554C81CFE53C}"/>
      </w:docPartPr>
      <w:docPartBody>
        <w:p w:rsidR="00000000" w:rsidRDefault="00934EFD"/>
      </w:docPartBody>
    </w:docPart>
    <w:docPart>
      <w:docPartPr>
        <w:name w:val="8DBCB16F75064B9C9978A38A1037C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33B56-F14B-4A82-AE3F-F04C9BB8DECF}"/>
      </w:docPartPr>
      <w:docPartBody>
        <w:p w:rsidR="00000000" w:rsidRDefault="00934EFD"/>
      </w:docPartBody>
    </w:docPart>
    <w:docPart>
      <w:docPartPr>
        <w:name w:val="8AFB22468D6A41DF90EAC9A561839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5AC76-F061-460F-A878-C9026DA78B53}"/>
      </w:docPartPr>
      <w:docPartBody>
        <w:p w:rsidR="00000000" w:rsidRDefault="00934EFD"/>
      </w:docPartBody>
    </w:docPart>
    <w:docPart>
      <w:docPartPr>
        <w:name w:val="04AC5AB2DBC94DE0B0A48B072474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4740C-E3E2-460A-8148-6F8463A26A0B}"/>
      </w:docPartPr>
      <w:docPartBody>
        <w:p w:rsidR="00000000" w:rsidRDefault="00934EFD"/>
      </w:docPartBody>
    </w:docPart>
    <w:docPart>
      <w:docPartPr>
        <w:name w:val="1AAD74243E35483983C6025828D6F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F8863-E16A-4BD8-966B-AD8867A75990}"/>
      </w:docPartPr>
      <w:docPartBody>
        <w:p w:rsidR="00000000" w:rsidRDefault="00934EFD"/>
      </w:docPartBody>
    </w:docPart>
    <w:docPart>
      <w:docPartPr>
        <w:name w:val="38C9BA9C6C414FB599BFB681C3D2D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86F17-A4D9-4D0C-91D9-6EE9D1AC3C85}"/>
      </w:docPartPr>
      <w:docPartBody>
        <w:p w:rsidR="00000000" w:rsidRDefault="00934EFD"/>
      </w:docPartBody>
    </w:docPart>
    <w:docPart>
      <w:docPartPr>
        <w:name w:val="4C37842EE3FA472494AFDDC190003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2BDD1-F1EA-439C-9D27-9D2E65FB81FF}"/>
      </w:docPartPr>
      <w:docPartBody>
        <w:p w:rsidR="00000000" w:rsidRDefault="00934EFD"/>
      </w:docPartBody>
    </w:docPart>
    <w:docPart>
      <w:docPartPr>
        <w:name w:val="82E9CA50F4C34A60B7DF577F37E6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56D8-A360-4055-A97D-95ACDB625A20}"/>
      </w:docPartPr>
      <w:docPartBody>
        <w:p w:rsidR="00000000" w:rsidRDefault="00934EFD"/>
      </w:docPartBody>
    </w:docPart>
    <w:docPart>
      <w:docPartPr>
        <w:name w:val="5B8B744BF28248CA83DF002B668A6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7512F-D74C-4F03-9E16-08533D04DF5E}"/>
      </w:docPartPr>
      <w:docPartBody>
        <w:p w:rsidR="00000000" w:rsidRDefault="00934EFD"/>
      </w:docPartBody>
    </w:docPart>
    <w:docPart>
      <w:docPartPr>
        <w:name w:val="4459917F0A4C4D1E93858B0B4F36A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3922E-151A-4930-A2E8-E845E82F8B8C}"/>
      </w:docPartPr>
      <w:docPartBody>
        <w:p w:rsidR="00000000" w:rsidRDefault="00934EFD"/>
      </w:docPartBody>
    </w:docPart>
    <w:docPart>
      <w:docPartPr>
        <w:name w:val="2D61C8341BC949EFA9461A92FB009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8EFEC-2090-40E1-B643-617EF55996FA}"/>
      </w:docPartPr>
      <w:docPartBody>
        <w:p w:rsidR="00000000" w:rsidRDefault="00934EFD"/>
      </w:docPartBody>
    </w:docPart>
    <w:docPart>
      <w:docPartPr>
        <w:name w:val="429DA55961FB4465AB4D4D10721B9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D116F-EDEE-4D69-B55E-9A63EE22007E}"/>
      </w:docPartPr>
      <w:docPartBody>
        <w:p w:rsidR="00000000" w:rsidRDefault="00934EFD"/>
      </w:docPartBody>
    </w:docPart>
    <w:docPart>
      <w:docPartPr>
        <w:name w:val="5A46ABDE7FDD445BB4366ED3BF417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94174-EF06-4A0A-9978-CFE3D604E806}"/>
      </w:docPartPr>
      <w:docPartBody>
        <w:p w:rsidR="00000000" w:rsidRDefault="00934EFD"/>
      </w:docPartBody>
    </w:docPart>
    <w:docPart>
      <w:docPartPr>
        <w:name w:val="FE5DC58DFF9C4E43A06BCA9C812E7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E507-8A43-490E-A305-2EEABF3C2CF3}"/>
      </w:docPartPr>
      <w:docPartBody>
        <w:p w:rsidR="00000000" w:rsidRDefault="00934EFD"/>
      </w:docPartBody>
    </w:docPart>
    <w:docPart>
      <w:docPartPr>
        <w:name w:val="B0A4A085DF42445195F46F71983F4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EE6F-6559-43BA-9D61-E756B8BC059C}"/>
      </w:docPartPr>
      <w:docPartBody>
        <w:p w:rsidR="00000000" w:rsidRDefault="00934EFD"/>
      </w:docPartBody>
    </w:docPart>
    <w:docPart>
      <w:docPartPr>
        <w:name w:val="A511BDB9033349719567CA8C566C9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AA800-B8F2-4F8D-9854-0BB242DE8E80}"/>
      </w:docPartPr>
      <w:docPartBody>
        <w:p w:rsidR="00000000" w:rsidRDefault="00934EFD"/>
      </w:docPartBody>
    </w:docPart>
    <w:docPart>
      <w:docPartPr>
        <w:name w:val="2B0B2CB7D0A0403A9221EBDEE531D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BCE62-BEFA-492D-B091-2F680A087F3A}"/>
      </w:docPartPr>
      <w:docPartBody>
        <w:p w:rsidR="00000000" w:rsidRDefault="00934EFD"/>
      </w:docPartBody>
    </w:docPart>
    <w:docPart>
      <w:docPartPr>
        <w:name w:val="3EDA0EF743B84EDEB2943F2B6C8EE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91680-3928-4745-81F4-A00115A53E6F}"/>
      </w:docPartPr>
      <w:docPartBody>
        <w:p w:rsidR="00000000" w:rsidRDefault="00934EFD"/>
      </w:docPartBody>
    </w:docPart>
    <w:docPart>
      <w:docPartPr>
        <w:name w:val="E6BB1336D3FA4896B20CD3105C1A2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A78E4-9FBB-40FB-AB1A-73437F8BBDB4}"/>
      </w:docPartPr>
      <w:docPartBody>
        <w:p w:rsidR="00000000" w:rsidRDefault="00934EFD"/>
      </w:docPartBody>
    </w:docPart>
    <w:docPart>
      <w:docPartPr>
        <w:name w:val="13C2BA1220ED407AAAD07BA2CBC2C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EFE5F-89AD-41CA-A1CE-37E2CEDEEF8C}"/>
      </w:docPartPr>
      <w:docPartBody>
        <w:p w:rsidR="00000000" w:rsidRDefault="00934EFD"/>
      </w:docPartBody>
    </w:docPart>
    <w:docPart>
      <w:docPartPr>
        <w:name w:val="E2333A414B014DFB9A3AE2B968584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D3B81-FEE9-40C2-8F42-22D52D50DDEB}"/>
      </w:docPartPr>
      <w:docPartBody>
        <w:p w:rsidR="00000000" w:rsidRDefault="00934EFD"/>
      </w:docPartBody>
    </w:docPart>
    <w:docPart>
      <w:docPartPr>
        <w:name w:val="FD092080EBBD46FB830B9E1F3A184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535ED-EA1E-4670-873C-B1135CA60DC4}"/>
      </w:docPartPr>
      <w:docPartBody>
        <w:p w:rsidR="00000000" w:rsidRDefault="00934EFD"/>
      </w:docPartBody>
    </w:docPart>
    <w:docPart>
      <w:docPartPr>
        <w:name w:val="74FD99B6E465469BADBCB51EBA6BD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B39B9-A483-4FE9-A0BC-781D09600B13}"/>
      </w:docPartPr>
      <w:docPartBody>
        <w:p w:rsidR="00000000" w:rsidRDefault="00934EFD"/>
      </w:docPartBody>
    </w:docPart>
    <w:docPart>
      <w:docPartPr>
        <w:name w:val="3C157CCB651D48E3B9240D0A9FAC9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5122F-ECEB-4168-8E63-28511D5A5F92}"/>
      </w:docPartPr>
      <w:docPartBody>
        <w:p w:rsidR="00000000" w:rsidRDefault="00934EFD"/>
      </w:docPartBody>
    </w:docPart>
    <w:docPart>
      <w:docPartPr>
        <w:name w:val="B688ACD46ADF41A68B4334C4145D3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277B8-37BB-4CB6-B549-BBA64798D480}"/>
      </w:docPartPr>
      <w:docPartBody>
        <w:p w:rsidR="00000000" w:rsidRDefault="00934EFD"/>
      </w:docPartBody>
    </w:docPart>
    <w:docPart>
      <w:docPartPr>
        <w:name w:val="87E3718C720244F09600CE3E8196E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9DF6D-CC41-4C8A-8BD6-81DE041A6B92}"/>
      </w:docPartPr>
      <w:docPartBody>
        <w:p w:rsidR="00000000" w:rsidRDefault="00934EFD"/>
      </w:docPartBody>
    </w:docPart>
    <w:docPart>
      <w:docPartPr>
        <w:name w:val="3922B080697440B785473F5C49939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66B0-351E-4C2F-BA72-8EFCE004EFBD}"/>
      </w:docPartPr>
      <w:docPartBody>
        <w:p w:rsidR="00000000" w:rsidRDefault="00934EFD"/>
      </w:docPartBody>
    </w:docPart>
    <w:docPart>
      <w:docPartPr>
        <w:name w:val="88E8CD0147024445A4D85BC6F2404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0784A-A856-40C9-8686-4255FF00E89B}"/>
      </w:docPartPr>
      <w:docPartBody>
        <w:p w:rsidR="00000000" w:rsidRDefault="00934EFD"/>
      </w:docPartBody>
    </w:docPart>
    <w:docPart>
      <w:docPartPr>
        <w:name w:val="94315CDA1BF54EF890C0AA83AD21F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9779F-5EE0-429D-80B4-B219FBF9600D}"/>
      </w:docPartPr>
      <w:docPartBody>
        <w:p w:rsidR="00000000" w:rsidRDefault="00934EFD"/>
      </w:docPartBody>
    </w:docPart>
    <w:docPart>
      <w:docPartPr>
        <w:name w:val="C522554D24174820A366FC3B5E9FC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26BC0-F2AB-45FD-BEBB-B6D6D3711905}"/>
      </w:docPartPr>
      <w:docPartBody>
        <w:p w:rsidR="00000000" w:rsidRDefault="00934EFD"/>
      </w:docPartBody>
    </w:docPart>
    <w:docPart>
      <w:docPartPr>
        <w:name w:val="73A47ADFA3764CB7B2982A84B1601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E502-8448-410A-ADA9-E1217455D2F8}"/>
      </w:docPartPr>
      <w:docPartBody>
        <w:p w:rsidR="00000000" w:rsidRDefault="00934EFD"/>
      </w:docPartBody>
    </w:docPart>
    <w:docPart>
      <w:docPartPr>
        <w:name w:val="2A3A67420FAE46CF9EFC92A6D0D4E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EE252-812F-41E3-A38F-33BEB801069E}"/>
      </w:docPartPr>
      <w:docPartBody>
        <w:p w:rsidR="00000000" w:rsidRDefault="00934EFD"/>
      </w:docPartBody>
    </w:docPart>
    <w:docPart>
      <w:docPartPr>
        <w:name w:val="98142EC578824094B6C5F90E2B18D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EC8CB-A217-49F0-9003-DAF87C2AB8A8}"/>
      </w:docPartPr>
      <w:docPartBody>
        <w:p w:rsidR="00000000" w:rsidRDefault="00934EFD"/>
      </w:docPartBody>
    </w:docPart>
    <w:docPart>
      <w:docPartPr>
        <w:name w:val="CD1E8A617474479DAB0E770BC38A2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0790-AB31-4769-A4DE-3081F041046D}"/>
      </w:docPartPr>
      <w:docPartBody>
        <w:p w:rsidR="00000000" w:rsidRDefault="00934EFD"/>
      </w:docPartBody>
    </w:docPart>
    <w:docPart>
      <w:docPartPr>
        <w:name w:val="C6C4CC6D97124861A5795F1E121C4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081E5-8C56-4555-ADE7-6E9CC7E7E27A}"/>
      </w:docPartPr>
      <w:docPartBody>
        <w:p w:rsidR="00000000" w:rsidRDefault="00934EFD"/>
      </w:docPartBody>
    </w:docPart>
    <w:docPart>
      <w:docPartPr>
        <w:name w:val="6F2AA8EECFE441DCBE462242971AA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DD5FE-98BA-439D-90EE-40DB3F475002}"/>
      </w:docPartPr>
      <w:docPartBody>
        <w:p w:rsidR="00000000" w:rsidRDefault="00934EFD"/>
      </w:docPartBody>
    </w:docPart>
    <w:docPart>
      <w:docPartPr>
        <w:name w:val="3AC5C1C3037648C6BB2662CACD824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660B0-CCB8-49D6-825F-C768D3843BB8}"/>
      </w:docPartPr>
      <w:docPartBody>
        <w:p w:rsidR="00000000" w:rsidRDefault="00934EFD"/>
      </w:docPartBody>
    </w:docPart>
    <w:docPart>
      <w:docPartPr>
        <w:name w:val="CADCABEE2F2E42CCB4C3D53936D9B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F028D-B679-4B83-901C-52122E101C2B}"/>
      </w:docPartPr>
      <w:docPartBody>
        <w:p w:rsidR="00000000" w:rsidRDefault="00934EFD"/>
      </w:docPartBody>
    </w:docPart>
    <w:docPart>
      <w:docPartPr>
        <w:name w:val="F7DB80910CED48E6B54E083F6E863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79E1-1C9D-4CD0-A46F-88A2F83508DF}"/>
      </w:docPartPr>
      <w:docPartBody>
        <w:p w:rsidR="00000000" w:rsidRDefault="00934EFD"/>
      </w:docPartBody>
    </w:docPart>
    <w:docPart>
      <w:docPartPr>
        <w:name w:val="8BAC7C973F40462F8F5CA28305C6D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A7F6A-BE63-40F5-BF16-BE12DE56A5DC}"/>
      </w:docPartPr>
      <w:docPartBody>
        <w:p w:rsidR="00000000" w:rsidRDefault="00934EFD"/>
      </w:docPartBody>
    </w:docPart>
    <w:docPart>
      <w:docPartPr>
        <w:name w:val="3252771932B14190B1BE6B48A0990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4AF15-04BD-4A79-A3DA-548B8D2B88AF}"/>
      </w:docPartPr>
      <w:docPartBody>
        <w:p w:rsidR="00000000" w:rsidRDefault="00934EFD"/>
      </w:docPartBody>
    </w:docPart>
    <w:docPart>
      <w:docPartPr>
        <w:name w:val="3FB8C3B920564CE8867E27846C889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19D5-73F2-4F0D-B860-A4770B6EC125}"/>
      </w:docPartPr>
      <w:docPartBody>
        <w:p w:rsidR="00000000" w:rsidRDefault="00934EFD"/>
      </w:docPartBody>
    </w:docPart>
    <w:docPart>
      <w:docPartPr>
        <w:name w:val="A0AA94402647422C8784F84C46282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670AF-B2F4-44AF-8D70-63AACC7EE5C8}"/>
      </w:docPartPr>
      <w:docPartBody>
        <w:p w:rsidR="00000000" w:rsidRDefault="00934EFD"/>
      </w:docPartBody>
    </w:docPart>
    <w:docPart>
      <w:docPartPr>
        <w:name w:val="CAB7FD8C0B5A4EC19083043AFE9E3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5F3AA-87B6-4A78-BAB3-3606B39003AD}"/>
      </w:docPartPr>
      <w:docPartBody>
        <w:p w:rsidR="00000000" w:rsidRDefault="00934EFD"/>
      </w:docPartBody>
    </w:docPart>
    <w:docPart>
      <w:docPartPr>
        <w:name w:val="AC7EF172CFD048BD97EE79AF6FCF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C9E18-BE45-4D17-A7CC-CD67087A0E8E}"/>
      </w:docPartPr>
      <w:docPartBody>
        <w:p w:rsidR="00000000" w:rsidRDefault="00934EFD"/>
      </w:docPartBody>
    </w:docPart>
    <w:docPart>
      <w:docPartPr>
        <w:name w:val="A732DCAD97A14D1B9E36E33D071A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B3B0-47CD-40E1-8949-BECC02E2CF14}"/>
      </w:docPartPr>
      <w:docPartBody>
        <w:p w:rsidR="00000000" w:rsidRDefault="00934EFD"/>
      </w:docPartBody>
    </w:docPart>
    <w:docPart>
      <w:docPartPr>
        <w:name w:val="59BAC6EFC8874332BEA9E3A37182A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F2705-5426-406F-BA60-B217EB1E06B4}"/>
      </w:docPartPr>
      <w:docPartBody>
        <w:p w:rsidR="00000000" w:rsidRDefault="00934EFD"/>
      </w:docPartBody>
    </w:docPart>
    <w:docPart>
      <w:docPartPr>
        <w:name w:val="E91577D40CA04C2D912397188E722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F2E72-A89A-4B4C-B2C9-D8199DB3CD93}"/>
      </w:docPartPr>
      <w:docPartBody>
        <w:p w:rsidR="00000000" w:rsidRDefault="00616923" w:rsidP="00616923">
          <w:pPr>
            <w:pStyle w:val="E91577D40CA04C2D912397188E722DE8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F3B26AC6149BDA4716CBD8C0A0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F9D47-5510-40A5-83AF-79F9509525C9}"/>
      </w:docPartPr>
      <w:docPartBody>
        <w:p w:rsidR="00000000" w:rsidRDefault="00616923" w:rsidP="00616923">
          <w:pPr>
            <w:pStyle w:val="1E3F3B26AC6149BDA4716CBD8C0A0DE9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95FEBA4408E749059E6E20012BBE5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88A73-B09F-4D4B-B4D3-BE981C55C092}"/>
      </w:docPartPr>
      <w:docPartBody>
        <w:p w:rsidR="00000000" w:rsidRDefault="00616923" w:rsidP="00616923">
          <w:pPr>
            <w:pStyle w:val="95FEBA4408E749059E6E20012BBE5FC7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17013529D71148809FC03AEEBA6BE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DF6DB-74A5-46F2-9727-A151594E0701}"/>
      </w:docPartPr>
      <w:docPartBody>
        <w:p w:rsidR="00000000" w:rsidRDefault="00616923" w:rsidP="00616923">
          <w:pPr>
            <w:pStyle w:val="17013529D71148809FC03AEEBA6BEB5E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6E5D2807282F4BCD83FBAD8954A19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31B8D-97D5-4DBA-A44A-91ECE6DF77F4}"/>
      </w:docPartPr>
      <w:docPartBody>
        <w:p w:rsidR="00000000" w:rsidRDefault="00616923" w:rsidP="00616923">
          <w:pPr>
            <w:pStyle w:val="6E5D2807282F4BCD83FBAD8954A1938D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50B2354FEB6F4568A48A1E9A3DF9F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1F4B-AEFB-45B9-93E1-5260319EBE33}"/>
      </w:docPartPr>
      <w:docPartBody>
        <w:p w:rsidR="00000000" w:rsidRDefault="00616923" w:rsidP="00616923">
          <w:pPr>
            <w:pStyle w:val="50B2354FEB6F4568A48A1E9A3DF9FDF5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57E14BCF9B6540B0B9C67CC8A6A8C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D531D-1F81-40FC-9AB3-BDE3577F4392}"/>
      </w:docPartPr>
      <w:docPartBody>
        <w:p w:rsidR="00000000" w:rsidRDefault="00616923" w:rsidP="00616923">
          <w:pPr>
            <w:pStyle w:val="57E14BCF9B6540B0B9C67CC8A6A8C2E2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61FA096940B342CCB09849C6423FC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D5BFD-CF59-4F4E-9AC3-A56BFFEF88C9}"/>
      </w:docPartPr>
      <w:docPartBody>
        <w:p w:rsidR="00000000" w:rsidRDefault="00616923" w:rsidP="00616923">
          <w:pPr>
            <w:pStyle w:val="61FA096940B342CCB09849C6423FC706"/>
          </w:pPr>
          <w:r w:rsidRPr="00432316">
            <w:rPr>
              <w:rStyle w:val="PlaceholderText"/>
            </w:rPr>
            <w:t>Year</w:t>
          </w:r>
        </w:p>
      </w:docPartBody>
    </w:docPart>
    <w:docPart>
      <w:docPartPr>
        <w:name w:val="3E01665E20AD4997BA11774C51B23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CF9FF-26B1-4A0B-B5A5-0C2F40DF2AD8}"/>
      </w:docPartPr>
      <w:docPartBody>
        <w:p w:rsidR="00000000" w:rsidRDefault="00934EFD"/>
      </w:docPartBody>
    </w:docPart>
    <w:docPart>
      <w:docPartPr>
        <w:name w:val="BE1399D2F76E498C916BDCCBF870A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320CE-7581-479F-83C0-631A53573A5A}"/>
      </w:docPartPr>
      <w:docPartBody>
        <w:p w:rsidR="00000000" w:rsidRDefault="00934EFD"/>
      </w:docPartBody>
    </w:docPart>
    <w:docPart>
      <w:docPartPr>
        <w:name w:val="7BC88D4E974E4E38A8292A70F7DEE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0B0A9-6186-44C9-9968-56FC90696431}"/>
      </w:docPartPr>
      <w:docPartBody>
        <w:p w:rsidR="00000000" w:rsidRDefault="00934EFD"/>
      </w:docPartBody>
    </w:docPart>
    <w:docPart>
      <w:docPartPr>
        <w:name w:val="D96847B854C94E79865883C6FA311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B2729-CA6B-415B-8720-14F9EFA1BFF2}"/>
      </w:docPartPr>
      <w:docPartBody>
        <w:p w:rsidR="00000000" w:rsidRDefault="00934EFD"/>
      </w:docPartBody>
    </w:docPart>
    <w:docPart>
      <w:docPartPr>
        <w:name w:val="046805BFB81B47AF87D8CB5CDE9C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5D87D-DDBC-4EA5-B343-A2BA34844226}"/>
      </w:docPartPr>
      <w:docPartBody>
        <w:p w:rsidR="00000000" w:rsidRDefault="00934EFD"/>
      </w:docPartBody>
    </w:docPart>
    <w:docPart>
      <w:docPartPr>
        <w:name w:val="D91AC4DFF3EF45F999355FF62DBFD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CC63A-F11C-40FE-9CC0-9C71EA567C5D}"/>
      </w:docPartPr>
      <w:docPartBody>
        <w:p w:rsidR="00000000" w:rsidRDefault="00934EFD"/>
      </w:docPartBody>
    </w:docPart>
    <w:docPart>
      <w:docPartPr>
        <w:name w:val="2C3F4EBD95104C298A9CE247D0A36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6158E-E855-437E-9BE8-A2C1523797A1}"/>
      </w:docPartPr>
      <w:docPartBody>
        <w:p w:rsidR="00000000" w:rsidRDefault="00934EFD"/>
      </w:docPartBody>
    </w:docPart>
    <w:docPart>
      <w:docPartPr>
        <w:name w:val="4109F22515E249DEB837D3991F0F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4EDAC-6345-4FE2-9240-0A56F703E4FB}"/>
      </w:docPartPr>
      <w:docPartBody>
        <w:p w:rsidR="00000000" w:rsidRDefault="00934EFD"/>
      </w:docPartBody>
    </w:docPart>
    <w:docPart>
      <w:docPartPr>
        <w:name w:val="9C575273F116479FB826A7D6ADA58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010F-D834-4D7D-B4B7-926A8AE37BBA}"/>
      </w:docPartPr>
      <w:docPartBody>
        <w:p w:rsidR="00000000" w:rsidRDefault="00934EFD"/>
      </w:docPartBody>
    </w:docPart>
    <w:docPart>
      <w:docPartPr>
        <w:name w:val="63D5B4F3E1FF4E5FACF78687380B4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09320-47CE-4CB2-A57F-464F1FEE6718}"/>
      </w:docPartPr>
      <w:docPartBody>
        <w:p w:rsidR="00000000" w:rsidRDefault="00934EFD"/>
      </w:docPartBody>
    </w:docPart>
    <w:docPart>
      <w:docPartPr>
        <w:name w:val="F87271F1459543628C7CB46952152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572E-2CBC-4D93-B17C-E668213740C8}"/>
      </w:docPartPr>
      <w:docPartBody>
        <w:p w:rsidR="00000000" w:rsidRDefault="00934EFD"/>
      </w:docPartBody>
    </w:docPart>
    <w:docPart>
      <w:docPartPr>
        <w:name w:val="CBF69F8DD84B427F846B9D4EA2AB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11CF-9972-4113-8925-A224EB31581E}"/>
      </w:docPartPr>
      <w:docPartBody>
        <w:p w:rsidR="00000000" w:rsidRDefault="00934EFD"/>
      </w:docPartBody>
    </w:docPart>
    <w:docPart>
      <w:docPartPr>
        <w:name w:val="FBFB2F31B269407DA6901970F68F2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82DAB-2928-4C8F-B05E-A4E99857BD13}"/>
      </w:docPartPr>
      <w:docPartBody>
        <w:p w:rsidR="00000000" w:rsidRDefault="00934EFD"/>
      </w:docPartBody>
    </w:docPart>
    <w:docPart>
      <w:docPartPr>
        <w:name w:val="F1558C226642443EB02E4E66AA3B0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C4583-E03D-450C-8327-EF56795680A0}"/>
      </w:docPartPr>
      <w:docPartBody>
        <w:p w:rsidR="00000000" w:rsidRDefault="00934EFD"/>
      </w:docPartBody>
    </w:docPart>
    <w:docPart>
      <w:docPartPr>
        <w:name w:val="890498724DA04CC49182DDE28EF8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ACA82-BF86-4D83-889E-CA25F1C305D6}"/>
      </w:docPartPr>
      <w:docPartBody>
        <w:p w:rsidR="00000000" w:rsidRDefault="00934EFD"/>
      </w:docPartBody>
    </w:docPart>
    <w:docPart>
      <w:docPartPr>
        <w:name w:val="5F2C006F4C21498DB16BBFC63DC1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C8D61-292C-4E36-A9EA-F8F159716EF1}"/>
      </w:docPartPr>
      <w:docPartBody>
        <w:p w:rsidR="00000000" w:rsidRDefault="00934EFD"/>
      </w:docPartBody>
    </w:docPart>
    <w:docPart>
      <w:docPartPr>
        <w:name w:val="78FC703723804E67BD40991D0831D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D009D-0E73-4F6B-9AFA-17A56E741338}"/>
      </w:docPartPr>
      <w:docPartBody>
        <w:p w:rsidR="00000000" w:rsidRDefault="00934EFD"/>
      </w:docPartBody>
    </w:docPart>
    <w:docPart>
      <w:docPartPr>
        <w:name w:val="D3C2080F17FD42799578950CE9F12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D4091-4E76-4709-AA45-9EE4919B370E}"/>
      </w:docPartPr>
      <w:docPartBody>
        <w:p w:rsidR="00000000" w:rsidRDefault="00934EFD"/>
      </w:docPartBody>
    </w:docPart>
    <w:docPart>
      <w:docPartPr>
        <w:name w:val="F9067B9DC5484000B687312D80CEC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DDD2-B07E-4F86-88A7-6428D7FC9DD7}"/>
      </w:docPartPr>
      <w:docPartBody>
        <w:p w:rsidR="00000000" w:rsidRDefault="00934EFD"/>
      </w:docPartBody>
    </w:docPart>
    <w:docPart>
      <w:docPartPr>
        <w:name w:val="9C60791B99E24918851BD0E5EC15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BFB6F-654E-4D96-A114-E37D36207815}"/>
      </w:docPartPr>
      <w:docPartBody>
        <w:p w:rsidR="00000000" w:rsidRDefault="00934EFD"/>
      </w:docPartBody>
    </w:docPart>
    <w:docPart>
      <w:docPartPr>
        <w:name w:val="2D92A192CD5A4D3D8C6F901885E38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084FF-A3F0-4DC9-B42C-A85E720F761C}"/>
      </w:docPartPr>
      <w:docPartBody>
        <w:p w:rsidR="00000000" w:rsidRDefault="00934EFD"/>
      </w:docPartBody>
    </w:docPart>
    <w:docPart>
      <w:docPartPr>
        <w:name w:val="143E60B9C8814E34912123D37503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D23D2-F9FB-48DF-843E-C1A9B994D2E4}"/>
      </w:docPartPr>
      <w:docPartBody>
        <w:p w:rsidR="00000000" w:rsidRDefault="00934EFD"/>
      </w:docPartBody>
    </w:docPart>
    <w:docPart>
      <w:docPartPr>
        <w:name w:val="CA314C3534D34E98BD6D317EE8946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684BC-3394-4FFE-8EE4-9B91EE12F013}"/>
      </w:docPartPr>
      <w:docPartBody>
        <w:p w:rsidR="00000000" w:rsidRDefault="00934EFD"/>
      </w:docPartBody>
    </w:docPart>
    <w:docPart>
      <w:docPartPr>
        <w:name w:val="7043E251D02D4738BFD3006261EC5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030F8-CA3D-4A91-B346-C80899A9CDA3}"/>
      </w:docPartPr>
      <w:docPartBody>
        <w:p w:rsidR="00000000" w:rsidRDefault="00934EFD"/>
      </w:docPartBody>
    </w:docPart>
    <w:docPart>
      <w:docPartPr>
        <w:name w:val="8EBE3B425368443F8B7C1E1A928A9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3586-D97D-43AF-825D-4A21AAE4FF62}"/>
      </w:docPartPr>
      <w:docPartBody>
        <w:p w:rsidR="00000000" w:rsidRDefault="00934EFD"/>
      </w:docPartBody>
    </w:docPart>
    <w:docPart>
      <w:docPartPr>
        <w:name w:val="81A0EA309D1048869E400B326510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3381-9E5C-40EE-B7DB-607C9F9CDBD1}"/>
      </w:docPartPr>
      <w:docPartBody>
        <w:p w:rsidR="00000000" w:rsidRDefault="00934EFD"/>
      </w:docPartBody>
    </w:docPart>
    <w:docPart>
      <w:docPartPr>
        <w:name w:val="3E7592452A3E4071898174154B46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7704F-1CE7-41E6-9BDD-8C97B7207880}"/>
      </w:docPartPr>
      <w:docPartBody>
        <w:p w:rsidR="00000000" w:rsidRDefault="00934EFD"/>
      </w:docPartBody>
    </w:docPart>
    <w:docPart>
      <w:docPartPr>
        <w:name w:val="03EAF6535AE549CFA743346FDAC12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4F2CA-6486-433D-A433-15B2B4B3DEEB}"/>
      </w:docPartPr>
      <w:docPartBody>
        <w:p w:rsidR="00000000" w:rsidRDefault="00934EFD"/>
      </w:docPartBody>
    </w:docPart>
    <w:docPart>
      <w:docPartPr>
        <w:name w:val="6AE125A2C20B404BBD4AECE24A3AC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9CA57-99F7-4802-ADC1-6B7CC0FA87C9}"/>
      </w:docPartPr>
      <w:docPartBody>
        <w:p w:rsidR="00000000" w:rsidRDefault="00934EFD"/>
      </w:docPartBody>
    </w:docPart>
    <w:docPart>
      <w:docPartPr>
        <w:name w:val="320726456F1D4DC8A1193348F63CC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F951A-10AC-4EBB-8247-0359B8358A6D}"/>
      </w:docPartPr>
      <w:docPartBody>
        <w:p w:rsidR="00000000" w:rsidRDefault="00934EFD"/>
      </w:docPartBody>
    </w:docPart>
    <w:docPart>
      <w:docPartPr>
        <w:name w:val="6E78A5AEA752449EB976A0108BEE4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A540A-ACAC-4429-B2D4-3B62136B273E}"/>
      </w:docPartPr>
      <w:docPartBody>
        <w:p w:rsidR="00000000" w:rsidRDefault="00934EFD"/>
      </w:docPartBody>
    </w:docPart>
    <w:docPart>
      <w:docPartPr>
        <w:name w:val="33320508B9B7462AB3AF7CA9676F3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88AF5-0481-4E2E-BCAA-FF735707A47E}"/>
      </w:docPartPr>
      <w:docPartBody>
        <w:p w:rsidR="00000000" w:rsidRDefault="00934EFD"/>
      </w:docPartBody>
    </w:docPart>
    <w:docPart>
      <w:docPartPr>
        <w:name w:val="0AADEBAC746A41FC8E370BFF068D5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9F2CE-EBCA-4B51-8538-1075E5B29183}"/>
      </w:docPartPr>
      <w:docPartBody>
        <w:p w:rsidR="00000000" w:rsidRDefault="00934EFD"/>
      </w:docPartBody>
    </w:docPart>
    <w:docPart>
      <w:docPartPr>
        <w:name w:val="8610B88C64C348438900AA4438EED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6FF65-3E4A-42C9-9627-4134853DB5DC}"/>
      </w:docPartPr>
      <w:docPartBody>
        <w:p w:rsidR="00000000" w:rsidRDefault="00934EFD"/>
      </w:docPartBody>
    </w:docPart>
    <w:docPart>
      <w:docPartPr>
        <w:name w:val="D26AC27A1DD54F14AECF005CA9B4C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3C9FF-AB33-4ED8-9D21-AB1ED3B688E0}"/>
      </w:docPartPr>
      <w:docPartBody>
        <w:p w:rsidR="00000000" w:rsidRDefault="00934EFD"/>
      </w:docPartBody>
    </w:docPart>
    <w:docPart>
      <w:docPartPr>
        <w:name w:val="028A2B167B7E48089CCF5C9A1E525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A333-0D51-4F48-80B0-7AC78153D0E1}"/>
      </w:docPartPr>
      <w:docPartBody>
        <w:p w:rsidR="00000000" w:rsidRDefault="00934EFD"/>
      </w:docPartBody>
    </w:docPart>
    <w:docPart>
      <w:docPartPr>
        <w:name w:val="6ED564B99FD74F40B6B5E32BBC689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4A5A-BC97-4144-81C6-21BBB27E9C6E}"/>
      </w:docPartPr>
      <w:docPartBody>
        <w:p w:rsidR="00000000" w:rsidRDefault="00934EFD"/>
      </w:docPartBody>
    </w:docPart>
    <w:docPart>
      <w:docPartPr>
        <w:name w:val="6C86BAB98B304EBBBD659A93409D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58B87-5C28-4FA3-8BE4-D80406C5490A}"/>
      </w:docPartPr>
      <w:docPartBody>
        <w:p w:rsidR="00000000" w:rsidRDefault="00934EFD"/>
      </w:docPartBody>
    </w:docPart>
    <w:docPart>
      <w:docPartPr>
        <w:name w:val="03CFDF5B3CC84483A8C0B45A7EF3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661CE-93C1-4158-91DF-FDB7067ABDD5}"/>
      </w:docPartPr>
      <w:docPartBody>
        <w:p w:rsidR="00000000" w:rsidRDefault="00934EFD"/>
      </w:docPartBody>
    </w:docPart>
    <w:docPart>
      <w:docPartPr>
        <w:name w:val="6319209727F94C8F9B2CDBAFFB7E5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F6616-A85D-472E-B7BE-53F077212B2C}"/>
      </w:docPartPr>
      <w:docPartBody>
        <w:p w:rsidR="00000000" w:rsidRDefault="00934EFD"/>
      </w:docPartBody>
    </w:docPart>
    <w:docPart>
      <w:docPartPr>
        <w:name w:val="C21C10B798824E2D83B26B7B96442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22C77-6944-41B5-A653-AFCDA1B3D14E}"/>
      </w:docPartPr>
      <w:docPartBody>
        <w:p w:rsidR="00000000" w:rsidRDefault="00934EFD"/>
      </w:docPartBody>
    </w:docPart>
    <w:docPart>
      <w:docPartPr>
        <w:name w:val="278974BF07364685949D4F69A242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230EA-A37F-4327-9A9F-34AA7C547347}"/>
      </w:docPartPr>
      <w:docPartBody>
        <w:p w:rsidR="00000000" w:rsidRDefault="00934EFD"/>
      </w:docPartBody>
    </w:docPart>
    <w:docPart>
      <w:docPartPr>
        <w:name w:val="E011AE5EB216414F83B328F38621C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5BA74-8E10-42FE-8169-8D1725C583D3}"/>
      </w:docPartPr>
      <w:docPartBody>
        <w:p w:rsidR="00000000" w:rsidRDefault="00934EFD"/>
      </w:docPartBody>
    </w:docPart>
    <w:docPart>
      <w:docPartPr>
        <w:name w:val="98800B8F41994F758BDE38F6F415F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A3CD4-0BF3-4E69-A451-825220AB83B6}"/>
      </w:docPartPr>
      <w:docPartBody>
        <w:p w:rsidR="00000000" w:rsidRDefault="00934EFD"/>
      </w:docPartBody>
    </w:docPart>
    <w:docPart>
      <w:docPartPr>
        <w:name w:val="EA5FECF8692445BCA10678AD96341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EEB0D-65CA-4166-B0A8-10C4AE305FE0}"/>
      </w:docPartPr>
      <w:docPartBody>
        <w:p w:rsidR="00000000" w:rsidRDefault="00934EFD"/>
      </w:docPartBody>
    </w:docPart>
    <w:docPart>
      <w:docPartPr>
        <w:name w:val="D320EF78074146B797DA9F493F383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6094-E8D7-4771-A6E6-5A634EC2D3E0}"/>
      </w:docPartPr>
      <w:docPartBody>
        <w:p w:rsidR="00000000" w:rsidRDefault="00934EFD"/>
      </w:docPartBody>
    </w:docPart>
    <w:docPart>
      <w:docPartPr>
        <w:name w:val="8047675669BA44B08D609BEE09E0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5BEFE-D24A-488A-94AC-9D6DEFBF95E3}"/>
      </w:docPartPr>
      <w:docPartBody>
        <w:p w:rsidR="00000000" w:rsidRDefault="00934EFD"/>
      </w:docPartBody>
    </w:docPart>
    <w:docPart>
      <w:docPartPr>
        <w:name w:val="5028AE9FA7764F508B1814CCF63EC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2BCB-7938-44EF-B24D-DC8A8C706794}"/>
      </w:docPartPr>
      <w:docPartBody>
        <w:p w:rsidR="00000000" w:rsidRDefault="00934EFD"/>
      </w:docPartBody>
    </w:docPart>
    <w:docPart>
      <w:docPartPr>
        <w:name w:val="BD16D0F803864C0A919A93CD596D8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5AE3F-D582-48D5-A2C9-7DC5661FC323}"/>
      </w:docPartPr>
      <w:docPartBody>
        <w:p w:rsidR="00000000" w:rsidRDefault="00934EFD"/>
      </w:docPartBody>
    </w:docPart>
    <w:docPart>
      <w:docPartPr>
        <w:name w:val="AE86A5B497F64CECBC0F6286A73ED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F2C0C-2C6A-49A5-8D7E-FBEBA4C9DAED}"/>
      </w:docPartPr>
      <w:docPartBody>
        <w:p w:rsidR="00000000" w:rsidRDefault="00934EFD"/>
      </w:docPartBody>
    </w:docPart>
    <w:docPart>
      <w:docPartPr>
        <w:name w:val="2AB67705752D4B899A41B52D96D6C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999DC-E7BB-4B0B-AFE5-7B86BB3DC176}"/>
      </w:docPartPr>
      <w:docPartBody>
        <w:p w:rsidR="00000000" w:rsidRDefault="00934EFD"/>
      </w:docPartBody>
    </w:docPart>
    <w:docPart>
      <w:docPartPr>
        <w:name w:val="5EC71CE4CA314750B445515326090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8616B-5811-4BB7-86F0-6AAA6B703055}"/>
      </w:docPartPr>
      <w:docPartBody>
        <w:p w:rsidR="00000000" w:rsidRDefault="00934EFD"/>
      </w:docPartBody>
    </w:docPart>
    <w:docPart>
      <w:docPartPr>
        <w:name w:val="A90D2BB1E7B64562AC03524B1E616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1B315-0C73-418F-AA3A-0D0B5EC8B36D}"/>
      </w:docPartPr>
      <w:docPartBody>
        <w:p w:rsidR="00000000" w:rsidRDefault="00934EFD"/>
      </w:docPartBody>
    </w:docPart>
    <w:docPart>
      <w:docPartPr>
        <w:name w:val="D46E4F3215504A56B7AF5B39404BA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B219E-2D64-4D2A-B232-BA183FF8E85E}"/>
      </w:docPartPr>
      <w:docPartBody>
        <w:p w:rsidR="00000000" w:rsidRDefault="00934EFD"/>
      </w:docPartBody>
    </w:docPart>
    <w:docPart>
      <w:docPartPr>
        <w:name w:val="68E8E64CCDB44CC18B532EB361D4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FC79-F94B-4570-98FE-DF27BB07DCFF}"/>
      </w:docPartPr>
      <w:docPartBody>
        <w:p w:rsidR="00000000" w:rsidRDefault="00934EFD"/>
      </w:docPartBody>
    </w:docPart>
    <w:docPart>
      <w:docPartPr>
        <w:name w:val="5BCA673651A64BC3B739BC3759657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F234-FDC6-468B-A74B-77FEC8B02ADE}"/>
      </w:docPartPr>
      <w:docPartBody>
        <w:p w:rsidR="00000000" w:rsidRDefault="00934EFD"/>
      </w:docPartBody>
    </w:docPart>
    <w:docPart>
      <w:docPartPr>
        <w:name w:val="9AA4ACE96DBA42B8B3C854495E46C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5BC44-4362-4AD6-9D4A-2B66D51F5AC3}"/>
      </w:docPartPr>
      <w:docPartBody>
        <w:p w:rsidR="00000000" w:rsidRDefault="00934EFD"/>
      </w:docPartBody>
    </w:docPart>
    <w:docPart>
      <w:docPartPr>
        <w:name w:val="2511E630131A4EA3AB2DC8E6D2BA8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20236-D033-44AD-B1C9-E778267AB491}"/>
      </w:docPartPr>
      <w:docPartBody>
        <w:p w:rsidR="00000000" w:rsidRDefault="00934EFD"/>
      </w:docPartBody>
    </w:docPart>
    <w:docPart>
      <w:docPartPr>
        <w:name w:val="F9AA138934914C0B8314521664A02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54546-678C-4AFC-BF48-D1AE43FDD43A}"/>
      </w:docPartPr>
      <w:docPartBody>
        <w:p w:rsidR="00000000" w:rsidRDefault="00934EFD"/>
      </w:docPartBody>
    </w:docPart>
    <w:docPart>
      <w:docPartPr>
        <w:name w:val="E78E464B14D44D85B62412C6E0FB5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EBB5F-5365-4A9C-8E5C-4151023A818E}"/>
      </w:docPartPr>
      <w:docPartBody>
        <w:p w:rsidR="00000000" w:rsidRDefault="00934EFD"/>
      </w:docPartBody>
    </w:docPart>
    <w:docPart>
      <w:docPartPr>
        <w:name w:val="BB968AF287F44040A56DCAEE8164E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F57F7-5AB7-4A13-93BF-6DC44839E310}"/>
      </w:docPartPr>
      <w:docPartBody>
        <w:p w:rsidR="00000000" w:rsidRDefault="00934EFD"/>
      </w:docPartBody>
    </w:docPart>
    <w:docPart>
      <w:docPartPr>
        <w:name w:val="FACA88FE54384E6EA3BC96443EB8E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B301-B3B1-4652-A621-BD6878BD818A}"/>
      </w:docPartPr>
      <w:docPartBody>
        <w:p w:rsidR="00000000" w:rsidRDefault="00934EFD"/>
      </w:docPartBody>
    </w:docPart>
    <w:docPart>
      <w:docPartPr>
        <w:name w:val="F58A2409EE3642209D0BC9CDB10D3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147DE-79D2-443C-A343-EE94BBD3A438}"/>
      </w:docPartPr>
      <w:docPartBody>
        <w:p w:rsidR="00000000" w:rsidRDefault="00934EFD"/>
      </w:docPartBody>
    </w:docPart>
    <w:docPart>
      <w:docPartPr>
        <w:name w:val="2C1EADA79C66458A863280E74A545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288AC-8D0C-4612-ACC0-87D13C2F0A57}"/>
      </w:docPartPr>
      <w:docPartBody>
        <w:p w:rsidR="00000000" w:rsidRDefault="00934EFD"/>
      </w:docPartBody>
    </w:docPart>
    <w:docPart>
      <w:docPartPr>
        <w:name w:val="4DE693439F984ED7996A23BE66BA3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211F-10B7-4693-A9CF-EF293FCB1B9B}"/>
      </w:docPartPr>
      <w:docPartBody>
        <w:p w:rsidR="00000000" w:rsidRDefault="00934EFD"/>
      </w:docPartBody>
    </w:docPart>
    <w:docPart>
      <w:docPartPr>
        <w:name w:val="03763ECD313141C3864C00798AEEA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E241C-F21A-4E84-A2D0-04A9F7810FE6}"/>
      </w:docPartPr>
      <w:docPartBody>
        <w:p w:rsidR="00000000" w:rsidRDefault="00934EFD"/>
      </w:docPartBody>
    </w:docPart>
    <w:docPart>
      <w:docPartPr>
        <w:name w:val="1ADDE235B08E4D5F87B9AA5B2C846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48390-5CBA-403F-B3E4-4BE77DDE5B36}"/>
      </w:docPartPr>
      <w:docPartBody>
        <w:p w:rsidR="00000000" w:rsidRDefault="00934EFD"/>
      </w:docPartBody>
    </w:docPart>
    <w:docPart>
      <w:docPartPr>
        <w:name w:val="71BB45BA6ADA45F2A57678C0073B8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06AC3-C349-46C8-8CB3-A510F42951A6}"/>
      </w:docPartPr>
      <w:docPartBody>
        <w:p w:rsidR="00000000" w:rsidRDefault="00934EFD"/>
      </w:docPartBody>
    </w:docPart>
    <w:docPart>
      <w:docPartPr>
        <w:name w:val="5A22B63558674489985600ADBD0B8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B0FF-95B2-42BC-A292-9745A146F830}"/>
      </w:docPartPr>
      <w:docPartBody>
        <w:p w:rsidR="00000000" w:rsidRDefault="00934EFD"/>
      </w:docPartBody>
    </w:docPart>
    <w:docPart>
      <w:docPartPr>
        <w:name w:val="F3D5713641BA4EEFA3B38C4AB16D3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86E67-B8D1-4D37-B627-6BE600307DD5}"/>
      </w:docPartPr>
      <w:docPartBody>
        <w:p w:rsidR="00000000" w:rsidRDefault="00934EFD"/>
      </w:docPartBody>
    </w:docPart>
    <w:docPart>
      <w:docPartPr>
        <w:name w:val="4562428E18954F1B9801951D8A134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99A61-7A7F-4A13-A420-2055FA61FFAA}"/>
      </w:docPartPr>
      <w:docPartBody>
        <w:p w:rsidR="00000000" w:rsidRDefault="00934EFD"/>
      </w:docPartBody>
    </w:docPart>
    <w:docPart>
      <w:docPartPr>
        <w:name w:val="1E4E0A130B83471481EFC09CC2E84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AD6D-2FCF-4E9A-AA92-B2282000B4A7}"/>
      </w:docPartPr>
      <w:docPartBody>
        <w:p w:rsidR="00000000" w:rsidRDefault="00934EFD"/>
      </w:docPartBody>
    </w:docPart>
    <w:docPart>
      <w:docPartPr>
        <w:name w:val="B110DBFAA2B14AA9B170007337CFE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65092-F52D-41C3-B1D1-F0D3A59A80CE}"/>
      </w:docPartPr>
      <w:docPartBody>
        <w:p w:rsidR="00000000" w:rsidRDefault="00934EFD"/>
      </w:docPartBody>
    </w:docPart>
    <w:docPart>
      <w:docPartPr>
        <w:name w:val="8AF648E043F34CD787A49ECB990C9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B16ED-CC9F-415E-BBE8-8AB163A21BA0}"/>
      </w:docPartPr>
      <w:docPartBody>
        <w:p w:rsidR="00000000" w:rsidRDefault="00934EFD"/>
      </w:docPartBody>
    </w:docPart>
    <w:docPart>
      <w:docPartPr>
        <w:name w:val="4D80CED25F8E4DE1B3977F4F78102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E867D-1167-4D11-9D7A-26DD648B8ED1}"/>
      </w:docPartPr>
      <w:docPartBody>
        <w:p w:rsidR="00000000" w:rsidRDefault="00934EFD"/>
      </w:docPartBody>
    </w:docPart>
    <w:docPart>
      <w:docPartPr>
        <w:name w:val="FF184D8970DF4A2A8F6412644EDDE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014AB-AF68-4D2A-830D-CE51C0162286}"/>
      </w:docPartPr>
      <w:docPartBody>
        <w:p w:rsidR="00000000" w:rsidRDefault="00934EFD"/>
      </w:docPartBody>
    </w:docPart>
    <w:docPart>
      <w:docPartPr>
        <w:name w:val="71FB7A2DA5344246A4AD96BAFF4A9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353B7-AFA7-4FE3-9BFC-4F51D2453A38}"/>
      </w:docPartPr>
      <w:docPartBody>
        <w:p w:rsidR="00000000" w:rsidRDefault="00934EFD"/>
      </w:docPartBody>
    </w:docPart>
    <w:docPart>
      <w:docPartPr>
        <w:name w:val="B2BFF075C24D453392158F32C04D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A7147-7ADB-462D-ACD6-37CE97049C52}"/>
      </w:docPartPr>
      <w:docPartBody>
        <w:p w:rsidR="00000000" w:rsidRDefault="00934EFD"/>
      </w:docPartBody>
    </w:docPart>
    <w:docPart>
      <w:docPartPr>
        <w:name w:val="B255F6CB82B044749A6778FAF66CA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F666D-DD8D-473D-B100-59325CAA5CA9}"/>
      </w:docPartPr>
      <w:docPartBody>
        <w:p w:rsidR="00000000" w:rsidRDefault="00934EFD"/>
      </w:docPartBody>
    </w:docPart>
    <w:docPart>
      <w:docPartPr>
        <w:name w:val="27249063373643E0B3244DFACFC71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AB738-F1AC-4EE8-9AF9-312ACDFCBCC3}"/>
      </w:docPartPr>
      <w:docPartBody>
        <w:p w:rsidR="00000000" w:rsidRDefault="00934EFD"/>
      </w:docPartBody>
    </w:docPart>
    <w:docPart>
      <w:docPartPr>
        <w:name w:val="1AA56629AA7A470EB13389BA1105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8596-3F2D-4FEA-9774-A6A279C3554F}"/>
      </w:docPartPr>
      <w:docPartBody>
        <w:p w:rsidR="00000000" w:rsidRDefault="00934EFD"/>
      </w:docPartBody>
    </w:docPart>
    <w:docPart>
      <w:docPartPr>
        <w:name w:val="958A54C7EAF041F490E83010D9D68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EC3CE-E0DE-4EF6-B467-FECE6EADC52D}"/>
      </w:docPartPr>
      <w:docPartBody>
        <w:p w:rsidR="00000000" w:rsidRDefault="00934EFD"/>
      </w:docPartBody>
    </w:docPart>
    <w:docPart>
      <w:docPartPr>
        <w:name w:val="5D69C9619BA047B8B88A0D129FC2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90C5B-D95C-43EA-B039-5B60733DD112}"/>
      </w:docPartPr>
      <w:docPartBody>
        <w:p w:rsidR="00000000" w:rsidRDefault="00934EFD"/>
      </w:docPartBody>
    </w:docPart>
    <w:docPart>
      <w:docPartPr>
        <w:name w:val="42CC841A09AD45A796EB697425F52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7C8D0-C52E-4C10-9B95-3992B014D871}"/>
      </w:docPartPr>
      <w:docPartBody>
        <w:p w:rsidR="00000000" w:rsidRDefault="00934EFD"/>
      </w:docPartBody>
    </w:docPart>
    <w:docPart>
      <w:docPartPr>
        <w:name w:val="170D7D7A79DC490B8EB77E67998BE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24F54-28DA-4343-AFD6-707EC2F7ED6F}"/>
      </w:docPartPr>
      <w:docPartBody>
        <w:p w:rsidR="00000000" w:rsidRDefault="00934EFD"/>
      </w:docPartBody>
    </w:docPart>
    <w:docPart>
      <w:docPartPr>
        <w:name w:val="214B3CE3E7A5405D99634F1B0EB39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350A9-DC5E-417B-942E-595E64A73214}"/>
      </w:docPartPr>
      <w:docPartBody>
        <w:p w:rsidR="00000000" w:rsidRDefault="00934EFD"/>
      </w:docPartBody>
    </w:docPart>
    <w:docPart>
      <w:docPartPr>
        <w:name w:val="51027A0D5FD5457C954366F2DFA4B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71EA3-8FA6-41D5-823D-452CF0E6EF43}"/>
      </w:docPartPr>
      <w:docPartBody>
        <w:p w:rsidR="00000000" w:rsidRDefault="00934EFD"/>
      </w:docPartBody>
    </w:docPart>
    <w:docPart>
      <w:docPartPr>
        <w:name w:val="B8E9A0AC3B764BDD858B088B0B0F4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57707-6EBF-4F73-B9DB-703A8B054F10}"/>
      </w:docPartPr>
      <w:docPartBody>
        <w:p w:rsidR="00000000" w:rsidRDefault="00934EFD"/>
      </w:docPartBody>
    </w:docPart>
    <w:docPart>
      <w:docPartPr>
        <w:name w:val="2B64309505154C9CBD07D50B930B8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EAA09-5AC0-4E14-B760-B2C8CC1A01CC}"/>
      </w:docPartPr>
      <w:docPartBody>
        <w:p w:rsidR="00000000" w:rsidRDefault="00934EFD"/>
      </w:docPartBody>
    </w:docPart>
    <w:docPart>
      <w:docPartPr>
        <w:name w:val="4B31ABD8FE1D46BCB63FF2DF3EC1E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9A35B-C4A8-4CED-A7FD-B2A1D6189088}"/>
      </w:docPartPr>
      <w:docPartBody>
        <w:p w:rsidR="00000000" w:rsidRDefault="00934EFD"/>
      </w:docPartBody>
    </w:docPart>
    <w:docPart>
      <w:docPartPr>
        <w:name w:val="A98D72C411954B52A3F57A3174A8D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78B20-1ACF-4100-A9F7-D3049F05F51C}"/>
      </w:docPartPr>
      <w:docPartBody>
        <w:p w:rsidR="00000000" w:rsidRDefault="00934EFD"/>
      </w:docPartBody>
    </w:docPart>
    <w:docPart>
      <w:docPartPr>
        <w:name w:val="0D86A6664AD346F692F052AFA5DAF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399D2-4CEE-43AB-90C5-C688523BE9C4}"/>
      </w:docPartPr>
      <w:docPartBody>
        <w:p w:rsidR="00000000" w:rsidRDefault="00934EFD"/>
      </w:docPartBody>
    </w:docPart>
    <w:docPart>
      <w:docPartPr>
        <w:name w:val="B775371349DF4EADB9B333E6167E3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CBECC-7EE7-4E0A-9213-59DEF0E2E1F0}"/>
      </w:docPartPr>
      <w:docPartBody>
        <w:p w:rsidR="00000000" w:rsidRDefault="00934EFD"/>
      </w:docPartBody>
    </w:docPart>
    <w:docPart>
      <w:docPartPr>
        <w:name w:val="C1CEE2FF60D1432D88B02D8665837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488F-3894-4BCD-A684-E07DA70F87E3}"/>
      </w:docPartPr>
      <w:docPartBody>
        <w:p w:rsidR="00000000" w:rsidRDefault="00934EFD"/>
      </w:docPartBody>
    </w:docPart>
    <w:docPart>
      <w:docPartPr>
        <w:name w:val="BA321A6D32084FEFBD0F3147364DD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71FFE-FF89-4C04-BB29-12CF78E1D6D7}"/>
      </w:docPartPr>
      <w:docPartBody>
        <w:p w:rsidR="00000000" w:rsidRDefault="00934EFD"/>
      </w:docPartBody>
    </w:docPart>
    <w:docPart>
      <w:docPartPr>
        <w:name w:val="95C30DE991904298BD263B7E08E34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624D-CEE0-428E-8B56-B144E7E62E9E}"/>
      </w:docPartPr>
      <w:docPartBody>
        <w:p w:rsidR="00000000" w:rsidRDefault="00934EFD"/>
      </w:docPartBody>
    </w:docPart>
    <w:docPart>
      <w:docPartPr>
        <w:name w:val="3F708A9A313D4A08B3B637620DBE7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666B0-8C07-4593-B4DD-D9C2AA25C5A3}"/>
      </w:docPartPr>
      <w:docPartBody>
        <w:p w:rsidR="00000000" w:rsidRDefault="00934EFD"/>
      </w:docPartBody>
    </w:docPart>
    <w:docPart>
      <w:docPartPr>
        <w:name w:val="D6189F0184884C99982A174E0A224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1B5BD-5A41-4142-A46D-2F32E7970750}"/>
      </w:docPartPr>
      <w:docPartBody>
        <w:p w:rsidR="00000000" w:rsidRDefault="00934EFD"/>
      </w:docPartBody>
    </w:docPart>
    <w:docPart>
      <w:docPartPr>
        <w:name w:val="DA4A35EA55944BE492C0F5FE52361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1FF4-D2C2-442D-A69D-61C521155722}"/>
      </w:docPartPr>
      <w:docPartBody>
        <w:p w:rsidR="00000000" w:rsidRDefault="00934EFD"/>
      </w:docPartBody>
    </w:docPart>
    <w:docPart>
      <w:docPartPr>
        <w:name w:val="4BB04796C3E74316AC8B1570CBDF7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956C5-7845-4F3A-9C57-F6EADD8AF046}"/>
      </w:docPartPr>
      <w:docPartBody>
        <w:p w:rsidR="00000000" w:rsidRDefault="00934EFD"/>
      </w:docPartBody>
    </w:docPart>
    <w:docPart>
      <w:docPartPr>
        <w:name w:val="B7CB14C428F6479D87047C6ED2C3A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1A731-86AD-42A2-A373-2559BE930CEE}"/>
      </w:docPartPr>
      <w:docPartBody>
        <w:p w:rsidR="00000000" w:rsidRDefault="00934EFD"/>
      </w:docPartBody>
    </w:docPart>
    <w:docPart>
      <w:docPartPr>
        <w:name w:val="7AF37F946AC64C8F96D611F7B180D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D8F2-CC1A-4A91-A50D-AC5B21608BD7}"/>
      </w:docPartPr>
      <w:docPartBody>
        <w:p w:rsidR="00000000" w:rsidRDefault="00934EFD"/>
      </w:docPartBody>
    </w:docPart>
    <w:docPart>
      <w:docPartPr>
        <w:name w:val="64F80C13AB2A43CEBA65DC49AA10D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7DE8C-354F-4FE2-8CD7-96A34DB39F24}"/>
      </w:docPartPr>
      <w:docPartBody>
        <w:p w:rsidR="00000000" w:rsidRDefault="00934EFD"/>
      </w:docPartBody>
    </w:docPart>
    <w:docPart>
      <w:docPartPr>
        <w:name w:val="4752AABB7E35409CA08EB3B751F2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3FF03-07BD-4B93-A182-D6CED13AC69F}"/>
      </w:docPartPr>
      <w:docPartBody>
        <w:p w:rsidR="00000000" w:rsidRDefault="00934EFD"/>
      </w:docPartBody>
    </w:docPart>
    <w:docPart>
      <w:docPartPr>
        <w:name w:val="CC32E9781DD04971B402A981B0836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D1FEA-6253-4AA8-B831-F7267F3A6B21}"/>
      </w:docPartPr>
      <w:docPartBody>
        <w:p w:rsidR="00000000" w:rsidRDefault="00934EFD"/>
      </w:docPartBody>
    </w:docPart>
    <w:docPart>
      <w:docPartPr>
        <w:name w:val="D658D39C4C3042809CFB0D1A86C10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ABFDC-36E1-4454-8382-69762018F77C}"/>
      </w:docPartPr>
      <w:docPartBody>
        <w:p w:rsidR="00000000" w:rsidRDefault="00934EFD"/>
      </w:docPartBody>
    </w:docPart>
    <w:docPart>
      <w:docPartPr>
        <w:name w:val="80612BD89E3C4A10BFEA9B7DDB8DA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3EC57-1FF2-41C8-A98D-EB53FB92234F}"/>
      </w:docPartPr>
      <w:docPartBody>
        <w:p w:rsidR="00000000" w:rsidRDefault="00934EFD"/>
      </w:docPartBody>
    </w:docPart>
    <w:docPart>
      <w:docPartPr>
        <w:name w:val="BAAF4AEFD7FB46999DC98D4018956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F630E-6F24-4BF0-ADEC-0CB917913244}"/>
      </w:docPartPr>
      <w:docPartBody>
        <w:p w:rsidR="00000000" w:rsidRDefault="00934EFD"/>
      </w:docPartBody>
    </w:docPart>
    <w:docPart>
      <w:docPartPr>
        <w:name w:val="D4D72C6F13964BEEB74AA1E8933B5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6C8F0-F1BB-4043-B633-3991B8080970}"/>
      </w:docPartPr>
      <w:docPartBody>
        <w:p w:rsidR="00000000" w:rsidRDefault="00934EFD"/>
      </w:docPartBody>
    </w:docPart>
    <w:docPart>
      <w:docPartPr>
        <w:name w:val="F4A5901F36854CDCA9185A129FD0D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92B5C-CA65-4867-8D34-A57A33A07E96}"/>
      </w:docPartPr>
      <w:docPartBody>
        <w:p w:rsidR="00000000" w:rsidRDefault="00934EFD"/>
      </w:docPartBody>
    </w:docPart>
    <w:docPart>
      <w:docPartPr>
        <w:name w:val="78BB6A558F5845A1BDC3ED48D5F8F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22AC2-50B8-40C0-9896-6C5F6AC13EF4}"/>
      </w:docPartPr>
      <w:docPartBody>
        <w:p w:rsidR="00000000" w:rsidRDefault="00934EFD"/>
      </w:docPartBody>
    </w:docPart>
    <w:docPart>
      <w:docPartPr>
        <w:name w:val="41080AB601B14BA0813D4AC547A6A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D9EC6-CC53-4EED-A5BB-CADCCB33D962}"/>
      </w:docPartPr>
      <w:docPartBody>
        <w:p w:rsidR="00000000" w:rsidRDefault="00934EFD"/>
      </w:docPartBody>
    </w:docPart>
    <w:docPart>
      <w:docPartPr>
        <w:name w:val="6EBD4D2187E34C3FB28BFDEECAFA1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F33C3-B111-4D4C-A47C-D461D8D2C6AA}"/>
      </w:docPartPr>
      <w:docPartBody>
        <w:p w:rsidR="00000000" w:rsidRDefault="00934EFD"/>
      </w:docPartBody>
    </w:docPart>
    <w:docPart>
      <w:docPartPr>
        <w:name w:val="65A09D7D74274477888E2D51B8524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668E4-6B3A-40DC-AC50-FDF2735A9913}"/>
      </w:docPartPr>
      <w:docPartBody>
        <w:p w:rsidR="00000000" w:rsidRDefault="00934EFD"/>
      </w:docPartBody>
    </w:docPart>
    <w:docPart>
      <w:docPartPr>
        <w:name w:val="0E4AF02678E14FE0B844628E2CA75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A9A1-3B49-483C-B9C3-DA5C112FB40C}"/>
      </w:docPartPr>
      <w:docPartBody>
        <w:p w:rsidR="00000000" w:rsidRDefault="00934EFD"/>
      </w:docPartBody>
    </w:docPart>
    <w:docPart>
      <w:docPartPr>
        <w:name w:val="87A578B0ADC043E3B665A6A750F8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10ED5-EF78-46FD-AE73-D8B4622C65AD}"/>
      </w:docPartPr>
      <w:docPartBody>
        <w:p w:rsidR="00000000" w:rsidRDefault="00934EFD"/>
      </w:docPartBody>
    </w:docPart>
    <w:docPart>
      <w:docPartPr>
        <w:name w:val="731856D34B99442CA4199F99D6BB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26F3B-CBC2-4383-A572-EF1A98BF9E45}"/>
      </w:docPartPr>
      <w:docPartBody>
        <w:p w:rsidR="00000000" w:rsidRDefault="00934EFD"/>
      </w:docPartBody>
    </w:docPart>
    <w:docPart>
      <w:docPartPr>
        <w:name w:val="4B31491068E74F93938C0635DFCAB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079D0-0292-4021-B037-75DEB6A7B93D}"/>
      </w:docPartPr>
      <w:docPartBody>
        <w:p w:rsidR="00000000" w:rsidRDefault="00934EFD"/>
      </w:docPartBody>
    </w:docPart>
    <w:docPart>
      <w:docPartPr>
        <w:name w:val="7CB0021670FE47CFAEDCC3A7A425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46A93-8055-4ABF-BC30-C350F1D3CBDC}"/>
      </w:docPartPr>
      <w:docPartBody>
        <w:p w:rsidR="00000000" w:rsidRDefault="00934EFD"/>
      </w:docPartBody>
    </w:docPart>
    <w:docPart>
      <w:docPartPr>
        <w:name w:val="48FABC1BE7C34DB59386B4D48FF9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5D81B-58E5-4A09-8326-847171C41CE2}"/>
      </w:docPartPr>
      <w:docPartBody>
        <w:p w:rsidR="00000000" w:rsidRDefault="00934EFD"/>
      </w:docPartBody>
    </w:docPart>
    <w:docPart>
      <w:docPartPr>
        <w:name w:val="7D45994DBF87420FA8FB60703E5AD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9DA47-8FB9-493F-80D5-1F85BC188E78}"/>
      </w:docPartPr>
      <w:docPartBody>
        <w:p w:rsidR="00000000" w:rsidRDefault="00934EFD"/>
      </w:docPartBody>
    </w:docPart>
    <w:docPart>
      <w:docPartPr>
        <w:name w:val="5FBF7C585D7A433499892CE972D2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69037-204C-4C1A-8CAC-CA280F716415}"/>
      </w:docPartPr>
      <w:docPartBody>
        <w:p w:rsidR="00000000" w:rsidRDefault="00934EFD"/>
      </w:docPartBody>
    </w:docPart>
    <w:docPart>
      <w:docPartPr>
        <w:name w:val="4A0E707F65D54E85A18D5AC12567B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76EB2-F58B-420D-9EE4-FA317FAEB7DB}"/>
      </w:docPartPr>
      <w:docPartBody>
        <w:p w:rsidR="00000000" w:rsidRDefault="00934EFD"/>
      </w:docPartBody>
    </w:docPart>
    <w:docPart>
      <w:docPartPr>
        <w:name w:val="0246DEBD2CE442409929FDB2A09A6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F579C-1DAB-47EC-8EE8-3ABECF97F2FF}"/>
      </w:docPartPr>
      <w:docPartBody>
        <w:p w:rsidR="00000000" w:rsidRDefault="00934EFD"/>
      </w:docPartBody>
    </w:docPart>
    <w:docPart>
      <w:docPartPr>
        <w:name w:val="E19E1B2CF7084C758B2B0FCBE3601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FFF5-1C6C-48F6-8280-20793B1C8D1D}"/>
      </w:docPartPr>
      <w:docPartBody>
        <w:p w:rsidR="00000000" w:rsidRDefault="00934EFD"/>
      </w:docPartBody>
    </w:docPart>
    <w:docPart>
      <w:docPartPr>
        <w:name w:val="335B4056E6A34742B4215559E9BF4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0AF4A-B723-4873-A8FA-9FD722C2263E}"/>
      </w:docPartPr>
      <w:docPartBody>
        <w:p w:rsidR="00000000" w:rsidRDefault="00934EFD"/>
      </w:docPartBody>
    </w:docPart>
    <w:docPart>
      <w:docPartPr>
        <w:name w:val="B8AD6417088942A2B9AE1091EA005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73579-2324-470E-AF57-EC3DDBC18820}"/>
      </w:docPartPr>
      <w:docPartBody>
        <w:p w:rsidR="00000000" w:rsidRDefault="00934EFD"/>
      </w:docPartBody>
    </w:docPart>
    <w:docPart>
      <w:docPartPr>
        <w:name w:val="013BED70898C48299879FFD044DF8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D5D76-B2B2-43D4-8ACA-F7340D71F2F1}"/>
      </w:docPartPr>
      <w:docPartBody>
        <w:p w:rsidR="00000000" w:rsidRDefault="00934EFD"/>
      </w:docPartBody>
    </w:docPart>
    <w:docPart>
      <w:docPartPr>
        <w:name w:val="F5E54F28E5A34E04969EF7D0A61F1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54FA-8570-4594-9D50-751010321611}"/>
      </w:docPartPr>
      <w:docPartBody>
        <w:p w:rsidR="00000000" w:rsidRDefault="00934EFD"/>
      </w:docPartBody>
    </w:docPart>
    <w:docPart>
      <w:docPartPr>
        <w:name w:val="93E4A58DBD8C4EB0B7765E67F571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A9F08-6DBF-41A8-8F27-4E642398E8DC}"/>
      </w:docPartPr>
      <w:docPartBody>
        <w:p w:rsidR="00000000" w:rsidRDefault="00934EFD"/>
      </w:docPartBody>
    </w:docPart>
    <w:docPart>
      <w:docPartPr>
        <w:name w:val="8D2FD3D1750D4194B81D0A763E6C5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DB797-C565-4842-A98A-57C61B4398B7}"/>
      </w:docPartPr>
      <w:docPartBody>
        <w:p w:rsidR="00000000" w:rsidRDefault="00934EFD"/>
      </w:docPartBody>
    </w:docPart>
    <w:docPart>
      <w:docPartPr>
        <w:name w:val="13B7E828672A4144A35111F8CFCF6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43BA9-1AB8-42F7-93BC-18A43FA79B64}"/>
      </w:docPartPr>
      <w:docPartBody>
        <w:p w:rsidR="00000000" w:rsidRDefault="00934EFD"/>
      </w:docPartBody>
    </w:docPart>
    <w:docPart>
      <w:docPartPr>
        <w:name w:val="AC90D99838894A609ADDDD47642E1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CDB8D-E004-4489-8020-389F1A43EA2B}"/>
      </w:docPartPr>
      <w:docPartBody>
        <w:p w:rsidR="00000000" w:rsidRDefault="00934EFD"/>
      </w:docPartBody>
    </w:docPart>
    <w:docPart>
      <w:docPartPr>
        <w:name w:val="3ECF7EB3EFED47CB8723DA81824AD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57541-1630-4B0B-8403-0372FD3F3B2A}"/>
      </w:docPartPr>
      <w:docPartBody>
        <w:p w:rsidR="00000000" w:rsidRDefault="00934EFD"/>
      </w:docPartBody>
    </w:docPart>
    <w:docPart>
      <w:docPartPr>
        <w:name w:val="9D76E9F8D548417F85AB26EE5AFD1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60F1A-6962-4755-AF0C-2B79B39C292C}"/>
      </w:docPartPr>
      <w:docPartBody>
        <w:p w:rsidR="00000000" w:rsidRDefault="00934EFD"/>
      </w:docPartBody>
    </w:docPart>
    <w:docPart>
      <w:docPartPr>
        <w:name w:val="4CE1255087FF4429A1208ECC3ACF3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4B170-C70A-4915-82F9-15DE0DB9BB68}"/>
      </w:docPartPr>
      <w:docPartBody>
        <w:p w:rsidR="00000000" w:rsidRDefault="00934EFD"/>
      </w:docPartBody>
    </w:docPart>
    <w:docPart>
      <w:docPartPr>
        <w:name w:val="CB2C5C99360B47F89A92618155365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CF555-E76F-4697-83FF-0063ACCE13CA}"/>
      </w:docPartPr>
      <w:docPartBody>
        <w:p w:rsidR="00000000" w:rsidRDefault="00934EFD"/>
      </w:docPartBody>
    </w:docPart>
    <w:docPart>
      <w:docPartPr>
        <w:name w:val="32D5C48B8D734408BA2C073E31204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CA126-874C-48FE-8062-6B7E08EB887A}"/>
      </w:docPartPr>
      <w:docPartBody>
        <w:p w:rsidR="00000000" w:rsidRDefault="00934EFD"/>
      </w:docPartBody>
    </w:docPart>
    <w:docPart>
      <w:docPartPr>
        <w:name w:val="C08FA92796BD4B5DA1D4A721A97E0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3D89C-CF64-4CF1-80DA-D7506527DD9F}"/>
      </w:docPartPr>
      <w:docPartBody>
        <w:p w:rsidR="00000000" w:rsidRDefault="00934EFD"/>
      </w:docPartBody>
    </w:docPart>
    <w:docPart>
      <w:docPartPr>
        <w:name w:val="92D40F1C265542C5AEC0347A48D99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A4A37-5AE3-4E84-BF31-34B400932358}"/>
      </w:docPartPr>
      <w:docPartBody>
        <w:p w:rsidR="00000000" w:rsidRDefault="00934EFD"/>
      </w:docPartBody>
    </w:docPart>
    <w:docPart>
      <w:docPartPr>
        <w:name w:val="D14DB337C68C4C9B8616037D7EBC0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AA187-FC44-4111-A611-96BE2786DB2E}"/>
      </w:docPartPr>
      <w:docPartBody>
        <w:p w:rsidR="00000000" w:rsidRDefault="00934EFD"/>
      </w:docPartBody>
    </w:docPart>
    <w:docPart>
      <w:docPartPr>
        <w:name w:val="45FB4977E3774488AAA3F0CFC2AE0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D68C0-749E-42CC-A9FC-0972BF4CE410}"/>
      </w:docPartPr>
      <w:docPartBody>
        <w:p w:rsidR="00000000" w:rsidRDefault="00934EFD"/>
      </w:docPartBody>
    </w:docPart>
    <w:docPart>
      <w:docPartPr>
        <w:name w:val="DE132B720E4E43E6AE0ECF0A04BD4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4F608-B9CE-47EA-BECE-B490D22706DB}"/>
      </w:docPartPr>
      <w:docPartBody>
        <w:p w:rsidR="00000000" w:rsidRDefault="00934EFD"/>
      </w:docPartBody>
    </w:docPart>
    <w:docPart>
      <w:docPartPr>
        <w:name w:val="F078BC69281643EFBC7908A0D8BA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E9C81-DA8E-4678-BDBA-E20488849C30}"/>
      </w:docPartPr>
      <w:docPartBody>
        <w:p w:rsidR="00000000" w:rsidRDefault="00934EFD"/>
      </w:docPartBody>
    </w:docPart>
    <w:docPart>
      <w:docPartPr>
        <w:name w:val="0DA1F68709E146A3B404F3249D5AB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9AF8A-E2A7-43D8-9A16-5FA3D967956A}"/>
      </w:docPartPr>
      <w:docPartBody>
        <w:p w:rsidR="00000000" w:rsidRDefault="00934EFD"/>
      </w:docPartBody>
    </w:docPart>
    <w:docPart>
      <w:docPartPr>
        <w:name w:val="8E98523074F14693AEC3004F99346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841F7-867C-42AD-B4A5-7AAA4C71D73D}"/>
      </w:docPartPr>
      <w:docPartBody>
        <w:p w:rsidR="00000000" w:rsidRDefault="00934EFD"/>
      </w:docPartBody>
    </w:docPart>
    <w:docPart>
      <w:docPartPr>
        <w:name w:val="8B152067B27E45FF9DA8544CCD88E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DC50-644F-4FB6-9957-21C3A328D13E}"/>
      </w:docPartPr>
      <w:docPartBody>
        <w:p w:rsidR="00000000" w:rsidRDefault="00934EFD"/>
      </w:docPartBody>
    </w:docPart>
    <w:docPart>
      <w:docPartPr>
        <w:name w:val="0B884F5E558A484682E9B4398F8AE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8EAB2-FC34-451A-A5C1-2B93158028C7}"/>
      </w:docPartPr>
      <w:docPartBody>
        <w:p w:rsidR="00000000" w:rsidRDefault="00934EFD"/>
      </w:docPartBody>
    </w:docPart>
    <w:docPart>
      <w:docPartPr>
        <w:name w:val="62048BB184774B158154D6BB3831B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EB45D-E3C6-4E61-8FB0-B799D94FDE4F}"/>
      </w:docPartPr>
      <w:docPartBody>
        <w:p w:rsidR="00000000" w:rsidRDefault="00934EFD"/>
      </w:docPartBody>
    </w:docPart>
    <w:docPart>
      <w:docPartPr>
        <w:name w:val="864EFD67674B4BB288C8B17434315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BDC1-C43D-49AA-A309-E27D36C4D27D}"/>
      </w:docPartPr>
      <w:docPartBody>
        <w:p w:rsidR="00000000" w:rsidRDefault="00934EFD"/>
      </w:docPartBody>
    </w:docPart>
    <w:docPart>
      <w:docPartPr>
        <w:name w:val="74E0A3984D22451C96A3AD127F7DB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01F1D-38D8-415E-BEF6-A3DCD233F9C9}"/>
      </w:docPartPr>
      <w:docPartBody>
        <w:p w:rsidR="00000000" w:rsidRDefault="00934EFD"/>
      </w:docPartBody>
    </w:docPart>
    <w:docPart>
      <w:docPartPr>
        <w:name w:val="1ABBC0360231426C86F663E8672C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E5BEF-688C-4EBC-9450-EF658B09CD28}"/>
      </w:docPartPr>
      <w:docPartBody>
        <w:p w:rsidR="00000000" w:rsidRDefault="00934EFD"/>
      </w:docPartBody>
    </w:docPart>
    <w:docPart>
      <w:docPartPr>
        <w:name w:val="51D7537D6CFF4799A2834C8680832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8FAEC-B678-4009-8BDC-1D07C1EE04E4}"/>
      </w:docPartPr>
      <w:docPartBody>
        <w:p w:rsidR="00000000" w:rsidRDefault="00934EFD"/>
      </w:docPartBody>
    </w:docPart>
    <w:docPart>
      <w:docPartPr>
        <w:name w:val="15EF78059BB7455BBA066BAB801FF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2686E-B9E4-49E7-B2D7-C035BE959A74}"/>
      </w:docPartPr>
      <w:docPartBody>
        <w:p w:rsidR="00000000" w:rsidRDefault="00934EFD"/>
      </w:docPartBody>
    </w:docPart>
    <w:docPart>
      <w:docPartPr>
        <w:name w:val="22D25FFCF0194DF0B094E27EB23B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718D1-D91E-4360-B660-C291F4076571}"/>
      </w:docPartPr>
      <w:docPartBody>
        <w:p w:rsidR="00000000" w:rsidRDefault="00934EFD"/>
      </w:docPartBody>
    </w:docPart>
    <w:docPart>
      <w:docPartPr>
        <w:name w:val="5E2A76E3AE68446AA00275AB7E42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B4FD3-A8CF-4CF5-AD27-2F87DBE6C2F4}"/>
      </w:docPartPr>
      <w:docPartBody>
        <w:p w:rsidR="00000000" w:rsidRDefault="00934EFD"/>
      </w:docPartBody>
    </w:docPart>
    <w:docPart>
      <w:docPartPr>
        <w:name w:val="DFED451104D049E08BAFB8B14E6B9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34B1A-FCB3-4D4B-BFBF-A6944BB5723F}"/>
      </w:docPartPr>
      <w:docPartBody>
        <w:p w:rsidR="00000000" w:rsidRDefault="00934EFD"/>
      </w:docPartBody>
    </w:docPart>
    <w:docPart>
      <w:docPartPr>
        <w:name w:val="743E2A18C0DF455B9674C82B9216C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10D23-000F-4982-BA46-E88AF58CDE2D}"/>
      </w:docPartPr>
      <w:docPartBody>
        <w:p w:rsidR="00000000" w:rsidRDefault="00934EFD"/>
      </w:docPartBody>
    </w:docPart>
    <w:docPart>
      <w:docPartPr>
        <w:name w:val="13CFACC3D45C4F12A4E545CD4459E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10DA1-C00A-4F8F-8978-E78077555850}"/>
      </w:docPartPr>
      <w:docPartBody>
        <w:p w:rsidR="00000000" w:rsidRDefault="00934EFD"/>
      </w:docPartBody>
    </w:docPart>
    <w:docPart>
      <w:docPartPr>
        <w:name w:val="D597929C56BE478EAC9817D81959D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9DEA3-4C4B-4450-B05B-42BDEC38EEAE}"/>
      </w:docPartPr>
      <w:docPartBody>
        <w:p w:rsidR="00000000" w:rsidRDefault="00934EFD"/>
      </w:docPartBody>
    </w:docPart>
    <w:docPart>
      <w:docPartPr>
        <w:name w:val="639104C67FB040ABB9176CC8850EC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D5332-7A84-4B6E-B138-010E37AF84FF}"/>
      </w:docPartPr>
      <w:docPartBody>
        <w:p w:rsidR="00000000" w:rsidRDefault="00934EFD"/>
      </w:docPartBody>
    </w:docPart>
    <w:docPart>
      <w:docPartPr>
        <w:name w:val="C6474A5B4CAE4A6CAF9A8DCBCDF38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850B9-F2DF-4123-9FC1-94FB1290B925}"/>
      </w:docPartPr>
      <w:docPartBody>
        <w:p w:rsidR="00000000" w:rsidRDefault="00934EFD"/>
      </w:docPartBody>
    </w:docPart>
    <w:docPart>
      <w:docPartPr>
        <w:name w:val="256474FAF89E4ACBAB0DA7B3337BE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5E79F-8F48-4333-AE21-72F5720AFC47}"/>
      </w:docPartPr>
      <w:docPartBody>
        <w:p w:rsidR="00000000" w:rsidRDefault="00934EFD"/>
      </w:docPartBody>
    </w:docPart>
    <w:docPart>
      <w:docPartPr>
        <w:name w:val="A82839E79467425CB70A8436BE5A0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1DD93-1752-4499-A7FE-626509BAC373}"/>
      </w:docPartPr>
      <w:docPartBody>
        <w:p w:rsidR="00000000" w:rsidRDefault="00934EFD"/>
      </w:docPartBody>
    </w:docPart>
    <w:docPart>
      <w:docPartPr>
        <w:name w:val="D0500DEE7FCD4E73929D073F85DCF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8DCD3-4F79-4EB2-9C96-74DE82B6F086}"/>
      </w:docPartPr>
      <w:docPartBody>
        <w:p w:rsidR="00000000" w:rsidRDefault="00934EFD"/>
      </w:docPartBody>
    </w:docPart>
    <w:docPart>
      <w:docPartPr>
        <w:name w:val="094CBD1034164816830C2096412B5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E68CA-9B5F-4D9F-9EEA-B928221CC7B7}"/>
      </w:docPartPr>
      <w:docPartBody>
        <w:p w:rsidR="00000000" w:rsidRDefault="00934EFD"/>
      </w:docPartBody>
    </w:docPart>
    <w:docPart>
      <w:docPartPr>
        <w:name w:val="86C96AA9B54846878A292A6E506F9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AAB17-87B0-4F3A-AD1B-899C0D8BDCB4}"/>
      </w:docPartPr>
      <w:docPartBody>
        <w:p w:rsidR="00000000" w:rsidRDefault="00934EFD"/>
      </w:docPartBody>
    </w:docPart>
    <w:docPart>
      <w:docPartPr>
        <w:name w:val="A311CFE4716E45AE898B1E218AE1B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44A0A-ED9D-477F-BA25-2E5B6DCB34E8}"/>
      </w:docPartPr>
      <w:docPartBody>
        <w:p w:rsidR="00000000" w:rsidRDefault="00934EFD"/>
      </w:docPartBody>
    </w:docPart>
    <w:docPart>
      <w:docPartPr>
        <w:name w:val="DA297CA4BC044B46969E5C4C3B4A1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6E96F-0F8F-442F-9131-D1554E205404}"/>
      </w:docPartPr>
      <w:docPartBody>
        <w:p w:rsidR="00000000" w:rsidRDefault="00934EFD"/>
      </w:docPartBody>
    </w:docPart>
    <w:docPart>
      <w:docPartPr>
        <w:name w:val="0528610283304DFA8BC27F48821B5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12546-6BB3-4F82-AE70-D9FB8B6C9019}"/>
      </w:docPartPr>
      <w:docPartBody>
        <w:p w:rsidR="00000000" w:rsidRDefault="00934EFD"/>
      </w:docPartBody>
    </w:docPart>
    <w:docPart>
      <w:docPartPr>
        <w:name w:val="7ACB1F116782420D8E2025DBA459B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00BF1-BB50-4077-A957-349B1B39828D}"/>
      </w:docPartPr>
      <w:docPartBody>
        <w:p w:rsidR="00000000" w:rsidRDefault="00934EFD"/>
      </w:docPartBody>
    </w:docPart>
    <w:docPart>
      <w:docPartPr>
        <w:name w:val="3773852AE2CB49738B65C0687CED3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2B9AB-D261-4690-89B1-60EA4706C398}"/>
      </w:docPartPr>
      <w:docPartBody>
        <w:p w:rsidR="00000000" w:rsidRDefault="00934EFD"/>
      </w:docPartBody>
    </w:docPart>
    <w:docPart>
      <w:docPartPr>
        <w:name w:val="0B70F8ED77B04134AA18DC63A1299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AD813-E9C0-4966-8BCA-135A93BA809F}"/>
      </w:docPartPr>
      <w:docPartBody>
        <w:p w:rsidR="00000000" w:rsidRDefault="00934EFD"/>
      </w:docPartBody>
    </w:docPart>
    <w:docPart>
      <w:docPartPr>
        <w:name w:val="4CC943993A8A4ED49C80761F88DA1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4827D-AF17-4736-9DD4-B2F02359A0BF}"/>
      </w:docPartPr>
      <w:docPartBody>
        <w:p w:rsidR="00000000" w:rsidRDefault="00934EFD"/>
      </w:docPartBody>
    </w:docPart>
    <w:docPart>
      <w:docPartPr>
        <w:name w:val="5163156F5AB84718AE0C5C2B8E4A1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0FB17-82CF-464B-AB75-25C5E05EA8CE}"/>
      </w:docPartPr>
      <w:docPartBody>
        <w:p w:rsidR="00000000" w:rsidRDefault="00934EFD"/>
      </w:docPartBody>
    </w:docPart>
    <w:docPart>
      <w:docPartPr>
        <w:name w:val="4B8D1CF881834F3D831AA00B478AF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7282-A70C-4AA8-A155-9D52B384D603}"/>
      </w:docPartPr>
      <w:docPartBody>
        <w:p w:rsidR="00000000" w:rsidRDefault="00934EFD"/>
      </w:docPartBody>
    </w:docPart>
    <w:docPart>
      <w:docPartPr>
        <w:name w:val="0A88AB10A64F48E984A9C149C955A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38D23-4A4A-429E-BE5A-C122CFCD877A}"/>
      </w:docPartPr>
      <w:docPartBody>
        <w:p w:rsidR="00000000" w:rsidRDefault="00934EFD"/>
      </w:docPartBody>
    </w:docPart>
    <w:docPart>
      <w:docPartPr>
        <w:name w:val="7FE8E32C2E3F4AF38F74ECAF98B64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F5E4F-B733-49F6-B9A0-B2FA6E8F5123}"/>
      </w:docPartPr>
      <w:docPartBody>
        <w:p w:rsidR="00000000" w:rsidRDefault="00934EFD"/>
      </w:docPartBody>
    </w:docPart>
    <w:docPart>
      <w:docPartPr>
        <w:name w:val="AF9D646A7B2A43ED81C2421172575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4ADC1-E621-489F-85A5-931B455EE86B}"/>
      </w:docPartPr>
      <w:docPartBody>
        <w:p w:rsidR="00000000" w:rsidRDefault="00934EFD"/>
      </w:docPartBody>
    </w:docPart>
    <w:docPart>
      <w:docPartPr>
        <w:name w:val="5D9D522351234E8B99AAC0B059D74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AD55C-3443-4702-8F9D-9C5F948C3834}"/>
      </w:docPartPr>
      <w:docPartBody>
        <w:p w:rsidR="00000000" w:rsidRDefault="00934EFD"/>
      </w:docPartBody>
    </w:docPart>
    <w:docPart>
      <w:docPartPr>
        <w:name w:val="5F7F72F5402D4D388AB0FDB3423CA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940D7-5477-4D9E-A557-A96662FA95B4}"/>
      </w:docPartPr>
      <w:docPartBody>
        <w:p w:rsidR="00000000" w:rsidRDefault="00934EFD"/>
      </w:docPartBody>
    </w:docPart>
    <w:docPart>
      <w:docPartPr>
        <w:name w:val="8DBA43CF16194DEAB320F6C79D950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DF12E-3DC3-4DF9-9862-CC1623A22A9E}"/>
      </w:docPartPr>
      <w:docPartBody>
        <w:p w:rsidR="00000000" w:rsidRDefault="00934EFD"/>
      </w:docPartBody>
    </w:docPart>
    <w:docPart>
      <w:docPartPr>
        <w:name w:val="DE648AA560A54F2B903E53D726987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28DDF-66A6-4F09-8158-38E153FFFC4E}"/>
      </w:docPartPr>
      <w:docPartBody>
        <w:p w:rsidR="00000000" w:rsidRDefault="00934EFD"/>
      </w:docPartBody>
    </w:docPart>
    <w:docPart>
      <w:docPartPr>
        <w:name w:val="8CA37713028C41C794B3CBF98017B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D1C17-AFC4-4B12-A180-74DC3D422E6B}"/>
      </w:docPartPr>
      <w:docPartBody>
        <w:p w:rsidR="00000000" w:rsidRDefault="00934EFD"/>
      </w:docPartBody>
    </w:docPart>
    <w:docPart>
      <w:docPartPr>
        <w:name w:val="D1B72725F1984C0180E62ABEA9E7D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6F9B-BCC1-415A-93EC-B9954FFDD533}"/>
      </w:docPartPr>
      <w:docPartBody>
        <w:p w:rsidR="00000000" w:rsidRDefault="00934EFD"/>
      </w:docPartBody>
    </w:docPart>
    <w:docPart>
      <w:docPartPr>
        <w:name w:val="70721B478DE84015B57ED32BC878C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01A9-12A8-4744-9F3A-9A43E522A83E}"/>
      </w:docPartPr>
      <w:docPartBody>
        <w:p w:rsidR="00000000" w:rsidRDefault="00934EFD"/>
      </w:docPartBody>
    </w:docPart>
    <w:docPart>
      <w:docPartPr>
        <w:name w:val="D9714003C1A74B12BC866CD846E99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08C4B-86B0-4056-8489-98D2BACCFD73}"/>
      </w:docPartPr>
      <w:docPartBody>
        <w:p w:rsidR="00000000" w:rsidRDefault="00934EFD"/>
      </w:docPartBody>
    </w:docPart>
    <w:docPart>
      <w:docPartPr>
        <w:name w:val="A27BF02F0C3F4EDB97E2D522DBDA9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E4A2A-3704-4CBD-A2C9-86DECC106F45}"/>
      </w:docPartPr>
      <w:docPartBody>
        <w:p w:rsidR="00000000" w:rsidRDefault="00934EFD"/>
      </w:docPartBody>
    </w:docPart>
    <w:docPart>
      <w:docPartPr>
        <w:name w:val="711A9B517FE647679BCBF5F612FA1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34654-2E70-4986-9E30-C5CFB0A0B2F5}"/>
      </w:docPartPr>
      <w:docPartBody>
        <w:p w:rsidR="00000000" w:rsidRDefault="00934EFD"/>
      </w:docPartBody>
    </w:docPart>
    <w:docPart>
      <w:docPartPr>
        <w:name w:val="A69A98914F73431B93E95E07696CA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A669A-D686-452E-A772-4FC804B9C908}"/>
      </w:docPartPr>
      <w:docPartBody>
        <w:p w:rsidR="00000000" w:rsidRDefault="00934EFD"/>
      </w:docPartBody>
    </w:docPart>
    <w:docPart>
      <w:docPartPr>
        <w:name w:val="7817B7F7E6AB4B2593AFFC427B4F4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37FF7-5F5A-41DE-88AF-14D19DE81A16}"/>
      </w:docPartPr>
      <w:docPartBody>
        <w:p w:rsidR="00000000" w:rsidRDefault="00934EFD"/>
      </w:docPartBody>
    </w:docPart>
    <w:docPart>
      <w:docPartPr>
        <w:name w:val="7BA51E0CB6D84459B49C860D112EA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7AE14-A2B9-47E3-A8C2-2EBC905F171C}"/>
      </w:docPartPr>
      <w:docPartBody>
        <w:p w:rsidR="00000000" w:rsidRDefault="00934EFD"/>
      </w:docPartBody>
    </w:docPart>
    <w:docPart>
      <w:docPartPr>
        <w:name w:val="1D127EB513774B37BF132C9D606B3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36D0-CEE3-4363-9B96-5ACD101C6763}"/>
      </w:docPartPr>
      <w:docPartBody>
        <w:p w:rsidR="00000000" w:rsidRDefault="00616923" w:rsidP="00616923">
          <w:pPr>
            <w:pStyle w:val="1D127EB513774B37BF132C9D606B3449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BE678622FA48748D373560B6F79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DC7A4-0CC5-4A47-94DE-A51F784D728E}"/>
      </w:docPartPr>
      <w:docPartBody>
        <w:p w:rsidR="00000000" w:rsidRDefault="00616923" w:rsidP="00616923">
          <w:pPr>
            <w:pStyle w:val="2ABE678622FA48748D373560B6F793A4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2F3B8091822C43EE963F1AB83EAE5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6BB9-DEA4-43A5-A280-F9D691A10E99}"/>
      </w:docPartPr>
      <w:docPartBody>
        <w:p w:rsidR="00000000" w:rsidRDefault="00616923" w:rsidP="00616923">
          <w:pPr>
            <w:pStyle w:val="2F3B8091822C43EE963F1AB83EAE5C04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DA39D426D9784FC08EAA04197930E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FE49C-3F69-4512-84DC-CB8FB6E3D7BE}"/>
      </w:docPartPr>
      <w:docPartBody>
        <w:p w:rsidR="00000000" w:rsidRDefault="00616923" w:rsidP="00616923">
          <w:pPr>
            <w:pStyle w:val="DA39D426D9784FC08EAA04197930EF52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F37C9495A6D546B59F92E6DE1D13C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D5647-952F-4355-B1BF-2004D1213C90}"/>
      </w:docPartPr>
      <w:docPartBody>
        <w:p w:rsidR="00000000" w:rsidRDefault="00616923" w:rsidP="00616923">
          <w:pPr>
            <w:pStyle w:val="F37C9495A6D546B59F92E6DE1D13C8EB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27BA496B6402480280207275FAEA9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1A6A2-64FE-433F-A4CE-D50707D9538D}"/>
      </w:docPartPr>
      <w:docPartBody>
        <w:p w:rsidR="00000000" w:rsidRDefault="00616923" w:rsidP="00616923">
          <w:pPr>
            <w:pStyle w:val="27BA496B6402480280207275FAEA94AF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0D453C4F13FC4F3EB017D410A4F62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BB1FB-BC10-4E48-B11E-004256EE17A3}"/>
      </w:docPartPr>
      <w:docPartBody>
        <w:p w:rsidR="00000000" w:rsidRDefault="00616923" w:rsidP="00616923">
          <w:pPr>
            <w:pStyle w:val="0D453C4F13FC4F3EB017D410A4F62766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30CC44C685F341E495B151714449F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D1EE2-D666-411A-96C1-3A26D4CD45BF}"/>
      </w:docPartPr>
      <w:docPartBody>
        <w:p w:rsidR="00000000" w:rsidRDefault="00616923" w:rsidP="00616923">
          <w:pPr>
            <w:pStyle w:val="30CC44C685F341E495B151714449F1CA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1C1D5EFD3BD34A458CE879AAFD67D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3737-1376-47F5-A262-B4680B1524C5}"/>
      </w:docPartPr>
      <w:docPartBody>
        <w:p w:rsidR="00000000" w:rsidRDefault="00934EFD"/>
      </w:docPartBody>
    </w:docPart>
    <w:docPart>
      <w:docPartPr>
        <w:name w:val="C8E6B39293BF4ECDB2F215286D964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17427-C084-4FBA-B246-48C4846FBF27}"/>
      </w:docPartPr>
      <w:docPartBody>
        <w:p w:rsidR="00000000" w:rsidRDefault="00934EFD"/>
      </w:docPartBody>
    </w:docPart>
    <w:docPart>
      <w:docPartPr>
        <w:name w:val="6C2AFF4986CC452F92C6BACEDFDC9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0AA38-8F09-458C-A14F-7FD2323C2B10}"/>
      </w:docPartPr>
      <w:docPartBody>
        <w:p w:rsidR="00000000" w:rsidRDefault="00934EFD"/>
      </w:docPartBody>
    </w:docPart>
    <w:docPart>
      <w:docPartPr>
        <w:name w:val="3381749E2BDF476DACCFE9C4EEA2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21E05-0830-4079-8741-72CBFD25F06A}"/>
      </w:docPartPr>
      <w:docPartBody>
        <w:p w:rsidR="00000000" w:rsidRDefault="00934EFD"/>
      </w:docPartBody>
    </w:docPart>
    <w:docPart>
      <w:docPartPr>
        <w:name w:val="63E9A7B3ED3646049DA2CA891FD4E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DAEE0-ABE8-4740-97D5-71AC97E32656}"/>
      </w:docPartPr>
      <w:docPartBody>
        <w:p w:rsidR="00000000" w:rsidRDefault="00934EFD"/>
      </w:docPartBody>
    </w:docPart>
    <w:docPart>
      <w:docPartPr>
        <w:name w:val="3E22F76F4F6A4EE990A19BF19B2C2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7098-8CD8-417B-A077-05552970752C}"/>
      </w:docPartPr>
      <w:docPartBody>
        <w:p w:rsidR="00000000" w:rsidRDefault="00934EFD"/>
      </w:docPartBody>
    </w:docPart>
    <w:docPart>
      <w:docPartPr>
        <w:name w:val="50678B5B1B5045C68FA00CCB33FEE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A5BAC-BBAA-4DAA-97BD-041C8A14F0DA}"/>
      </w:docPartPr>
      <w:docPartBody>
        <w:p w:rsidR="00000000" w:rsidRDefault="00934EFD"/>
      </w:docPartBody>
    </w:docPart>
    <w:docPart>
      <w:docPartPr>
        <w:name w:val="76D04A44452741D096FCA2CD7ABD6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6797D-38BD-4790-93F5-F5D7A37D3ACC}"/>
      </w:docPartPr>
      <w:docPartBody>
        <w:p w:rsidR="00000000" w:rsidRDefault="00934EFD"/>
      </w:docPartBody>
    </w:docPart>
    <w:docPart>
      <w:docPartPr>
        <w:name w:val="CC89845183714B87A69C5FE324574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09B5D-2C18-43F7-BC3E-C3526AC6A36A}"/>
      </w:docPartPr>
      <w:docPartBody>
        <w:p w:rsidR="00000000" w:rsidRDefault="00934EFD"/>
      </w:docPartBody>
    </w:docPart>
    <w:docPart>
      <w:docPartPr>
        <w:name w:val="1EB1EBA841E74CE48F458E57C5815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2650-751A-427F-BE5F-F42879FE0D26}"/>
      </w:docPartPr>
      <w:docPartBody>
        <w:p w:rsidR="00000000" w:rsidRDefault="00934EFD"/>
      </w:docPartBody>
    </w:docPart>
    <w:docPart>
      <w:docPartPr>
        <w:name w:val="C3590966516F4F8A87DD84642FC25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0950C-82EF-467D-930F-15C3A431535E}"/>
      </w:docPartPr>
      <w:docPartBody>
        <w:p w:rsidR="00000000" w:rsidRDefault="00934EFD"/>
      </w:docPartBody>
    </w:docPart>
    <w:docPart>
      <w:docPartPr>
        <w:name w:val="6642370F20184FC8B3E36557AFA75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0786C-64B8-4380-A863-90426B186544}"/>
      </w:docPartPr>
      <w:docPartBody>
        <w:p w:rsidR="00000000" w:rsidRDefault="00934EFD"/>
      </w:docPartBody>
    </w:docPart>
    <w:docPart>
      <w:docPartPr>
        <w:name w:val="C4A6CFC9A4654725AB5BDDB40BC3D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9190B-2F6A-4020-AB20-BF69EAD54E61}"/>
      </w:docPartPr>
      <w:docPartBody>
        <w:p w:rsidR="00000000" w:rsidRDefault="00934EFD"/>
      </w:docPartBody>
    </w:docPart>
    <w:docPart>
      <w:docPartPr>
        <w:name w:val="06FF8878F87346679C87C65097488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F0F32-0B9E-40FC-BFB8-5BE0F13509F9}"/>
      </w:docPartPr>
      <w:docPartBody>
        <w:p w:rsidR="00000000" w:rsidRDefault="00934EFD"/>
      </w:docPartBody>
    </w:docPart>
    <w:docPart>
      <w:docPartPr>
        <w:name w:val="2C04581B22654917B526FBB255D54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7764D-9ABF-4549-8DF4-8CB7C23A190F}"/>
      </w:docPartPr>
      <w:docPartBody>
        <w:p w:rsidR="00000000" w:rsidRDefault="00934EFD"/>
      </w:docPartBody>
    </w:docPart>
    <w:docPart>
      <w:docPartPr>
        <w:name w:val="6ED5AB6E82264668A97C3728D5CCB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0C44A-6CFE-4AB1-B6A2-6F86E3A1FDF5}"/>
      </w:docPartPr>
      <w:docPartBody>
        <w:p w:rsidR="00000000" w:rsidRDefault="00934EFD"/>
      </w:docPartBody>
    </w:docPart>
    <w:docPart>
      <w:docPartPr>
        <w:name w:val="054E16840A6F486A9E313F0ED3E4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9501-19BB-4F34-9696-1B05893759F9}"/>
      </w:docPartPr>
      <w:docPartBody>
        <w:p w:rsidR="00000000" w:rsidRDefault="00934EFD"/>
      </w:docPartBody>
    </w:docPart>
    <w:docPart>
      <w:docPartPr>
        <w:name w:val="2C3591661D1F4029846820E36252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15BDE-0D97-4B6C-AE51-08EDD77CDBE7}"/>
      </w:docPartPr>
      <w:docPartBody>
        <w:p w:rsidR="00000000" w:rsidRDefault="00934EFD"/>
      </w:docPartBody>
    </w:docPart>
    <w:docPart>
      <w:docPartPr>
        <w:name w:val="3E929040AF9446858074963B9C373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78843-C170-4B24-ABA0-DDF4757D1E3D}"/>
      </w:docPartPr>
      <w:docPartBody>
        <w:p w:rsidR="00000000" w:rsidRDefault="00934EFD"/>
      </w:docPartBody>
    </w:docPart>
    <w:docPart>
      <w:docPartPr>
        <w:name w:val="389DCE52554A41B4AABE2E173B776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65105-6F61-4094-BEB3-942F857E8751}"/>
      </w:docPartPr>
      <w:docPartBody>
        <w:p w:rsidR="00000000" w:rsidRDefault="00934EFD"/>
      </w:docPartBody>
    </w:docPart>
    <w:docPart>
      <w:docPartPr>
        <w:name w:val="5531D1DBBCB04250A84CD8DF7E0D3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9A01F-C895-495D-B02D-910345F94612}"/>
      </w:docPartPr>
      <w:docPartBody>
        <w:p w:rsidR="00000000" w:rsidRDefault="00934EFD"/>
      </w:docPartBody>
    </w:docPart>
    <w:docPart>
      <w:docPartPr>
        <w:name w:val="3157F1F44489464683DFF2441C18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83AA4-3F43-41FD-BCC5-71ACF7A4D0B1}"/>
      </w:docPartPr>
      <w:docPartBody>
        <w:p w:rsidR="00000000" w:rsidRDefault="00934EFD"/>
      </w:docPartBody>
    </w:docPart>
    <w:docPart>
      <w:docPartPr>
        <w:name w:val="864A53AD38C040E88DA2B0B4A24F9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95318-994E-4B61-9CE7-4568C187BE5B}"/>
      </w:docPartPr>
      <w:docPartBody>
        <w:p w:rsidR="00000000" w:rsidRDefault="00934EFD"/>
      </w:docPartBody>
    </w:docPart>
    <w:docPart>
      <w:docPartPr>
        <w:name w:val="773FF137635F4EC580A8044E9A963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561B-7326-4DA0-978B-92A42636B527}"/>
      </w:docPartPr>
      <w:docPartBody>
        <w:p w:rsidR="00000000" w:rsidRDefault="00934EFD"/>
      </w:docPartBody>
    </w:docPart>
    <w:docPart>
      <w:docPartPr>
        <w:name w:val="74A05B9AF3414F19ACBD05A42B71A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A85A-1721-473C-AED5-D8F3398144B5}"/>
      </w:docPartPr>
      <w:docPartBody>
        <w:p w:rsidR="00000000" w:rsidRDefault="00934EFD"/>
      </w:docPartBody>
    </w:docPart>
    <w:docPart>
      <w:docPartPr>
        <w:name w:val="CA95CCBCDE014494A46D1612B391C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556CA-081B-4628-AAF6-291BEA121A9E}"/>
      </w:docPartPr>
      <w:docPartBody>
        <w:p w:rsidR="00000000" w:rsidRDefault="00934EFD"/>
      </w:docPartBody>
    </w:docPart>
    <w:docPart>
      <w:docPartPr>
        <w:name w:val="CE204BE13E0346CA90348DAE3911F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489-A31F-40DB-A482-CFF4540530DC}"/>
      </w:docPartPr>
      <w:docPartBody>
        <w:p w:rsidR="00000000" w:rsidRDefault="00934EFD"/>
      </w:docPartBody>
    </w:docPart>
    <w:docPart>
      <w:docPartPr>
        <w:name w:val="7420E86AE6404DD481AD928FBE85D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1D8BD-E0B5-40AC-92C9-56E96F758534}"/>
      </w:docPartPr>
      <w:docPartBody>
        <w:p w:rsidR="00000000" w:rsidRDefault="00934EFD"/>
      </w:docPartBody>
    </w:docPart>
    <w:docPart>
      <w:docPartPr>
        <w:name w:val="560B9551744D4A78A1B7BD3A2764B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BDBD6-E9A4-4903-9AC6-4B923508407C}"/>
      </w:docPartPr>
      <w:docPartBody>
        <w:p w:rsidR="00000000" w:rsidRDefault="00934EFD"/>
      </w:docPartBody>
    </w:docPart>
    <w:docPart>
      <w:docPartPr>
        <w:name w:val="0FFFAC07BC044EB68E6A95F0CE15E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F4B2-E645-4C25-A3C8-58337F6814B6}"/>
      </w:docPartPr>
      <w:docPartBody>
        <w:p w:rsidR="00000000" w:rsidRDefault="00934EFD"/>
      </w:docPartBody>
    </w:docPart>
    <w:docPart>
      <w:docPartPr>
        <w:name w:val="CDDFA7A91A394967918CD5C0E06CE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AC611-051D-43C6-A3E5-2F35FEA9E3F7}"/>
      </w:docPartPr>
      <w:docPartBody>
        <w:p w:rsidR="00000000" w:rsidRDefault="00934EFD"/>
      </w:docPartBody>
    </w:docPart>
    <w:docPart>
      <w:docPartPr>
        <w:name w:val="C8E6406BDB884B0280C7AB27B3478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A52CF-2784-4597-A0CF-2989EB7FBBD2}"/>
      </w:docPartPr>
      <w:docPartBody>
        <w:p w:rsidR="00000000" w:rsidRDefault="00934EFD"/>
      </w:docPartBody>
    </w:docPart>
    <w:docPart>
      <w:docPartPr>
        <w:name w:val="4A2133428EEA491FB1BBB413EE749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3BC9-33E4-48D3-853C-B829EF569D8A}"/>
      </w:docPartPr>
      <w:docPartBody>
        <w:p w:rsidR="00000000" w:rsidRDefault="00616923" w:rsidP="00616923">
          <w:pPr>
            <w:pStyle w:val="4A2133428EEA491FB1BBB413EE749982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9F546B15D14D9787FBF16F22FE3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C4A66-4422-44CB-A293-04D32F4A6E00}"/>
      </w:docPartPr>
      <w:docPartBody>
        <w:p w:rsidR="00000000" w:rsidRDefault="00616923" w:rsidP="00616923">
          <w:pPr>
            <w:pStyle w:val="A29F546B15D14D9787FBF16F22FE3978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8DDFDC3140BE43BD9873E77C3C3AA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39397-E689-4194-80F9-266809609705}"/>
      </w:docPartPr>
      <w:docPartBody>
        <w:p w:rsidR="00000000" w:rsidRDefault="00616923" w:rsidP="00616923">
          <w:pPr>
            <w:pStyle w:val="8DDFDC3140BE43BD9873E77C3C3AA700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07D4075EFFE4474589C775311538C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01FCD-8451-41B8-8C88-74612FAAF1C5}"/>
      </w:docPartPr>
      <w:docPartBody>
        <w:p w:rsidR="00000000" w:rsidRDefault="00616923" w:rsidP="00616923">
          <w:pPr>
            <w:pStyle w:val="07D4075EFFE4474589C775311538C6BF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8D9C7D480D3C4B2F90BBA5A78FE8E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A5C56-CA8A-42AF-BF06-9E81B478E260}"/>
      </w:docPartPr>
      <w:docPartBody>
        <w:p w:rsidR="00000000" w:rsidRDefault="00616923" w:rsidP="00616923">
          <w:pPr>
            <w:pStyle w:val="8D9C7D480D3C4B2F90BBA5A78FE8E7A0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3C803C59F1054B659745A69703366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FEBAD-0697-4318-80BD-F83561ABC65F}"/>
      </w:docPartPr>
      <w:docPartBody>
        <w:p w:rsidR="00000000" w:rsidRDefault="00616923" w:rsidP="00616923">
          <w:pPr>
            <w:pStyle w:val="3C803C59F1054B659745A69703366713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D376853090A545EE868AF8C29F310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2B505-9F64-4344-911E-98734F8270AA}"/>
      </w:docPartPr>
      <w:docPartBody>
        <w:p w:rsidR="00000000" w:rsidRDefault="00616923" w:rsidP="00616923">
          <w:pPr>
            <w:pStyle w:val="D376853090A545EE868AF8C29F3104BC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9B7A67C92985477B9D28B027E5C88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8875-4849-4DF0-B97F-E502B58101AF}"/>
      </w:docPartPr>
      <w:docPartBody>
        <w:p w:rsidR="00000000" w:rsidRDefault="00616923" w:rsidP="00616923">
          <w:pPr>
            <w:pStyle w:val="9B7A67C92985477B9D28B027E5C88C53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5FE8234E55B44E1298DE947AFD172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A4958-6552-4AC8-8FEA-80FEE9B652A7}"/>
      </w:docPartPr>
      <w:docPartBody>
        <w:p w:rsidR="00000000" w:rsidRDefault="00934EFD"/>
      </w:docPartBody>
    </w:docPart>
    <w:docPart>
      <w:docPartPr>
        <w:name w:val="5EBE02BFB4D14C27B45891DA10B79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BF6CA-F546-449A-9199-7B97681784F6}"/>
      </w:docPartPr>
      <w:docPartBody>
        <w:p w:rsidR="00000000" w:rsidRDefault="00934EFD"/>
      </w:docPartBody>
    </w:docPart>
    <w:docPart>
      <w:docPartPr>
        <w:name w:val="2E9CC1BC79284BAAA4779BD120C94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9ED01-0EB9-4BEB-9A3B-5E3553C700AC}"/>
      </w:docPartPr>
      <w:docPartBody>
        <w:p w:rsidR="00000000" w:rsidRDefault="00934EFD"/>
      </w:docPartBody>
    </w:docPart>
    <w:docPart>
      <w:docPartPr>
        <w:name w:val="3A61451196C942C4B63775CD4AAC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0966-9771-4C47-BBEB-0500CE468FC3}"/>
      </w:docPartPr>
      <w:docPartBody>
        <w:p w:rsidR="00000000" w:rsidRDefault="00934EFD"/>
      </w:docPartBody>
    </w:docPart>
    <w:docPart>
      <w:docPartPr>
        <w:name w:val="3ACD622B649648D2BBB6F50ECDA04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AFB5-B09D-4F04-8DC4-24A191DB59F0}"/>
      </w:docPartPr>
      <w:docPartBody>
        <w:p w:rsidR="00000000" w:rsidRDefault="00934EFD"/>
      </w:docPartBody>
    </w:docPart>
    <w:docPart>
      <w:docPartPr>
        <w:name w:val="3AE55CFB495B45EAA7BE06C31D87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3536-7805-44CD-B4B4-610A67459957}"/>
      </w:docPartPr>
      <w:docPartBody>
        <w:p w:rsidR="00000000" w:rsidRDefault="00934EFD"/>
      </w:docPartBody>
    </w:docPart>
    <w:docPart>
      <w:docPartPr>
        <w:name w:val="C0DE44AC6B2647CDBF1F02BC0783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20DAC-9712-4DFD-A569-2B73E247690C}"/>
      </w:docPartPr>
      <w:docPartBody>
        <w:p w:rsidR="00000000" w:rsidRDefault="00934EFD"/>
      </w:docPartBody>
    </w:docPart>
    <w:docPart>
      <w:docPartPr>
        <w:name w:val="62E4C178D46D43A5897BA46B85A4E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E279E-1C78-467B-8D14-B3BFE5A87EF7}"/>
      </w:docPartPr>
      <w:docPartBody>
        <w:p w:rsidR="00000000" w:rsidRDefault="00934EFD"/>
      </w:docPartBody>
    </w:docPart>
    <w:docPart>
      <w:docPartPr>
        <w:name w:val="056C2FEBCC664820A3924048C1C17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6874A-0FAC-44B7-B155-57C02B9A147D}"/>
      </w:docPartPr>
      <w:docPartBody>
        <w:p w:rsidR="00000000" w:rsidRDefault="00934EFD"/>
      </w:docPartBody>
    </w:docPart>
    <w:docPart>
      <w:docPartPr>
        <w:name w:val="A930453CF7884EE09186A93F9DBBE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603A3-E8E1-4BDB-8726-45D9D31D4E7D}"/>
      </w:docPartPr>
      <w:docPartBody>
        <w:p w:rsidR="00000000" w:rsidRDefault="00934EFD"/>
      </w:docPartBody>
    </w:docPart>
    <w:docPart>
      <w:docPartPr>
        <w:name w:val="11F3BA2C51064AC39418017A7DF03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E37C0-D8C4-46A6-86AD-FA2751279D98}"/>
      </w:docPartPr>
      <w:docPartBody>
        <w:p w:rsidR="00000000" w:rsidRDefault="00934EFD"/>
      </w:docPartBody>
    </w:docPart>
    <w:docPart>
      <w:docPartPr>
        <w:name w:val="2F5D26D388EA465AA7C00769BE22F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18ED-9D2C-4832-AA46-BBA00048960D}"/>
      </w:docPartPr>
      <w:docPartBody>
        <w:p w:rsidR="00000000" w:rsidRDefault="00934EFD"/>
      </w:docPartBody>
    </w:docPart>
    <w:docPart>
      <w:docPartPr>
        <w:name w:val="7AF7054C82254958842AF46CF113C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2CA7E-8F76-41D9-B5E6-AA6AA50D6D4A}"/>
      </w:docPartPr>
      <w:docPartBody>
        <w:p w:rsidR="00000000" w:rsidRDefault="00934EFD"/>
      </w:docPartBody>
    </w:docPart>
    <w:docPart>
      <w:docPartPr>
        <w:name w:val="45E448F2E508408B8C0F29AF6A133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9D65-B5E1-4AE7-95BE-0170D4C9DE45}"/>
      </w:docPartPr>
      <w:docPartBody>
        <w:p w:rsidR="00000000" w:rsidRDefault="00934EFD"/>
      </w:docPartBody>
    </w:docPart>
    <w:docPart>
      <w:docPartPr>
        <w:name w:val="F5A905CC38024EC69B5624E80BA29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F6A88-ECF4-4E0A-B6D7-AFEF69C87C51}"/>
      </w:docPartPr>
      <w:docPartBody>
        <w:p w:rsidR="00000000" w:rsidRDefault="00934EFD"/>
      </w:docPartBody>
    </w:docPart>
    <w:docPart>
      <w:docPartPr>
        <w:name w:val="572365A1E51A4D73A0CF3A934052F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9118B-913A-4C92-BBA5-F50E440F1253}"/>
      </w:docPartPr>
      <w:docPartBody>
        <w:p w:rsidR="00000000" w:rsidRDefault="00934EFD"/>
      </w:docPartBody>
    </w:docPart>
    <w:docPart>
      <w:docPartPr>
        <w:name w:val="DBFD9C509CE94AEB960260783173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199D2-1861-4FD5-90CD-5164ADF7684A}"/>
      </w:docPartPr>
      <w:docPartBody>
        <w:p w:rsidR="00000000" w:rsidRDefault="00934EFD"/>
      </w:docPartBody>
    </w:docPart>
    <w:docPart>
      <w:docPartPr>
        <w:name w:val="397BCB11D74A42C2AAF71562169BD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08C28-5DBD-44E9-953A-12342A6AC973}"/>
      </w:docPartPr>
      <w:docPartBody>
        <w:p w:rsidR="00000000" w:rsidRDefault="00934EFD"/>
      </w:docPartBody>
    </w:docPart>
    <w:docPart>
      <w:docPartPr>
        <w:name w:val="87983726245145DEB3F9463302EB4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2F16C-241B-4765-BB4E-7333629C9204}"/>
      </w:docPartPr>
      <w:docPartBody>
        <w:p w:rsidR="00000000" w:rsidRDefault="00934EFD"/>
      </w:docPartBody>
    </w:docPart>
    <w:docPart>
      <w:docPartPr>
        <w:name w:val="4D37279A773B4D689413D9B0C136E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F60AF-0AE1-41FA-96D2-52CA448F1000}"/>
      </w:docPartPr>
      <w:docPartBody>
        <w:p w:rsidR="00000000" w:rsidRDefault="00934EFD"/>
      </w:docPartBody>
    </w:docPart>
    <w:docPart>
      <w:docPartPr>
        <w:name w:val="481AB83DCA314A76989B583B9612F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28D9-4643-4892-91C9-D754887B9A7E}"/>
      </w:docPartPr>
      <w:docPartBody>
        <w:p w:rsidR="00000000" w:rsidRDefault="00934EFD"/>
      </w:docPartBody>
    </w:docPart>
    <w:docPart>
      <w:docPartPr>
        <w:name w:val="D5227C4BE0214A039A2F3E8F1513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5671C-8A07-4825-84EF-656680E21FC5}"/>
      </w:docPartPr>
      <w:docPartBody>
        <w:p w:rsidR="00000000" w:rsidRDefault="00934EFD"/>
      </w:docPartBody>
    </w:docPart>
    <w:docPart>
      <w:docPartPr>
        <w:name w:val="BD64431A283D4B14A8E5F5503523C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167A-9260-4483-B685-82FFADFE82F4}"/>
      </w:docPartPr>
      <w:docPartBody>
        <w:p w:rsidR="00000000" w:rsidRDefault="00934EFD"/>
      </w:docPartBody>
    </w:docPart>
    <w:docPart>
      <w:docPartPr>
        <w:name w:val="B5E71C6BD36342D8B886E7F783323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97C7-8DC4-483F-B149-A03CFA2B8037}"/>
      </w:docPartPr>
      <w:docPartBody>
        <w:p w:rsidR="00000000" w:rsidRDefault="00934EFD"/>
      </w:docPartBody>
    </w:docPart>
    <w:docPart>
      <w:docPartPr>
        <w:name w:val="C82B9ABF9B224D598B4F1C24B346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E8982-0965-4DEC-8B64-5FB449A92679}"/>
      </w:docPartPr>
      <w:docPartBody>
        <w:p w:rsidR="00000000" w:rsidRDefault="00934EFD"/>
      </w:docPartBody>
    </w:docPart>
    <w:docPart>
      <w:docPartPr>
        <w:name w:val="F355CF280E494C85810A11C4BB45E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AD347-ABBC-4180-8DE3-B99A7C1D4D70}"/>
      </w:docPartPr>
      <w:docPartBody>
        <w:p w:rsidR="00000000" w:rsidRDefault="00934EFD"/>
      </w:docPartBody>
    </w:docPart>
    <w:docPart>
      <w:docPartPr>
        <w:name w:val="AC20FC46A98F4900B2D9E60A49C0A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4DF1A-E4B4-4628-9E74-4B99EBEDA6B9}"/>
      </w:docPartPr>
      <w:docPartBody>
        <w:p w:rsidR="00000000" w:rsidRDefault="00934EFD"/>
      </w:docPartBody>
    </w:docPart>
    <w:docPart>
      <w:docPartPr>
        <w:name w:val="1AD7358EDCC24412AD903B4166B19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B8BF4-D636-4F5A-BB3C-CFA2AE431B3A}"/>
      </w:docPartPr>
      <w:docPartBody>
        <w:p w:rsidR="00000000" w:rsidRDefault="00934EFD"/>
      </w:docPartBody>
    </w:docPart>
    <w:docPart>
      <w:docPartPr>
        <w:name w:val="AA143E1DCDC64FE6ACA8D0F0FC364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D7FED-2C4F-4569-9796-52BDDE275609}"/>
      </w:docPartPr>
      <w:docPartBody>
        <w:p w:rsidR="00000000" w:rsidRDefault="00934EFD"/>
      </w:docPartBody>
    </w:docPart>
    <w:docPart>
      <w:docPartPr>
        <w:name w:val="783B1600E085436F9C3B752D9E8DF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421F-7856-48F2-9B37-74C05F3E4BDB}"/>
      </w:docPartPr>
      <w:docPartBody>
        <w:p w:rsidR="00000000" w:rsidRDefault="00934EFD"/>
      </w:docPartBody>
    </w:docPart>
    <w:docPart>
      <w:docPartPr>
        <w:name w:val="A65BB0D9EC534E6EB25ACB33276F8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7565D-1E91-44FB-B6CD-36862B56CD8F}"/>
      </w:docPartPr>
      <w:docPartBody>
        <w:p w:rsidR="00000000" w:rsidRDefault="00934EFD"/>
      </w:docPartBody>
    </w:docPart>
    <w:docPart>
      <w:docPartPr>
        <w:name w:val="52C3B7426769410D89DB312475DD3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9B93-DFB3-4F2B-ADD6-13C055A79A91}"/>
      </w:docPartPr>
      <w:docPartBody>
        <w:p w:rsidR="00000000" w:rsidRDefault="00934EFD"/>
      </w:docPartBody>
    </w:docPart>
    <w:docPart>
      <w:docPartPr>
        <w:name w:val="67F5964847B047128EFC415409F4F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F87F2-36D2-4A64-8E92-708EE1D81F48}"/>
      </w:docPartPr>
      <w:docPartBody>
        <w:p w:rsidR="00000000" w:rsidRDefault="00934EFD"/>
      </w:docPartBody>
    </w:docPart>
    <w:docPart>
      <w:docPartPr>
        <w:name w:val="4619D4488965444B8EEA2C3DA46E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60583-4630-4E5D-AAAA-399D6F3EFC75}"/>
      </w:docPartPr>
      <w:docPartBody>
        <w:p w:rsidR="00000000" w:rsidRDefault="00934EFD"/>
      </w:docPartBody>
    </w:docPart>
    <w:docPart>
      <w:docPartPr>
        <w:name w:val="23853A05DF06402BB6C21BC223DB6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E9B13-83D6-4954-BF5A-96C01B2A604F}"/>
      </w:docPartPr>
      <w:docPartBody>
        <w:p w:rsidR="00000000" w:rsidRDefault="00934EFD"/>
      </w:docPartBody>
    </w:docPart>
    <w:docPart>
      <w:docPartPr>
        <w:name w:val="B6A6D72BD0A04490ABEB120623C70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A84B7-8B43-4E85-9C85-F763B8B8BD44}"/>
      </w:docPartPr>
      <w:docPartBody>
        <w:p w:rsidR="00000000" w:rsidRDefault="00934EFD"/>
      </w:docPartBody>
    </w:docPart>
    <w:docPart>
      <w:docPartPr>
        <w:name w:val="D96607F069F44F4D9F0FA199B3522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6E9A6-5654-49E4-ADF3-7D28707B2B84}"/>
      </w:docPartPr>
      <w:docPartBody>
        <w:p w:rsidR="00000000" w:rsidRDefault="00934EFD"/>
      </w:docPartBody>
    </w:docPart>
    <w:docPart>
      <w:docPartPr>
        <w:name w:val="5C88AA083AB0498DAB2435DDCE36F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C4D65-7593-4EF5-8721-E278506DCBD3}"/>
      </w:docPartPr>
      <w:docPartBody>
        <w:p w:rsidR="00000000" w:rsidRDefault="00934EFD"/>
      </w:docPartBody>
    </w:docPart>
    <w:docPart>
      <w:docPartPr>
        <w:name w:val="232A03C241BB4ACCA7621E1376942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BF2DE-BF2C-409B-AD8F-B53BC0277F08}"/>
      </w:docPartPr>
      <w:docPartBody>
        <w:p w:rsidR="00000000" w:rsidRDefault="00934EFD"/>
      </w:docPartBody>
    </w:docPart>
    <w:docPart>
      <w:docPartPr>
        <w:name w:val="24464E4B948E448DA7BB90B37660C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8026-02E9-4740-8506-F629F6A4C044}"/>
      </w:docPartPr>
      <w:docPartBody>
        <w:p w:rsidR="00000000" w:rsidRDefault="00934EFD"/>
      </w:docPartBody>
    </w:docPart>
    <w:docPart>
      <w:docPartPr>
        <w:name w:val="BAAA3EE654FC48B788D62B5AC62E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5272F-5411-4283-B85E-96F695626143}"/>
      </w:docPartPr>
      <w:docPartBody>
        <w:p w:rsidR="00000000" w:rsidRDefault="00934EFD"/>
      </w:docPartBody>
    </w:docPart>
    <w:docPart>
      <w:docPartPr>
        <w:name w:val="9B69DA699D9A4F70876AEB4EAC8A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14395-9A25-4618-BE72-33B704C8D317}"/>
      </w:docPartPr>
      <w:docPartBody>
        <w:p w:rsidR="00000000" w:rsidRDefault="00934EFD"/>
      </w:docPartBody>
    </w:docPart>
    <w:docPart>
      <w:docPartPr>
        <w:name w:val="5BB82C459EF845F78341A1F46A259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21B1C-6448-422D-BE2C-3E71EEFE68DA}"/>
      </w:docPartPr>
      <w:docPartBody>
        <w:p w:rsidR="00000000" w:rsidRDefault="00934EFD"/>
      </w:docPartBody>
    </w:docPart>
    <w:docPart>
      <w:docPartPr>
        <w:name w:val="BAE7E2C2AE0B43F38E34AD3C198B3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6DCB7-8209-4FFA-B7DB-1088AD5D5931}"/>
      </w:docPartPr>
      <w:docPartBody>
        <w:p w:rsidR="00000000" w:rsidRDefault="00934EFD"/>
      </w:docPartBody>
    </w:docPart>
    <w:docPart>
      <w:docPartPr>
        <w:name w:val="F65570578923488791114B999080C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61C77-92BC-462B-95F0-157901629B32}"/>
      </w:docPartPr>
      <w:docPartBody>
        <w:p w:rsidR="00000000" w:rsidRDefault="00934EFD"/>
      </w:docPartBody>
    </w:docPart>
    <w:docPart>
      <w:docPartPr>
        <w:name w:val="AC549499843E4D638D4D85C5CD642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585ED-F608-4055-A329-385994C61C29}"/>
      </w:docPartPr>
      <w:docPartBody>
        <w:p w:rsidR="00000000" w:rsidRDefault="00934EFD"/>
      </w:docPartBody>
    </w:docPart>
    <w:docPart>
      <w:docPartPr>
        <w:name w:val="96289F1D559C4192B305BEC839A0F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3107A-7C0D-4432-A3E1-713580836DA7}"/>
      </w:docPartPr>
      <w:docPartBody>
        <w:p w:rsidR="00000000" w:rsidRDefault="00934EFD"/>
      </w:docPartBody>
    </w:docPart>
    <w:docPart>
      <w:docPartPr>
        <w:name w:val="9467D5676B7745C1B12C0F0599B3F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9981E-4FD8-4F12-973F-F51C608BF840}"/>
      </w:docPartPr>
      <w:docPartBody>
        <w:p w:rsidR="00000000" w:rsidRDefault="00934EFD"/>
      </w:docPartBody>
    </w:docPart>
    <w:docPart>
      <w:docPartPr>
        <w:name w:val="2086E76472104FD6A73677E56A84F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49AF3-0A80-482A-96BB-AB63EF56670C}"/>
      </w:docPartPr>
      <w:docPartBody>
        <w:p w:rsidR="00000000" w:rsidRDefault="00934EFD"/>
      </w:docPartBody>
    </w:docPart>
    <w:docPart>
      <w:docPartPr>
        <w:name w:val="8B21E68D51A6465786E01C91D6367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9CB18-D0BB-4339-86C4-BC0E808007BE}"/>
      </w:docPartPr>
      <w:docPartBody>
        <w:p w:rsidR="00000000" w:rsidRDefault="00934EFD"/>
      </w:docPartBody>
    </w:docPart>
    <w:docPart>
      <w:docPartPr>
        <w:name w:val="9B2BAB3E5E274B3DA317DD3D7A6D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1819F-59C6-4650-800C-E7E849DBD23C}"/>
      </w:docPartPr>
      <w:docPartBody>
        <w:p w:rsidR="00000000" w:rsidRDefault="00934EFD"/>
      </w:docPartBody>
    </w:docPart>
    <w:docPart>
      <w:docPartPr>
        <w:name w:val="F04320AEEBA846E1BC5BE9776F02C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B8073-225C-4D28-816C-A4BC99FD2780}"/>
      </w:docPartPr>
      <w:docPartBody>
        <w:p w:rsidR="00000000" w:rsidRDefault="00934EFD"/>
      </w:docPartBody>
    </w:docPart>
    <w:docPart>
      <w:docPartPr>
        <w:name w:val="134ABBE6557A42EFB40A1C5423D2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0D58E-7709-4815-8BAD-97D71E0B9179}"/>
      </w:docPartPr>
      <w:docPartBody>
        <w:p w:rsidR="00000000" w:rsidRDefault="00934EFD"/>
      </w:docPartBody>
    </w:docPart>
    <w:docPart>
      <w:docPartPr>
        <w:name w:val="04FFBE8AD9D04FF4ADE3A990CA64A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FA88F-4A43-4F79-8AD9-F9B4550E4870}"/>
      </w:docPartPr>
      <w:docPartBody>
        <w:p w:rsidR="00000000" w:rsidRDefault="00934EFD"/>
      </w:docPartBody>
    </w:docPart>
    <w:docPart>
      <w:docPartPr>
        <w:name w:val="FA68821B491C4FD7880EDBFD15452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02321-DAD8-4FA8-BBF6-67DF1A7D753D}"/>
      </w:docPartPr>
      <w:docPartBody>
        <w:p w:rsidR="00000000" w:rsidRDefault="00934EFD"/>
      </w:docPartBody>
    </w:docPart>
    <w:docPart>
      <w:docPartPr>
        <w:name w:val="E8BB1E1B2FB245ADB57390F3CF96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3F4D7-DAB0-4E22-B146-5F19BC08E90B}"/>
      </w:docPartPr>
      <w:docPartBody>
        <w:p w:rsidR="00000000" w:rsidRDefault="00934EFD"/>
      </w:docPartBody>
    </w:docPart>
    <w:docPart>
      <w:docPartPr>
        <w:name w:val="3D4902FB4E284C8DA2DA446D9D1E5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72CAF-AE1B-4B98-A7DF-2C5F94D664A3}"/>
      </w:docPartPr>
      <w:docPartBody>
        <w:p w:rsidR="00000000" w:rsidRDefault="00616923" w:rsidP="00616923">
          <w:pPr>
            <w:pStyle w:val="3D4902FB4E284C8DA2DA446D9D1E5CD8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A787E432124CA3A282E6E23A802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044D-2DCC-42EA-A8EA-16AA17A39BAE}"/>
      </w:docPartPr>
      <w:docPartBody>
        <w:p w:rsidR="00000000" w:rsidRDefault="00616923" w:rsidP="00616923">
          <w:pPr>
            <w:pStyle w:val="66A787E432124CA3A282E6E23A802BA7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C3B5E0F0AB1D491DB7BD3192C0E05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7303B-A20D-47AF-ABCD-11DAA869C817}"/>
      </w:docPartPr>
      <w:docPartBody>
        <w:p w:rsidR="00000000" w:rsidRDefault="00616923" w:rsidP="00616923">
          <w:pPr>
            <w:pStyle w:val="C3B5E0F0AB1D491DB7BD3192C0E05AD3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EE55A2B2A49F41A5A44618239EF20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BAA8-E858-4496-B3F5-D7ABBA257AA3}"/>
      </w:docPartPr>
      <w:docPartBody>
        <w:p w:rsidR="00000000" w:rsidRDefault="00616923" w:rsidP="00616923">
          <w:pPr>
            <w:pStyle w:val="EE55A2B2A49F41A5A44618239EF20FF6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BF1A106EBB194781AAE4299B3999E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41473-3C71-4A02-8726-2BBCAACE6E9C}"/>
      </w:docPartPr>
      <w:docPartBody>
        <w:p w:rsidR="00000000" w:rsidRDefault="00616923" w:rsidP="00616923">
          <w:pPr>
            <w:pStyle w:val="BF1A106EBB194781AAE4299B3999EEE1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74E3CFA988C84D9F968B4DEE705D1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5D52B-76BE-4A68-A319-EB3072D3C8F6}"/>
      </w:docPartPr>
      <w:docPartBody>
        <w:p w:rsidR="00000000" w:rsidRDefault="00616923" w:rsidP="00616923">
          <w:pPr>
            <w:pStyle w:val="74E3CFA988C84D9F968B4DEE705D190B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4B0ED79F87544F81922BE8FC192A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B9559-4010-420B-9E6C-2D561B608FD8}"/>
      </w:docPartPr>
      <w:docPartBody>
        <w:p w:rsidR="00000000" w:rsidRDefault="00616923" w:rsidP="00616923">
          <w:pPr>
            <w:pStyle w:val="4B0ED79F87544F81922BE8FC192A677A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4156C0FDD0914F2BAFB92AD7970D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52CA7-5359-4BCB-83A2-F799659D541C}"/>
      </w:docPartPr>
      <w:docPartBody>
        <w:p w:rsidR="00000000" w:rsidRDefault="00616923" w:rsidP="00616923">
          <w:pPr>
            <w:pStyle w:val="4156C0FDD0914F2BAFB92AD7970DD25E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027C38935B2C40CD82C735F7399E2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DEA9D-159F-403C-8829-C7B927EAB49D}"/>
      </w:docPartPr>
      <w:docPartBody>
        <w:p w:rsidR="00000000" w:rsidRDefault="00934EFD"/>
      </w:docPartBody>
    </w:docPart>
    <w:docPart>
      <w:docPartPr>
        <w:name w:val="70B055DF76264036AC5B6A954571A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8E933-9C1A-443A-9644-BF331C7C0A5C}"/>
      </w:docPartPr>
      <w:docPartBody>
        <w:p w:rsidR="00000000" w:rsidRDefault="00934EFD"/>
      </w:docPartBody>
    </w:docPart>
    <w:docPart>
      <w:docPartPr>
        <w:name w:val="565D824C18574A4AB512D227C6A74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EBE6A-0260-4A16-A638-2854DEE8704A}"/>
      </w:docPartPr>
      <w:docPartBody>
        <w:p w:rsidR="00000000" w:rsidRDefault="00934EFD"/>
      </w:docPartBody>
    </w:docPart>
    <w:docPart>
      <w:docPartPr>
        <w:name w:val="DBF2A79396324636B50C648E2902A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723AF-D1BE-4FE9-ACC0-9FD5FC72F0E3}"/>
      </w:docPartPr>
      <w:docPartBody>
        <w:p w:rsidR="00000000" w:rsidRDefault="00934EFD"/>
      </w:docPartBody>
    </w:docPart>
    <w:docPart>
      <w:docPartPr>
        <w:name w:val="C60764A0BEC5458E8535E3E8F0C57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062C-74E8-4B11-B354-BCECA35F4C4F}"/>
      </w:docPartPr>
      <w:docPartBody>
        <w:p w:rsidR="00000000" w:rsidRDefault="00934EFD"/>
      </w:docPartBody>
    </w:docPart>
    <w:docPart>
      <w:docPartPr>
        <w:name w:val="A5CFAABE792D414D97111DCBC681A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3A47-508D-4BDB-B237-7BCB85745A31}"/>
      </w:docPartPr>
      <w:docPartBody>
        <w:p w:rsidR="00000000" w:rsidRDefault="00934EFD"/>
      </w:docPartBody>
    </w:docPart>
    <w:docPart>
      <w:docPartPr>
        <w:name w:val="7D4865F17D73434895D457C87DF7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E8264-2248-46B7-9BF8-12E1EF49A697}"/>
      </w:docPartPr>
      <w:docPartBody>
        <w:p w:rsidR="00000000" w:rsidRDefault="00934EFD"/>
      </w:docPartBody>
    </w:docPart>
    <w:docPart>
      <w:docPartPr>
        <w:name w:val="2E1CB9B60C59448DBED1361A7EDB9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1FD56-519A-4FFC-B6CA-B2912C1C68F2}"/>
      </w:docPartPr>
      <w:docPartBody>
        <w:p w:rsidR="00000000" w:rsidRDefault="00934EFD"/>
      </w:docPartBody>
    </w:docPart>
    <w:docPart>
      <w:docPartPr>
        <w:name w:val="C01B90E3F3CD4CA285F7D3D45DB1C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BF9A5-473F-438E-8F41-2BF80D113036}"/>
      </w:docPartPr>
      <w:docPartBody>
        <w:p w:rsidR="00000000" w:rsidRDefault="00934EFD"/>
      </w:docPartBody>
    </w:docPart>
    <w:docPart>
      <w:docPartPr>
        <w:name w:val="AC3F1225F572416697574BA30388E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3154D-23CF-461E-A0AF-40ED87FCF389}"/>
      </w:docPartPr>
      <w:docPartBody>
        <w:p w:rsidR="00000000" w:rsidRDefault="00934EFD"/>
      </w:docPartBody>
    </w:docPart>
    <w:docPart>
      <w:docPartPr>
        <w:name w:val="AF89E26F84B74A5BA001D859152C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0E2A-79DF-478C-B7C3-2F5DA079AD27}"/>
      </w:docPartPr>
      <w:docPartBody>
        <w:p w:rsidR="00000000" w:rsidRDefault="00934EFD"/>
      </w:docPartBody>
    </w:docPart>
    <w:docPart>
      <w:docPartPr>
        <w:name w:val="801098B88BE248BD9F4548C686FC9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D32AD-F852-4542-819D-26F9C168E498}"/>
      </w:docPartPr>
      <w:docPartBody>
        <w:p w:rsidR="00000000" w:rsidRDefault="00934EFD"/>
      </w:docPartBody>
    </w:docPart>
    <w:docPart>
      <w:docPartPr>
        <w:name w:val="3210A8D060334BA3A5E681CC133CD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488F3-8F9E-4E25-A26D-AF65D0A3E3C0}"/>
      </w:docPartPr>
      <w:docPartBody>
        <w:p w:rsidR="00000000" w:rsidRDefault="00934EFD"/>
      </w:docPartBody>
    </w:docPart>
    <w:docPart>
      <w:docPartPr>
        <w:name w:val="8B046BF044DD4BD9ABA87CF987819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461FB-2664-481B-848B-756F39D210AC}"/>
      </w:docPartPr>
      <w:docPartBody>
        <w:p w:rsidR="00000000" w:rsidRDefault="00934EFD"/>
      </w:docPartBody>
    </w:docPart>
    <w:docPart>
      <w:docPartPr>
        <w:name w:val="6B0B9946452048FD926D28273A1F6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F1750-21DB-4C84-8CC0-3FA3A4BF3C7C}"/>
      </w:docPartPr>
      <w:docPartBody>
        <w:p w:rsidR="00000000" w:rsidRDefault="00934EFD"/>
      </w:docPartBody>
    </w:docPart>
    <w:docPart>
      <w:docPartPr>
        <w:name w:val="FCA0371F57B6439692F6C8F0B562B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7332B-FFD5-4325-84FD-C5F1FB01FE46}"/>
      </w:docPartPr>
      <w:docPartBody>
        <w:p w:rsidR="00000000" w:rsidRDefault="00934EFD"/>
      </w:docPartBody>
    </w:docPart>
    <w:docPart>
      <w:docPartPr>
        <w:name w:val="31ECD6422F4E487AB0EEE7E2F76F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14070-805F-4B56-B321-1232458F1726}"/>
      </w:docPartPr>
      <w:docPartBody>
        <w:p w:rsidR="00000000" w:rsidRDefault="00934EFD"/>
      </w:docPartBody>
    </w:docPart>
    <w:docPart>
      <w:docPartPr>
        <w:name w:val="CEEA046656184646A06F8F24BEABA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BB6F9-033B-4EA0-A0CC-702B5A2B19ED}"/>
      </w:docPartPr>
      <w:docPartBody>
        <w:p w:rsidR="00000000" w:rsidRDefault="00934EFD"/>
      </w:docPartBody>
    </w:docPart>
    <w:docPart>
      <w:docPartPr>
        <w:name w:val="1F9538E88D52463C9632C998A453E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CBF47-12F7-461E-B97F-95F63883AE9C}"/>
      </w:docPartPr>
      <w:docPartBody>
        <w:p w:rsidR="00000000" w:rsidRDefault="00934EFD"/>
      </w:docPartBody>
    </w:docPart>
    <w:docPart>
      <w:docPartPr>
        <w:name w:val="EE7E9853C48B4AFF8E087D4C36931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FDB06-7F1B-425B-B663-593CCB51DB90}"/>
      </w:docPartPr>
      <w:docPartBody>
        <w:p w:rsidR="00000000" w:rsidRDefault="00934EFD"/>
      </w:docPartBody>
    </w:docPart>
    <w:docPart>
      <w:docPartPr>
        <w:name w:val="0ECCA7A197B24513960CAFD69D1B2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BEB9D-86EC-4E82-B95C-728FB6F37A24}"/>
      </w:docPartPr>
      <w:docPartBody>
        <w:p w:rsidR="00000000" w:rsidRDefault="00934EFD"/>
      </w:docPartBody>
    </w:docPart>
    <w:docPart>
      <w:docPartPr>
        <w:name w:val="2E2A83F0880E42F38EA67402CE281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5972D-F282-4D09-A2EF-EE59E8EF2E34}"/>
      </w:docPartPr>
      <w:docPartBody>
        <w:p w:rsidR="00000000" w:rsidRDefault="00934EFD"/>
      </w:docPartBody>
    </w:docPart>
    <w:docPart>
      <w:docPartPr>
        <w:name w:val="69D3CBBB29384A71AB1602E899B5F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25E6-9DF8-47E6-8BD8-03908F1EE12E}"/>
      </w:docPartPr>
      <w:docPartBody>
        <w:p w:rsidR="00000000" w:rsidRDefault="00934EFD"/>
      </w:docPartBody>
    </w:docPart>
    <w:docPart>
      <w:docPartPr>
        <w:name w:val="302455CCA77F46D98C9000E30FD75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644E-BD71-43BC-A568-8A35E9E5FBE7}"/>
      </w:docPartPr>
      <w:docPartBody>
        <w:p w:rsidR="00000000" w:rsidRDefault="00934EFD"/>
      </w:docPartBody>
    </w:docPart>
    <w:docPart>
      <w:docPartPr>
        <w:name w:val="C9444EFEED504C628B390735452E7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1E03-D672-4193-9867-6A324308561E}"/>
      </w:docPartPr>
      <w:docPartBody>
        <w:p w:rsidR="00000000" w:rsidRDefault="00934EFD"/>
      </w:docPartBody>
    </w:docPart>
    <w:docPart>
      <w:docPartPr>
        <w:name w:val="6BC1364B90534FDB909B8D4D8DEDF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8003B-DF5D-4BF5-BC31-26CFBD3EF128}"/>
      </w:docPartPr>
      <w:docPartBody>
        <w:p w:rsidR="00000000" w:rsidRDefault="00934EFD"/>
      </w:docPartBody>
    </w:docPart>
    <w:docPart>
      <w:docPartPr>
        <w:name w:val="B9F1D5FBAA65471BAC55F6886607C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2DB83-1930-4404-99FA-C28DAD40EE6C}"/>
      </w:docPartPr>
      <w:docPartBody>
        <w:p w:rsidR="00000000" w:rsidRDefault="00934EFD"/>
      </w:docPartBody>
    </w:docPart>
    <w:docPart>
      <w:docPartPr>
        <w:name w:val="6CA422B922464EFCB3B61CBD691F5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98AFB-FF4B-47A5-8722-BADF3EB18D3C}"/>
      </w:docPartPr>
      <w:docPartBody>
        <w:p w:rsidR="00000000" w:rsidRDefault="00934EFD"/>
      </w:docPartBody>
    </w:docPart>
    <w:docPart>
      <w:docPartPr>
        <w:name w:val="674FFB36FA8B4325874ECA4CBB16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A09F2-610E-4411-8E6C-0C21242B435D}"/>
      </w:docPartPr>
      <w:docPartBody>
        <w:p w:rsidR="00000000" w:rsidRDefault="00934EFD"/>
      </w:docPartBody>
    </w:docPart>
    <w:docPart>
      <w:docPartPr>
        <w:name w:val="FEC924A3013649A5A8885C0E61485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68FF1-C928-4A62-A557-D46E38961116}"/>
      </w:docPartPr>
      <w:docPartBody>
        <w:p w:rsidR="00000000" w:rsidRDefault="00934EFD"/>
      </w:docPartBody>
    </w:docPart>
    <w:docPart>
      <w:docPartPr>
        <w:name w:val="3EF1FCF4E9FE4365BFE4817BB9A0D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A21E4-6C99-48DB-AABF-EBEB59C11102}"/>
      </w:docPartPr>
      <w:docPartBody>
        <w:p w:rsidR="00000000" w:rsidRDefault="00934EFD"/>
      </w:docPartBody>
    </w:docPart>
    <w:docPart>
      <w:docPartPr>
        <w:name w:val="C1FC50029EBE41ADA0DD63DF9C467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D3594-6F82-4D9D-B1C1-FAE239E1B40D}"/>
      </w:docPartPr>
      <w:docPartBody>
        <w:p w:rsidR="00000000" w:rsidRDefault="00934EFD"/>
      </w:docPartBody>
    </w:docPart>
    <w:docPart>
      <w:docPartPr>
        <w:name w:val="9BC79CE973E24A77BCE1C9C4EF447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F9247-FB3E-4AAD-8F60-3C338549A8EE}"/>
      </w:docPartPr>
      <w:docPartBody>
        <w:p w:rsidR="00000000" w:rsidRDefault="00934EFD"/>
      </w:docPartBody>
    </w:docPart>
    <w:docPart>
      <w:docPartPr>
        <w:name w:val="6A8DCD8CA3454EE3AB161108DFB82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9D53C-344C-4ABD-9789-1A033CED8DB4}"/>
      </w:docPartPr>
      <w:docPartBody>
        <w:p w:rsidR="00000000" w:rsidRDefault="00934EFD"/>
      </w:docPartBody>
    </w:docPart>
    <w:docPart>
      <w:docPartPr>
        <w:name w:val="96CDED4467FA4EB18ED81DFCD9E29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77630-3979-4C26-820C-1C3C91D54FEE}"/>
      </w:docPartPr>
      <w:docPartBody>
        <w:p w:rsidR="00000000" w:rsidRDefault="00934EFD"/>
      </w:docPartBody>
    </w:docPart>
    <w:docPart>
      <w:docPartPr>
        <w:name w:val="51546A72B8BE45DAB6ED5E68AAA55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3203C-E55A-4712-A840-11077EBC7B67}"/>
      </w:docPartPr>
      <w:docPartBody>
        <w:p w:rsidR="00000000" w:rsidRDefault="00934EFD"/>
      </w:docPartBody>
    </w:docPart>
    <w:docPart>
      <w:docPartPr>
        <w:name w:val="81361A59408346FEBA8E191CDB3A8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FEDD8-656A-47F2-8883-EA373263AA85}"/>
      </w:docPartPr>
      <w:docPartBody>
        <w:p w:rsidR="00000000" w:rsidRDefault="00934EFD"/>
      </w:docPartBody>
    </w:docPart>
    <w:docPart>
      <w:docPartPr>
        <w:name w:val="E262A683F02D40F2A9B019BF3D67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77083-3907-4536-9EBA-3904B67C58C8}"/>
      </w:docPartPr>
      <w:docPartBody>
        <w:p w:rsidR="00000000" w:rsidRDefault="00934EFD"/>
      </w:docPartBody>
    </w:docPart>
    <w:docPart>
      <w:docPartPr>
        <w:name w:val="FBCCAD7E2BB54AB9B52BE93B45359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5E224-3B82-481C-9B16-1067320FE345}"/>
      </w:docPartPr>
      <w:docPartBody>
        <w:p w:rsidR="00000000" w:rsidRDefault="00934EFD"/>
      </w:docPartBody>
    </w:docPart>
    <w:docPart>
      <w:docPartPr>
        <w:name w:val="DF422A73C43542A2976CCDA31FEA1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6F37B-61D3-4554-B572-A5E9C265743C}"/>
      </w:docPartPr>
      <w:docPartBody>
        <w:p w:rsidR="00000000" w:rsidRDefault="00934EFD"/>
      </w:docPartBody>
    </w:docPart>
    <w:docPart>
      <w:docPartPr>
        <w:name w:val="FFCEFF56FDBE4B97AF129E93707E6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E17E6-1334-4D60-B839-B2D1BF13CBAD}"/>
      </w:docPartPr>
      <w:docPartBody>
        <w:p w:rsidR="00000000" w:rsidRDefault="00934EFD"/>
      </w:docPartBody>
    </w:docPart>
    <w:docPart>
      <w:docPartPr>
        <w:name w:val="CF1871379BAC43F3A1B269775F0CC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636E0-A1CE-44AD-8BA5-B1EA13B5B434}"/>
      </w:docPartPr>
      <w:docPartBody>
        <w:p w:rsidR="00000000" w:rsidRDefault="00934EFD"/>
      </w:docPartBody>
    </w:docPart>
    <w:docPart>
      <w:docPartPr>
        <w:name w:val="56712482430D498E9EFAB90CDD282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AA2D1-0A17-41CD-8441-2CDBFDBB814D}"/>
      </w:docPartPr>
      <w:docPartBody>
        <w:p w:rsidR="00000000" w:rsidRDefault="00934EFD"/>
      </w:docPartBody>
    </w:docPart>
    <w:docPart>
      <w:docPartPr>
        <w:name w:val="9DBDD2503C30447195BC32776CB36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D327-941C-4525-9DAC-1BC2DC92B36E}"/>
      </w:docPartPr>
      <w:docPartBody>
        <w:p w:rsidR="00000000" w:rsidRDefault="00934EFD"/>
      </w:docPartBody>
    </w:docPart>
    <w:docPart>
      <w:docPartPr>
        <w:name w:val="EEC2EB42AA304A99A2DB9DF8A98CA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FD755-9699-4CDF-BC6B-125F94089D07}"/>
      </w:docPartPr>
      <w:docPartBody>
        <w:p w:rsidR="00000000" w:rsidRDefault="00934EFD"/>
      </w:docPartBody>
    </w:docPart>
    <w:docPart>
      <w:docPartPr>
        <w:name w:val="D54F4C58A7C647349E223836D5D4D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D79E0-B7AA-4E34-A48F-297D45055C8A}"/>
      </w:docPartPr>
      <w:docPartBody>
        <w:p w:rsidR="00000000" w:rsidRDefault="00934EFD"/>
      </w:docPartBody>
    </w:docPart>
    <w:docPart>
      <w:docPartPr>
        <w:name w:val="C4B460B428B0455BB1E2F3A752E6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83129-1DF6-424D-96A0-67B9DEF6080F}"/>
      </w:docPartPr>
      <w:docPartBody>
        <w:p w:rsidR="00000000" w:rsidRDefault="00934EFD"/>
      </w:docPartBody>
    </w:docPart>
    <w:docPart>
      <w:docPartPr>
        <w:name w:val="EFDA2C9679F840968EC2D5B1E3E1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FF225-022C-48B3-93AD-ED4657482EF7}"/>
      </w:docPartPr>
      <w:docPartBody>
        <w:p w:rsidR="00000000" w:rsidRDefault="00934EFD"/>
      </w:docPartBody>
    </w:docPart>
    <w:docPart>
      <w:docPartPr>
        <w:name w:val="EBE37213A847405CBC2D28F200064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771A9-0DC0-405E-9B01-322E0B1A0668}"/>
      </w:docPartPr>
      <w:docPartBody>
        <w:p w:rsidR="00000000" w:rsidRDefault="00616923" w:rsidP="00616923">
          <w:pPr>
            <w:pStyle w:val="EBE37213A847405CBC2D28F200064E31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A91F2EAA344CA828681512D838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AE149-F09B-4B91-901A-DDB3240EE2F2}"/>
      </w:docPartPr>
      <w:docPartBody>
        <w:p w:rsidR="00000000" w:rsidRDefault="00616923" w:rsidP="00616923">
          <w:pPr>
            <w:pStyle w:val="D84A91F2EAA344CA828681512D838A51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B2F22971ECEF4FEDAB71C5FEE567A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D5CE5-CACE-4172-8581-7669076E0D81}"/>
      </w:docPartPr>
      <w:docPartBody>
        <w:p w:rsidR="00000000" w:rsidRDefault="00616923" w:rsidP="00616923">
          <w:pPr>
            <w:pStyle w:val="B2F22971ECEF4FEDAB71C5FEE567AF4B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76115EE42AF7480CA1AEA7627AC84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C7AEF-C3B0-4FA0-880D-23D0EEDC0366}"/>
      </w:docPartPr>
      <w:docPartBody>
        <w:p w:rsidR="00000000" w:rsidRDefault="00616923" w:rsidP="00616923">
          <w:pPr>
            <w:pStyle w:val="76115EE42AF7480CA1AEA7627AC8450D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11D701E9F56C4C169E1CE83400D8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928BB-8BFA-4B69-B034-B3B5E2048026}"/>
      </w:docPartPr>
      <w:docPartBody>
        <w:p w:rsidR="00000000" w:rsidRDefault="00616923" w:rsidP="00616923">
          <w:pPr>
            <w:pStyle w:val="11D701E9F56C4C169E1CE83400D8B8F2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99ADE7FAC58045D295D89A4377C0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D9D1-1957-4F71-93E2-C959C98E0D38}"/>
      </w:docPartPr>
      <w:docPartBody>
        <w:p w:rsidR="00000000" w:rsidRDefault="00616923" w:rsidP="00616923">
          <w:pPr>
            <w:pStyle w:val="99ADE7FAC58045D295D89A4377C090B0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0B982E457D1644FABD9523F0A22F5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4C564-A223-4DD8-BA39-27B1D56CE7DA}"/>
      </w:docPartPr>
      <w:docPartBody>
        <w:p w:rsidR="00000000" w:rsidRDefault="00616923" w:rsidP="00616923">
          <w:pPr>
            <w:pStyle w:val="0B982E457D1644FABD9523F0A22F5E84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B2F13B38631C450EAF8AE0EA2105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2C8E5-F7C2-4D15-BC97-30882FEC411D}"/>
      </w:docPartPr>
      <w:docPartBody>
        <w:p w:rsidR="00000000" w:rsidRDefault="00616923" w:rsidP="00616923">
          <w:pPr>
            <w:pStyle w:val="B2F13B38631C450EAF8AE0EA21055D15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02C5F7DD93F949DC9A6E5161EB58C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479CC-E7E3-42E9-ABD1-C3E32BC7CA8D}"/>
      </w:docPartPr>
      <w:docPartBody>
        <w:p w:rsidR="00000000" w:rsidRDefault="00934EFD"/>
      </w:docPartBody>
    </w:docPart>
    <w:docPart>
      <w:docPartPr>
        <w:name w:val="9CA76450F9014EE99F195CD1EA10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D5208-5E96-4CB8-85DB-3E38D7A36D38}"/>
      </w:docPartPr>
      <w:docPartBody>
        <w:p w:rsidR="00000000" w:rsidRDefault="00934EFD"/>
      </w:docPartBody>
    </w:docPart>
    <w:docPart>
      <w:docPartPr>
        <w:name w:val="3169B40BD73649A3B2A9F54FF754B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A15C9-0CE5-43CC-89F3-F51F13A316DD}"/>
      </w:docPartPr>
      <w:docPartBody>
        <w:p w:rsidR="00000000" w:rsidRDefault="00934EFD"/>
      </w:docPartBody>
    </w:docPart>
    <w:docPart>
      <w:docPartPr>
        <w:name w:val="8E7A35DD0BA64D3295715D70F17DA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76132-0770-404B-B7EA-450F283B57BD}"/>
      </w:docPartPr>
      <w:docPartBody>
        <w:p w:rsidR="00000000" w:rsidRDefault="00934EFD"/>
      </w:docPartBody>
    </w:docPart>
    <w:docPart>
      <w:docPartPr>
        <w:name w:val="97B8F6C53C704AC7B6FF8213E2726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F0115-AFE2-42EE-B5D4-E823F4C90E69}"/>
      </w:docPartPr>
      <w:docPartBody>
        <w:p w:rsidR="00000000" w:rsidRDefault="00934EFD"/>
      </w:docPartBody>
    </w:docPart>
    <w:docPart>
      <w:docPartPr>
        <w:name w:val="66320E015421431FBD7177F9DFFFB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2C443-BA60-4ECD-9394-37D0DFB451AB}"/>
      </w:docPartPr>
      <w:docPartBody>
        <w:p w:rsidR="00000000" w:rsidRDefault="00934EFD"/>
      </w:docPartBody>
    </w:docPart>
    <w:docPart>
      <w:docPartPr>
        <w:name w:val="5BDC91EE413C4948A922A86BA031C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0B296-6995-4E18-83E1-C64D8ADF7462}"/>
      </w:docPartPr>
      <w:docPartBody>
        <w:p w:rsidR="00000000" w:rsidRDefault="00934EFD"/>
      </w:docPartBody>
    </w:docPart>
    <w:docPart>
      <w:docPartPr>
        <w:name w:val="E25358ABA4EC4F818F6FC07AE00CE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84A38-4295-4D0F-8637-4EDA9819B3BB}"/>
      </w:docPartPr>
      <w:docPartBody>
        <w:p w:rsidR="00000000" w:rsidRDefault="00934EFD"/>
      </w:docPartBody>
    </w:docPart>
    <w:docPart>
      <w:docPartPr>
        <w:name w:val="807B5F3F09C943819247228F80CAE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9C264-3883-48AE-B770-386A4D686C16}"/>
      </w:docPartPr>
      <w:docPartBody>
        <w:p w:rsidR="00000000" w:rsidRDefault="00934EFD"/>
      </w:docPartBody>
    </w:docPart>
    <w:docPart>
      <w:docPartPr>
        <w:name w:val="130BFCA0FD444BE6897FDFF30A811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D5735-F252-48AE-9499-30BAE65A2533}"/>
      </w:docPartPr>
      <w:docPartBody>
        <w:p w:rsidR="00000000" w:rsidRDefault="00934EFD"/>
      </w:docPartBody>
    </w:docPart>
    <w:docPart>
      <w:docPartPr>
        <w:name w:val="9B8177D26FEE4BDE8E90065DA2811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30E6-331D-4808-A0B5-2DF4D5185B4A}"/>
      </w:docPartPr>
      <w:docPartBody>
        <w:p w:rsidR="00000000" w:rsidRDefault="00934EFD"/>
      </w:docPartBody>
    </w:docPart>
    <w:docPart>
      <w:docPartPr>
        <w:name w:val="4F9C99F562D84C7596110F667E7E1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395E0-7348-487F-AE77-9C5951B4B5BE}"/>
      </w:docPartPr>
      <w:docPartBody>
        <w:p w:rsidR="00000000" w:rsidRDefault="00934EFD"/>
      </w:docPartBody>
    </w:docPart>
    <w:docPart>
      <w:docPartPr>
        <w:name w:val="AEE4C0813CB143E0AE9087369D96D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9C6F7-4222-45A1-9248-21564E6BA583}"/>
      </w:docPartPr>
      <w:docPartBody>
        <w:p w:rsidR="00000000" w:rsidRDefault="00934EFD"/>
      </w:docPartBody>
    </w:docPart>
    <w:docPart>
      <w:docPartPr>
        <w:name w:val="3E4F8D5949154AA1846E26B40C787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72297-B652-4A4E-BC51-E7BE02B1C7C6}"/>
      </w:docPartPr>
      <w:docPartBody>
        <w:p w:rsidR="00000000" w:rsidRDefault="00934EFD"/>
      </w:docPartBody>
    </w:docPart>
    <w:docPart>
      <w:docPartPr>
        <w:name w:val="FC9B4661D20C4DDEAE9C991241B27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21557-2591-4714-BDA1-0F3E7A6B89CE}"/>
      </w:docPartPr>
      <w:docPartBody>
        <w:p w:rsidR="00000000" w:rsidRDefault="00934EFD"/>
      </w:docPartBody>
    </w:docPart>
    <w:docPart>
      <w:docPartPr>
        <w:name w:val="C9D5016617D24E2797B626DC2C51C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F436F-174C-4D81-A9AC-71F599D516DD}"/>
      </w:docPartPr>
      <w:docPartBody>
        <w:p w:rsidR="00000000" w:rsidRDefault="00934EFD"/>
      </w:docPartBody>
    </w:docPart>
    <w:docPart>
      <w:docPartPr>
        <w:name w:val="5446C47E5247458EAF1A2B365A56A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C824-FF55-4F65-A697-0C7943FAF3F0}"/>
      </w:docPartPr>
      <w:docPartBody>
        <w:p w:rsidR="00000000" w:rsidRDefault="00934EFD"/>
      </w:docPartBody>
    </w:docPart>
    <w:docPart>
      <w:docPartPr>
        <w:name w:val="587B3588D6FC45B6969C617B45B68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46D30-3B1F-402F-B889-662AB5C0E4B5}"/>
      </w:docPartPr>
      <w:docPartBody>
        <w:p w:rsidR="00000000" w:rsidRDefault="00934EFD"/>
      </w:docPartBody>
    </w:docPart>
    <w:docPart>
      <w:docPartPr>
        <w:name w:val="69DBFE9AE8B54737BE931542476A7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D2FC5-9522-4D56-812F-89F671F16ECF}"/>
      </w:docPartPr>
      <w:docPartBody>
        <w:p w:rsidR="00000000" w:rsidRDefault="00934EFD"/>
      </w:docPartBody>
    </w:docPart>
    <w:docPart>
      <w:docPartPr>
        <w:name w:val="10D5A84556DC45129C6BEADF3796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34556-7F63-40AA-A8F7-8019E299031E}"/>
      </w:docPartPr>
      <w:docPartBody>
        <w:p w:rsidR="00000000" w:rsidRDefault="00934EFD"/>
      </w:docPartBody>
    </w:docPart>
    <w:docPart>
      <w:docPartPr>
        <w:name w:val="0924154D51794A7490933A26A45A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9394E-6FE2-410D-874B-F870CE304145}"/>
      </w:docPartPr>
      <w:docPartBody>
        <w:p w:rsidR="00000000" w:rsidRDefault="00934EFD"/>
      </w:docPartBody>
    </w:docPart>
    <w:docPart>
      <w:docPartPr>
        <w:name w:val="03BDB156EDE54C07A9EC75AAE17AC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A7403-FC6F-49A7-A607-CE383522A593}"/>
      </w:docPartPr>
      <w:docPartBody>
        <w:p w:rsidR="00000000" w:rsidRDefault="00934EFD"/>
      </w:docPartBody>
    </w:docPart>
    <w:docPart>
      <w:docPartPr>
        <w:name w:val="9F88FD1005CC48A8915BB1DB4FF7B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2DD8-F53A-43BC-BE5E-989DF7B4B1C4}"/>
      </w:docPartPr>
      <w:docPartBody>
        <w:p w:rsidR="00000000" w:rsidRDefault="00934EFD"/>
      </w:docPartBody>
    </w:docPart>
    <w:docPart>
      <w:docPartPr>
        <w:name w:val="9D02F15D3CF64ACA857C0C13B863A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DE920-75B6-4F5C-BEDE-2688963216E2}"/>
      </w:docPartPr>
      <w:docPartBody>
        <w:p w:rsidR="00000000" w:rsidRDefault="00934EFD"/>
      </w:docPartBody>
    </w:docPart>
    <w:docPart>
      <w:docPartPr>
        <w:name w:val="CA625322AD2D4B71B3B47B07B1777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7A230-E383-408B-90DC-FF15BA78BD52}"/>
      </w:docPartPr>
      <w:docPartBody>
        <w:p w:rsidR="00000000" w:rsidRDefault="00934EFD"/>
      </w:docPartBody>
    </w:docPart>
    <w:docPart>
      <w:docPartPr>
        <w:name w:val="760C509D9D884F009D37756ADB50E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27269-C58B-4B93-8FBD-6A87D4A2417A}"/>
      </w:docPartPr>
      <w:docPartBody>
        <w:p w:rsidR="00000000" w:rsidRDefault="00934EFD"/>
      </w:docPartBody>
    </w:docPart>
    <w:docPart>
      <w:docPartPr>
        <w:name w:val="5E857C3F6FDA4BD9A3BBDEA02E284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42FE1-079E-42DA-85A7-D242F8475EEA}"/>
      </w:docPartPr>
      <w:docPartBody>
        <w:p w:rsidR="00000000" w:rsidRDefault="00934EFD"/>
      </w:docPartBody>
    </w:docPart>
    <w:docPart>
      <w:docPartPr>
        <w:name w:val="6C901E12757B499E95243A40DC111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FE5E0-C89A-45B8-BF7E-F44C6261F480}"/>
      </w:docPartPr>
      <w:docPartBody>
        <w:p w:rsidR="00000000" w:rsidRDefault="00934EFD"/>
      </w:docPartBody>
    </w:docPart>
    <w:docPart>
      <w:docPartPr>
        <w:name w:val="89B0799D070E4BE695FAA69D2FF5E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A8FE8-BC37-46E2-AC9E-F00310741268}"/>
      </w:docPartPr>
      <w:docPartBody>
        <w:p w:rsidR="00000000" w:rsidRDefault="00934EFD"/>
      </w:docPartBody>
    </w:docPart>
    <w:docPart>
      <w:docPartPr>
        <w:name w:val="F7659BCE09E540DEA19C169CF5B19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8AAE-BF5F-46D0-8153-0FE875C4A8A5}"/>
      </w:docPartPr>
      <w:docPartBody>
        <w:p w:rsidR="00000000" w:rsidRDefault="00934EFD"/>
      </w:docPartBody>
    </w:docPart>
    <w:docPart>
      <w:docPartPr>
        <w:name w:val="51984653B70D47058CE06339A552B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73195-0B02-4E82-96FC-EAC26318E4CB}"/>
      </w:docPartPr>
      <w:docPartBody>
        <w:p w:rsidR="00000000" w:rsidRDefault="00934EFD"/>
      </w:docPartBody>
    </w:docPart>
    <w:docPart>
      <w:docPartPr>
        <w:name w:val="97BAAE18612E4D0184645F86D1FD5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D2A42-8102-492A-8755-64D6CADB3EAE}"/>
      </w:docPartPr>
      <w:docPartBody>
        <w:p w:rsidR="00000000" w:rsidRDefault="00934EFD"/>
      </w:docPartBody>
    </w:docPart>
    <w:docPart>
      <w:docPartPr>
        <w:name w:val="2B202966AC1D4565BC050D8C7EB73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BD2E5-8D80-4327-9ABA-DC4A3CAAFA84}"/>
      </w:docPartPr>
      <w:docPartBody>
        <w:p w:rsidR="00000000" w:rsidRDefault="00934EFD"/>
      </w:docPartBody>
    </w:docPart>
    <w:docPart>
      <w:docPartPr>
        <w:name w:val="6BC2756B01B14EC9A910B166B642C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DAFD-209A-4A94-9707-9984CB9BD414}"/>
      </w:docPartPr>
      <w:docPartBody>
        <w:p w:rsidR="00000000" w:rsidRDefault="00934EFD"/>
      </w:docPartBody>
    </w:docPart>
    <w:docPart>
      <w:docPartPr>
        <w:name w:val="3AAFD62D70C54D26AB948D0814DCA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A5B33-7217-4582-B719-6410FA2AE083}"/>
      </w:docPartPr>
      <w:docPartBody>
        <w:p w:rsidR="00000000" w:rsidRDefault="00934EFD"/>
      </w:docPartBody>
    </w:docPart>
    <w:docPart>
      <w:docPartPr>
        <w:name w:val="30C7CE8DC4434E4A818840C86A26F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A0B7-2E57-46BB-B6DC-F52806AA7336}"/>
      </w:docPartPr>
      <w:docPartBody>
        <w:p w:rsidR="00000000" w:rsidRDefault="00934EFD"/>
      </w:docPartBody>
    </w:docPart>
    <w:docPart>
      <w:docPartPr>
        <w:name w:val="909CD4AD2B054CA394C7429E90E30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62822-273B-4848-9680-16AE3900E768}"/>
      </w:docPartPr>
      <w:docPartBody>
        <w:p w:rsidR="00000000" w:rsidRDefault="00934EFD"/>
      </w:docPartBody>
    </w:docPart>
    <w:docPart>
      <w:docPartPr>
        <w:name w:val="5264EBBA8BD347BA9632B5908D2DF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A30C-4D24-4617-B50C-D27846CE57AF}"/>
      </w:docPartPr>
      <w:docPartBody>
        <w:p w:rsidR="00000000" w:rsidRDefault="00934EFD"/>
      </w:docPartBody>
    </w:docPart>
    <w:docPart>
      <w:docPartPr>
        <w:name w:val="CAF89B0B8C214AE994C91C02FD6C8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5901B-9600-4B7A-8744-20FE8382A46B}"/>
      </w:docPartPr>
      <w:docPartBody>
        <w:p w:rsidR="00000000" w:rsidRDefault="00934EFD"/>
      </w:docPartBody>
    </w:docPart>
    <w:docPart>
      <w:docPartPr>
        <w:name w:val="A599C96ACF5D413B910AE96B2B53B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DC14E-3559-4826-8986-E16660B24301}"/>
      </w:docPartPr>
      <w:docPartBody>
        <w:p w:rsidR="00000000" w:rsidRDefault="00934EFD"/>
      </w:docPartBody>
    </w:docPart>
    <w:docPart>
      <w:docPartPr>
        <w:name w:val="6F549F9A448840F580FD013A81B3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E6C6A-5C9D-4B52-A9AB-7C9F460EEEE5}"/>
      </w:docPartPr>
      <w:docPartBody>
        <w:p w:rsidR="00000000" w:rsidRDefault="00934EFD"/>
      </w:docPartBody>
    </w:docPart>
    <w:docPart>
      <w:docPartPr>
        <w:name w:val="D0C1FE45DD2B4501BC4AC82AD2A43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9D454-5A82-4B15-B91D-056D548060AB}"/>
      </w:docPartPr>
      <w:docPartBody>
        <w:p w:rsidR="00000000" w:rsidRDefault="00934EFD"/>
      </w:docPartBody>
    </w:docPart>
    <w:docPart>
      <w:docPartPr>
        <w:name w:val="1FB3BCBDF5E743CAB454CB1B1BF69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F3D8-73E7-40EE-BD4F-AC49599E42CB}"/>
      </w:docPartPr>
      <w:docPartBody>
        <w:p w:rsidR="00000000" w:rsidRDefault="00934EFD"/>
      </w:docPartBody>
    </w:docPart>
    <w:docPart>
      <w:docPartPr>
        <w:name w:val="DF727DC82B4E4B2EABF59280259D1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6CFB2-BA80-4E8C-BC88-1F8D2DCA64ED}"/>
      </w:docPartPr>
      <w:docPartBody>
        <w:p w:rsidR="00000000" w:rsidRDefault="00934EFD"/>
      </w:docPartBody>
    </w:docPart>
    <w:docPart>
      <w:docPartPr>
        <w:name w:val="EB7DFCAF7B7546E4ACD17193B79A7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FD754-4056-4325-8158-DC98127899B1}"/>
      </w:docPartPr>
      <w:docPartBody>
        <w:p w:rsidR="00000000" w:rsidRDefault="00934EFD"/>
      </w:docPartBody>
    </w:docPart>
    <w:docPart>
      <w:docPartPr>
        <w:name w:val="D2E24D7369E3435C9D733AB3789ED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B957F-D2D1-44D5-9DD0-34A91618F7C8}"/>
      </w:docPartPr>
      <w:docPartBody>
        <w:p w:rsidR="00000000" w:rsidRDefault="00934EFD"/>
      </w:docPartBody>
    </w:docPart>
    <w:docPart>
      <w:docPartPr>
        <w:name w:val="F98BF3B0E12E4732BA8218CD07E2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B5F3F-4028-4098-89CD-9BDB2F6C1DDF}"/>
      </w:docPartPr>
      <w:docPartBody>
        <w:p w:rsidR="00000000" w:rsidRDefault="00934EFD"/>
      </w:docPartBody>
    </w:docPart>
    <w:docPart>
      <w:docPartPr>
        <w:name w:val="FD78E821C1C04223B498CB1EDA6B7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EF689-74EC-46F5-A79F-278E0B719C7E}"/>
      </w:docPartPr>
      <w:docPartBody>
        <w:p w:rsidR="00000000" w:rsidRDefault="00934EFD"/>
      </w:docPartBody>
    </w:docPart>
    <w:docPart>
      <w:docPartPr>
        <w:name w:val="7120DB1028804080B3D724AF25DAC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B12B9-54FF-48BD-8543-924261049D88}"/>
      </w:docPartPr>
      <w:docPartBody>
        <w:p w:rsidR="00000000" w:rsidRDefault="00934EFD"/>
      </w:docPartBody>
    </w:docPart>
    <w:docPart>
      <w:docPartPr>
        <w:name w:val="7109728B613D4850B8F1D08A1A1A2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50A7C-28E8-4DCA-AF66-F848542DE14B}"/>
      </w:docPartPr>
      <w:docPartBody>
        <w:p w:rsidR="00000000" w:rsidRDefault="00934EFD"/>
      </w:docPartBody>
    </w:docPart>
    <w:docPart>
      <w:docPartPr>
        <w:name w:val="367F830CE89547B683B6A7B7A5735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B055F-1D00-4D6D-9C96-0B38B5C53CF5}"/>
      </w:docPartPr>
      <w:docPartBody>
        <w:p w:rsidR="00000000" w:rsidRDefault="00934EFD"/>
      </w:docPartBody>
    </w:docPart>
    <w:docPart>
      <w:docPartPr>
        <w:name w:val="29749B47DD73462693E933E228AC0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3151E-7061-4B3A-8F29-B84E9AA4C297}"/>
      </w:docPartPr>
      <w:docPartBody>
        <w:p w:rsidR="00000000" w:rsidRDefault="00934EFD"/>
      </w:docPartBody>
    </w:docPart>
    <w:docPart>
      <w:docPartPr>
        <w:name w:val="E2E84D8CAA5C485289442FA8A8576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2EBB4-20D2-4344-89AB-196983A1A4D2}"/>
      </w:docPartPr>
      <w:docPartBody>
        <w:p w:rsidR="00000000" w:rsidRDefault="00934EFD"/>
      </w:docPartBody>
    </w:docPart>
    <w:docPart>
      <w:docPartPr>
        <w:name w:val="C7E65673D70A45CBA90F2C9A83E3C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6D2D-58D0-4BAA-97EE-EE52BDC44B3B}"/>
      </w:docPartPr>
      <w:docPartBody>
        <w:p w:rsidR="00000000" w:rsidRDefault="00934EFD"/>
      </w:docPartBody>
    </w:docPart>
    <w:docPart>
      <w:docPartPr>
        <w:name w:val="CA793492A36D4A558543B7BF3BAF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13D9B-567F-4C9F-8A5A-35053CA68D34}"/>
      </w:docPartPr>
      <w:docPartBody>
        <w:p w:rsidR="00000000" w:rsidRDefault="00934EFD"/>
      </w:docPartBody>
    </w:docPart>
    <w:docPart>
      <w:docPartPr>
        <w:name w:val="1F2AEAF3A6E14652BB584FB63F61A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F964F-C55E-4582-934B-D4F4E84CD0F7}"/>
      </w:docPartPr>
      <w:docPartBody>
        <w:p w:rsidR="00000000" w:rsidRDefault="00934EFD"/>
      </w:docPartBody>
    </w:docPart>
    <w:docPart>
      <w:docPartPr>
        <w:name w:val="E44B703A98934A73BD61D9CBC4270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8570A-82B3-486A-A7A7-798B534C19F5}"/>
      </w:docPartPr>
      <w:docPartBody>
        <w:p w:rsidR="00000000" w:rsidRDefault="00934EFD"/>
      </w:docPartBody>
    </w:docPart>
    <w:docPart>
      <w:docPartPr>
        <w:name w:val="27E043116F2F49C7B2FB2C89F10DC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2BCBF-52AB-4BD6-B2FF-1922C91AF664}"/>
      </w:docPartPr>
      <w:docPartBody>
        <w:p w:rsidR="00000000" w:rsidRDefault="00934EFD"/>
      </w:docPartBody>
    </w:docPart>
    <w:docPart>
      <w:docPartPr>
        <w:name w:val="E4B7C39A9D714D16B8C09D9D643BB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03866-0B89-4D2C-A985-914F7A5991E1}"/>
      </w:docPartPr>
      <w:docPartBody>
        <w:p w:rsidR="00000000" w:rsidRDefault="00934EFD"/>
      </w:docPartBody>
    </w:docPart>
    <w:docPart>
      <w:docPartPr>
        <w:name w:val="5E30AF1848A540F0A898350978254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CE2C-8C17-4B61-92EF-B2F1B36906E6}"/>
      </w:docPartPr>
      <w:docPartBody>
        <w:p w:rsidR="00000000" w:rsidRDefault="00934EFD"/>
      </w:docPartBody>
    </w:docPart>
    <w:docPart>
      <w:docPartPr>
        <w:name w:val="1520803155984ED1AE6B4008478A3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615D9-C116-4DE8-9442-694C4668BF05}"/>
      </w:docPartPr>
      <w:docPartBody>
        <w:p w:rsidR="00000000" w:rsidRDefault="00934EFD"/>
      </w:docPartBody>
    </w:docPart>
    <w:docPart>
      <w:docPartPr>
        <w:name w:val="DF33366206EB4586BC4AE7796496A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3318-D55F-46AE-B99A-24962903225A}"/>
      </w:docPartPr>
      <w:docPartBody>
        <w:p w:rsidR="00000000" w:rsidRDefault="00934EFD"/>
      </w:docPartBody>
    </w:docPart>
    <w:docPart>
      <w:docPartPr>
        <w:name w:val="3996588101DE40ACA3BB48F5A048A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DB4B8-7A47-40BF-8C89-FEA24BAADE20}"/>
      </w:docPartPr>
      <w:docPartBody>
        <w:p w:rsidR="00000000" w:rsidRDefault="00934EFD"/>
      </w:docPartBody>
    </w:docPart>
    <w:docPart>
      <w:docPartPr>
        <w:name w:val="E10F958E2A4C47109E81DDEB3CEB5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E6463-1371-4974-8BD5-C7CBBE69BF3E}"/>
      </w:docPartPr>
      <w:docPartBody>
        <w:p w:rsidR="00000000" w:rsidRDefault="00934EFD"/>
      </w:docPartBody>
    </w:docPart>
    <w:docPart>
      <w:docPartPr>
        <w:name w:val="A92319D54AC943499D32F38BC1DDC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20E7-E25D-45EF-9DA7-C9D49300E52D}"/>
      </w:docPartPr>
      <w:docPartBody>
        <w:p w:rsidR="00000000" w:rsidRDefault="00934EFD"/>
      </w:docPartBody>
    </w:docPart>
    <w:docPart>
      <w:docPartPr>
        <w:name w:val="89D63F1E74734401B18F519255DE0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0A58-9001-4D83-A295-8F3F1B5396FC}"/>
      </w:docPartPr>
      <w:docPartBody>
        <w:p w:rsidR="00000000" w:rsidRDefault="00934EFD"/>
      </w:docPartBody>
    </w:docPart>
    <w:docPart>
      <w:docPartPr>
        <w:name w:val="6937B52741F24665B7E9104FA4414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E417B-1F28-4A4E-A33D-D0CAB3B8F535}"/>
      </w:docPartPr>
      <w:docPartBody>
        <w:p w:rsidR="00000000" w:rsidRDefault="00934EFD"/>
      </w:docPartBody>
    </w:docPart>
    <w:docPart>
      <w:docPartPr>
        <w:name w:val="A8987C3C75D14D5EB9C7B046CAA6F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09C2-BC74-4487-8B28-B5CB24375832}"/>
      </w:docPartPr>
      <w:docPartBody>
        <w:p w:rsidR="00000000" w:rsidRDefault="00934EFD"/>
      </w:docPartBody>
    </w:docPart>
    <w:docPart>
      <w:docPartPr>
        <w:name w:val="9EBD894C9FBB4FA78DB2ECDAF9B6D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3E4CD-B1FE-4212-8C45-39E820BEF270}"/>
      </w:docPartPr>
      <w:docPartBody>
        <w:p w:rsidR="00000000" w:rsidRDefault="00934EFD"/>
      </w:docPartBody>
    </w:docPart>
    <w:docPart>
      <w:docPartPr>
        <w:name w:val="473874F65B7B438C8291BF8626908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5E6AD-9C99-41D0-9C7F-26FC069E478D}"/>
      </w:docPartPr>
      <w:docPartBody>
        <w:p w:rsidR="00000000" w:rsidRDefault="00934EFD"/>
      </w:docPartBody>
    </w:docPart>
    <w:docPart>
      <w:docPartPr>
        <w:name w:val="0F637B27B0544537A9A6DA831E0F4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896F5-BA28-41B8-AC81-F82C3F9A20B4}"/>
      </w:docPartPr>
      <w:docPartBody>
        <w:p w:rsidR="00000000" w:rsidRDefault="00934EFD"/>
      </w:docPartBody>
    </w:docPart>
    <w:docPart>
      <w:docPartPr>
        <w:name w:val="414A818114FE4DF0ADA3A6561629F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32A67-1C81-4B52-93C2-38AC14B216E9}"/>
      </w:docPartPr>
      <w:docPartBody>
        <w:p w:rsidR="00000000" w:rsidRDefault="00934EFD"/>
      </w:docPartBody>
    </w:docPart>
    <w:docPart>
      <w:docPartPr>
        <w:name w:val="9F264D4728B7427584CC94CEF6F78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180F2-0011-4ABE-8A43-2D21CDA27531}"/>
      </w:docPartPr>
      <w:docPartBody>
        <w:p w:rsidR="00000000" w:rsidRDefault="00934EFD"/>
      </w:docPartBody>
    </w:docPart>
    <w:docPart>
      <w:docPartPr>
        <w:name w:val="699CE21ED6BE4BEA9491D7B9CA0C9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58D8B-4E36-472E-8EE1-0E94DBE1A4A5}"/>
      </w:docPartPr>
      <w:docPartBody>
        <w:p w:rsidR="00000000" w:rsidRDefault="00934EFD"/>
      </w:docPartBody>
    </w:docPart>
    <w:docPart>
      <w:docPartPr>
        <w:name w:val="8D074753F008406A8A9DA17DB7BEF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6494B-2DD6-402A-9BCF-6EF669D5FA0D}"/>
      </w:docPartPr>
      <w:docPartBody>
        <w:p w:rsidR="00000000" w:rsidRDefault="00934EFD"/>
      </w:docPartBody>
    </w:docPart>
    <w:docPart>
      <w:docPartPr>
        <w:name w:val="40D109A3DAAC489D8B03F5C935C42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D65E8-7377-4A1B-B3DB-641F54D2F0E1}"/>
      </w:docPartPr>
      <w:docPartBody>
        <w:p w:rsidR="00000000" w:rsidRDefault="00934EFD"/>
      </w:docPartBody>
    </w:docPart>
    <w:docPart>
      <w:docPartPr>
        <w:name w:val="B91A62B2876C4CC7BADCB8A96B75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A4B1B-4BE4-424A-A488-14CA09931BC7}"/>
      </w:docPartPr>
      <w:docPartBody>
        <w:p w:rsidR="00000000" w:rsidRDefault="00934EFD"/>
      </w:docPartBody>
    </w:docPart>
    <w:docPart>
      <w:docPartPr>
        <w:name w:val="51FE992BD33B4F10BFED7740DEBE8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0E9F5-1861-4B66-8ED1-9047EF40F588}"/>
      </w:docPartPr>
      <w:docPartBody>
        <w:p w:rsidR="00000000" w:rsidRDefault="00934EFD"/>
      </w:docPartBody>
    </w:docPart>
    <w:docPart>
      <w:docPartPr>
        <w:name w:val="2DB7FDA08D6A442D8E1C1A55C0673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F8664-F7F7-4A1C-AA8C-C191E6731F48}"/>
      </w:docPartPr>
      <w:docPartBody>
        <w:p w:rsidR="00000000" w:rsidRDefault="00934EFD"/>
      </w:docPartBody>
    </w:docPart>
    <w:docPart>
      <w:docPartPr>
        <w:name w:val="37C2DCE702C941439B951B84B7585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36439-9168-4954-AAB0-33C0EAAF5BDE}"/>
      </w:docPartPr>
      <w:docPartBody>
        <w:p w:rsidR="00000000" w:rsidRDefault="00934EFD"/>
      </w:docPartBody>
    </w:docPart>
    <w:docPart>
      <w:docPartPr>
        <w:name w:val="03652FA055344989BC33FD6F06A13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0AD9B-67AB-462F-8799-12BE815D880B}"/>
      </w:docPartPr>
      <w:docPartBody>
        <w:p w:rsidR="00000000" w:rsidRDefault="00934EFD"/>
      </w:docPartBody>
    </w:docPart>
    <w:docPart>
      <w:docPartPr>
        <w:name w:val="D0CA418A47334A548D44A26E83694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3FF87-1A5E-4AE2-970B-6DA4F43AB163}"/>
      </w:docPartPr>
      <w:docPartBody>
        <w:p w:rsidR="00000000" w:rsidRDefault="00934EFD"/>
      </w:docPartBody>
    </w:docPart>
    <w:docPart>
      <w:docPartPr>
        <w:name w:val="2DD9925707AE41A5B00FD5A077C78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21656-E9C5-427D-B7D6-F5539D78994F}"/>
      </w:docPartPr>
      <w:docPartBody>
        <w:p w:rsidR="00000000" w:rsidRDefault="00934EFD"/>
      </w:docPartBody>
    </w:docPart>
    <w:docPart>
      <w:docPartPr>
        <w:name w:val="F32FEE72FCE14D2A84CF3F9733A35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E1D7C-0A6A-4E27-BBD4-8AF1BCC9D8AA}"/>
      </w:docPartPr>
      <w:docPartBody>
        <w:p w:rsidR="00000000" w:rsidRDefault="00934EFD"/>
      </w:docPartBody>
    </w:docPart>
    <w:docPart>
      <w:docPartPr>
        <w:name w:val="CD2BAFE945044AFB9D5E7F76E1D30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BF32D-C5D5-4A93-894F-5A5F3B598939}"/>
      </w:docPartPr>
      <w:docPartBody>
        <w:p w:rsidR="00000000" w:rsidRDefault="00934EFD"/>
      </w:docPartBody>
    </w:docPart>
    <w:docPart>
      <w:docPartPr>
        <w:name w:val="7D90D029A3E04A04A22FCD11D12FC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43206-B569-4393-8CD9-3E97E0B6153A}"/>
      </w:docPartPr>
      <w:docPartBody>
        <w:p w:rsidR="00000000" w:rsidRDefault="00934EFD"/>
      </w:docPartBody>
    </w:docPart>
    <w:docPart>
      <w:docPartPr>
        <w:name w:val="7475BE2689C24893992BBFC25374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1307B-EA0E-4A8C-8734-4B14DCDEA019}"/>
      </w:docPartPr>
      <w:docPartBody>
        <w:p w:rsidR="00000000" w:rsidRDefault="00934EFD"/>
      </w:docPartBody>
    </w:docPart>
    <w:docPart>
      <w:docPartPr>
        <w:name w:val="545229D3FC05463D8AD2ABD5A7222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0A9F3-924F-4495-ACCA-71371EA0C71C}"/>
      </w:docPartPr>
      <w:docPartBody>
        <w:p w:rsidR="00000000" w:rsidRDefault="00934EFD"/>
      </w:docPartBody>
    </w:docPart>
    <w:docPart>
      <w:docPartPr>
        <w:name w:val="6586FCCB43FA4C12BA6B21CCF5EFD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0ADDA-AD38-4CE6-9812-E0536892E886}"/>
      </w:docPartPr>
      <w:docPartBody>
        <w:p w:rsidR="00000000" w:rsidRDefault="00934EFD"/>
      </w:docPartBody>
    </w:docPart>
    <w:docPart>
      <w:docPartPr>
        <w:name w:val="EB2B1B994B53489588AEC78D71ABF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2616-FDFF-46BF-9008-6D2B341B42B6}"/>
      </w:docPartPr>
      <w:docPartBody>
        <w:p w:rsidR="00000000" w:rsidRDefault="00934EFD"/>
      </w:docPartBody>
    </w:docPart>
    <w:docPart>
      <w:docPartPr>
        <w:name w:val="75AB98CA622245EB855EC619B3592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5350B-C810-4B04-9758-EB64FD7C2C2C}"/>
      </w:docPartPr>
      <w:docPartBody>
        <w:p w:rsidR="00000000" w:rsidRDefault="00934EFD"/>
      </w:docPartBody>
    </w:docPart>
    <w:docPart>
      <w:docPartPr>
        <w:name w:val="DA92746B17264FC7AD412F292E092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25E59-A22A-4BD2-B5BC-61EA9CA2E269}"/>
      </w:docPartPr>
      <w:docPartBody>
        <w:p w:rsidR="00000000" w:rsidRDefault="00934EFD"/>
      </w:docPartBody>
    </w:docPart>
    <w:docPart>
      <w:docPartPr>
        <w:name w:val="EF807353BD2C4F62AF6926DEC9613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472EE-39AB-4C73-A2BD-6785070733D9}"/>
      </w:docPartPr>
      <w:docPartBody>
        <w:p w:rsidR="00000000" w:rsidRDefault="00934EFD"/>
      </w:docPartBody>
    </w:docPart>
    <w:docPart>
      <w:docPartPr>
        <w:name w:val="AFE6A3A374F34EE79709279A028CD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0F5EE-4FE8-4986-92E6-EF6A0588B1D1}"/>
      </w:docPartPr>
      <w:docPartBody>
        <w:p w:rsidR="00000000" w:rsidRDefault="00934EFD"/>
      </w:docPartBody>
    </w:docPart>
    <w:docPart>
      <w:docPartPr>
        <w:name w:val="92BF0DD03EBA45BFA65DE729107D7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DFB31-856C-40BE-AECB-FE3316D834FC}"/>
      </w:docPartPr>
      <w:docPartBody>
        <w:p w:rsidR="00000000" w:rsidRDefault="00934EFD"/>
      </w:docPartBody>
    </w:docPart>
    <w:docPart>
      <w:docPartPr>
        <w:name w:val="F7E8059AA65D40A793233FEBFEC8E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4556-3FEC-4202-A79A-246079D08030}"/>
      </w:docPartPr>
      <w:docPartBody>
        <w:p w:rsidR="00000000" w:rsidRDefault="00934EFD"/>
      </w:docPartBody>
    </w:docPart>
    <w:docPart>
      <w:docPartPr>
        <w:name w:val="0F90D280E0F141889FA6494782CA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B1F4-F28C-46BB-BAA1-77A96FCA7AC7}"/>
      </w:docPartPr>
      <w:docPartBody>
        <w:p w:rsidR="00000000" w:rsidRDefault="00934EFD"/>
      </w:docPartBody>
    </w:docPart>
    <w:docPart>
      <w:docPartPr>
        <w:name w:val="4923BDEE10AD4664A442B8C6D4D10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F270A-84A7-4595-B9D9-BDEFA77E6C52}"/>
      </w:docPartPr>
      <w:docPartBody>
        <w:p w:rsidR="00000000" w:rsidRDefault="00934EFD"/>
      </w:docPartBody>
    </w:docPart>
    <w:docPart>
      <w:docPartPr>
        <w:name w:val="B3BDEF7CEB7F4E4E90DA42980F6CB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660D4-FA07-4612-91B9-D15DFE46E44A}"/>
      </w:docPartPr>
      <w:docPartBody>
        <w:p w:rsidR="00000000" w:rsidRDefault="00934EFD"/>
      </w:docPartBody>
    </w:docPart>
    <w:docPart>
      <w:docPartPr>
        <w:name w:val="B8E33EDD0B9E4E359485EFA32C273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7DE66-52A3-4263-AE1B-C2DDC420FF7D}"/>
      </w:docPartPr>
      <w:docPartBody>
        <w:p w:rsidR="00000000" w:rsidRDefault="00934EFD"/>
      </w:docPartBody>
    </w:docPart>
    <w:docPart>
      <w:docPartPr>
        <w:name w:val="8813C38E1E334FFEB55537B1E1071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2E432-7F01-4CAF-B139-C4C6B030C968}"/>
      </w:docPartPr>
      <w:docPartBody>
        <w:p w:rsidR="00000000" w:rsidRDefault="00934EFD"/>
      </w:docPartBody>
    </w:docPart>
    <w:docPart>
      <w:docPartPr>
        <w:name w:val="80D497FDF5514229A77F21E57DEE0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B27E-1AA7-4947-8B7B-E5BBAF6F020A}"/>
      </w:docPartPr>
      <w:docPartBody>
        <w:p w:rsidR="00000000" w:rsidRDefault="00934EFD"/>
      </w:docPartBody>
    </w:docPart>
    <w:docPart>
      <w:docPartPr>
        <w:name w:val="8C939EA2BD9F43A5BA6E50169B709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4BB9C-F911-4647-A63F-288FA050158C}"/>
      </w:docPartPr>
      <w:docPartBody>
        <w:p w:rsidR="00000000" w:rsidRDefault="00934EFD"/>
      </w:docPartBody>
    </w:docPart>
    <w:docPart>
      <w:docPartPr>
        <w:name w:val="36B8357A995D41FE85A66BD5A0EA5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B9E6C-AB44-4D2F-9B14-D7C8BF875ED1}"/>
      </w:docPartPr>
      <w:docPartBody>
        <w:p w:rsidR="00000000" w:rsidRDefault="00934EFD"/>
      </w:docPartBody>
    </w:docPart>
    <w:docPart>
      <w:docPartPr>
        <w:name w:val="3A21A97B506A440795B7A2B0D3F10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4E3B7-D1BD-4D4C-A74C-0519720BDFE3}"/>
      </w:docPartPr>
      <w:docPartBody>
        <w:p w:rsidR="00000000" w:rsidRDefault="00934EFD"/>
      </w:docPartBody>
    </w:docPart>
    <w:docPart>
      <w:docPartPr>
        <w:name w:val="A374720EF2F9460384E3D810FCAF4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42FB3-DCDC-43C2-A875-68A9017399F8}"/>
      </w:docPartPr>
      <w:docPartBody>
        <w:p w:rsidR="00000000" w:rsidRDefault="00934EFD"/>
      </w:docPartBody>
    </w:docPart>
    <w:docPart>
      <w:docPartPr>
        <w:name w:val="B490B5AFCB1C4D22A5D02DFCF246B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AAE64-CC5C-4F8C-8975-1B9F26AF5EB4}"/>
      </w:docPartPr>
      <w:docPartBody>
        <w:p w:rsidR="00000000" w:rsidRDefault="00934EFD"/>
      </w:docPartBody>
    </w:docPart>
    <w:docPart>
      <w:docPartPr>
        <w:name w:val="1E570B519F4440418F00A292F4C4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C1771-1229-4286-BBC2-2D83DD38F5F1}"/>
      </w:docPartPr>
      <w:docPartBody>
        <w:p w:rsidR="00000000" w:rsidRDefault="00934EFD"/>
      </w:docPartBody>
    </w:docPart>
    <w:docPart>
      <w:docPartPr>
        <w:name w:val="5EA748CBC5A44C5F999EBAE5B2CE7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6542-FBA0-490F-94A8-8C3E6A47EC2A}"/>
      </w:docPartPr>
      <w:docPartBody>
        <w:p w:rsidR="00000000" w:rsidRDefault="00934EFD"/>
      </w:docPartBody>
    </w:docPart>
    <w:docPart>
      <w:docPartPr>
        <w:name w:val="978CD1CC86DD41BABCC2979E4B20F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721B7-2CE6-4742-9353-AA9B03732117}"/>
      </w:docPartPr>
      <w:docPartBody>
        <w:p w:rsidR="00000000" w:rsidRDefault="00934EFD"/>
      </w:docPartBody>
    </w:docPart>
    <w:docPart>
      <w:docPartPr>
        <w:name w:val="AA039776CA5B43A9B15BAF53B9547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07FD0-06B8-4F59-A889-733775E7A3D7}"/>
      </w:docPartPr>
      <w:docPartBody>
        <w:p w:rsidR="00000000" w:rsidRDefault="00934EFD"/>
      </w:docPartBody>
    </w:docPart>
    <w:docPart>
      <w:docPartPr>
        <w:name w:val="AFEEB11068D144E5B4C1D519FBC1B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CF106-A11E-41E5-98D5-63E5965A7AB9}"/>
      </w:docPartPr>
      <w:docPartBody>
        <w:p w:rsidR="00000000" w:rsidRDefault="00934EFD"/>
      </w:docPartBody>
    </w:docPart>
    <w:docPart>
      <w:docPartPr>
        <w:name w:val="A4C74BA5B1F04302BD6A2AA05E212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8254D-79CD-4CBD-91A5-919320EEFC0A}"/>
      </w:docPartPr>
      <w:docPartBody>
        <w:p w:rsidR="00000000" w:rsidRDefault="00934EFD"/>
      </w:docPartBody>
    </w:docPart>
    <w:docPart>
      <w:docPartPr>
        <w:name w:val="C3228F4A85C44C3899A22ED1D7755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87F77-D33B-4125-9E7E-1619D7859474}"/>
      </w:docPartPr>
      <w:docPartBody>
        <w:p w:rsidR="00000000" w:rsidRDefault="00934EFD"/>
      </w:docPartBody>
    </w:docPart>
    <w:docPart>
      <w:docPartPr>
        <w:name w:val="326A9210CF474654A3676D7FDB7D2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E5BA7-0B9A-48B3-A34F-3F5A83480DF1}"/>
      </w:docPartPr>
      <w:docPartBody>
        <w:p w:rsidR="00000000" w:rsidRDefault="00934EFD"/>
      </w:docPartBody>
    </w:docPart>
    <w:docPart>
      <w:docPartPr>
        <w:name w:val="CA0E96F49A5643009B027C1576641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6FB38-2DC0-4372-B53C-87FFAE976740}"/>
      </w:docPartPr>
      <w:docPartBody>
        <w:p w:rsidR="00000000" w:rsidRDefault="00934EFD"/>
      </w:docPartBody>
    </w:docPart>
    <w:docPart>
      <w:docPartPr>
        <w:name w:val="E25788BDD104407F90080C8DE1647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33A1-4538-4479-8DA3-BB3DE6A5B787}"/>
      </w:docPartPr>
      <w:docPartBody>
        <w:p w:rsidR="00000000" w:rsidRDefault="00934EFD"/>
      </w:docPartBody>
    </w:docPart>
    <w:docPart>
      <w:docPartPr>
        <w:name w:val="E18B2EF2E9E7466084B56968899CA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3B814-CCB8-4C78-82D1-E47216F28BC6}"/>
      </w:docPartPr>
      <w:docPartBody>
        <w:p w:rsidR="00000000" w:rsidRDefault="00934EFD"/>
      </w:docPartBody>
    </w:docPart>
    <w:docPart>
      <w:docPartPr>
        <w:name w:val="D6248379982346BD986AD187A69D4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B87D-F234-4237-A418-A7C70ADF0076}"/>
      </w:docPartPr>
      <w:docPartBody>
        <w:p w:rsidR="00000000" w:rsidRDefault="00934EFD"/>
      </w:docPartBody>
    </w:docPart>
    <w:docPart>
      <w:docPartPr>
        <w:name w:val="44A8E77B937E4B5C915EBD72C56C7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47A3-5C7A-4B88-8C1B-6C44C1B5E84E}"/>
      </w:docPartPr>
      <w:docPartBody>
        <w:p w:rsidR="00000000" w:rsidRDefault="00934EFD"/>
      </w:docPartBody>
    </w:docPart>
    <w:docPart>
      <w:docPartPr>
        <w:name w:val="B362263FCAE34EAF835C701B907DA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EB185-C196-4586-A093-E2748F69663C}"/>
      </w:docPartPr>
      <w:docPartBody>
        <w:p w:rsidR="00000000" w:rsidRDefault="00934EFD"/>
      </w:docPartBody>
    </w:docPart>
    <w:docPart>
      <w:docPartPr>
        <w:name w:val="62DC0270107A42DBA558300616422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C944C-4269-4577-AC7D-C0B7A06192A5}"/>
      </w:docPartPr>
      <w:docPartBody>
        <w:p w:rsidR="00000000" w:rsidRDefault="00934EFD"/>
      </w:docPartBody>
    </w:docPart>
    <w:docPart>
      <w:docPartPr>
        <w:name w:val="A48BDF80FF384917887440082A5F5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2C578-90AE-4BB5-8E63-8A0027F9B121}"/>
      </w:docPartPr>
      <w:docPartBody>
        <w:p w:rsidR="00000000" w:rsidRDefault="00934EFD"/>
      </w:docPartBody>
    </w:docPart>
    <w:docPart>
      <w:docPartPr>
        <w:name w:val="91CB10B45AAF485DBFB170FE0E3C9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CC0BC-8FB0-4341-9B06-028D2AD6EE08}"/>
      </w:docPartPr>
      <w:docPartBody>
        <w:p w:rsidR="00000000" w:rsidRDefault="00934EFD"/>
      </w:docPartBody>
    </w:docPart>
    <w:docPart>
      <w:docPartPr>
        <w:name w:val="BD99FF1D26104353A69E40A47EDF3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D1319-F040-4A1E-8EAC-7B93174203C4}"/>
      </w:docPartPr>
      <w:docPartBody>
        <w:p w:rsidR="00000000" w:rsidRDefault="00934EFD"/>
      </w:docPartBody>
    </w:docPart>
    <w:docPart>
      <w:docPartPr>
        <w:name w:val="FB2A92F8CB4A4F4DA210169F14409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5B0-42AD-44B2-A15E-18F651DB9405}"/>
      </w:docPartPr>
      <w:docPartBody>
        <w:p w:rsidR="00000000" w:rsidRDefault="00934EFD"/>
      </w:docPartBody>
    </w:docPart>
    <w:docPart>
      <w:docPartPr>
        <w:name w:val="5966EC17E7AC4C01BE3CDF7704446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5CBA7-0AF1-4222-BF8E-328860935313}"/>
      </w:docPartPr>
      <w:docPartBody>
        <w:p w:rsidR="00000000" w:rsidRDefault="00934EFD"/>
      </w:docPartBody>
    </w:docPart>
    <w:docPart>
      <w:docPartPr>
        <w:name w:val="0E096EE804C64B9289BDBBD9DE09F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6D7C4-7381-4A91-BAE6-0BF4CD6DE6C5}"/>
      </w:docPartPr>
      <w:docPartBody>
        <w:p w:rsidR="00000000" w:rsidRDefault="00934EFD"/>
      </w:docPartBody>
    </w:docPart>
    <w:docPart>
      <w:docPartPr>
        <w:name w:val="4703FF1684FF4458AF49200D7CC94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CD16D-6F56-4C3E-82A2-F6C94D71DA81}"/>
      </w:docPartPr>
      <w:docPartBody>
        <w:p w:rsidR="00000000" w:rsidRDefault="00934EFD"/>
      </w:docPartBody>
    </w:docPart>
    <w:docPart>
      <w:docPartPr>
        <w:name w:val="68839EDE83344D5A9B8ACA40CD1FE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2E7C8-C5E8-484A-8C3A-9E1E27AFFA81}"/>
      </w:docPartPr>
      <w:docPartBody>
        <w:p w:rsidR="00000000" w:rsidRDefault="00934EFD"/>
      </w:docPartBody>
    </w:docPart>
    <w:docPart>
      <w:docPartPr>
        <w:name w:val="7F4125B56C3F4060802EFBE0E606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A608-B50A-420B-8B4D-67D21FBCB663}"/>
      </w:docPartPr>
      <w:docPartBody>
        <w:p w:rsidR="00000000" w:rsidRDefault="00934EFD"/>
      </w:docPartBody>
    </w:docPart>
    <w:docPart>
      <w:docPartPr>
        <w:name w:val="4742FD6EA00641CDA7FBB807BBFE9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1B90-E6B6-40A9-A026-0EACA36A7E2C}"/>
      </w:docPartPr>
      <w:docPartBody>
        <w:p w:rsidR="00000000" w:rsidRDefault="00934EFD"/>
      </w:docPartBody>
    </w:docPart>
    <w:docPart>
      <w:docPartPr>
        <w:name w:val="F0AEB7DF8CB64E7DAD92A652C3E71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C0481-04CD-4625-ABBE-38B365041479}"/>
      </w:docPartPr>
      <w:docPartBody>
        <w:p w:rsidR="00000000" w:rsidRDefault="00934EFD"/>
      </w:docPartBody>
    </w:docPart>
    <w:docPart>
      <w:docPartPr>
        <w:name w:val="78FA15B57B98423D82C9899E86576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4152F-588E-41D4-A6CF-57984BD9AC43}"/>
      </w:docPartPr>
      <w:docPartBody>
        <w:p w:rsidR="00000000" w:rsidRDefault="00934EFD"/>
      </w:docPartBody>
    </w:docPart>
    <w:docPart>
      <w:docPartPr>
        <w:name w:val="A23AE1E97E5840139997B7AF03B18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BB3E4-BA03-47CD-9472-931530A6E262}"/>
      </w:docPartPr>
      <w:docPartBody>
        <w:p w:rsidR="00000000" w:rsidRDefault="00934EFD"/>
      </w:docPartBody>
    </w:docPart>
    <w:docPart>
      <w:docPartPr>
        <w:name w:val="C177131F40C14AC3AAAF120E5A957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BAE-5BB8-40BA-BE72-72E88FB48F2A}"/>
      </w:docPartPr>
      <w:docPartBody>
        <w:p w:rsidR="00000000" w:rsidRDefault="00934EFD"/>
      </w:docPartBody>
    </w:docPart>
    <w:docPart>
      <w:docPartPr>
        <w:name w:val="F721FEFC805D4FC592193CACCF1D9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C6874-81E6-4546-816B-0D6DFAC52F6B}"/>
      </w:docPartPr>
      <w:docPartBody>
        <w:p w:rsidR="00000000" w:rsidRDefault="00934EFD"/>
      </w:docPartBody>
    </w:docPart>
    <w:docPart>
      <w:docPartPr>
        <w:name w:val="08D13F77B6954C94A3DD81279F4D4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C322C-2A5C-4436-9AC1-1FBB6D80834D}"/>
      </w:docPartPr>
      <w:docPartBody>
        <w:p w:rsidR="00000000" w:rsidRDefault="00934EFD"/>
      </w:docPartBody>
    </w:docPart>
    <w:docPart>
      <w:docPartPr>
        <w:name w:val="A1F706821CB647D7822E7BCABF1EC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F1195-86F2-4FD6-8DBF-D867998086CD}"/>
      </w:docPartPr>
      <w:docPartBody>
        <w:p w:rsidR="00000000" w:rsidRDefault="00934EFD"/>
      </w:docPartBody>
    </w:docPart>
    <w:docPart>
      <w:docPartPr>
        <w:name w:val="CA18D572E6074350A50E1EE6D7121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6A2C7-B63B-4D5B-9FD3-23ABB643817C}"/>
      </w:docPartPr>
      <w:docPartBody>
        <w:p w:rsidR="00000000" w:rsidRDefault="00934EFD"/>
      </w:docPartBody>
    </w:docPart>
    <w:docPart>
      <w:docPartPr>
        <w:name w:val="31C20069273D493C89BE11904F62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6D2F3-511E-4F67-92C8-0D49941D4D99}"/>
      </w:docPartPr>
      <w:docPartBody>
        <w:p w:rsidR="00000000" w:rsidRDefault="00934EFD"/>
      </w:docPartBody>
    </w:docPart>
    <w:docPart>
      <w:docPartPr>
        <w:name w:val="0ED9414AAFB042F692726EE7217BD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9FD87-C648-4535-A148-8CEE5E8B7757}"/>
      </w:docPartPr>
      <w:docPartBody>
        <w:p w:rsidR="00000000" w:rsidRDefault="00934EFD"/>
      </w:docPartBody>
    </w:docPart>
    <w:docPart>
      <w:docPartPr>
        <w:name w:val="3E80374781EB46E0B6E5A6F0BDCA0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80B19-338E-48AF-AC42-A01C58CD8098}"/>
      </w:docPartPr>
      <w:docPartBody>
        <w:p w:rsidR="00000000" w:rsidRDefault="00934EFD"/>
      </w:docPartBody>
    </w:docPart>
    <w:docPart>
      <w:docPartPr>
        <w:name w:val="D29665E665C6414C96EDEA520AAC0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CD34D-C69B-4C34-B404-0165E282C843}"/>
      </w:docPartPr>
      <w:docPartBody>
        <w:p w:rsidR="00000000" w:rsidRDefault="00934EFD"/>
      </w:docPartBody>
    </w:docPart>
    <w:docPart>
      <w:docPartPr>
        <w:name w:val="D32511A27E004754B0AB4333EB737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65144-6414-430C-B17E-3BC7C4FEA6CC}"/>
      </w:docPartPr>
      <w:docPartBody>
        <w:p w:rsidR="00000000" w:rsidRDefault="00934EFD"/>
      </w:docPartBody>
    </w:docPart>
    <w:docPart>
      <w:docPartPr>
        <w:name w:val="87EFB2E00BF948F0B44ADA932A966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1760E-3FBF-41E5-8CC8-774F6EFD2E55}"/>
      </w:docPartPr>
      <w:docPartBody>
        <w:p w:rsidR="00000000" w:rsidRDefault="00934EFD"/>
      </w:docPartBody>
    </w:docPart>
    <w:docPart>
      <w:docPartPr>
        <w:name w:val="2EF12D1BE3564CAEBE54A2D4E1B48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0F652-5954-42D2-8729-4B6D7D9FBD49}"/>
      </w:docPartPr>
      <w:docPartBody>
        <w:p w:rsidR="00000000" w:rsidRDefault="00934EFD"/>
      </w:docPartBody>
    </w:docPart>
    <w:docPart>
      <w:docPartPr>
        <w:name w:val="5DDA674F0612415596D8F92D12832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8D2C-12D7-4B4F-8BCB-19EC63856985}"/>
      </w:docPartPr>
      <w:docPartBody>
        <w:p w:rsidR="00000000" w:rsidRDefault="00934EFD"/>
      </w:docPartBody>
    </w:docPart>
    <w:docPart>
      <w:docPartPr>
        <w:name w:val="B2359DB9DD044BABA9082B78D8B80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DE79-9907-4286-9454-1B2687414EC1}"/>
      </w:docPartPr>
      <w:docPartBody>
        <w:p w:rsidR="00000000" w:rsidRDefault="00934EFD"/>
      </w:docPartBody>
    </w:docPart>
    <w:docPart>
      <w:docPartPr>
        <w:name w:val="7E460C6F56A247E9921FFC5AF8C3B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79090-C9C2-4CE8-9954-7370BE1AF6F1}"/>
      </w:docPartPr>
      <w:docPartBody>
        <w:p w:rsidR="00000000" w:rsidRDefault="00934EFD"/>
      </w:docPartBody>
    </w:docPart>
    <w:docPart>
      <w:docPartPr>
        <w:name w:val="3AC9156DE729402E96571420050E3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C3C5A-A256-4376-9184-9EEA47CB440C}"/>
      </w:docPartPr>
      <w:docPartBody>
        <w:p w:rsidR="00000000" w:rsidRDefault="00934EFD"/>
      </w:docPartBody>
    </w:docPart>
    <w:docPart>
      <w:docPartPr>
        <w:name w:val="5F6CB7FD6ECD46769173554FE7CF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E64A-F645-41D5-83B6-E5487AC0267F}"/>
      </w:docPartPr>
      <w:docPartBody>
        <w:p w:rsidR="00000000" w:rsidRDefault="00934EFD"/>
      </w:docPartBody>
    </w:docPart>
    <w:docPart>
      <w:docPartPr>
        <w:name w:val="917F4AE811A4486FA7A6647EDBB68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91743-8C2A-43D9-BFB9-7864491B0934}"/>
      </w:docPartPr>
      <w:docPartBody>
        <w:p w:rsidR="00000000" w:rsidRDefault="00934EFD"/>
      </w:docPartBody>
    </w:docPart>
    <w:docPart>
      <w:docPartPr>
        <w:name w:val="5D93F736EB834B53861EC4FA7A30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83DE-0BF9-4318-95E3-756BEEB059A3}"/>
      </w:docPartPr>
      <w:docPartBody>
        <w:p w:rsidR="00000000" w:rsidRDefault="00934EFD"/>
      </w:docPartBody>
    </w:docPart>
    <w:docPart>
      <w:docPartPr>
        <w:name w:val="AE46542E9ADD4E558F56A47F8746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6AC01-9F66-44D5-971B-05E93DEF3B7B}"/>
      </w:docPartPr>
      <w:docPartBody>
        <w:p w:rsidR="00000000" w:rsidRDefault="00934EFD"/>
      </w:docPartBody>
    </w:docPart>
    <w:docPart>
      <w:docPartPr>
        <w:name w:val="34B19A358B204387A4B5492292BAB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2411F-D937-499D-8319-4E6C04440B3B}"/>
      </w:docPartPr>
      <w:docPartBody>
        <w:p w:rsidR="00000000" w:rsidRDefault="00934EFD"/>
      </w:docPartBody>
    </w:docPart>
    <w:docPart>
      <w:docPartPr>
        <w:name w:val="E16FDA2C6D464CFE951027576FB76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779D3-CF9C-4E73-8E78-6D9AEC2DE3B1}"/>
      </w:docPartPr>
      <w:docPartBody>
        <w:p w:rsidR="00000000" w:rsidRDefault="00934EFD"/>
      </w:docPartBody>
    </w:docPart>
    <w:docPart>
      <w:docPartPr>
        <w:name w:val="B056538BE95749CDA8B99A5E66E6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84D9F-4E54-41FE-B32D-1F3A37739398}"/>
      </w:docPartPr>
      <w:docPartBody>
        <w:p w:rsidR="00000000" w:rsidRDefault="00934EFD"/>
      </w:docPartBody>
    </w:docPart>
    <w:docPart>
      <w:docPartPr>
        <w:name w:val="39B3D1F243D845139AF511366339C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36C19-9069-4CB9-B026-2C92500FDDAC}"/>
      </w:docPartPr>
      <w:docPartBody>
        <w:p w:rsidR="00000000" w:rsidRDefault="00934EFD"/>
      </w:docPartBody>
    </w:docPart>
    <w:docPart>
      <w:docPartPr>
        <w:name w:val="AEC18840DCA54A14879C207ACADF7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2A6EA-038F-44D9-956E-09F761A3FAD7}"/>
      </w:docPartPr>
      <w:docPartBody>
        <w:p w:rsidR="00000000" w:rsidRDefault="00934EFD"/>
      </w:docPartBody>
    </w:docPart>
    <w:docPart>
      <w:docPartPr>
        <w:name w:val="C78DAD0EEC91460194FD56DF49C1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B9AB0-8461-4C07-86C5-73037AC4D3FC}"/>
      </w:docPartPr>
      <w:docPartBody>
        <w:p w:rsidR="00000000" w:rsidRDefault="00934EFD"/>
      </w:docPartBody>
    </w:docPart>
    <w:docPart>
      <w:docPartPr>
        <w:name w:val="29A50B64E84A42519C4B97D36171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C7DAD-C53F-4007-9DB5-14137287D7E4}"/>
      </w:docPartPr>
      <w:docPartBody>
        <w:p w:rsidR="00000000" w:rsidRDefault="00934EFD"/>
      </w:docPartBody>
    </w:docPart>
    <w:docPart>
      <w:docPartPr>
        <w:name w:val="DF857B9F42E942FBB053F023E3995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12279-1B7E-4E5B-ACD3-058C482B5BE8}"/>
      </w:docPartPr>
      <w:docPartBody>
        <w:p w:rsidR="00000000" w:rsidRDefault="00934EFD"/>
      </w:docPartBody>
    </w:docPart>
    <w:docPart>
      <w:docPartPr>
        <w:name w:val="372BCDC9A3144E2F93B6C317AA817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1066-D88E-497E-8146-75794C0B7FD3}"/>
      </w:docPartPr>
      <w:docPartBody>
        <w:p w:rsidR="00000000" w:rsidRDefault="00934EFD"/>
      </w:docPartBody>
    </w:docPart>
    <w:docPart>
      <w:docPartPr>
        <w:name w:val="BC5B79D0AE674479BCF1643464149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0B3B-9403-4BC2-940F-F30D8CF25F32}"/>
      </w:docPartPr>
      <w:docPartBody>
        <w:p w:rsidR="00000000" w:rsidRDefault="00934EFD"/>
      </w:docPartBody>
    </w:docPart>
    <w:docPart>
      <w:docPartPr>
        <w:name w:val="C6EFC642C3BD4344AD6FEC9DDDE37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41C50-756F-4516-9694-92E9DBF803DB}"/>
      </w:docPartPr>
      <w:docPartBody>
        <w:p w:rsidR="00000000" w:rsidRDefault="00934EFD"/>
      </w:docPartBody>
    </w:docPart>
    <w:docPart>
      <w:docPartPr>
        <w:name w:val="9D9747D4B81C4606A1E28EDE49D35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0855C-5471-4D5A-8053-8304462513E6}"/>
      </w:docPartPr>
      <w:docPartBody>
        <w:p w:rsidR="00000000" w:rsidRDefault="00934EFD"/>
      </w:docPartBody>
    </w:docPart>
    <w:docPart>
      <w:docPartPr>
        <w:name w:val="80C296620BD14D008CE66FC418E91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81550-A96E-4A6C-B473-EF375A6A443D}"/>
      </w:docPartPr>
      <w:docPartBody>
        <w:p w:rsidR="00000000" w:rsidRDefault="00934EFD"/>
      </w:docPartBody>
    </w:docPart>
    <w:docPart>
      <w:docPartPr>
        <w:name w:val="40643676DB84410A997C0BFB9DE21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8F2C-EDD1-4F17-8474-621CB1FA594E}"/>
      </w:docPartPr>
      <w:docPartBody>
        <w:p w:rsidR="00000000" w:rsidRDefault="00934EFD"/>
      </w:docPartBody>
    </w:docPart>
    <w:docPart>
      <w:docPartPr>
        <w:name w:val="73E4074C758C4EDB8CF8E4B8736B2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952B-ED05-4718-BFF2-D3262F4E2D10}"/>
      </w:docPartPr>
      <w:docPartBody>
        <w:p w:rsidR="00000000" w:rsidRDefault="00934EFD"/>
      </w:docPartBody>
    </w:docPart>
    <w:docPart>
      <w:docPartPr>
        <w:name w:val="1AA54E42B6D64ED59E3B91F35E936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1702F-7CCB-407E-8B4B-999170D6D6C4}"/>
      </w:docPartPr>
      <w:docPartBody>
        <w:p w:rsidR="00000000" w:rsidRDefault="00934EFD"/>
      </w:docPartBody>
    </w:docPart>
    <w:docPart>
      <w:docPartPr>
        <w:name w:val="B642C174F280480F9794E2D242B1A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F558C-F878-4CE3-A897-27FE687F2B4A}"/>
      </w:docPartPr>
      <w:docPartBody>
        <w:p w:rsidR="00000000" w:rsidRDefault="00934EFD"/>
      </w:docPartBody>
    </w:docPart>
    <w:docPart>
      <w:docPartPr>
        <w:name w:val="C2B3CF91FEF5485ABFC1EA07EF798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B3318-1C97-426E-9058-502CE64A3A11}"/>
      </w:docPartPr>
      <w:docPartBody>
        <w:p w:rsidR="00000000" w:rsidRDefault="00934EFD"/>
      </w:docPartBody>
    </w:docPart>
    <w:docPart>
      <w:docPartPr>
        <w:name w:val="60C3B708233546658F399293D2D15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535-5329-4529-85DB-B447C24A5B53}"/>
      </w:docPartPr>
      <w:docPartBody>
        <w:p w:rsidR="00000000" w:rsidRDefault="00934EFD"/>
      </w:docPartBody>
    </w:docPart>
    <w:docPart>
      <w:docPartPr>
        <w:name w:val="7A5B879DC2DE47B6A1A531BC7678D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C8AF7-CB3B-40C2-9789-E008DC35B5D3}"/>
      </w:docPartPr>
      <w:docPartBody>
        <w:p w:rsidR="00000000" w:rsidRDefault="00934EFD"/>
      </w:docPartBody>
    </w:docPart>
    <w:docPart>
      <w:docPartPr>
        <w:name w:val="EFAFAA1F5E64433EB5816356A0EE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4402E-D085-43CD-9C6F-7E34982985B3}"/>
      </w:docPartPr>
      <w:docPartBody>
        <w:p w:rsidR="00000000" w:rsidRDefault="00934EFD"/>
      </w:docPartBody>
    </w:docPart>
    <w:docPart>
      <w:docPartPr>
        <w:name w:val="0AC358ED19FA4934BB595DDBF3DD0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25ACD-3FFF-43A9-A034-66C8217B912D}"/>
      </w:docPartPr>
      <w:docPartBody>
        <w:p w:rsidR="00000000" w:rsidRDefault="00934EFD"/>
      </w:docPartBody>
    </w:docPart>
    <w:docPart>
      <w:docPartPr>
        <w:name w:val="9059A85D58E14A41BE47F5BFFF6C6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84854-A23C-4010-984B-EE219B19037F}"/>
      </w:docPartPr>
      <w:docPartBody>
        <w:p w:rsidR="00000000" w:rsidRDefault="00934EFD"/>
      </w:docPartBody>
    </w:docPart>
    <w:docPart>
      <w:docPartPr>
        <w:name w:val="3FCB2DD00D574486B7295F48BE19B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11F7C-D330-4D42-A70A-27FB3C716E0B}"/>
      </w:docPartPr>
      <w:docPartBody>
        <w:p w:rsidR="00000000" w:rsidRDefault="00934EFD"/>
      </w:docPartBody>
    </w:docPart>
    <w:docPart>
      <w:docPartPr>
        <w:name w:val="7EF114825EED41C798393BCF01D3B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5DD12-57DC-408D-AB2C-6595E4A439DD}"/>
      </w:docPartPr>
      <w:docPartBody>
        <w:p w:rsidR="00000000" w:rsidRDefault="00934EFD"/>
      </w:docPartBody>
    </w:docPart>
    <w:docPart>
      <w:docPartPr>
        <w:name w:val="4E0B9B3CE7D94BA091AA5678AFC7E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92070-33B2-4330-97BB-97C5993A9A2A}"/>
      </w:docPartPr>
      <w:docPartBody>
        <w:p w:rsidR="00000000" w:rsidRDefault="00934EFD"/>
      </w:docPartBody>
    </w:docPart>
    <w:docPart>
      <w:docPartPr>
        <w:name w:val="A9D5333463FF485680957B7D74AD8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2AA2A-8449-4566-8A7D-1ED5C11400DB}"/>
      </w:docPartPr>
      <w:docPartBody>
        <w:p w:rsidR="00000000" w:rsidRDefault="00934EFD"/>
      </w:docPartBody>
    </w:docPart>
    <w:docPart>
      <w:docPartPr>
        <w:name w:val="AA126062D4664BD382E45DAF37F6C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3391D-2BEC-43E9-84FD-5328331B8F8B}"/>
      </w:docPartPr>
      <w:docPartBody>
        <w:p w:rsidR="00000000" w:rsidRDefault="00934EFD"/>
      </w:docPartBody>
    </w:docPart>
    <w:docPart>
      <w:docPartPr>
        <w:name w:val="A0CB6F92D3AE4BAEB006D0BBC48C0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18B7D-1DBE-412D-B213-CD63FA582CE9}"/>
      </w:docPartPr>
      <w:docPartBody>
        <w:p w:rsidR="00000000" w:rsidRDefault="00934EFD"/>
      </w:docPartBody>
    </w:docPart>
    <w:docPart>
      <w:docPartPr>
        <w:name w:val="FAE8FF15C4D84D1290B3B71A4A15C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7D3CB-EFA6-4EF3-9580-B35C9C710F50}"/>
      </w:docPartPr>
      <w:docPartBody>
        <w:p w:rsidR="00000000" w:rsidRDefault="00616923" w:rsidP="00616923">
          <w:pPr>
            <w:pStyle w:val="FAE8FF15C4D84D1290B3B71A4A15C383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EF65E5FBDA4D8DB8C687DD50911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0540-CDC6-494A-96E7-94CADACAF41E}"/>
      </w:docPartPr>
      <w:docPartBody>
        <w:p w:rsidR="00000000" w:rsidRDefault="00616923" w:rsidP="00616923">
          <w:pPr>
            <w:pStyle w:val="88EF65E5FBDA4D8DB8C687DD50911C60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CFAB437D49ED4A32B59D7278FCC37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A2221-9B83-4E20-9DA8-DDE72218DAAB}"/>
      </w:docPartPr>
      <w:docPartBody>
        <w:p w:rsidR="00000000" w:rsidRDefault="00616923" w:rsidP="00616923">
          <w:pPr>
            <w:pStyle w:val="CFAB437D49ED4A32B59D7278FCC374F0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5A4598BAB34549F48B661616EE3EA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3A430-2DAC-4844-8D5F-2482A5743A9D}"/>
      </w:docPartPr>
      <w:docPartBody>
        <w:p w:rsidR="00000000" w:rsidRDefault="00616923" w:rsidP="00616923">
          <w:pPr>
            <w:pStyle w:val="5A4598BAB34549F48B661616EE3EA62D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DD41D09034EA4BF0A7D0F9B044155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90120-F1A5-4376-82A5-C705511C87FF}"/>
      </w:docPartPr>
      <w:docPartBody>
        <w:p w:rsidR="00000000" w:rsidRDefault="00616923" w:rsidP="00616923">
          <w:pPr>
            <w:pStyle w:val="DD41D09034EA4BF0A7D0F9B044155EDA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E3F2CFCAFE454D878E8296EB97EA5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8146C-BF67-43F2-BDE5-A348175CFAF2}"/>
      </w:docPartPr>
      <w:docPartBody>
        <w:p w:rsidR="00000000" w:rsidRDefault="00616923" w:rsidP="00616923">
          <w:pPr>
            <w:pStyle w:val="E3F2CFCAFE454D878E8296EB97EA5116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AC3F113F29554059816063C6F36E2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60706-FA3A-47CA-96E8-01D0C09C10DC}"/>
      </w:docPartPr>
      <w:docPartBody>
        <w:p w:rsidR="00000000" w:rsidRDefault="00616923" w:rsidP="00616923">
          <w:pPr>
            <w:pStyle w:val="AC3F113F29554059816063C6F36E2F36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9D46708BD97B4EAC9B170BCAC7B8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9601-EE45-44F9-949B-68E889ACEF71}"/>
      </w:docPartPr>
      <w:docPartBody>
        <w:p w:rsidR="00000000" w:rsidRDefault="00616923" w:rsidP="00616923">
          <w:pPr>
            <w:pStyle w:val="9D46708BD97B4EAC9B170BCAC7B80E58"/>
          </w:pPr>
          <w:r w:rsidRPr="000640E3">
            <w:rPr>
              <w:rStyle w:val="PlaceholderText"/>
            </w:rPr>
            <w:t>Year</w:t>
          </w:r>
        </w:p>
      </w:docPartBody>
    </w:docPart>
    <w:docPart>
      <w:docPartPr>
        <w:name w:val="5D66EF5E94214A708F5FC39AE23DD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FE1EE-C66C-4628-9713-2E98DA9142F9}"/>
      </w:docPartPr>
      <w:docPartBody>
        <w:p w:rsidR="00000000" w:rsidRDefault="00934EFD"/>
      </w:docPartBody>
    </w:docPart>
    <w:docPart>
      <w:docPartPr>
        <w:name w:val="D50F0F92489B42B6B299155C97C2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9DFF3-9C58-453F-9BCA-2FB77570279B}"/>
      </w:docPartPr>
      <w:docPartBody>
        <w:p w:rsidR="00000000" w:rsidRDefault="00934EFD"/>
      </w:docPartBody>
    </w:docPart>
    <w:docPart>
      <w:docPartPr>
        <w:name w:val="F05913339DB546B89D468192DDB5C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35677-1A0B-4A2B-93C3-18A7B43FB194}"/>
      </w:docPartPr>
      <w:docPartBody>
        <w:p w:rsidR="00000000" w:rsidRDefault="00934EFD"/>
      </w:docPartBody>
    </w:docPart>
    <w:docPart>
      <w:docPartPr>
        <w:name w:val="CCA76FC1346245F7A495C88912258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705B8-22B1-48E8-9C92-C43658AA7965}"/>
      </w:docPartPr>
      <w:docPartBody>
        <w:p w:rsidR="00000000" w:rsidRDefault="00934EFD"/>
      </w:docPartBody>
    </w:docPart>
    <w:docPart>
      <w:docPartPr>
        <w:name w:val="37689AFB507942448734929202CBC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B976-B026-45E1-9619-A1C2E2ED071B}"/>
      </w:docPartPr>
      <w:docPartBody>
        <w:p w:rsidR="00000000" w:rsidRDefault="00934EFD"/>
      </w:docPartBody>
    </w:docPart>
    <w:docPart>
      <w:docPartPr>
        <w:name w:val="C8288C0F95744E2AB23BB6E7D2D92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ADCB8-5895-4D3F-83CD-C7B63C20AA5D}"/>
      </w:docPartPr>
      <w:docPartBody>
        <w:p w:rsidR="00000000" w:rsidRDefault="00934EFD"/>
      </w:docPartBody>
    </w:docPart>
    <w:docPart>
      <w:docPartPr>
        <w:name w:val="5DBF28C47AB240BAA4B39EFF9B363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AD8FB-5124-4C62-B922-C7562FB1720C}"/>
      </w:docPartPr>
      <w:docPartBody>
        <w:p w:rsidR="00000000" w:rsidRDefault="00934EFD"/>
      </w:docPartBody>
    </w:docPart>
    <w:docPart>
      <w:docPartPr>
        <w:name w:val="3B1C63997DAC47CBA8DC96B5ED4D0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CB42-0194-4854-8BA1-54EC5C9A8742}"/>
      </w:docPartPr>
      <w:docPartBody>
        <w:p w:rsidR="00000000" w:rsidRDefault="00934EFD"/>
      </w:docPartBody>
    </w:docPart>
    <w:docPart>
      <w:docPartPr>
        <w:name w:val="588E8B82FA83418CA4B2CA8F4D821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C68FD-5231-4E85-92FC-736C5407751A}"/>
      </w:docPartPr>
      <w:docPartBody>
        <w:p w:rsidR="00000000" w:rsidRDefault="00934EFD"/>
      </w:docPartBody>
    </w:docPart>
    <w:docPart>
      <w:docPartPr>
        <w:name w:val="6264CFAA616F4BBB864C0853EF815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6EC8F-0353-414F-92CE-DEBF65B6D952}"/>
      </w:docPartPr>
      <w:docPartBody>
        <w:p w:rsidR="00000000" w:rsidRDefault="00934EFD"/>
      </w:docPartBody>
    </w:docPart>
    <w:docPart>
      <w:docPartPr>
        <w:name w:val="8F95A90F710D49718AF336CEAC80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7F174-DEF0-48D4-BAEE-7EE1C48CA83A}"/>
      </w:docPartPr>
      <w:docPartBody>
        <w:p w:rsidR="00000000" w:rsidRDefault="00934EFD"/>
      </w:docPartBody>
    </w:docPart>
    <w:docPart>
      <w:docPartPr>
        <w:name w:val="7693A71F323C4773976444485BA70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B9E58-9C70-4476-A220-80E6A1C42B98}"/>
      </w:docPartPr>
      <w:docPartBody>
        <w:p w:rsidR="00000000" w:rsidRDefault="00934EFD"/>
      </w:docPartBody>
    </w:docPart>
    <w:docPart>
      <w:docPartPr>
        <w:name w:val="84203A21EAA94ED98A0C2A9B3B6B0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D2578-6CEC-45C2-BD56-16F2D8FFCB25}"/>
      </w:docPartPr>
      <w:docPartBody>
        <w:p w:rsidR="00000000" w:rsidRDefault="00934EFD"/>
      </w:docPartBody>
    </w:docPart>
    <w:docPart>
      <w:docPartPr>
        <w:name w:val="99757E3B6F32476EA15882ECFC49F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16C5C-0ED3-4FE7-8826-C8E27FAF1750}"/>
      </w:docPartPr>
      <w:docPartBody>
        <w:p w:rsidR="00000000" w:rsidRDefault="00934EFD"/>
      </w:docPartBody>
    </w:docPart>
    <w:docPart>
      <w:docPartPr>
        <w:name w:val="7ECEB518AC97437F99E3382CAEB16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EE4AD-1994-4589-8139-02CB7C3C389E}"/>
      </w:docPartPr>
      <w:docPartBody>
        <w:p w:rsidR="00000000" w:rsidRDefault="00934EFD"/>
      </w:docPartBody>
    </w:docPart>
    <w:docPart>
      <w:docPartPr>
        <w:name w:val="118E2DC95052493C904123DA4B9FA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6B92-713B-4663-87F1-3A66BA5E70A1}"/>
      </w:docPartPr>
      <w:docPartBody>
        <w:p w:rsidR="00000000" w:rsidRDefault="00934EFD"/>
      </w:docPartBody>
    </w:docPart>
    <w:docPart>
      <w:docPartPr>
        <w:name w:val="0E1AAD12224B42B3A886EB4DE22DE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0915B-5AED-4A5D-B34C-87A0C0B76CB9}"/>
      </w:docPartPr>
      <w:docPartBody>
        <w:p w:rsidR="00000000" w:rsidRDefault="00934EFD"/>
      </w:docPartBody>
    </w:docPart>
    <w:docPart>
      <w:docPartPr>
        <w:name w:val="991D4953292542C7A8B9073E0238A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F6D50-0F89-4B4C-817B-4B0A265236C3}"/>
      </w:docPartPr>
      <w:docPartBody>
        <w:p w:rsidR="00000000" w:rsidRDefault="00934EFD"/>
      </w:docPartBody>
    </w:docPart>
    <w:docPart>
      <w:docPartPr>
        <w:name w:val="B83FFB820AC843CAADC9095341D04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A3E56-DBAE-4F2E-8C35-E508266AD0E9}"/>
      </w:docPartPr>
      <w:docPartBody>
        <w:p w:rsidR="00000000" w:rsidRDefault="00934EFD"/>
      </w:docPartBody>
    </w:docPart>
    <w:docPart>
      <w:docPartPr>
        <w:name w:val="FD2943241C66481483B88DC170924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F1DAB-824A-4303-BC72-0AE30C5ACE86}"/>
      </w:docPartPr>
      <w:docPartBody>
        <w:p w:rsidR="00000000" w:rsidRDefault="00934EFD"/>
      </w:docPartBody>
    </w:docPart>
    <w:docPart>
      <w:docPartPr>
        <w:name w:val="078955ED27E744E6BD661BBFA8CD9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4A237-A096-450B-9C5B-477B7B07E1AA}"/>
      </w:docPartPr>
      <w:docPartBody>
        <w:p w:rsidR="00000000" w:rsidRDefault="00934EFD"/>
      </w:docPartBody>
    </w:docPart>
    <w:docPart>
      <w:docPartPr>
        <w:name w:val="B9613C0C00B84D0D8993DE4849FD3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2E39E-3267-462B-AE77-4EA591A3D503}"/>
      </w:docPartPr>
      <w:docPartBody>
        <w:p w:rsidR="00000000" w:rsidRDefault="00934EFD"/>
      </w:docPartBody>
    </w:docPart>
    <w:docPart>
      <w:docPartPr>
        <w:name w:val="C0F59B9C1613410BB78623EFE70AD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5AB4F-00E7-492B-AFF8-A56607D4C3B4}"/>
      </w:docPartPr>
      <w:docPartBody>
        <w:p w:rsidR="00000000" w:rsidRDefault="00934EFD"/>
      </w:docPartBody>
    </w:docPart>
    <w:docPart>
      <w:docPartPr>
        <w:name w:val="CB3BE61B1F4B45F3A3AA386DC52CC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E27AF-50CA-41E8-8591-0E42857AF426}"/>
      </w:docPartPr>
      <w:docPartBody>
        <w:p w:rsidR="00000000" w:rsidRDefault="00934EFD"/>
      </w:docPartBody>
    </w:docPart>
    <w:docPart>
      <w:docPartPr>
        <w:name w:val="B9603ECF5AF24A188C577228AD14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2DA36-39E4-44E6-AC56-5E2AD95C2CF1}"/>
      </w:docPartPr>
      <w:docPartBody>
        <w:p w:rsidR="00000000" w:rsidRDefault="00934EFD"/>
      </w:docPartBody>
    </w:docPart>
    <w:docPart>
      <w:docPartPr>
        <w:name w:val="4CA72EFB0D4E44E89E359541D37A6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1231F-56A7-4465-8A42-441EC8CE0F11}"/>
      </w:docPartPr>
      <w:docPartBody>
        <w:p w:rsidR="00000000" w:rsidRDefault="00934EFD"/>
      </w:docPartBody>
    </w:docPart>
    <w:docPart>
      <w:docPartPr>
        <w:name w:val="57688F29048B4CD9AEAF853B85E43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5587A-B96C-435E-ABB2-28B927082CDE}"/>
      </w:docPartPr>
      <w:docPartBody>
        <w:p w:rsidR="00000000" w:rsidRDefault="00934EFD"/>
      </w:docPartBody>
    </w:docPart>
    <w:docPart>
      <w:docPartPr>
        <w:name w:val="3A415A41C3474EC89A1D53954AD95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D3EF5-6F07-44C3-8BB7-6D8797FF4FFB}"/>
      </w:docPartPr>
      <w:docPartBody>
        <w:p w:rsidR="00000000" w:rsidRDefault="00934EFD"/>
      </w:docPartBody>
    </w:docPart>
    <w:docPart>
      <w:docPartPr>
        <w:name w:val="DDB1B8F2CA0F447885E0183875A26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A9E01-7F8A-4CD1-823D-09BD16E92CDE}"/>
      </w:docPartPr>
      <w:docPartBody>
        <w:p w:rsidR="00000000" w:rsidRDefault="00934EFD"/>
      </w:docPartBody>
    </w:docPart>
    <w:docPart>
      <w:docPartPr>
        <w:name w:val="45AD0E58380744C9A07ED968AB3B5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D53D2-38B0-4052-B9C7-1203C70234D1}"/>
      </w:docPartPr>
      <w:docPartBody>
        <w:p w:rsidR="00000000" w:rsidRDefault="00934EFD"/>
      </w:docPartBody>
    </w:docPart>
    <w:docPart>
      <w:docPartPr>
        <w:name w:val="C3B40BD46AA046B89AA96B6AB68C0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C7F61-6ACB-48AC-8A36-B28FF2F8874C}"/>
      </w:docPartPr>
      <w:docPartBody>
        <w:p w:rsidR="00000000" w:rsidRDefault="00934EFD"/>
      </w:docPartBody>
    </w:docPart>
    <w:docPart>
      <w:docPartPr>
        <w:name w:val="A7A010703C954F2A8499D80B0FC84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11F95-F281-4940-A288-7E055C5D3F2F}"/>
      </w:docPartPr>
      <w:docPartBody>
        <w:p w:rsidR="00000000" w:rsidRDefault="00934EFD"/>
      </w:docPartBody>
    </w:docPart>
    <w:docPart>
      <w:docPartPr>
        <w:name w:val="5F197558E8A74E6F851CE101037DD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99A6B-6E5A-4909-B76F-4B33808EFA84}"/>
      </w:docPartPr>
      <w:docPartBody>
        <w:p w:rsidR="00000000" w:rsidRDefault="00616923" w:rsidP="00616923">
          <w:pPr>
            <w:pStyle w:val="5F197558E8A74E6F851CE101037DD0DA"/>
          </w:pPr>
          <w:r w:rsidRPr="002148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EAAF98745043AAAD64ABB5AC114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B31AE-9546-4D64-B5CC-56DCA670EA4E}"/>
      </w:docPartPr>
      <w:docPartBody>
        <w:p w:rsidR="00000000" w:rsidRDefault="00616923" w:rsidP="00616923">
          <w:pPr>
            <w:pStyle w:val="1DEAAF98745043AAAD64ABB5AC114DB6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A171D2BE225D49ACA28651D98975C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8EEB7-D595-4C28-A32B-5FB839820399}"/>
      </w:docPartPr>
      <w:docPartBody>
        <w:p w:rsidR="00000000" w:rsidRDefault="00616923" w:rsidP="00616923">
          <w:pPr>
            <w:pStyle w:val="A171D2BE225D49ACA28651D98975C379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076D24583F0D42BDBCF92934C0D02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D3598-4883-4592-9AE3-648747F20C7A}"/>
      </w:docPartPr>
      <w:docPartBody>
        <w:p w:rsidR="00000000" w:rsidRDefault="00616923" w:rsidP="00616923">
          <w:pPr>
            <w:pStyle w:val="076D24583F0D42BDBCF92934C0D02228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C023751693AD4AA29B2A682EA2BBF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542DF-8EF0-472B-BCBC-6D23DE3055FF}"/>
      </w:docPartPr>
      <w:docPartBody>
        <w:p w:rsidR="00000000" w:rsidRDefault="00616923" w:rsidP="00616923">
          <w:pPr>
            <w:pStyle w:val="C023751693AD4AA29B2A682EA2BBFBF0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EB2877CF78A544FF915DD610B253F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6587A-A985-434B-86BC-C4A7D8F40FFA}"/>
      </w:docPartPr>
      <w:docPartBody>
        <w:p w:rsidR="00000000" w:rsidRDefault="00616923" w:rsidP="00616923">
          <w:pPr>
            <w:pStyle w:val="EB2877CF78A544FF915DD610B253F4B9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715979228FBC4CE9A69F52F8AACE3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5A0A-0AC9-4708-AF31-5214BEEBF707}"/>
      </w:docPartPr>
      <w:docPartBody>
        <w:p w:rsidR="00000000" w:rsidRDefault="00616923" w:rsidP="00616923">
          <w:pPr>
            <w:pStyle w:val="715979228FBC4CE9A69F52F8AACE3609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8D91C4191619498EB10A1AC0FCF5B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C20B6-4E77-4C50-8AF8-9220DB4C5E4C}"/>
      </w:docPartPr>
      <w:docPartBody>
        <w:p w:rsidR="00000000" w:rsidRDefault="00616923" w:rsidP="00616923">
          <w:pPr>
            <w:pStyle w:val="8D91C4191619498EB10A1AC0FCF5BB4A"/>
          </w:pPr>
          <w:r w:rsidRPr="00467E07">
            <w:rPr>
              <w:rStyle w:val="PlaceholderText"/>
            </w:rPr>
            <w:t>Year</w:t>
          </w:r>
        </w:p>
      </w:docPartBody>
    </w:docPart>
    <w:docPart>
      <w:docPartPr>
        <w:name w:val="6F1B90EE55CE4C8B83225919637F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8DAE-DB50-478E-AF18-D7B3AECC0F2B}"/>
      </w:docPartPr>
      <w:docPartBody>
        <w:p w:rsidR="00000000" w:rsidRDefault="00934EFD"/>
      </w:docPartBody>
    </w:docPart>
    <w:docPart>
      <w:docPartPr>
        <w:name w:val="77C1DF01EEFE4D0896BFD5D28E037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17383-EC93-482D-A80A-C4E7851D7AE0}"/>
      </w:docPartPr>
      <w:docPartBody>
        <w:p w:rsidR="00000000" w:rsidRDefault="00934EFD"/>
      </w:docPartBody>
    </w:docPart>
    <w:docPart>
      <w:docPartPr>
        <w:name w:val="ABA9A7B0DF574D31BBCB1A838BDFC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74595-4E64-4057-9631-D657B43B9176}"/>
      </w:docPartPr>
      <w:docPartBody>
        <w:p w:rsidR="00000000" w:rsidRDefault="00934EFD"/>
      </w:docPartBody>
    </w:docPart>
    <w:docPart>
      <w:docPartPr>
        <w:name w:val="22BEF659455C493089E80E700318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641F4-505B-47B5-9D21-E748096CFD67}"/>
      </w:docPartPr>
      <w:docPartBody>
        <w:p w:rsidR="00000000" w:rsidRDefault="00934EFD"/>
      </w:docPartBody>
    </w:docPart>
    <w:docPart>
      <w:docPartPr>
        <w:name w:val="142E73FB6EA14C47A12CBEF27FF74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3A051-5757-4E7B-8246-4B939F1CA11A}"/>
      </w:docPartPr>
      <w:docPartBody>
        <w:p w:rsidR="00000000" w:rsidRDefault="00934EFD"/>
      </w:docPartBody>
    </w:docPart>
    <w:docPart>
      <w:docPartPr>
        <w:name w:val="6DCF9CA84CD34E74883258FC039E1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64C28-EED0-4100-8330-DE004B12333D}"/>
      </w:docPartPr>
      <w:docPartBody>
        <w:p w:rsidR="00000000" w:rsidRDefault="00934EFD"/>
      </w:docPartBody>
    </w:docPart>
    <w:docPart>
      <w:docPartPr>
        <w:name w:val="25C9288BDC7E4C768B71A4DBCD60A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92492-F8E8-4832-BF01-F6218F618B7A}"/>
      </w:docPartPr>
      <w:docPartBody>
        <w:p w:rsidR="00000000" w:rsidRDefault="00934EFD"/>
      </w:docPartBody>
    </w:docPart>
    <w:docPart>
      <w:docPartPr>
        <w:name w:val="9DA7308221B6486CA16A22233802C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6D2CB-E1E7-4B7D-BA9E-BC796143839A}"/>
      </w:docPartPr>
      <w:docPartBody>
        <w:p w:rsidR="00000000" w:rsidRDefault="00934EFD"/>
      </w:docPartBody>
    </w:docPart>
    <w:docPart>
      <w:docPartPr>
        <w:name w:val="E941726124FE4B8ABFA26E1F5EB21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EEF39-6272-4931-A58C-B55B959BEB0B}"/>
      </w:docPartPr>
      <w:docPartBody>
        <w:p w:rsidR="00000000" w:rsidRDefault="00934EFD"/>
      </w:docPartBody>
    </w:docPart>
    <w:docPart>
      <w:docPartPr>
        <w:name w:val="45381C9A817F484DBB149B9E6F459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F6462-75CF-4EA2-8E17-0A9E264AE6D3}"/>
      </w:docPartPr>
      <w:docPartBody>
        <w:p w:rsidR="00000000" w:rsidRDefault="00934EFD"/>
      </w:docPartBody>
    </w:docPart>
    <w:docPart>
      <w:docPartPr>
        <w:name w:val="6451F3D032684A0DA1362F90D588D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09D0D-5A0C-4018-9405-2AF7D434AE63}"/>
      </w:docPartPr>
      <w:docPartBody>
        <w:p w:rsidR="00000000" w:rsidRDefault="00934EFD"/>
      </w:docPartBody>
    </w:docPart>
    <w:docPart>
      <w:docPartPr>
        <w:name w:val="928D080014AB42B08D9AAE25D7280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A446-7137-40F8-B69E-53F67E156546}"/>
      </w:docPartPr>
      <w:docPartBody>
        <w:p w:rsidR="00000000" w:rsidRDefault="00934EFD"/>
      </w:docPartBody>
    </w:docPart>
    <w:docPart>
      <w:docPartPr>
        <w:name w:val="098DB4225D764C6DACF5C1B96C5E5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50481-3EDE-4DBA-B833-18DAD9D1F5B2}"/>
      </w:docPartPr>
      <w:docPartBody>
        <w:p w:rsidR="00000000" w:rsidRDefault="00934EFD"/>
      </w:docPartBody>
    </w:docPart>
    <w:docPart>
      <w:docPartPr>
        <w:name w:val="37201071FAFD4BABAEE11BFB695B8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D9C85-F003-40AB-A056-7680D3A573FA}"/>
      </w:docPartPr>
      <w:docPartBody>
        <w:p w:rsidR="00000000" w:rsidRDefault="00934EFD"/>
      </w:docPartBody>
    </w:docPart>
    <w:docPart>
      <w:docPartPr>
        <w:name w:val="C8A9979C7E214206BD66A7B0535A8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2F5F5-50A9-4AC2-B816-ADD605554C9E}"/>
      </w:docPartPr>
      <w:docPartBody>
        <w:p w:rsidR="00000000" w:rsidRDefault="00934EFD"/>
      </w:docPartBody>
    </w:docPart>
    <w:docPart>
      <w:docPartPr>
        <w:name w:val="1D4DA714485F4DC9B2060AEC3A502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0065F-AB24-4282-BB68-B73DEAE5029E}"/>
      </w:docPartPr>
      <w:docPartBody>
        <w:p w:rsidR="00000000" w:rsidRDefault="00934EFD"/>
      </w:docPartBody>
    </w:docPart>
    <w:docPart>
      <w:docPartPr>
        <w:name w:val="94C7A086AAAC4BC79B41C1EF064DE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7375B-9558-4D4A-B8FC-8C1AFF10147A}"/>
      </w:docPartPr>
      <w:docPartBody>
        <w:p w:rsidR="00000000" w:rsidRDefault="00934EFD"/>
      </w:docPartBody>
    </w:docPart>
    <w:docPart>
      <w:docPartPr>
        <w:name w:val="7FED13A8DB2E436492C9A59F28C4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5FBD5-83BF-4B43-96BE-8FBB33F79C36}"/>
      </w:docPartPr>
      <w:docPartBody>
        <w:p w:rsidR="00000000" w:rsidRDefault="00934EFD"/>
      </w:docPartBody>
    </w:docPart>
    <w:docPart>
      <w:docPartPr>
        <w:name w:val="827F44DB36E14AF1A07373468CDC1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14B2F-4B61-4B26-AA46-AEDE1E33AD45}"/>
      </w:docPartPr>
      <w:docPartBody>
        <w:p w:rsidR="00000000" w:rsidRDefault="00934EFD"/>
      </w:docPartBody>
    </w:docPart>
    <w:docPart>
      <w:docPartPr>
        <w:name w:val="AD1930482C99465C867D9520C96FD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56B4-86C2-44F7-86F7-4B4C6CAB6164}"/>
      </w:docPartPr>
      <w:docPartBody>
        <w:p w:rsidR="00000000" w:rsidRDefault="00934EFD"/>
      </w:docPartBody>
    </w:docPart>
    <w:docPart>
      <w:docPartPr>
        <w:name w:val="08088C772AED47739BD9CC2C83686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B2D72-A372-4060-A249-E01EB4CECD11}"/>
      </w:docPartPr>
      <w:docPartBody>
        <w:p w:rsidR="00000000" w:rsidRDefault="00934EFD"/>
      </w:docPartBody>
    </w:docPart>
    <w:docPart>
      <w:docPartPr>
        <w:name w:val="43887727A482463E8D3C1A100C2D8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9FB6B-A902-4A40-953E-E4EA36559CEF}"/>
      </w:docPartPr>
      <w:docPartBody>
        <w:p w:rsidR="00000000" w:rsidRDefault="00934EFD"/>
      </w:docPartBody>
    </w:docPart>
    <w:docPart>
      <w:docPartPr>
        <w:name w:val="3EB4B211272A4E1E97411D27B5080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AC591-C657-4280-8787-B0A634E11102}"/>
      </w:docPartPr>
      <w:docPartBody>
        <w:p w:rsidR="00000000" w:rsidRDefault="00934EFD"/>
      </w:docPartBody>
    </w:docPart>
    <w:docPart>
      <w:docPartPr>
        <w:name w:val="A9BCAAA638D84BBE99A6797346294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C8B96-B11C-4F24-8013-615BC07AD8AD}"/>
      </w:docPartPr>
      <w:docPartBody>
        <w:p w:rsidR="00000000" w:rsidRDefault="00934EFD"/>
      </w:docPartBody>
    </w:docPart>
    <w:docPart>
      <w:docPartPr>
        <w:name w:val="17638EAEE37948848D60FCC09DE99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9C1A4-3B6C-4066-BDBA-8D09F3AC3D61}"/>
      </w:docPartPr>
      <w:docPartBody>
        <w:p w:rsidR="00000000" w:rsidRDefault="00934EFD"/>
      </w:docPartBody>
    </w:docPart>
    <w:docPart>
      <w:docPartPr>
        <w:name w:val="9DCE80C5440341ADA6B659F76588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B66CB-DEFB-4DB2-B5AB-68022B2F7851}"/>
      </w:docPartPr>
      <w:docPartBody>
        <w:p w:rsidR="00000000" w:rsidRDefault="00934EFD"/>
      </w:docPartBody>
    </w:docPart>
    <w:docPart>
      <w:docPartPr>
        <w:name w:val="AA0A6C96E1A54568A30D01D807F81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62EF9-575D-4D55-A0EC-A5D495AA1098}"/>
      </w:docPartPr>
      <w:docPartBody>
        <w:p w:rsidR="00000000" w:rsidRDefault="00934EFD"/>
      </w:docPartBody>
    </w:docPart>
    <w:docPart>
      <w:docPartPr>
        <w:name w:val="F821E3D289144542BD864282B6D46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653C0-EDE3-4ACB-983D-DEF5A4F87CBF}"/>
      </w:docPartPr>
      <w:docPartBody>
        <w:p w:rsidR="00000000" w:rsidRDefault="00934EFD"/>
      </w:docPartBody>
    </w:docPart>
    <w:docPart>
      <w:docPartPr>
        <w:name w:val="932E303A73E748D8944A3BACBA51F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6FDD0-A554-49E6-9B4E-053EA0015866}"/>
      </w:docPartPr>
      <w:docPartBody>
        <w:p w:rsidR="00000000" w:rsidRDefault="00934EFD"/>
      </w:docPartBody>
    </w:docPart>
    <w:docPart>
      <w:docPartPr>
        <w:name w:val="FFA038FB767045D3B2FC506E5D1C3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C0A9-5C5E-4B89-83D9-38779C1CA86E}"/>
      </w:docPartPr>
      <w:docPartBody>
        <w:p w:rsidR="00000000" w:rsidRDefault="00934EFD"/>
      </w:docPartBody>
    </w:docPart>
    <w:docPart>
      <w:docPartPr>
        <w:name w:val="90C629201B794FEA97885FFCED5E1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A635-24FC-43C5-B003-0C52D62EEA5D}"/>
      </w:docPartPr>
      <w:docPartBody>
        <w:p w:rsidR="00000000" w:rsidRDefault="00934EFD"/>
      </w:docPartBody>
    </w:docPart>
    <w:docPart>
      <w:docPartPr>
        <w:name w:val="C0AC5D1CDBC3496E93F09D7D3E2C1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72A4F-B46E-44E7-855F-77E20E88CB68}"/>
      </w:docPartPr>
      <w:docPartBody>
        <w:p w:rsidR="00000000" w:rsidRDefault="00934EFD"/>
      </w:docPartBody>
    </w:docPart>
    <w:docPart>
      <w:docPartPr>
        <w:name w:val="2027621A21D040FAB93A397F5ECD6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36286-7D46-42B6-9BFE-3D77467521C7}"/>
      </w:docPartPr>
      <w:docPartBody>
        <w:p w:rsidR="00000000" w:rsidRDefault="00934EFD"/>
      </w:docPartBody>
    </w:docPart>
    <w:docPart>
      <w:docPartPr>
        <w:name w:val="451C7FFFC4E84112967799C5D89B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C1C77-9C46-489D-A1B8-45F1CE1871A0}"/>
      </w:docPartPr>
      <w:docPartBody>
        <w:p w:rsidR="00000000" w:rsidRDefault="00934EFD"/>
      </w:docPartBody>
    </w:docPart>
    <w:docPart>
      <w:docPartPr>
        <w:name w:val="32E855C19B244DD5BA93CC5D42B26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71CF6-CFA2-426E-A2D1-80C5984B6CB5}"/>
      </w:docPartPr>
      <w:docPartBody>
        <w:p w:rsidR="00000000" w:rsidRDefault="00934EFD"/>
      </w:docPartBody>
    </w:docPart>
    <w:docPart>
      <w:docPartPr>
        <w:name w:val="6BCA6C2669E246DF904C73E74609A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BC768-36FE-46B7-9FE3-246634E77C75}"/>
      </w:docPartPr>
      <w:docPartBody>
        <w:p w:rsidR="00000000" w:rsidRDefault="00934EFD"/>
      </w:docPartBody>
    </w:docPart>
    <w:docPart>
      <w:docPartPr>
        <w:name w:val="2D905861C71A4CD7BD5533621B8E7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1629A-6E03-407A-9087-C6777BF09E8E}"/>
      </w:docPartPr>
      <w:docPartBody>
        <w:p w:rsidR="00000000" w:rsidRDefault="00934EFD"/>
      </w:docPartBody>
    </w:docPart>
    <w:docPart>
      <w:docPartPr>
        <w:name w:val="A813B28CB48440EF910A6DA83D98E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FE1-9CBE-43BB-A5FD-7EBCF96A9DED}"/>
      </w:docPartPr>
      <w:docPartBody>
        <w:p w:rsidR="00000000" w:rsidRDefault="00934EFD"/>
      </w:docPartBody>
    </w:docPart>
    <w:docPart>
      <w:docPartPr>
        <w:name w:val="00DA6D96302E48B1B4B7B74D960DA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E678-698E-489E-A571-9956EB1FDAFA}"/>
      </w:docPartPr>
      <w:docPartBody>
        <w:p w:rsidR="00000000" w:rsidRDefault="00934EFD"/>
      </w:docPartBody>
    </w:docPart>
    <w:docPart>
      <w:docPartPr>
        <w:name w:val="FC537DFAD95E44AA811A07B07D17A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6150E-8A19-4584-B960-A3A5F781FF2E}"/>
      </w:docPartPr>
      <w:docPartBody>
        <w:p w:rsidR="00000000" w:rsidRDefault="00934EFD"/>
      </w:docPartBody>
    </w:docPart>
    <w:docPart>
      <w:docPartPr>
        <w:name w:val="86C244E0F7D34E2092C45E6B52458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AF57A-4666-456C-BAED-BC787E0874AE}"/>
      </w:docPartPr>
      <w:docPartBody>
        <w:p w:rsidR="00000000" w:rsidRDefault="00934EFD"/>
      </w:docPartBody>
    </w:docPart>
    <w:docPart>
      <w:docPartPr>
        <w:name w:val="80962B6DC95B44A292AE148F0CE46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B7F95-07DE-4C8B-B12F-1C733714AC83}"/>
      </w:docPartPr>
      <w:docPartBody>
        <w:p w:rsidR="00000000" w:rsidRDefault="00934EFD"/>
      </w:docPartBody>
    </w:docPart>
    <w:docPart>
      <w:docPartPr>
        <w:name w:val="C4C39E22D94C4C60AFE7B2A593E50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387C4-5780-4D35-A1CB-1717F0A248E8}"/>
      </w:docPartPr>
      <w:docPartBody>
        <w:p w:rsidR="00000000" w:rsidRDefault="00934EFD"/>
      </w:docPartBody>
    </w:docPart>
    <w:docPart>
      <w:docPartPr>
        <w:name w:val="DF02BEF0D27C486484222E5C59166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DDCCC-409F-42F7-8D37-F7360668DE0D}"/>
      </w:docPartPr>
      <w:docPartBody>
        <w:p w:rsidR="00000000" w:rsidRDefault="00934EFD"/>
      </w:docPartBody>
    </w:docPart>
    <w:docPart>
      <w:docPartPr>
        <w:name w:val="BC462B7F1ECF42559E051FD342F4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BAEEB-B994-46AC-8D22-7DFC2805A0A2}"/>
      </w:docPartPr>
      <w:docPartBody>
        <w:p w:rsidR="00000000" w:rsidRDefault="00934EFD"/>
      </w:docPartBody>
    </w:docPart>
    <w:docPart>
      <w:docPartPr>
        <w:name w:val="85525AC42AC6426F82A56F0951CAD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97152-28FC-44B2-AD40-0F6F4528700E}"/>
      </w:docPartPr>
      <w:docPartBody>
        <w:p w:rsidR="00000000" w:rsidRDefault="00934EFD"/>
      </w:docPartBody>
    </w:docPart>
    <w:docPart>
      <w:docPartPr>
        <w:name w:val="62893544903A4824BD6A50B33F6A2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88B91-36CB-4A50-9282-AC7292155CF4}"/>
      </w:docPartPr>
      <w:docPartBody>
        <w:p w:rsidR="00000000" w:rsidRDefault="00934EFD"/>
      </w:docPartBody>
    </w:docPart>
    <w:docPart>
      <w:docPartPr>
        <w:name w:val="A0787891856C4AF48C831E02434AF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6E9FE-AE36-49D7-A0A8-734B560519E6}"/>
      </w:docPartPr>
      <w:docPartBody>
        <w:p w:rsidR="00000000" w:rsidRDefault="00934EFD"/>
      </w:docPartBody>
    </w:docPart>
    <w:docPart>
      <w:docPartPr>
        <w:name w:val="D8BAB5507CF44E25BF8ED30297C03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4AA20-8494-49A6-BB21-9A7227213D56}"/>
      </w:docPartPr>
      <w:docPartBody>
        <w:p w:rsidR="00000000" w:rsidRDefault="00934EFD"/>
      </w:docPartBody>
    </w:docPart>
    <w:docPart>
      <w:docPartPr>
        <w:name w:val="B149540A7A0846E5B0D5EF2AF3F44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5214C-0C7E-4638-9D9F-55BBE5CE4647}"/>
      </w:docPartPr>
      <w:docPartBody>
        <w:p w:rsidR="00000000" w:rsidRDefault="00934EFD"/>
      </w:docPartBody>
    </w:docPart>
    <w:docPart>
      <w:docPartPr>
        <w:name w:val="334FD388F06F4B8494CCA40F3B17C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69037-7B92-4AEC-9052-D35C07BB3424}"/>
      </w:docPartPr>
      <w:docPartBody>
        <w:p w:rsidR="00000000" w:rsidRDefault="00934EFD"/>
      </w:docPartBody>
    </w:docPart>
    <w:docPart>
      <w:docPartPr>
        <w:name w:val="A3CE781BEB284161A9E16AD962150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62085-CF2C-4E6F-B0E7-E345873C01AB}"/>
      </w:docPartPr>
      <w:docPartBody>
        <w:p w:rsidR="00000000" w:rsidRDefault="00934EFD"/>
      </w:docPartBody>
    </w:docPart>
    <w:docPart>
      <w:docPartPr>
        <w:name w:val="694A4ADCAD8A4BD081AC6DA8CC3D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B9D1C-A490-440B-965A-0BFE5A168BA2}"/>
      </w:docPartPr>
      <w:docPartBody>
        <w:p w:rsidR="00000000" w:rsidRDefault="00934EFD"/>
      </w:docPartBody>
    </w:docPart>
    <w:docPart>
      <w:docPartPr>
        <w:name w:val="AE4AA71E3AD344C99F9208E21F40C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3B024-5E8C-4C91-BA1B-59FC3D1705CD}"/>
      </w:docPartPr>
      <w:docPartBody>
        <w:p w:rsidR="00000000" w:rsidRDefault="00934EFD"/>
      </w:docPartBody>
    </w:docPart>
    <w:docPart>
      <w:docPartPr>
        <w:name w:val="2F39881159EE4D3887B57F6C7D8C6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C340E-FD04-4235-B704-DD0475B00191}"/>
      </w:docPartPr>
      <w:docPartBody>
        <w:p w:rsidR="00000000" w:rsidRDefault="00934EFD"/>
      </w:docPartBody>
    </w:docPart>
    <w:docPart>
      <w:docPartPr>
        <w:name w:val="DB1759BC5C794A9D9F2090EFA3199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A83E5-700C-488B-92B3-C1FB80F0B683}"/>
      </w:docPartPr>
      <w:docPartBody>
        <w:p w:rsidR="00000000" w:rsidRDefault="00934EFD"/>
      </w:docPartBody>
    </w:docPart>
    <w:docPart>
      <w:docPartPr>
        <w:name w:val="623289DA9B4C4E10998F84750410B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8AA9B-64A5-4A52-B655-47C5F7BB79EE}"/>
      </w:docPartPr>
      <w:docPartBody>
        <w:p w:rsidR="00000000" w:rsidRDefault="00934EFD"/>
      </w:docPartBody>
    </w:docPart>
    <w:docPart>
      <w:docPartPr>
        <w:name w:val="8249512B6A514569AC8BC54EB4A29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203DC-B226-4F30-A3EE-40D3F4A2CDDB}"/>
      </w:docPartPr>
      <w:docPartBody>
        <w:p w:rsidR="00000000" w:rsidRDefault="00934EFD"/>
      </w:docPartBody>
    </w:docPart>
    <w:docPart>
      <w:docPartPr>
        <w:name w:val="C9DB6A468FFF49ABB734270B015C4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103B9-4EC5-4F4F-8564-42CE06B8258C}"/>
      </w:docPartPr>
      <w:docPartBody>
        <w:p w:rsidR="00000000" w:rsidRDefault="00934EFD"/>
      </w:docPartBody>
    </w:docPart>
    <w:docPart>
      <w:docPartPr>
        <w:name w:val="E2609D67BDA24F799D01264C09697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B97E5-DCE7-4C15-B0B2-84AB08992C44}"/>
      </w:docPartPr>
      <w:docPartBody>
        <w:p w:rsidR="00000000" w:rsidRDefault="00934EFD"/>
      </w:docPartBody>
    </w:docPart>
    <w:docPart>
      <w:docPartPr>
        <w:name w:val="363FB7AEA3BE47C2BAFDEBE689A19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8814D-F1FB-4A9D-93EB-2A86DFED639C}"/>
      </w:docPartPr>
      <w:docPartBody>
        <w:p w:rsidR="00000000" w:rsidRDefault="00934EFD"/>
      </w:docPartBody>
    </w:docPart>
    <w:docPart>
      <w:docPartPr>
        <w:name w:val="A4B7167E9FD84463ACC33F3CDC4AB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789BB-9174-4CBC-B415-84BDC9946806}"/>
      </w:docPartPr>
      <w:docPartBody>
        <w:p w:rsidR="00000000" w:rsidRDefault="00934EFD"/>
      </w:docPartBody>
    </w:docPart>
    <w:docPart>
      <w:docPartPr>
        <w:name w:val="E1DDB49BF10247528EBF41C0A662B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1F70E-53E9-4824-80FB-354765F94E3C}"/>
      </w:docPartPr>
      <w:docPartBody>
        <w:p w:rsidR="00000000" w:rsidRDefault="00934EFD"/>
      </w:docPartBody>
    </w:docPart>
    <w:docPart>
      <w:docPartPr>
        <w:name w:val="F258E489E37F46F6B41EB1902176F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43D0-FDBD-4DCD-85A5-29DB5F1CAFA0}"/>
      </w:docPartPr>
      <w:docPartBody>
        <w:p w:rsidR="00000000" w:rsidRDefault="00934EFD"/>
      </w:docPartBody>
    </w:docPart>
    <w:docPart>
      <w:docPartPr>
        <w:name w:val="559A17C68F3E40B0A9A9CBDA8D87D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0B72D-64D3-4018-81E6-FB9B5ABD8E05}"/>
      </w:docPartPr>
      <w:docPartBody>
        <w:p w:rsidR="00000000" w:rsidRDefault="00934EFD"/>
      </w:docPartBody>
    </w:docPart>
    <w:docPart>
      <w:docPartPr>
        <w:name w:val="BFBE5CD03EF8435582CE96B6F1016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DBA57-274A-4874-A494-7237EA991E24}"/>
      </w:docPartPr>
      <w:docPartBody>
        <w:p w:rsidR="00000000" w:rsidRDefault="00934EFD"/>
      </w:docPartBody>
    </w:docPart>
    <w:docPart>
      <w:docPartPr>
        <w:name w:val="450783EA91DE42D48DC2B06E4CA5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A08E9-6323-4103-A1CA-AC2719D7E635}"/>
      </w:docPartPr>
      <w:docPartBody>
        <w:p w:rsidR="00000000" w:rsidRDefault="00934EFD"/>
      </w:docPartBody>
    </w:docPart>
    <w:docPart>
      <w:docPartPr>
        <w:name w:val="F86B4FC9A1584A8A8E645C3F17EF4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D7DE1-5E8C-4A02-AAC6-DAE06B903597}"/>
      </w:docPartPr>
      <w:docPartBody>
        <w:p w:rsidR="00000000" w:rsidRDefault="00934EFD"/>
      </w:docPartBody>
    </w:docPart>
    <w:docPart>
      <w:docPartPr>
        <w:name w:val="07D9185AD86E4446AA6F77F186F49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D3B3F-E17F-479D-A770-D1906F51F33D}"/>
      </w:docPartPr>
      <w:docPartBody>
        <w:p w:rsidR="00000000" w:rsidRDefault="00934EFD"/>
      </w:docPartBody>
    </w:docPart>
    <w:docPart>
      <w:docPartPr>
        <w:name w:val="4D099B4C075A4EC1B59B69B167F62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6B0CA-2B46-4137-A945-48B9A0B0650D}"/>
      </w:docPartPr>
      <w:docPartBody>
        <w:p w:rsidR="00000000" w:rsidRDefault="00934EFD"/>
      </w:docPartBody>
    </w:docPart>
    <w:docPart>
      <w:docPartPr>
        <w:name w:val="9016E4A428FB4C30B1D3BF0419B93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BF10C-8CC9-4D10-A9B6-CEB98EB9B031}"/>
      </w:docPartPr>
      <w:docPartBody>
        <w:p w:rsidR="00000000" w:rsidRDefault="00934EFD"/>
      </w:docPartBody>
    </w:docPart>
    <w:docPart>
      <w:docPartPr>
        <w:name w:val="C26C425EC6014FCDAAA8A5EE7E6B5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932FB-CF83-4186-8F3A-F4DAE49C11FE}"/>
      </w:docPartPr>
      <w:docPartBody>
        <w:p w:rsidR="00000000" w:rsidRDefault="00934EFD"/>
      </w:docPartBody>
    </w:docPart>
    <w:docPart>
      <w:docPartPr>
        <w:name w:val="EB167A4DDE7A4E0D8375CD56F37EB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AAC6-D607-4339-A9DA-765E23139440}"/>
      </w:docPartPr>
      <w:docPartBody>
        <w:p w:rsidR="00000000" w:rsidRDefault="00934EFD"/>
      </w:docPartBody>
    </w:docPart>
    <w:docPart>
      <w:docPartPr>
        <w:name w:val="B825EE35EA4B4BC1A80DCFDC868D9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ABB3-81DF-49A7-AC6B-684FC7F4D304}"/>
      </w:docPartPr>
      <w:docPartBody>
        <w:p w:rsidR="00000000" w:rsidRDefault="00934EFD"/>
      </w:docPartBody>
    </w:docPart>
    <w:docPart>
      <w:docPartPr>
        <w:name w:val="FDF2293759FE440AA68F83FFF77B7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616FC-BD22-4B3F-99BC-25FC985B73E2}"/>
      </w:docPartPr>
      <w:docPartBody>
        <w:p w:rsidR="00000000" w:rsidRDefault="00934EFD"/>
      </w:docPartBody>
    </w:docPart>
    <w:docPart>
      <w:docPartPr>
        <w:name w:val="D4DD6C02E0884818BE92167A6F55A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49A-0B3D-4385-8314-803D2B2D8DAB}"/>
      </w:docPartPr>
      <w:docPartBody>
        <w:p w:rsidR="00000000" w:rsidRDefault="00934EFD"/>
      </w:docPartBody>
    </w:docPart>
    <w:docPart>
      <w:docPartPr>
        <w:name w:val="D4EDE5B51BF8444093BDC28EA5662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3870-56EF-4C89-AF0C-EA363D91EEA2}"/>
      </w:docPartPr>
      <w:docPartBody>
        <w:p w:rsidR="00000000" w:rsidRDefault="00934EFD"/>
      </w:docPartBody>
    </w:docPart>
    <w:docPart>
      <w:docPartPr>
        <w:name w:val="1C10F06E1DAA42E1B7C6B79152E87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3BDC9-A95A-48C0-9019-CF4891B670DF}"/>
      </w:docPartPr>
      <w:docPartBody>
        <w:p w:rsidR="00000000" w:rsidRDefault="00934EFD"/>
      </w:docPartBody>
    </w:docPart>
    <w:docPart>
      <w:docPartPr>
        <w:name w:val="C86AFD66B5B44BCDAF025937F2512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CD152-0209-4CB3-86CB-A332428D8247}"/>
      </w:docPartPr>
      <w:docPartBody>
        <w:p w:rsidR="00000000" w:rsidRDefault="00934EFD"/>
      </w:docPartBody>
    </w:docPart>
    <w:docPart>
      <w:docPartPr>
        <w:name w:val="974F5BBE67CA405A9781BF0E9882F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3293B-33CB-46F8-B097-0F9D1E5F3EAD}"/>
      </w:docPartPr>
      <w:docPartBody>
        <w:p w:rsidR="00000000" w:rsidRDefault="00934EFD"/>
      </w:docPartBody>
    </w:docPart>
    <w:docPart>
      <w:docPartPr>
        <w:name w:val="645790FD83694E5493A05D7ED982E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B9DB1-0633-4A9C-BBA6-0B0B87DE4CDB}"/>
      </w:docPartPr>
      <w:docPartBody>
        <w:p w:rsidR="00000000" w:rsidRDefault="00934EFD"/>
      </w:docPartBody>
    </w:docPart>
    <w:docPart>
      <w:docPartPr>
        <w:name w:val="68313E4E7A43413DA8340875740BE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CD670-D84F-480A-A604-C9D25837D465}"/>
      </w:docPartPr>
      <w:docPartBody>
        <w:p w:rsidR="00000000" w:rsidRDefault="00934EFD"/>
      </w:docPartBody>
    </w:docPart>
    <w:docPart>
      <w:docPartPr>
        <w:name w:val="03667127B8B542A39AA5C5DE830F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A7ED9-EC05-47E9-8DAC-19D61F2469CC}"/>
      </w:docPartPr>
      <w:docPartBody>
        <w:p w:rsidR="00000000" w:rsidRDefault="00934EFD"/>
      </w:docPartBody>
    </w:docPart>
    <w:docPart>
      <w:docPartPr>
        <w:name w:val="EEE22CD15E0A4899B2E2852FD7CE0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C717-C0ED-4372-8529-F69B51871F22}"/>
      </w:docPartPr>
      <w:docPartBody>
        <w:p w:rsidR="00000000" w:rsidRDefault="00934EFD"/>
      </w:docPartBody>
    </w:docPart>
    <w:docPart>
      <w:docPartPr>
        <w:name w:val="526BA7C4F93B4E518277462E1A994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5FB3-F756-4A19-855B-0ED7FB61B6AA}"/>
      </w:docPartPr>
      <w:docPartBody>
        <w:p w:rsidR="00000000" w:rsidRDefault="00934EFD"/>
      </w:docPartBody>
    </w:docPart>
    <w:docPart>
      <w:docPartPr>
        <w:name w:val="7D38D92073574EDE97907B5965BE1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C19B-BB16-47E6-8DB1-30ED06B8CB3D}"/>
      </w:docPartPr>
      <w:docPartBody>
        <w:p w:rsidR="00000000" w:rsidRDefault="00934EFD"/>
      </w:docPartBody>
    </w:docPart>
    <w:docPart>
      <w:docPartPr>
        <w:name w:val="529E93C832D3404A8F4F5FA26378D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28844-3D7E-4A14-A8EA-5DCD03D1CE9F}"/>
      </w:docPartPr>
      <w:docPartBody>
        <w:p w:rsidR="00000000" w:rsidRDefault="00934EFD"/>
      </w:docPartBody>
    </w:docPart>
    <w:docPart>
      <w:docPartPr>
        <w:name w:val="8642A03D78EE467E9E10ADB0DB34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8E097-E80D-4BB9-9BB2-CE9C168370CF}"/>
      </w:docPartPr>
      <w:docPartBody>
        <w:p w:rsidR="00000000" w:rsidRDefault="00934EFD"/>
      </w:docPartBody>
    </w:docPart>
    <w:docPart>
      <w:docPartPr>
        <w:name w:val="45E04CCB0CB1457B936F67D2E62E0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8972A-BF08-4CB0-A370-1E3F15D7B6FB}"/>
      </w:docPartPr>
      <w:docPartBody>
        <w:p w:rsidR="00000000" w:rsidRDefault="00934EFD"/>
      </w:docPartBody>
    </w:docPart>
    <w:docPart>
      <w:docPartPr>
        <w:name w:val="92D50597B9BB4AC58FE520B023E96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29D0-72D2-4C93-BA1C-1B796B925345}"/>
      </w:docPartPr>
      <w:docPartBody>
        <w:p w:rsidR="00000000" w:rsidRDefault="00934EFD"/>
      </w:docPartBody>
    </w:docPart>
    <w:docPart>
      <w:docPartPr>
        <w:name w:val="291CC7087ED2478BAF7BC42A9496D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7B7AA-5E52-4D0D-884F-0F5EB4D2552C}"/>
      </w:docPartPr>
      <w:docPartBody>
        <w:p w:rsidR="00000000" w:rsidRDefault="00934EFD"/>
      </w:docPartBody>
    </w:docPart>
    <w:docPart>
      <w:docPartPr>
        <w:name w:val="3DED2FD3C59A4896BACB7064D4DD3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59F90-E2EF-4C1B-B798-37D57C6841EA}"/>
      </w:docPartPr>
      <w:docPartBody>
        <w:p w:rsidR="00000000" w:rsidRDefault="00934EFD"/>
      </w:docPartBody>
    </w:docPart>
    <w:docPart>
      <w:docPartPr>
        <w:name w:val="332A98BE311B4A0F949A47CF2AC6B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0B45-1EB0-4AFD-AC90-E33E3FF776EA}"/>
      </w:docPartPr>
      <w:docPartBody>
        <w:p w:rsidR="00000000" w:rsidRDefault="00934EFD"/>
      </w:docPartBody>
    </w:docPart>
    <w:docPart>
      <w:docPartPr>
        <w:name w:val="330EC29A5D6242A19C7411FBA2F9F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6513-8F0D-4790-83A2-1413AE02B223}"/>
      </w:docPartPr>
      <w:docPartBody>
        <w:p w:rsidR="00000000" w:rsidRDefault="00934EFD"/>
      </w:docPartBody>
    </w:docPart>
    <w:docPart>
      <w:docPartPr>
        <w:name w:val="B89CA163E43F421D9006223E26DDC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DB144-BFEB-45E3-8C6E-884735E5CCF1}"/>
      </w:docPartPr>
      <w:docPartBody>
        <w:p w:rsidR="00000000" w:rsidRDefault="00934EFD"/>
      </w:docPartBody>
    </w:docPart>
    <w:docPart>
      <w:docPartPr>
        <w:name w:val="BA95D337C30E4CE6B9E94F74A784C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B5D08-1AAE-4BB5-83AB-008053958BE0}"/>
      </w:docPartPr>
      <w:docPartBody>
        <w:p w:rsidR="00000000" w:rsidRDefault="00934EFD"/>
      </w:docPartBody>
    </w:docPart>
    <w:docPart>
      <w:docPartPr>
        <w:name w:val="B9623760DD0E4F04BF2B98E6B8231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EBEB7-9FC5-4EA1-8724-F968891594E8}"/>
      </w:docPartPr>
      <w:docPartBody>
        <w:p w:rsidR="00000000" w:rsidRDefault="00934EFD"/>
      </w:docPartBody>
    </w:docPart>
    <w:docPart>
      <w:docPartPr>
        <w:name w:val="509327253E6444A5919F8E90811C9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62A4C-D6C9-479F-89ED-2A93D63E46EE}"/>
      </w:docPartPr>
      <w:docPartBody>
        <w:p w:rsidR="00000000" w:rsidRDefault="00934EFD"/>
      </w:docPartBody>
    </w:docPart>
    <w:docPart>
      <w:docPartPr>
        <w:name w:val="A1BFF9CA5BA04C2997613C86213C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EE970-8AE1-4122-9FA3-01C73EDEC54F}"/>
      </w:docPartPr>
      <w:docPartBody>
        <w:p w:rsidR="00000000" w:rsidRDefault="00934EFD"/>
      </w:docPartBody>
    </w:docPart>
    <w:docPart>
      <w:docPartPr>
        <w:name w:val="2F7D5231827F43AB8050280FCC1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D513C-A868-474D-9808-9903B0E9975E}"/>
      </w:docPartPr>
      <w:docPartBody>
        <w:p w:rsidR="00000000" w:rsidRDefault="00934EFD"/>
      </w:docPartBody>
    </w:docPart>
    <w:docPart>
      <w:docPartPr>
        <w:name w:val="1E6F22B4ACAF4B49A81C7DD4E5857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C0D8-87FF-4BB2-A6E7-09153B15B38D}"/>
      </w:docPartPr>
      <w:docPartBody>
        <w:p w:rsidR="00000000" w:rsidRDefault="00934EFD"/>
      </w:docPartBody>
    </w:docPart>
    <w:docPart>
      <w:docPartPr>
        <w:name w:val="63E794C83EB34EDCB082ACECC308D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53C7F-7C60-4F2B-BFCE-B10E63FA940E}"/>
      </w:docPartPr>
      <w:docPartBody>
        <w:p w:rsidR="00000000" w:rsidRDefault="00934EFD"/>
      </w:docPartBody>
    </w:docPart>
    <w:docPart>
      <w:docPartPr>
        <w:name w:val="BD8832776C784B7BA9F346F0D7F7A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D920E-751E-4E1F-A2E9-F8A29F6C9DB7}"/>
      </w:docPartPr>
      <w:docPartBody>
        <w:p w:rsidR="00000000" w:rsidRDefault="00934EFD"/>
      </w:docPartBody>
    </w:docPart>
    <w:docPart>
      <w:docPartPr>
        <w:name w:val="36D3B84207874406801A01E48FDCD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7CED0-9326-43AC-B9CD-C3F84B815E69}"/>
      </w:docPartPr>
      <w:docPartBody>
        <w:p w:rsidR="00000000" w:rsidRDefault="00934EFD"/>
      </w:docPartBody>
    </w:docPart>
    <w:docPart>
      <w:docPartPr>
        <w:name w:val="B1C9D37A904C4C33891AB792B1A24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82F2A-FA31-4DB1-B565-FA543CDE4162}"/>
      </w:docPartPr>
      <w:docPartBody>
        <w:p w:rsidR="00000000" w:rsidRDefault="00934EFD"/>
      </w:docPartBody>
    </w:docPart>
    <w:docPart>
      <w:docPartPr>
        <w:name w:val="C42F16EB40A642A29002A4A77C190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D5D4-8647-43F0-ACDD-E1982364589D}"/>
      </w:docPartPr>
      <w:docPartBody>
        <w:p w:rsidR="00000000" w:rsidRDefault="00934EFD"/>
      </w:docPartBody>
    </w:docPart>
    <w:docPart>
      <w:docPartPr>
        <w:name w:val="DD36940103374724AF915BDF7CE1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93E35-2DAC-4CBC-B23B-FF030606F804}"/>
      </w:docPartPr>
      <w:docPartBody>
        <w:p w:rsidR="00000000" w:rsidRDefault="00934EFD"/>
      </w:docPartBody>
    </w:docPart>
    <w:docPart>
      <w:docPartPr>
        <w:name w:val="8702E513DE9848D89BFF1A8330D17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FF9E8-DB1A-4641-B793-BAB2C267DF12}"/>
      </w:docPartPr>
      <w:docPartBody>
        <w:p w:rsidR="00000000" w:rsidRDefault="00934EFD"/>
      </w:docPartBody>
    </w:docPart>
    <w:docPart>
      <w:docPartPr>
        <w:name w:val="A477412C5FE540B0BC8E3A644B9F3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B1296-6B3B-40D5-B37A-59713905A25B}"/>
      </w:docPartPr>
      <w:docPartBody>
        <w:p w:rsidR="00000000" w:rsidRDefault="00934EFD"/>
      </w:docPartBody>
    </w:docPart>
    <w:docPart>
      <w:docPartPr>
        <w:name w:val="31E0BA9033244433B32F3D8F866CA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901F3-888C-4F5F-AFE8-0510D4C976DE}"/>
      </w:docPartPr>
      <w:docPartBody>
        <w:p w:rsidR="00000000" w:rsidRDefault="00934EFD"/>
      </w:docPartBody>
    </w:docPart>
    <w:docPart>
      <w:docPartPr>
        <w:name w:val="CD05AC56E62A415E9C25E9CD0592E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5D268-8163-40D3-9871-7F7DD70E472A}"/>
      </w:docPartPr>
      <w:docPartBody>
        <w:p w:rsidR="00000000" w:rsidRDefault="00934EFD"/>
      </w:docPartBody>
    </w:docPart>
    <w:docPart>
      <w:docPartPr>
        <w:name w:val="9D9562CA8B5C491D9CFC1445407DD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C46B-0FA5-4D6D-A6D8-23D0FEE9B0BA}"/>
      </w:docPartPr>
      <w:docPartBody>
        <w:p w:rsidR="00000000" w:rsidRDefault="00934EFD"/>
      </w:docPartBody>
    </w:docPart>
    <w:docPart>
      <w:docPartPr>
        <w:name w:val="BDC8676892BD44E9869C5EE90481B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5ECB1-E80A-4EAF-8793-0F41A7EE2E06}"/>
      </w:docPartPr>
      <w:docPartBody>
        <w:p w:rsidR="00000000" w:rsidRDefault="00934EFD"/>
      </w:docPartBody>
    </w:docPart>
    <w:docPart>
      <w:docPartPr>
        <w:name w:val="439F9B6083E94B2986D9C3AA7F410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26C04-607A-46BA-B283-4F0CC668E220}"/>
      </w:docPartPr>
      <w:docPartBody>
        <w:p w:rsidR="00000000" w:rsidRDefault="00934EFD"/>
      </w:docPartBody>
    </w:docPart>
    <w:docPart>
      <w:docPartPr>
        <w:name w:val="276564F17EBB4D3A839AADB2F34A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A7BE5-97C7-495A-8480-6D798C899D5A}"/>
      </w:docPartPr>
      <w:docPartBody>
        <w:p w:rsidR="00000000" w:rsidRDefault="00934EFD"/>
      </w:docPartBody>
    </w:docPart>
    <w:docPart>
      <w:docPartPr>
        <w:name w:val="36F2A21BA833496481D570DAD7D0D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D9441-2DB6-469B-9563-75EDB5CC428D}"/>
      </w:docPartPr>
      <w:docPartBody>
        <w:p w:rsidR="00000000" w:rsidRDefault="00934EFD"/>
      </w:docPartBody>
    </w:docPart>
    <w:docPart>
      <w:docPartPr>
        <w:name w:val="55A122EF16CC4E11AF1CFC7145CCE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C4855-B48F-457C-BA67-1B979A4CEDBA}"/>
      </w:docPartPr>
      <w:docPartBody>
        <w:p w:rsidR="00000000" w:rsidRDefault="00934EFD"/>
      </w:docPartBody>
    </w:docPart>
    <w:docPart>
      <w:docPartPr>
        <w:name w:val="45A6E88F5E6A4646882316C7AB0B2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F36B4-0D3B-41B4-9BCE-A55079DEF17C}"/>
      </w:docPartPr>
      <w:docPartBody>
        <w:p w:rsidR="00000000" w:rsidRDefault="00934EFD"/>
      </w:docPartBody>
    </w:docPart>
    <w:docPart>
      <w:docPartPr>
        <w:name w:val="47375DFDF5654CF88D11BAAC2D52B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FFFC-3E22-4900-B199-90F7BB18A5A6}"/>
      </w:docPartPr>
      <w:docPartBody>
        <w:p w:rsidR="00000000" w:rsidRDefault="00934EFD"/>
      </w:docPartBody>
    </w:docPart>
    <w:docPart>
      <w:docPartPr>
        <w:name w:val="6252B859174B40F5924BA13AC4CE4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12B2F-9A4D-490A-9036-A91BF224DE04}"/>
      </w:docPartPr>
      <w:docPartBody>
        <w:p w:rsidR="00000000" w:rsidRDefault="00934EF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urich Bt Rupe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23"/>
    <w:rsid w:val="00616923"/>
    <w:rsid w:val="0093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923"/>
    <w:rPr>
      <w:color w:val="808080"/>
    </w:rPr>
  </w:style>
  <w:style w:type="paragraph" w:customStyle="1" w:styleId="B034420E6FC44321AEAB199FADBD4DD6">
    <w:name w:val="B034420E6FC44321AEAB199FADBD4DD6"/>
  </w:style>
  <w:style w:type="paragraph" w:customStyle="1" w:styleId="22DE6EE9DCFD4523BFCF8B86E5D1BD00">
    <w:name w:val="22DE6EE9DCFD4523BFCF8B86E5D1BD00"/>
  </w:style>
  <w:style w:type="paragraph" w:customStyle="1" w:styleId="E20CDBE97A3443ED9D3657C1937BC85E">
    <w:name w:val="E20CDBE97A3443ED9D3657C1937BC85E"/>
  </w:style>
  <w:style w:type="paragraph" w:customStyle="1" w:styleId="57A534510B324961806E42BFB9191AFA">
    <w:name w:val="57A534510B324961806E42BFB9191AFA"/>
  </w:style>
  <w:style w:type="paragraph" w:customStyle="1" w:styleId="6DB0F7E810114A0C8492280D15733196">
    <w:name w:val="6DB0F7E810114A0C8492280D15733196"/>
  </w:style>
  <w:style w:type="paragraph" w:customStyle="1" w:styleId="4D64F282689F4E228E7ED1C910C95CCC">
    <w:name w:val="4D64F282689F4E228E7ED1C910C95CCC"/>
  </w:style>
  <w:style w:type="paragraph" w:customStyle="1" w:styleId="8EAE5C516A444DB982E77388F35B6F94">
    <w:name w:val="8EAE5C516A444DB982E77388F35B6F94"/>
  </w:style>
  <w:style w:type="paragraph" w:customStyle="1" w:styleId="6446C8E3A24846C6973434ABEC7CF456">
    <w:name w:val="6446C8E3A24846C6973434ABEC7CF456"/>
  </w:style>
  <w:style w:type="paragraph" w:customStyle="1" w:styleId="F20D83A6447648EE9747885467291073">
    <w:name w:val="F20D83A6447648EE9747885467291073"/>
  </w:style>
  <w:style w:type="paragraph" w:customStyle="1" w:styleId="7EEAE6E2C2E34DBBABC3264650DD2922">
    <w:name w:val="7EEAE6E2C2E34DBBABC3264650DD2922"/>
  </w:style>
  <w:style w:type="paragraph" w:customStyle="1" w:styleId="3E05969E3DAF4205B1ABADAA0822CF5C">
    <w:name w:val="3E05969E3DAF4205B1ABADAA0822CF5C"/>
  </w:style>
  <w:style w:type="paragraph" w:customStyle="1" w:styleId="488008B7BDED48E99AB8D69A50F1CD72">
    <w:name w:val="488008B7BDED48E99AB8D69A50F1CD72"/>
  </w:style>
  <w:style w:type="paragraph" w:customStyle="1" w:styleId="ACA8D226384E4D9FB9D7B8DC93CE9C00">
    <w:name w:val="ACA8D226384E4D9FB9D7B8DC93CE9C00"/>
  </w:style>
  <w:style w:type="paragraph" w:customStyle="1" w:styleId="95E6735DA2E64B11967C717865F9F1B1">
    <w:name w:val="95E6735DA2E64B11967C717865F9F1B1"/>
  </w:style>
  <w:style w:type="paragraph" w:customStyle="1" w:styleId="CB0450913B044BF79263ABBC0738C4B1">
    <w:name w:val="CB0450913B044BF79263ABBC0738C4B1"/>
  </w:style>
  <w:style w:type="paragraph" w:customStyle="1" w:styleId="8DA6DF30E46A4F22A56CD8B04E4F2426">
    <w:name w:val="8DA6DF30E46A4F22A56CD8B04E4F2426"/>
  </w:style>
  <w:style w:type="paragraph" w:customStyle="1" w:styleId="EDB70FD16B9346D7899D940831516815">
    <w:name w:val="EDB70FD16B9346D7899D940831516815"/>
  </w:style>
  <w:style w:type="paragraph" w:customStyle="1" w:styleId="5980AFBCE3674521B27E8E25434EB254">
    <w:name w:val="5980AFBCE3674521B27E8E25434EB254"/>
  </w:style>
  <w:style w:type="paragraph" w:customStyle="1" w:styleId="F5F2DC6F38AC48FE9B9E935A976982E4">
    <w:name w:val="F5F2DC6F38AC48FE9B9E935A976982E4"/>
  </w:style>
  <w:style w:type="paragraph" w:customStyle="1" w:styleId="E7170D53CC654CD499BE3EBCAB648366">
    <w:name w:val="E7170D53CC654CD499BE3EBCAB648366"/>
  </w:style>
  <w:style w:type="paragraph" w:customStyle="1" w:styleId="606A32DFD5474F06AC9DF2339C7A6779">
    <w:name w:val="606A32DFD5474F06AC9DF2339C7A6779"/>
  </w:style>
  <w:style w:type="paragraph" w:customStyle="1" w:styleId="FC13BC68841141E698721519E2518F53">
    <w:name w:val="FC13BC68841141E698721519E2518F53"/>
  </w:style>
  <w:style w:type="paragraph" w:customStyle="1" w:styleId="B5277858ECF14A349897D4EBA896CBAC">
    <w:name w:val="B5277858ECF14A349897D4EBA896CBAC"/>
  </w:style>
  <w:style w:type="paragraph" w:customStyle="1" w:styleId="201D55A5A8ED482AB343CDEE2EBF3654">
    <w:name w:val="201D55A5A8ED482AB343CDEE2EBF3654"/>
  </w:style>
  <w:style w:type="paragraph" w:customStyle="1" w:styleId="62CB38D64F294CB29B658D53887689F5">
    <w:name w:val="62CB38D64F294CB29B658D53887689F5"/>
    <w:rsid w:val="00616923"/>
  </w:style>
  <w:style w:type="paragraph" w:customStyle="1" w:styleId="38025675A5CC4C648880B47DA002ADD0">
    <w:name w:val="38025675A5CC4C648880B47DA002ADD0"/>
    <w:rsid w:val="00616923"/>
  </w:style>
  <w:style w:type="paragraph" w:customStyle="1" w:styleId="BC0E6B2466714E8085A02583CB30A7A0">
    <w:name w:val="BC0E6B2466714E8085A02583CB30A7A0"/>
    <w:rsid w:val="00616923"/>
  </w:style>
  <w:style w:type="paragraph" w:customStyle="1" w:styleId="D69A0B527F054C4487087A6232720283">
    <w:name w:val="D69A0B527F054C4487087A6232720283"/>
    <w:rsid w:val="00616923"/>
  </w:style>
  <w:style w:type="paragraph" w:customStyle="1" w:styleId="43267ABCCA3F46FB821A1AF5EE13AA8D">
    <w:name w:val="43267ABCCA3F46FB821A1AF5EE13AA8D"/>
    <w:rsid w:val="00616923"/>
  </w:style>
  <w:style w:type="paragraph" w:customStyle="1" w:styleId="6904F6754A344DB1A258F6B3439E4F47">
    <w:name w:val="6904F6754A344DB1A258F6B3439E4F47"/>
    <w:rsid w:val="00616923"/>
  </w:style>
  <w:style w:type="paragraph" w:customStyle="1" w:styleId="CD625D1ACDC14E338DF921A9149B87B0">
    <w:name w:val="CD625D1ACDC14E338DF921A9149B87B0"/>
    <w:rsid w:val="00616923"/>
  </w:style>
  <w:style w:type="paragraph" w:customStyle="1" w:styleId="A28BD5D75A4B4536B153CCC73A680070">
    <w:name w:val="A28BD5D75A4B4536B153CCC73A680070"/>
    <w:rsid w:val="00616923"/>
  </w:style>
  <w:style w:type="paragraph" w:customStyle="1" w:styleId="9E01EBFE770F49EEAF74630546BE9103">
    <w:name w:val="9E01EBFE770F49EEAF74630546BE9103"/>
    <w:rsid w:val="00616923"/>
  </w:style>
  <w:style w:type="paragraph" w:customStyle="1" w:styleId="2ECC181E816440EF93643DEF40D5FCB7">
    <w:name w:val="2ECC181E816440EF93643DEF40D5FCB7"/>
    <w:rsid w:val="00616923"/>
  </w:style>
  <w:style w:type="paragraph" w:customStyle="1" w:styleId="E91577D40CA04C2D912397188E722DE8">
    <w:name w:val="E91577D40CA04C2D912397188E722DE8"/>
    <w:rsid w:val="00616923"/>
  </w:style>
  <w:style w:type="paragraph" w:customStyle="1" w:styleId="1E3F3B26AC6149BDA4716CBD8C0A0DE9">
    <w:name w:val="1E3F3B26AC6149BDA4716CBD8C0A0DE9"/>
    <w:rsid w:val="00616923"/>
  </w:style>
  <w:style w:type="paragraph" w:customStyle="1" w:styleId="95FEBA4408E749059E6E20012BBE5FC7">
    <w:name w:val="95FEBA4408E749059E6E20012BBE5FC7"/>
    <w:rsid w:val="00616923"/>
  </w:style>
  <w:style w:type="paragraph" w:customStyle="1" w:styleId="17013529D71148809FC03AEEBA6BEB5E">
    <w:name w:val="17013529D71148809FC03AEEBA6BEB5E"/>
    <w:rsid w:val="00616923"/>
  </w:style>
  <w:style w:type="paragraph" w:customStyle="1" w:styleId="6E5D2807282F4BCD83FBAD8954A1938D">
    <w:name w:val="6E5D2807282F4BCD83FBAD8954A1938D"/>
    <w:rsid w:val="00616923"/>
  </w:style>
  <w:style w:type="paragraph" w:customStyle="1" w:styleId="50B2354FEB6F4568A48A1E9A3DF9FDF5">
    <w:name w:val="50B2354FEB6F4568A48A1E9A3DF9FDF5"/>
    <w:rsid w:val="00616923"/>
  </w:style>
  <w:style w:type="paragraph" w:customStyle="1" w:styleId="57E14BCF9B6540B0B9C67CC8A6A8C2E2">
    <w:name w:val="57E14BCF9B6540B0B9C67CC8A6A8C2E2"/>
    <w:rsid w:val="00616923"/>
  </w:style>
  <w:style w:type="paragraph" w:customStyle="1" w:styleId="61FA096940B342CCB09849C6423FC706">
    <w:name w:val="61FA096940B342CCB09849C6423FC706"/>
    <w:rsid w:val="00616923"/>
  </w:style>
  <w:style w:type="paragraph" w:customStyle="1" w:styleId="1D127EB513774B37BF132C9D606B3449">
    <w:name w:val="1D127EB513774B37BF132C9D606B3449"/>
    <w:rsid w:val="00616923"/>
  </w:style>
  <w:style w:type="paragraph" w:customStyle="1" w:styleId="2ABE678622FA48748D373560B6F793A4">
    <w:name w:val="2ABE678622FA48748D373560B6F793A4"/>
    <w:rsid w:val="00616923"/>
  </w:style>
  <w:style w:type="paragraph" w:customStyle="1" w:styleId="2F3B8091822C43EE963F1AB83EAE5C04">
    <w:name w:val="2F3B8091822C43EE963F1AB83EAE5C04"/>
    <w:rsid w:val="00616923"/>
  </w:style>
  <w:style w:type="paragraph" w:customStyle="1" w:styleId="DA39D426D9784FC08EAA04197930EF52">
    <w:name w:val="DA39D426D9784FC08EAA04197930EF52"/>
    <w:rsid w:val="00616923"/>
  </w:style>
  <w:style w:type="paragraph" w:customStyle="1" w:styleId="F37C9495A6D546B59F92E6DE1D13C8EB">
    <w:name w:val="F37C9495A6D546B59F92E6DE1D13C8EB"/>
    <w:rsid w:val="00616923"/>
  </w:style>
  <w:style w:type="paragraph" w:customStyle="1" w:styleId="27BA496B6402480280207275FAEA94AF">
    <w:name w:val="27BA496B6402480280207275FAEA94AF"/>
    <w:rsid w:val="00616923"/>
  </w:style>
  <w:style w:type="paragraph" w:customStyle="1" w:styleId="0D453C4F13FC4F3EB017D410A4F62766">
    <w:name w:val="0D453C4F13FC4F3EB017D410A4F62766"/>
    <w:rsid w:val="00616923"/>
  </w:style>
  <w:style w:type="paragraph" w:customStyle="1" w:styleId="30CC44C685F341E495B151714449F1CA">
    <w:name w:val="30CC44C685F341E495B151714449F1CA"/>
    <w:rsid w:val="00616923"/>
  </w:style>
  <w:style w:type="paragraph" w:customStyle="1" w:styleId="4A2133428EEA491FB1BBB413EE749982">
    <w:name w:val="4A2133428EEA491FB1BBB413EE749982"/>
    <w:rsid w:val="00616923"/>
  </w:style>
  <w:style w:type="paragraph" w:customStyle="1" w:styleId="A29F546B15D14D9787FBF16F22FE3978">
    <w:name w:val="A29F546B15D14D9787FBF16F22FE3978"/>
    <w:rsid w:val="00616923"/>
  </w:style>
  <w:style w:type="paragraph" w:customStyle="1" w:styleId="8DDFDC3140BE43BD9873E77C3C3AA700">
    <w:name w:val="8DDFDC3140BE43BD9873E77C3C3AA700"/>
    <w:rsid w:val="00616923"/>
  </w:style>
  <w:style w:type="paragraph" w:customStyle="1" w:styleId="07D4075EFFE4474589C775311538C6BF">
    <w:name w:val="07D4075EFFE4474589C775311538C6BF"/>
    <w:rsid w:val="00616923"/>
  </w:style>
  <w:style w:type="paragraph" w:customStyle="1" w:styleId="8D9C7D480D3C4B2F90BBA5A78FE8E7A0">
    <w:name w:val="8D9C7D480D3C4B2F90BBA5A78FE8E7A0"/>
    <w:rsid w:val="00616923"/>
  </w:style>
  <w:style w:type="paragraph" w:customStyle="1" w:styleId="3C803C59F1054B659745A69703366713">
    <w:name w:val="3C803C59F1054B659745A69703366713"/>
    <w:rsid w:val="00616923"/>
  </w:style>
  <w:style w:type="paragraph" w:customStyle="1" w:styleId="D376853090A545EE868AF8C29F3104BC">
    <w:name w:val="D376853090A545EE868AF8C29F3104BC"/>
    <w:rsid w:val="00616923"/>
  </w:style>
  <w:style w:type="paragraph" w:customStyle="1" w:styleId="9B7A67C92985477B9D28B027E5C88C53">
    <w:name w:val="9B7A67C92985477B9D28B027E5C88C53"/>
    <w:rsid w:val="00616923"/>
  </w:style>
  <w:style w:type="paragraph" w:customStyle="1" w:styleId="C33896C737784CB395994A6D152488AA">
    <w:name w:val="C33896C737784CB395994A6D152488AA"/>
    <w:rsid w:val="00616923"/>
  </w:style>
  <w:style w:type="paragraph" w:customStyle="1" w:styleId="3D4902FB4E284C8DA2DA446D9D1E5CD8">
    <w:name w:val="3D4902FB4E284C8DA2DA446D9D1E5CD8"/>
    <w:rsid w:val="00616923"/>
  </w:style>
  <w:style w:type="paragraph" w:customStyle="1" w:styleId="66A787E432124CA3A282E6E23A802BA7">
    <w:name w:val="66A787E432124CA3A282E6E23A802BA7"/>
    <w:rsid w:val="00616923"/>
  </w:style>
  <w:style w:type="paragraph" w:customStyle="1" w:styleId="C3B5E0F0AB1D491DB7BD3192C0E05AD3">
    <w:name w:val="C3B5E0F0AB1D491DB7BD3192C0E05AD3"/>
    <w:rsid w:val="00616923"/>
  </w:style>
  <w:style w:type="paragraph" w:customStyle="1" w:styleId="EE55A2B2A49F41A5A44618239EF20FF6">
    <w:name w:val="EE55A2B2A49F41A5A44618239EF20FF6"/>
    <w:rsid w:val="00616923"/>
  </w:style>
  <w:style w:type="paragraph" w:customStyle="1" w:styleId="BF1A106EBB194781AAE4299B3999EEE1">
    <w:name w:val="BF1A106EBB194781AAE4299B3999EEE1"/>
    <w:rsid w:val="00616923"/>
  </w:style>
  <w:style w:type="paragraph" w:customStyle="1" w:styleId="74E3CFA988C84D9F968B4DEE705D190B">
    <w:name w:val="74E3CFA988C84D9F968B4DEE705D190B"/>
    <w:rsid w:val="00616923"/>
  </w:style>
  <w:style w:type="paragraph" w:customStyle="1" w:styleId="4B0ED79F87544F81922BE8FC192A677A">
    <w:name w:val="4B0ED79F87544F81922BE8FC192A677A"/>
    <w:rsid w:val="00616923"/>
  </w:style>
  <w:style w:type="paragraph" w:customStyle="1" w:styleId="4156C0FDD0914F2BAFB92AD7970DD25E">
    <w:name w:val="4156C0FDD0914F2BAFB92AD7970DD25E"/>
    <w:rsid w:val="00616923"/>
  </w:style>
  <w:style w:type="paragraph" w:customStyle="1" w:styleId="EBE37213A847405CBC2D28F200064E31">
    <w:name w:val="EBE37213A847405CBC2D28F200064E31"/>
    <w:rsid w:val="00616923"/>
  </w:style>
  <w:style w:type="paragraph" w:customStyle="1" w:styleId="D84A91F2EAA344CA828681512D838A51">
    <w:name w:val="D84A91F2EAA344CA828681512D838A51"/>
    <w:rsid w:val="00616923"/>
  </w:style>
  <w:style w:type="paragraph" w:customStyle="1" w:styleId="B2F22971ECEF4FEDAB71C5FEE567AF4B">
    <w:name w:val="B2F22971ECEF4FEDAB71C5FEE567AF4B"/>
    <w:rsid w:val="00616923"/>
  </w:style>
  <w:style w:type="paragraph" w:customStyle="1" w:styleId="76115EE42AF7480CA1AEA7627AC8450D">
    <w:name w:val="76115EE42AF7480CA1AEA7627AC8450D"/>
    <w:rsid w:val="00616923"/>
  </w:style>
  <w:style w:type="paragraph" w:customStyle="1" w:styleId="11D701E9F56C4C169E1CE83400D8B8F2">
    <w:name w:val="11D701E9F56C4C169E1CE83400D8B8F2"/>
    <w:rsid w:val="00616923"/>
  </w:style>
  <w:style w:type="paragraph" w:customStyle="1" w:styleId="99ADE7FAC58045D295D89A4377C090B0">
    <w:name w:val="99ADE7FAC58045D295D89A4377C090B0"/>
    <w:rsid w:val="00616923"/>
  </w:style>
  <w:style w:type="paragraph" w:customStyle="1" w:styleId="0B982E457D1644FABD9523F0A22F5E84">
    <w:name w:val="0B982E457D1644FABD9523F0A22F5E84"/>
    <w:rsid w:val="00616923"/>
  </w:style>
  <w:style w:type="paragraph" w:customStyle="1" w:styleId="B2F13B38631C450EAF8AE0EA21055D15">
    <w:name w:val="B2F13B38631C450EAF8AE0EA21055D15"/>
    <w:rsid w:val="00616923"/>
  </w:style>
  <w:style w:type="paragraph" w:customStyle="1" w:styleId="FAE8FF15C4D84D1290B3B71A4A15C383">
    <w:name w:val="FAE8FF15C4D84D1290B3B71A4A15C383"/>
    <w:rsid w:val="00616923"/>
  </w:style>
  <w:style w:type="paragraph" w:customStyle="1" w:styleId="88EF65E5FBDA4D8DB8C687DD50911C60">
    <w:name w:val="88EF65E5FBDA4D8DB8C687DD50911C60"/>
    <w:rsid w:val="00616923"/>
  </w:style>
  <w:style w:type="paragraph" w:customStyle="1" w:styleId="CFAB437D49ED4A32B59D7278FCC374F0">
    <w:name w:val="CFAB437D49ED4A32B59D7278FCC374F0"/>
    <w:rsid w:val="00616923"/>
  </w:style>
  <w:style w:type="paragraph" w:customStyle="1" w:styleId="5A4598BAB34549F48B661616EE3EA62D">
    <w:name w:val="5A4598BAB34549F48B661616EE3EA62D"/>
    <w:rsid w:val="00616923"/>
  </w:style>
  <w:style w:type="paragraph" w:customStyle="1" w:styleId="DD41D09034EA4BF0A7D0F9B044155EDA">
    <w:name w:val="DD41D09034EA4BF0A7D0F9B044155EDA"/>
    <w:rsid w:val="00616923"/>
  </w:style>
  <w:style w:type="paragraph" w:customStyle="1" w:styleId="E3F2CFCAFE454D878E8296EB97EA5116">
    <w:name w:val="E3F2CFCAFE454D878E8296EB97EA5116"/>
    <w:rsid w:val="00616923"/>
  </w:style>
  <w:style w:type="paragraph" w:customStyle="1" w:styleId="AC3F113F29554059816063C6F36E2F36">
    <w:name w:val="AC3F113F29554059816063C6F36E2F36"/>
    <w:rsid w:val="00616923"/>
  </w:style>
  <w:style w:type="paragraph" w:customStyle="1" w:styleId="9D46708BD97B4EAC9B170BCAC7B80E58">
    <w:name w:val="9D46708BD97B4EAC9B170BCAC7B80E58"/>
    <w:rsid w:val="00616923"/>
  </w:style>
  <w:style w:type="paragraph" w:customStyle="1" w:styleId="5F197558E8A74E6F851CE101037DD0DA">
    <w:name w:val="5F197558E8A74E6F851CE101037DD0DA"/>
    <w:rsid w:val="00616923"/>
  </w:style>
  <w:style w:type="paragraph" w:customStyle="1" w:styleId="1DEAAF98745043AAAD64ABB5AC114DB6">
    <w:name w:val="1DEAAF98745043AAAD64ABB5AC114DB6"/>
    <w:rsid w:val="00616923"/>
  </w:style>
  <w:style w:type="paragraph" w:customStyle="1" w:styleId="A171D2BE225D49ACA28651D98975C379">
    <w:name w:val="A171D2BE225D49ACA28651D98975C379"/>
    <w:rsid w:val="00616923"/>
  </w:style>
  <w:style w:type="paragraph" w:customStyle="1" w:styleId="076D24583F0D42BDBCF92934C0D02228">
    <w:name w:val="076D24583F0D42BDBCF92934C0D02228"/>
    <w:rsid w:val="00616923"/>
  </w:style>
  <w:style w:type="paragraph" w:customStyle="1" w:styleId="C023751693AD4AA29B2A682EA2BBFBF0">
    <w:name w:val="C023751693AD4AA29B2A682EA2BBFBF0"/>
    <w:rsid w:val="00616923"/>
  </w:style>
  <w:style w:type="paragraph" w:customStyle="1" w:styleId="EB2877CF78A544FF915DD610B253F4B9">
    <w:name w:val="EB2877CF78A544FF915DD610B253F4B9"/>
    <w:rsid w:val="00616923"/>
  </w:style>
  <w:style w:type="paragraph" w:customStyle="1" w:styleId="715979228FBC4CE9A69F52F8AACE3609">
    <w:name w:val="715979228FBC4CE9A69F52F8AACE3609"/>
    <w:rsid w:val="00616923"/>
  </w:style>
  <w:style w:type="paragraph" w:customStyle="1" w:styleId="8D91C4191619498EB10A1AC0FCF5BB4A">
    <w:name w:val="8D91C4191619498EB10A1AC0FCF5BB4A"/>
    <w:rsid w:val="00616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C o m p a n y D e t a i l s V i e w M o d e l   x m l n s : x s d = " h t t p : / / w w w . w 3 . o r g / 2 0 0 1 / X M L S c h e m a "   x m l n s : x s i = " h t t p : / / w w w . w 3 . o r g / 2 0 0 1 / X M L S c h e m a - i n s t a n c e " >  
     < C a t e g o r y S o r t O r d e r > 0 < / C a t e g o r y S o r t O r d e r >  
     < I t e m S o r t O r d e r > 0 < / I t e m S o r t O r d e r >  
     < C o m p a n y T y p e > C o n s o l i d a t e d < / C o m p a n y T y p e >  
     < I t e m V a l u e _ D a t e > 0 0 0 1 - 0 1 - 0 1 T 0 0 : 0 0 : 0 0 < / I t e m V a l u e _ D a t e >  
     < I t e m V a l u e _ N u m > 0 < / I t e m V a l u e _ N u m >  
     < S e c t o r > A u t o   P a r t s < / S e c t o r >  
     < C o m p a n y > A m a r a   R a j a   B a t t e r i e s   L t d < / C o m p a n y >  
     < T i t l e > T e s t < / T i t l e >  
     < R e p o r t D a t e > N o v e m b e r   0 4 ,   2 0 1 9 < / R e p o r t D a t e >  
     < R e p o r t T y p e > R e s u l t   R e v i e w < / R e p o r t T y p e >  
     < C m p > 6 8 9 < / C m p >  
     < T a r g e t P r i c e > 4 5 0 < / T a r g e t P r i c e >  
     < T a r g e t D a t e > J u n   2 0 2 0 < / T a r g e t D a t e >  
     < R a t i n g > B U Y < / R a t i n g >  
     < P A n a l y s t N a m e > A s h u t o s h   T i w a r i < / P A n a l y s t N a m e >  
     < P A n a l y s t E m a i l > a s h u t o s h @ e q u i r u s . c o m < / P A n a l y s t E m a i l >  
     < P A n a l y s t P h o n e > 8 1 2 8 6 9 4 1 1 2 < / P A n a l y s t P h o n e >  
     < S A n a l y s t N a m e > V a r u n   B a x i < / S A n a l y s t N a m e >  
     < S A n a l y s t E m a i l > v a r u n . b a x i @ e q u i r u s . c o m < / S A n a l y s t E m a i l >  
     < S A n a l y s t P h o n e > 9 9 9 8 3 6 9 5 8 2 < / S A n a l y s t P h o n e >  
     < M a r k e t C a p > 1 1 7 , 7 5 0 < / M a r k e t C a p >  
     < F i f t y T w o W e e k H i g h > 8 0 8 < / F i f t y T w o W e e k H i g h >  
     < F i f t y T w o W e e k L o w > 5 7 3 < / F i f t y T w o W e e k L o w >  
     < A v g D a i l y V o l u m e > 7 5 5 , 4 9 1 < / A v g D a i l y V o l u m e >  
     < A v g D a i l y V a l u e > 6 . 9 < / A v g D a i l y V a l u e >  
     < E q u i t y C a p > 1 1 0 < / E q u i t y C a p >  
     < F a c e V a l u e > 1 < / F a c e V a l u e >  
     < S h a r e O u t s t a n d i n g > 1 7 0 . 8 < / S h a r e O u t s t a n d i n g >  
     < B l o m m b e r g C o d e > A M R J   I N < / B l o m m b e r g C o d e >  
     < B e n c h m a r k >   < / B e n c h m a r k >  
     < P r o m o t e r s R e c e n t > 0 . 0 < / P r o m o t e r s R e c e n t >  
     < P r o m o t e r s T h r e e > 0 . 0 < / P r o m o t e r s T h r e e >  
     < P r o m o t e r s T w e l v e > 0 . 0 < / P r o m o t e r s T w e l v e >  
     < D l l R e c e n t > 0 . 0 < / D l l R e c e n t >  
     < D l l T h r e e > 0 . 0 < / D l l T h r e e >  
     < D l l T w e l v e > 0 . 0 < / D l l T w e l v e >  
     < F l l R e c e n t > 0 . 0 < / F l l R e c e n t >  
     < F l l T h r e e > 0 . 0 < / F l l T h r e e >  
     < F l l T w e l v e > 0 . 0 < / F l l T w e l v e >  
     < P u b l i c R e c e n t > 0 . 0 < / P u b l i c R e c e n t >  
     < P u b l i c T h r e e > 0 . 0 < / P u b l i c T h r e e >  
     < P u b l i c T w e l v e > 0 . 0 < / P u b l i c T w e l v e >  
     < R e p o r t C o d e > N o n - B a n k i n g < / R e p o r t C o d e >  
     < F i s c a l Y e a r E n d > M a r < / F i s c a l Y e a r E n d >  
     < U p l o a d e d O n > 0 0 0 1 - 0 1 - 0 1 T 0 0 : 0 0 : 0 0 < / U p l o a d e d O n >  
     < U p s i d e > - 3 5 % < / U p s i d e >  
     < D i s c l a i m e r A n a l y s t > A s h u t o s h   T i w a r i / V a r u n   B a x i < / D i s c l a i m e r A n a l y s t >  
     < F i n a n c i a l S u m m a r y S c a l e > R s   m n < / F i n a n c i a l S u m m a r y S c a l e >  
     < I n c o m e S t a t e m e n t S c a l e > R s   m n < / I n c o m e S t a t e m e n t S c a l e >  
     < B a l a n c e S h e e t S c a l e > R s   m n < / B a l a n c e S h e e t S c a l e >  
     < C a s h F l o w S c a l e > R s   m n < / C a s h F l o w S c a l e >  
 < / C o m p a n y D e t a i l s V i e w M o d e l > 
</file>

<file path=customXml/item2.xml><?xml version="1.0" encoding="utf-8"?>
<estimatedata>
  <years>
    <year>FY20E</year>
    <year>FY21E</year>
  </years>
  <table>
    <unit> </unit>
    <equirow>
      <val>Sales</val>
      <val>157,230</val>
      <val>177,653</val>
    </equirow>
    <equirow>
      <val>Sales</val>
      <val>472</val>
      <val>533</val>
    </equirow>
    <equirow>
      <val>EBITDA</val>
      <val>11,689</val>
      <val>13,357</val>
    </equirow>
    <equirow>
      <val>EBITDA</val>
      <val>12</val>
      <val>13</val>
    </equirow>
    <equirow>
      <val>EBITDA</val>
      <val>70,132,248,047</val>
      <val>80,144,009,766</val>
    </equirow>
    <equirow>
      <val>PAT</val>
      <val>49,778</val>
      <val>57,435</val>
    </equirow>
    <equirow>
      <val>EPS</val>
      <val>291.4</val>
      <val>336.2</val>
    </equirow>
  </table>
</estimatedata>
</file>

<file path=customXml/item3.xml><?xml version="1.0" encoding="utf-8"?>
<equidata>
  <years>
    <year>FY16A</year>
    <year>FY17A</year>
    <year>FY18A</year>
    <year>FY19A</year>
    <year>FY20E</year>
    <year>FY21E</year>
    <year>FY22E</year>
  </years>
  <table>
    <unit>mn</unit>
    <equirow>
      <label>Sales</label>
      <val>46,178</val>
      <val>53,172</val>
      <val>60,592</val>
      <val>69,627</val>
      <val>78,615</val>
      <val>88,826</val>
      <val>0</val>
    </equirow>
    <equirow>
      <label>EBITDA</label>
      <val>8,230</val>
      <val>8,499</val>
      <val>8,832</val>
      <val>9,708</val>
      <val>11,689</val>
      <val>13,357</val>
      <val>0</val>
    </equirow>
    <equirow>
      <label>Recurring PAT</label>
      <val>4,928</val>
      <val>4,772</val>
      <val>4,728</val>
      <val>5,050</val>
      <val>6,222</val>
      <val>7,179</val>
      <val>0</val>
    </equirow>
    <equirow>
      <label>EPS</label>
      <val>28.8</val>
      <val>27.9</val>
      <val>27.7</val>
      <val>29.6</val>
      <val>36.4</val>
      <val>42.0</val>
      <val>0.0</val>
    </equirow>
    <equirow>
      <label>P/E (x)</label>
      <val>23.9</val>
      <val>24.7</val>
      <val>24.9</val>
      <val>23.3</val>
      <val>18.9</val>
      <val>16.4</val>
      <val>0.0</val>
    </equirow>
    <equirow>
      <label>P/B (x)</label>
      <val>5.6</val>
      <val>4.5</val>
      <val>4.0</val>
      <val>3.5</val>
      <val>3.0</val>
      <val>2.6</val>
      <val>0.0</val>
    </equirow>
    <equirow>
      <label>EV/EBITDA (%)</label>
      <val>0.1</val>
      <val>0.1</val>
      <val>0.1</val>
      <val>0.1</val>
      <val>0.1</val>
      <val>0.1</val>
      <val>0.0</val>
    </equirow>
    <equirow>
      <label>ROE (%)</label>
      <val>0.3</val>
      <val>0.2</val>
      <val>0.2</val>
      <val>0.2</val>
      <val>0.2</val>
      <val>0.2</val>
      <val>0.0</val>
    </equirow>
    <equirow>
      <label>Core ROIC (%)</label>
      <val>0.2</val>
      <val>0.2</val>
      <val>0.2</val>
      <val>0.2</val>
      <val>0.2</val>
      <val>0.2</val>
      <val>0.0</val>
    </equirow>
    <equirow>
      <label>EBITDA Margin (%)</label>
      <val>0.2</val>
      <val>0.2</val>
      <val>0.1</val>
      <val>0.1</val>
      <val>0.1</val>
      <val>0.2</val>
      <val>0.0</val>
    </equirow>
  </table>
  <table>
    <unit>mn</unit>
    <equirow>
      <label>Revenue</label>
      <val>46,178</val>
      <val>53,172</val>
      <val>60,592</val>
      <val>69,627</val>
      <val>78,615</val>
      <val>88,826</val>
      <val>0</val>
    </equirow>
    <equirow>
      <label>COGS</label>
      <val>29,105</val>
      <val>34,885</val>
      <val>41,163</val>
      <val>47,955</val>
      <val>53,151</val>
      <val>59,859</val>
      <val>0</val>
    </equirow>
    <equirow>
      <label>Employee Cost</label>
      <val>2,429</val>
      <val>2,778</val>
      <val>3,090</val>
      <val>3,488</val>
      <val>3,949</val>
      <val>4,507</val>
      <val>0</val>
    </equirow>
    <equirow>
      <label>Other Expenses</label>
      <val>6,414</val>
      <val>7,010</val>
      <val>7,507</val>
      <val>8,476</val>
      <val>9,827</val>
      <val>11,103</val>
      <val>0</val>
    </equirow>
    <equirow>
      <label/>
      <val/>
      <val/>
      <val/>
      <val/>
      <val/>
      <val/>
      <val/>
    </equirow>
    <equirow>
      <label/>
      <val/>
      <val/>
      <val/>
      <val/>
      <val/>
      <val/>
      <val/>
    </equirow>
    <equirow>
      <label>EBITDA</label>
      <val>8,230</val>
      <val>8,499</val>
      <val>8,832</val>
      <val>9,708</val>
      <val>11,689</val>
      <val>13,357</val>
      <val>0</val>
    </equirow>
    <equirow>
      <label>Depreciation</label>
      <val>1,407</val>
      <val>1,912</val>
      <val>2,303</val>
      <val>2,580</val>
      <val>2,904</val>
      <val>3,298</val>
      <val>0</val>
    </equirow>
    <equirow>
      <label>EBIT</label>
      <val>6,823</val>
      <val>6,587</val>
      <val>6,529</val>
      <val>7,128</val>
      <val>8,785</val>
      <val>10,060</val>
      <val>0</val>
    </equirow>
    <equirow>
      <label>Interest Exp.</label>
      <val>55</val>
      <val>58</val>
      <val>51</val>
      <val>52</val>
      <val>6</val>
      <val>6</val>
      <val>0</val>
    </equirow>
    <equirow>
      <label>Other Income</label>
      <val>0</val>
      <val>0</val>
      <val>0</val>
      <val>0</val>
      <val>0</val>
      <val>0</val>
      <val>0</val>
    </equirow>
    <equirow>
      <label>Profit before Tax</label>
      <val>7,226</val>
      <val>7,022</val>
      <val>7,142</val>
      <val>7,630</val>
      <val>9,357</val>
      <val>10,796</val>
      <val>0</val>
    </equirow>
    <equirow>
      <label>Tax Expenses</label>
      <val>2,310</val>
      <val>2,237</val>
      <val>2,429</val>
      <val>2,586</val>
      <val>3,134</val>
      <val>3,617</val>
      <val>0</val>
    </equirow>
    <equirow>
      <label>Profit After Tax</label>
      <val>4,916</val>
      <val>4,785</val>
      <val>4,713</val>
      <val>5,044</val>
      <val>6,222</val>
      <val>7,179</val>
      <val>0</val>
    </equirow>
    <equirow>
      <label>Minority Interest</label>
      <val>0</val>
      <val>0</val>
      <val>0</val>
      <val>0</val>
      <val>0</val>
      <val>0</val>
      <val>0</val>
    </equirow>
    <equirow>
      <label>Profit/(Loss) from Associates</label>
      <val>0</val>
      <val>0</val>
      <val>0</val>
      <val>0</val>
      <val>0</val>
      <val>0</val>
      <val>0</val>
    </equirow>
    <equirow>
      <label>Recurring PAT</label>
      <val>4,916</val>
      <val>4,785</val>
      <val>4,713</val>
      <val>5,044</val>
      <val>6,222</val>
      <val>7,179</val>
      <val>0</val>
    </equirow>
    <equirow>
      <label>Exceptional Items</label>
      <val>11</val>
      <val>(13)</val>
      <val>15</val>
      <val>7</val>
      <val>0</val>
      <val>0</val>
      <val>0</val>
    </equirow>
    <equirow>
      <label>Reported PAT</label>
      <val>4,928</val>
      <val>4,772</val>
      <val>4,728</val>
      <val>5,050</val>
      <val>6,222</val>
      <val>7,179</val>
      <val>0</val>
    </equirow>
    <equirow>
      <label>Other comprehensive income.</label>
      <val>0</val>
      <val>0</val>
      <val>0</val>
      <val>0</val>
      <val>0</val>
      <val>0</val>
      <val>0</val>
    </equirow>
    <equirow>
      <label>PAT after comp. income.</label>
      <val>4,928</val>
      <val>4,772</val>
      <val>4,728</val>
      <val>5,050</val>
      <val>6,222</val>
      <val>7,179</val>
      <val>0</val>
    </equirow>
    <equirow>
      <label>FDEPS</label>
      <val>29</val>
      <val>28</val>
      <val>28</val>
      <val>30</val>
      <val>36</val>
      <val>42</val>
      <val>0</val>
    </equirow>
    <equirow>
      <label>DPS</label>
      <val>4</val>
      <val>4</val>
      <val>0</val>
      <val>4</val>
      <val>5</val>
      <val>0</val>
      <val>0</val>
    </equirow>
    <equirow>
      <label>BVPS</label>
      <val>124</val>
      <val>152</val>
      <val>172</val>
      <val>196</val>
      <val>226</val>
      <val>268</val>
      <val>0</val>
    </equirow>
  </table>
  <table>
    <unit>%</unit>
    <equirow>
      <label>Sales</label>
      <val>0.1</val>
      <val>0.2</val>
      <val>0.1</val>
      <val>0.1</val>
      <val>0.1</val>
      <val>0.1</val>
      <val>(1.0)</val>
    </equirow>
    <equirow>
      <label>EBITDA</label>
      <val>0.2</val>
      <val>0.0</val>
      <val>0.0</val>
      <val>0.1</val>
      <val>0.2</val>
      <val>0.1</val>
      <val>(1.0)</val>
    </equirow>
    <equirow>
      <label>EBIT</label>
      <val>0.2</val>
      <val>0.0</val>
      <val>0.0</val>
      <val>0.1</val>
      <val>0.2</val>
      <val>0.1</val>
      <val>(1.0)</val>
    </equirow>
    <equirow>
      <label>PAT</label>
      <val>0.1</val>
      <val>0.1</val>
      <val>0.3</val>
      <val>(0.2)</val>
      <val>0.0</val>
      <val>0.3</val>
      <val>(1.0)</val>
    </equirow>
  </table>
  <table>
    <unit>%</unit>
    <equirow>
      <label>Gross Margin </label>
      <val>0.4</val>
      <val>0.3</val>
      <val>0.3</val>
      <val>0.3</val>
      <val>0.3</val>
      <val>0.3</val>
      <val>0.0</val>
    </equirow>
    <equirow>
      <label>EBITDA Margin</label>
      <val>0.2</val>
      <val>0.2</val>
      <val>0.1</val>
      <val>0.1</val>
      <val>0.1</val>
      <val>0.2</val>
      <val>0.0</val>
    </equirow>
    <equirow>
      <label>PAT Margin </label>
      <val>0.1</val>
      <val>0.1</val>
      <val>0.1</val>
      <val>0.1</val>
      <val>0.1</val>
      <val>0.1</val>
      <val>0.0</val>
    </equirow>
    <equirow>
      <label>ROE </label>
      <val>0.3</val>
      <val>0.2</val>
      <val>0.2</val>
      <val>0.2</val>
      <val>0.2</val>
      <val>0.2</val>
      <val>0.0</val>
    </equirow>
    <equirow>
      <label>ROIC </label>
      <val>0.2</val>
      <val>0.2</val>
      <val>0.2</val>
      <val>0.2</val>
      <val>0.2</val>
      <val>0.2</val>
      <val>0.0</val>
    </equirow>
    <equirow>
      <label>Core ROIC </label>
      <val>0.2</val>
      <val>0.2</val>
      <val>0.2</val>
      <val>0.2</val>
      <val>0.2</val>
      <val>0.2</val>
      <val>0.0</val>
    </equirow>
    <equirow>
      <label>Dividend Payout </label>
      <val>0.1</val>
      <val>0.2</val>
      <val>0.0</val>
      <val>0.1</val>
      <val>0.1</val>
      <val>0.0</val>
      <val>0.0</val>
    </equirow>
  </table>
  <table>
    <unit>x</unit>
    <equirow>
      <label>P/E</label>
      <val>23.9</val>
      <val>24.7</val>
      <val>24.9</val>
      <val>23.3</val>
      <val>18.9</val>
      <val>16.4</val>
      <val>0.0</val>
    </equirow>
    <equirow>
      <label>P/B</label>
      <val>5.6</val>
      <val>4.5</val>
      <val>4.0</val>
      <val>3.5</val>
      <val>3.0</val>
      <val>2.6</val>
      <val>0.0</val>
    </equirow>
    <equirow>
      <label>P/FCFF</label>
      <val>0.0</val>
      <val>0.0</val>
      <val>0.0</val>
      <val>0.0</val>
      <val>0.0</val>
      <val>0.0</val>
      <val>0.0</val>
    </equirow>
    <equirow>
      <label>EV/EBITDA</label>
      <val>0.1</val>
      <val>0.1</val>
      <val>0.1</val>
      <val>0.1</val>
      <val>0.1</val>
      <val>0.1</val>
      <val>0.0</val>
    </equirow>
    <equirow>
      <label>EV/Sales</label>
      <val>0.0</val>
      <val>0.0</val>
      <val>0.0</val>
      <val>0.0</val>
      <val>0.0</val>
      <val>0.0</val>
      <val>0.0</val>
    </equirow>
    <equirow>
      <label>Dividend Yield (%)</label>
      <val>0.0</val>
      <val>0.0</val>
      <val>0.0</val>
      <val>0.0</val>
      <val>0.0</val>
      <val>0.0</val>
      <val>0.0</val>
    </equirow>
  </table>
  <table>
    <unit>mn</unit>
    <equirow>
      <label>Equity Capital</label>
      <val>171</val>
      <val>171</val>
      <val>171</val>
      <val>171</val>
      <val>171</val>
      <val>171</val>
      <val>0</val>
    </equirow>
    <equirow>
      <label>Reserves</label>
      <val>20,988</val>
      <val>25,760</val>
      <val>29,203</val>
      <val>33,342</val>
      <val>38,441</val>
      <val>45,620</val>
      <val>0</val>
    </equirow>
    <equirow>
      <label>Net Worth</label>
      <val>21,159</val>
      <val>25,931</val>
      <val>29,374</val>
      <val>33,513</val>
      <val>38,611</val>
      <val>45,791</val>
      <val>0</val>
    </equirow>
    <equirow>
      <label>Total Debt</label>
      <val>725</val>
      <val>690</val>
      <val>584</val>
      <val>584</val>
      <val>584</val>
      <val>584</val>
      <val>0</val>
    </equirow>
    <equirow>
      <label>Minority Interest</label>
      <val>0</val>
      <val>0</val>
      <val>0</val>
      <val>0</val>
      <val>0</val>
      <val>0</val>
      <val>0</val>
    </equirow>
    <equirow>
      <label>Account Payables</label>
      <val>3,493</val>
      <val>4,184</val>
      <val>5,923</val>
      <val>6,806</val>
      <val>7,684</val>
      <val>8,682</val>
      <val>0</val>
    </equirow>
    <equirow>
      <label>Other Current Liabilities</label>
      <val>2,885</val>
      <val>3,412</val>
      <val>4,007</val>
      <val>4,605</val>
      <val>5,199</val>
      <val>5,874</val>
      <val>0</val>
    </equirow>
    <equirow>
      <label>Total Liabilities</label>
      <val>29,508</val>
      <val>35,846</val>
      <val>41,686</val>
      <val>47,305</val>
      <val>53,877</val>
      <val>62,729</val>
      <val>0</val>
    </equirow>
    <equirow>
      <label>Gross Fixed Assets</label>
      <val>14,864</val>
      <val>18,156</val>
      <val>22,529</val>
      <val>23,779</val>
      <val>26,279</val>
      <val>30,029</val>
      <val>0</val>
    </equirow>
    <equirow>
      <label>Acc. Depreciation</label>
      <val>(1,344)</val>
      <val>(3,234)</val>
      <val>(5,497)</val>
      <val>(8,077)</val>
      <val>(10,981)</val>
      <val>(14,278)</val>
      <val>0</val>
    </equirow>
    <equirow>
      <label>Capital WIP</label>
      <val>1,229</val>
      <val>2,403</val>
      <val>2,264</val>
      <val>1,000</val>
      <val>1,000</val>
      <val>1,000</val>
      <val>0</val>
    </equirow>
    <equirow>
      <label>Others</label>
      <val>382</val>
      <val>579</val>
      <val>430</val>
      <val>5,443</val>
      <val>7,443</val>
      <val>7,693</val>
      <val>0</val>
    </equirow>
    <equirow>
      <label>Inventory</label>
      <val>6,016</val>
      <val>8,170</val>
      <val>10,497</val>
      <val>12,062</val>
      <val>13,620</val>
      <val>15,389</val>
      <val>0</val>
    </equirow>
    <equirow>
      <label>Receivables</label>
      <val>5,922</val>
      <val>5,705</val>
      <val>7,825</val>
      <val>8,991</val>
      <val>10,152</val>
      <val>11,471</val>
      <val>0</val>
    </equirow>
    <equirow>
      <label>Other current assets</label>
      <val>544</val>
      <val>650</val>
      <val>1,844</val>
      <val>174</val>
      <val>348</val>
      <val>289</val>
      <val>0</val>
    </equirow>
    <equirow>
      <label>Cash &amp; Cash Equivalents.</label>
      <val>1,503</val>
      <val>2,987</val>
      <val>1,266</val>
      <val>3,390</val>
      <val>5,459</val>
      <val>10,566</val>
      <val>0</val>
    </equirow>
    <equirow>
      <label>Total Assets</label>
      <val>29,508</val>
      <val>35,846</val>
      <val>41,686</val>
      <val>47,305</val>
      <val>53,877</val>
      <val>62,729</val>
      <val>0</val>
    </equirow>
    <equirow>
      <label>Non-Cash WC</label>
      <val>6,201</val>
      <val>7,003</val>
      <val>10,327</val>
      <val>9,922</val>
      <val>11,355</val>
      <val>12,725</val>
      <val>0</val>
    </equirow>
    <equirow>
      <label>Cash Conv. Cycle</label>
      <val>70.7</val>
      <val>74.0</val>
      <val>78.7</val>
      <val>81.5</val>
      <val>82.9</val>
      <val>83.0</val>
      <val>0.0</val>
    </equirow>
    <equirow>
      <label>WC Turnover</label>
      <val>7.4</val>
      <val>7.6</val>
      <val>5.9</val>
      <val>7.0</val>
      <val>6.9</val>
      <val>7.0</val>
      <val>0.0</val>
    </equirow>
    <equirow>
      <label>Gross Asset Turnover</label>
      <val>310.7</val>
      <val>292.9</val>
      <val>268.9</val>
      <val>292.8</val>
      <val>299.2</val>
      <val>295.8</val>
      <val>0.0</val>
    </equirow>
    <equirow>
      <label>Net Asset Turnover</label>
      <val>313.1</val>
      <val>306.9</val>
      <val>314.0</val>
      <val>416.9</val>
      <val>482.3</val>
      <val>530.3</val>
      <val>0.0</val>
    </equirow>
    <equirow>
      <label>Net D/E</label>
      <val>0.0</val>
      <val>(0.1)</val>
      <val>0.0</val>
      <val>(0.1)</val>
      <val>(0.1)</val>
      <val>(0.2)</val>
      <val>0.0</val>
    </equirow>
  </table>
  <table>
    <unit>days</unit>
    <equirow>
      <label>Receivable Days</label>
      <val>64</val>
      <val>74</val>
      <val>83</val>
      <val>86</val>
      <val>88</val>
      <val>88</val>
      <val>0</val>
    </equirow>
    <equirow>
      <label>Inventory Days</label>
      <val>45</val>
      <val>40</val>
      <val>41</val>
      <val>44</val>
      <val>44</val>
      <val>44</val>
      <val>0</val>
    </equirow>
    <equirow>
      <label>Payable Days</label>
      <val>39</val>
      <val>40</val>
      <val>45</val>
      <val>48</val>
      <val>50</val>
      <val>50</val>
      <val>0</val>
    </equirow>
    <equirow>
      <label>Non-cash WC days</label>
      <val>49</val>
      <val>48</val>
      <val>62</val>
      <val>52</val>
      <val>53</val>
      <val>52</val>
      <val>0</val>
    </equirow>
  </table>
  <table>
    <unit>mn</unit>
    <equirow>
      <label>Profit Before Tax</label>
      <val>2,310</val>
      <val>2,237</val>
      <val>2,429</val>
      <val>2,586</val>
      <val>3,134</val>
      <val>3,617</val>
      <val>0</val>
    </equirow>
    <equirow>
      <label>Depreciation</label>
      <val>1,407</val>
      <val>1,912</val>
      <val>2,303</val>
      <val>2,580</val>
      <val>2,904</val>
      <val>3,298</val>
      <val>0</val>
    </equirow>
    <equirow>
      <label>Others</label>
      <val>2,452</val>
      <val>2,459</val>
      <val>1,909</val>
      <val>2,412</val>
      <val>3,082</val>
      <val>3,557</val>
      <val>0</val>
    </equirow>
    <equirow>
      <label>Tax paid</label>
      <val>2,181</val>
      <val>2,024</val>
      <val>2,443</val>
      <val>2,586</val>
      <val>3,134</val>
      <val>3,617</val>
      <val>0</val>
    </equirow>
    <equirow>
      <label>Change in WC</label>
      <val>(677)</val>
      <val>(1,137)</val>
      <val>(3,475)</val>
      <val>405</val>
      <val>(1,433)</val>
      <val>(1,370)</val>
      <val>0</val>
    </equirow>
    <equirow>
      <label>Operating Cashflow</label>
      <val>5,547</val>
      <val>5,529</val>
      <val>3,217</val>
      <val>8,035</val>
      <val>7,693</val>
      <val>9,107</val>
      <val>0</val>
    </equirow>
    <equirow>
      <label>Capex</label>
      <val>(4,904)</val>
      <val>(4,305)</val>
      <val>(3,853)</val>
      <val>(5,000)</val>
      <val>(4,500)</val>
      <val>(4,000)</val>
      <val>0</val>
    </equirow>
    <equirow>
      <label>Change in Invest.</label>
      <val>89</val>
      <val>(1,125)</val>
      <val>1,274</val>
      <val>0</val>
      <val>0</val>
      <val>0</val>
      <val>0</val>
    </equirow>
    <equirow>
      <label>Others</label>
      <val>877</val>
      <val>80</val>
      <val>137</val>
      <val>0</val>
      <val>0</val>
      <val>0</val>
      <val>0</val>
    </equirow>
    <equirow>
      <label>Investing Cashflow</label>
      <val>(3,938)</val>
      <val>(5,349)</val>
      <val>(2,443)</val>
      <val>(5,000)</val>
      <val>(4,500)</val>
      <val>(4,000)</val>
      <val>0</val>
    </equirow>
    <equirow>
      <label>Change in Debt</label>
      <val>(18)</val>
      <val>(17)</val>
      <val>(89)</val>
      <val>0</val>
      <val>0</val>
      <val>0</val>
      <val>0</val>
    </equirow>
    <equirow>
      <label>Change in Equity</label>
      <val>0</val>
      <val>0</val>
      <val>0</val>
      <val>0</val>
      <val>0</val>
      <val>0</val>
      <val>0</val>
    </equirow>
    <equirow>
      <label>Others</label>
      <val>(1,618)</val>
      <val>(3)</val>
      <val>(1,292)</val>
      <val>(912)</val>
      <val>(1,123)</val>
      <val>0</val>
      <val>0</val>
    </equirow>
    <equirow>
      <label>Financing Cashflow</label>
      <val>(1,636)</val>
      <val>(20)</val>
      <val>(1,382)</val>
      <val>(912)</val>
      <val>(1,123)</val>
      <val>0</val>
      <val>0</val>
    </equirow>
    <equirow>
      <label>Net Change in Cash</label>
      <val>(27)</val>
      <val>160</val>
      <val>(608)</val>
      <val>2,123</val>
      <val>2,070</val>
      <val>5,107</val>
      <val>0</val>
    </equirow>
  </table>
</equidata>
</file>

<file path=customXml/item4.xml><?xml version="1.0" encoding="utf-8"?>
<quarterlydata>
  <years>
    <year>1QFY19A</year>
    <year>2QFY19A</year>
    <year>3QFY19A</year>
    <year>4QFY19A</year>
    <year>1QFY20A</year>
  </years>
  <table>
    <equirow>
      <label>Revenue</label>
      <val>16,947</val>
      <val>17,364</val>
      <val>20,008</val>
      <val>19,455</val>
      <val>19,281</val>
      <val>0</val>
      <val>0</val>
      <val>0</val>
    </equirow>
    <equirow>
      <label>COGS</label>
      <val>11,395</val>
      <val>11,731</val>
      <val>13,684</val>
      <val>13,164</val>
      <val>12,915</val>
      <val>0</val>
      <val>0</val>
      <val>0</val>
    </equirow>
    <equirow>
      <label>Employee Cost</label>
      <val>866</val>
      <val>851</val>
      <val>980</val>
      <val>973</val>
      <val>1,022</val>
      <val>0</val>
      <val>0</val>
      <val>0</val>
    </equirow>
    <equirow>
      <label>Other Expenses</label>
      <val>2,158</val>
      <val>2,170</val>
      <val>2,501</val>
      <val>2,432</val>
      <val>2,410</val>
      <val>0</val>
      <val>0</val>
      <val>0</val>
    </equirow>
    <equirow>
      <label/>
      <val/>
      <val/>
      <val/>
      <val/>
      <val/>
      <val/>
      <val/>
    </equirow>
    <equirow>
      <label/>
      <val/>
      <val/>
      <val/>
      <val/>
      <val/>
      <val/>
      <val/>
    </equirow>
    <equirow>
      <label>EBITDA</label>
      <val>2,528</val>
      <val>2,611</val>
      <val>2,842</val>
      <val>2,886</val>
      <val>2,934</val>
      <val>0</val>
      <val>0</val>
      <val>0</val>
    </equirow>
    <equirow>
      <label>Depreciation</label>
      <val>657</val>
      <val>651</val>
      <val>683</val>
      <val>713</val>
      <val>742</val>
      <val>0</val>
      <val>0</val>
      <val>0</val>
    </equirow>
    <equirow>
      <label>EBIT</label>
      <val>1,871</val>
      <val>1,960</val>
      <val>2,159</val>
      <val>2,174</val>
      <val>2,192</val>
      <val>0</val>
      <val>0</val>
      <val>0</val>
    </equirow>
    <equirow>
      <label>Interest Exp.</label>
      <val>18</val>
      <val>1</val>
      <val>1</val>
      <val>1</val>
      <val>1</val>
      <val>0</val>
      <val>0</val>
      <val>0</val>
    </equirow>
    <equirow>
      <label>Other Income</label>
      <val>0</val>
      <val>0</val>
      <val>0</val>
      <val>0</val>
      <val>0</val>
      <val>0</val>
      <val>0</val>
      <val>0</val>
    </equirow>
    <equirow>
      <label>Profit before Tax</label>
      <val>1,978</val>
      <val>2,108</val>
      <val>2,289</val>
      <val>2,292</val>
      <val>2,338</val>
      <val>0</val>
      <val>0</val>
      <val>0</val>
    </equirow>
    <equirow>
      <label>Tax Expenses</label>
      <val>669</val>
      <val>706</val>
      <val>767</val>
      <val>768</val>
      <val>783</val>
      <val>0</val>
      <val>0</val>
      <val>0</val>
    </equirow>
    <equirow>
      <label>Profit After Tax</label>
      <val>1,309</val>
      <val>1,402</val>
      <val>1,522</val>
      <val>1,524</val>
      <val>1,555</val>
      <val>0</val>
      <val>0</val>
      <val>0</val>
    </equirow>
    <equirow>
      <label>Minority Interest</label>
      <val>0</val>
      <val>0</val>
      <val>0</val>
      <val>0</val>
      <val>0</val>
      <val>0</val>
      <val>0</val>
      <val>0</val>
    </equirow>
    <equirow>
      <label>Profit/(Loss) from Associates</label>
      <val>0</val>
      <val>0</val>
      <val>0</val>
      <val>0</val>
      <val>0</val>
      <val>0</val>
      <val>0</val>
      <val>0</val>
    </equirow>
    <equirow>
      <label>Recurring PAT</label>
      <val>1,309</val>
      <val>1,402</val>
      <val>1,522</val>
      <val>1,524</val>
      <val>1,555</val>
      <val>0</val>
      <val>0</val>
      <val>0</val>
    </equirow>
    <equirow>
      <label>Exceptional Items</label>
      <val>17</val>
      <val>0</val>
      <val>0</val>
      <val>0</val>
      <val>0</val>
      <val>0</val>
      <val>0</val>
      <val>0</val>
    </equirow>
    <equirow>
      <label>Recurring PAT</label>
      <val>1,292</val>
      <val>1,402</val>
      <val>1,522</val>
      <val>1,524</val>
      <val>1,555</val>
      <val>0</val>
      <val>0</val>
      <val>0</val>
    </equirow>
    <equirow>
      <label>Other comprehensive income.</label>
      <val>0</val>
      <val>0</val>
      <val>0</val>
      <val>0</val>
      <val>0</val>
      <val>0</val>
      <val>0</val>
      <val>0</val>
    </equirow>
    <equirow>
      <label>PAT after comp. income.</label>
      <val>1,292</val>
      <val>1,402</val>
      <val>1,522</val>
      <val>1,524</val>
      <val>1,555</val>
      <val>0</val>
      <val>0</val>
      <val>0</val>
    </equirow>
    <equirow>
      <label>FDEPS</label>
      <val>8</val>
      <val>8</val>
      <val>9</val>
      <val>9</val>
      <val>9</val>
      <val>0</val>
      <val>0</val>
      <val>0</val>
    </equirow>
    <equirow>
      <label>Cost items as % of sales</label>
      <val/>
      <val/>
      <val/>
      <val/>
      <val/>
      <val/>
      <val/>
    </equirow>
    <equirow>
      <label>RM expenses</label>
      <val>0.0</val>
      <val>0.0</val>
      <val>0.0</val>
      <val>0.0</val>
      <val>0.0</val>
      <val>0.0</val>
      <val>0.0</val>
      <val>0.0</val>
    </equirow>
    <equirow>
      <label>Employee expenses</label>
      <val>0.0</val>
      <val>0.0</val>
      <val>0.0</val>
      <val>0.0</val>
      <val>0.0</val>
      <val>0.0</val>
      <val>0.0</val>
      <val>0.0</val>
    </equirow>
    <equirow>
      <label>Other expenses</label>
      <val>0.0</val>
      <val>0.0</val>
      <val>0.0</val>
      <val>0.0</val>
      <val>0.0</val>
      <val>0.0</val>
      <val>0.0</val>
      <val>0.0</val>
    </equirow>
    <equirow>
      <label>Margin (%)</label>
      <val/>
      <val/>
      <val/>
      <val/>
      <val/>
      <val/>
      <val/>
    </equirow>
    <equirow>
      <label>Gross Margin</label>
      <val>0.0</val>
      <val>0.0</val>
      <val>0.0</val>
      <val>0.0</val>
      <val>0.0</val>
      <val>0.0</val>
      <val>0.0</val>
      <val>0.0</val>
    </equirow>
    <equirow>
      <label>EBITDA Margin</label>
      <val>0.0</val>
      <val>0.0</val>
      <val>0.0</val>
      <val>0.0</val>
      <val>0.0</val>
      <val>0.0</val>
      <val>0.0</val>
      <val>0.0</val>
    </equirow>
    <equirow>
      <label>PAT Margin</label>
      <val>0.0</val>
      <val>0.0</val>
      <val>0.0</val>
      <val>0.0</val>
      <val>0.0</val>
      <val>0.0</val>
      <val>0.0</val>
      <val>0.0</val>
    </equirow>
    <equirow>
      <label>YoY Growth (%)</label>
      <val/>
      <val/>
      <val/>
      <val/>
      <val/>
      <val/>
      <val/>
    </equirow>
    <equirow>
      <label>Sales</label>
      <val>0.0</val>
      <val>0.0</val>
      <val>0.0</val>
      <val>0.0</val>
      <val>0.0</val>
      <val>0.0</val>
      <val>0.0</val>
      <val>0.0</val>
    </equirow>
    <equirow>
      <label>EBITDA</label>
      <val>0.0</val>
      <val>0.0</val>
      <val>0.0</val>
      <val>0.0</val>
      <val>0.0</val>
      <val>0.0</val>
      <val>0.0</val>
      <val>0.0</val>
    </equirow>
    <equirow>
      <label>EBIT</label>
      <val>0.0</val>
      <val>0.0</val>
      <val>0.0</val>
      <val>0.0</val>
      <val>0.0</val>
      <val>0.0</val>
      <val>0.0</val>
      <val>0.0</val>
    </equirow>
    <equirow>
      <label>PAT</label>
      <val>0.0</val>
      <val>0.0</val>
      <val>0.0</val>
      <val>0.0</val>
      <val>0.0</val>
      <val>0.0</val>
      <val>0.0</val>
      <val>0.0</val>
    </equirow>
  </table>
</quarterly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F9556-00FC-45A9-AE4F-785E0EEB2435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448C0464-2368-40D0-BDE6-B8EEF03AE260}">
  <ds:schemaRefs/>
</ds:datastoreItem>
</file>

<file path=customXml/itemProps3.xml><?xml version="1.0" encoding="utf-8"?>
<ds:datastoreItem xmlns:ds="http://schemas.openxmlformats.org/officeDocument/2006/customXml" ds:itemID="{8AB3A244-BE01-4FF0-A386-8AAD78F0C4B3}">
  <ds:schemaRefs/>
</ds:datastoreItem>
</file>

<file path=customXml/itemProps4.xml><?xml version="1.0" encoding="utf-8"?>
<ds:datastoreItem xmlns:ds="http://schemas.openxmlformats.org/officeDocument/2006/customXml" ds:itemID="{1BE75788-5BF7-4371-B969-3A9D4FE3765C}">
  <ds:schemaRefs/>
</ds:datastoreItem>
</file>

<file path=customXml/itemProps5.xml><?xml version="1.0" encoding="utf-8"?>
<ds:datastoreItem xmlns:ds="http://schemas.openxmlformats.org/officeDocument/2006/customXml" ds:itemID="{6B1C136B-4CE6-4206-8CDB-83BA0EF37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Result Review v1.0.0.4</Template>
  <TotalTime>3</TotalTime>
  <Pages>7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AMRJ IN 04Nov19</vt:lpstr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AMRJ IN 04Nov19</dc:title>
  <dc:subject/>
  <dc:creator>admin</dc:creator>
  <cp:keywords/>
  <dc:description/>
  <cp:lastModifiedBy>Equitec</cp:lastModifiedBy>
  <cp:revision>1</cp:revision>
  <dcterms:created xsi:type="dcterms:W3CDTF">2019-11-04T09:49:00Z</dcterms:created>
  <dcterms:modified xsi:type="dcterms:W3CDTF">2019-11-04T09:52:00Z</dcterms:modified>
</cp:coreProperties>
</file>