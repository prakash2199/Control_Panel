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3C" w:rsidRDefault="00801444" w:rsidP="009B343C">
      <w:pPr>
        <w:pStyle w:val="Body"/>
      </w:pPr>
      <w:r w:rsidRPr="006830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86ED5C5" wp14:editId="2F0BB9D0">
                <wp:simplePos x="0" y="0"/>
                <wp:positionH relativeFrom="page">
                  <wp:posOffset>262255</wp:posOffset>
                </wp:positionH>
                <wp:positionV relativeFrom="page">
                  <wp:posOffset>8650605</wp:posOffset>
                </wp:positionV>
                <wp:extent cx="4900930" cy="1633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930" cy="163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444" w:rsidRPr="007D09D7" w:rsidRDefault="00801444" w:rsidP="003B2EA7">
                            <w:pPr>
                              <w:pStyle w:val="Body"/>
                              <w:spacing w:before="0"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D09D7">
                              <w:rPr>
                                <w:b/>
                                <w:sz w:val="20"/>
                              </w:rPr>
                              <w:t>Financial Summary</w:t>
                            </w:r>
                          </w:p>
                          <w:tbl>
                            <w:tblPr>
                              <w:tblW w:w="747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2"/>
                              <w:gridCol w:w="766"/>
                              <w:gridCol w:w="766"/>
                              <w:gridCol w:w="766"/>
                              <w:gridCol w:w="745"/>
                              <w:gridCol w:w="520"/>
                              <w:gridCol w:w="477"/>
                              <w:gridCol w:w="722"/>
                              <w:gridCol w:w="560"/>
                              <w:gridCol w:w="668"/>
                              <w:gridCol w:w="668"/>
                            </w:tblGrid>
                            <w:tr w:rsidR="00801444" w:rsidRPr="006D21C2" w:rsidTr="0092539D">
                              <w:trPr>
                                <w:trHeight w:val="300"/>
                              </w:trPr>
                              <w:tc>
                                <w:tcPr>
                                  <w:tcW w:w="8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801444" w:rsidRDefault="00801444" w:rsidP="0092539D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D21C2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YE</w:t>
                                  </w: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</w:rPr>
                                      <w:id w:val="766734307"/>
                                      <w:placeholder>
                                        <w:docPart w:val="0F334B1964C64890B94B68D34007D65A"/>
                                      </w:placeholder>
                                      <w:dataBinding w:xpath="/CompanyDetailsViewModel/FiscalYearEnd" w:storeItemID="{0DD311D4-B1CA-4469-ADE8-DAFBBDE51125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Mar</w:t>
                                      </w:r>
                                    </w:sdtContent>
                                  </w:sdt>
                                  <w:r w:rsidRPr="006D21C2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801444" w:rsidRPr="006D21C2" w:rsidRDefault="007B2439" w:rsidP="0092539D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</w:rPr>
                                      <w:id w:val="-942374319"/>
                                      <w:placeholder>
                                        <w:docPart w:val="0F334B1964C64890B94B68D34007D65A"/>
                                      </w:placeholder>
                                      <w:dataBinding w:xpath="/CompanyDetailsViewModel/FinancialSummaryScale" w:storeItemID="{0DD311D4-B1CA-4469-ADE8-DAFBBDE51125}"/>
                                      <w:text/>
                                    </w:sdtPr>
                                    <w:sdtEndPr/>
                                    <w:sdtContent>
                                      <w:r w:rsidR="00801444"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Rs mn</w:t>
                                      </w:r>
                                    </w:sdtContent>
                                  </w:sdt>
                                  <w:r w:rsidR="00801444" w:rsidRPr="006D21C2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041F99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Recurring PAT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EPS (Rs)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P/E (x)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P/B (x)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0790A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EV/</w:t>
                                  </w:r>
                                  <w:r w:rsidRPr="00F0790A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br/>
                                    <w:t>EBITDA (x)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ROE (%)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Core ROIC (%)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801444" w:rsidRPr="00041F99" w:rsidRDefault="00801444" w:rsidP="009253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EBITDA Margin (%)</w:t>
                                  </w:r>
                                </w:p>
                              </w:tc>
                            </w:tr>
                            <w:tr w:rsidR="00801444" w:rsidRPr="006D21C2" w:rsidTr="0092539D">
                              <w:trPr>
                                <w:trHeight w:val="300"/>
                              </w:trPr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alias w:val="Year"/>
                                  <w:id w:val="390694188"/>
                                  <w:dataBinding w:xpath="/equidata/years/year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FY19A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567339116"/>
                                  <w:dataBinding w:xpath="/equidata/table[1]/equirow[1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69,627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464692668"/>
                                  <w:dataBinding w:xpath="/equidata/table[1]/equirow[2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9,708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753658545"/>
                                  <w:dataBinding w:xpath="/equidata/table[1]/equirow[3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5,050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696453332"/>
                                  <w:dataBinding w:xpath="/equidata/table[1]/equirow[4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29.6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689070161"/>
                                  <w:dataBinding w:xpath="/equidata/table[1]/equirow[5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2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23.3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460304618"/>
                                  <w:dataBinding w:xpath="/equidata/table[1]/equirow[6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77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3.5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057127426"/>
                                  <w:dataBinding w:xpath="/equidata/table[1]/equirow[7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2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789129273"/>
                                  <w:dataBinding w:xpath="/equidata/table[1]/equirow[8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6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314579609"/>
                                  <w:dataBinding w:xpath="/equidata/table[1]/equirow[9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613517322"/>
                                  <w:dataBinding w:xpath="/equidata/table[1]/equirow[10]/val[4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01444" w:rsidRPr="006D21C2" w:rsidTr="0092539D">
                              <w:trPr>
                                <w:trHeight w:val="300"/>
                              </w:trPr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alias w:val="Year"/>
                                  <w:id w:val="-1186437845"/>
                                  <w:dataBinding w:xpath="/equidata/years/year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FY20E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944138731"/>
                                  <w:dataBinding w:xpath="/equidata/table[1]/equirow[1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78,615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270992808"/>
                                  <w:dataBinding w:xpath="/equidata/table[1]/equirow[2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11,689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848090445"/>
                                  <w:dataBinding w:xpath="/equidata/table[1]/equirow[3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6,222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906142013"/>
                                  <w:dataBinding w:xpath="/equidata/table[1]/equirow[4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36.4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2023808765"/>
                                  <w:dataBinding w:xpath="/equidata/table[1]/equirow[5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2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18.9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170636893"/>
                                  <w:dataBinding w:xpath="/equidata/table[1]/equirow[6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77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3.0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2116278411"/>
                                  <w:dataBinding w:xpath="/equidata/table[1]/equirow[7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2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630328400"/>
                                  <w:dataBinding w:xpath="/equidata/table[1]/equirow[8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6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896413792"/>
                                  <w:dataBinding w:xpath="/equidata/table[1]/equirow[9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209221707"/>
                                  <w:dataBinding w:xpath="/equidata/table[1]/equirow[10]/val[5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01444" w:rsidRPr="006D21C2" w:rsidTr="0092539D">
                              <w:trPr>
                                <w:trHeight w:val="300"/>
                              </w:trPr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alias w:val="Year"/>
                                  <w:id w:val="460928600"/>
                                  <w:dataBinding w:xpath="/equidata/years/year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FY21E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176305558"/>
                                  <w:dataBinding w:xpath="/equidata/table[1]/equirow[1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88,826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300624544"/>
                                  <w:dataBinding w:xpath="/equidata/table[1]/equirow[2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13,357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609784876"/>
                                  <w:dataBinding w:xpath="/equidata/table[1]/equirow[3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7,179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395084267"/>
                                  <w:dataBinding w:xpath="/equidata/table[1]/equirow[4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42.0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103191232"/>
                                  <w:dataBinding w:xpath="/equidata/table[1]/equirow[5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2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16.4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562321008"/>
                                  <w:dataBinding w:xpath="/equidata/table[1]/equirow[6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77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2.6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822461237"/>
                                  <w:dataBinding w:xpath="/equidata/table[1]/equirow[7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2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852099374"/>
                                  <w:dataBinding w:xpath="/equidata/table[1]/equirow[8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6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134710793"/>
                                  <w:dataBinding w:xpath="/equidata/table[1]/equirow[9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2129894021"/>
                                  <w:dataBinding w:xpath="/equidata/table[1]/equirow[10]/val[6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01444" w:rsidRPr="006D21C2" w:rsidTr="0092539D">
                              <w:trPr>
                                <w:trHeight w:val="300"/>
                              </w:trPr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alias w:val="Year"/>
                                  <w:id w:val="-1595006295"/>
                                  <w:dataBinding w:xpath="/equidata/years/year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FY22E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83213298"/>
                                  <w:dataBinding w:xpath="/equidata/table[1]/equirow[1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582297651"/>
                                  <w:dataBinding w:xpath="/equidata/table[1]/equirow[2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626144586"/>
                                  <w:dataBinding w:xpath="/equidata/table[1]/equirow[3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364725003"/>
                                  <w:dataBinding w:xpath="/equidata/table[1]/equirow[4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4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120535831"/>
                                  <w:dataBinding w:xpath="/equidata/table[1]/equirow[5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929806989"/>
                                  <w:dataBinding w:xpath="/equidata/table[1]/equirow[6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7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267694909"/>
                                  <w:dataBinding w:xpath="/equidata/table[1]/equirow[7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22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56274045"/>
                                  <w:dataBinding w:xpath="/equidata/table[1]/equirow[8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6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4831732"/>
                                  <w:dataBinding w:xpath="/equidata/table[1]/equirow[9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544186365"/>
                                  <w:dataBinding w:xpath="/equidata/table[1]/equirow[10]/val[7]" w:storeItemID="{D48F8685-20B2-4CAA-8C8C-B78DB92A92A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801444" w:rsidRPr="006D21C2" w:rsidRDefault="00801444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801444" w:rsidRPr="00C20820" w:rsidRDefault="00801444" w:rsidP="003B2EA7">
                            <w:pPr>
                              <w:pStyle w:val="ExhibitSource"/>
                              <w:pBdr>
                                <w:top w:val="none" w:sz="0" w:space="0" w:color="auto"/>
                              </w:pBdr>
                            </w:pPr>
                            <w:r w:rsidRPr="00C20820">
                              <w:t>Source: Company, Equirus Securities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D5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.65pt;margin-top:681.15pt;width:385.9pt;height:128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" filled="f" stroked="f" strokeweight=".5pt">
                <v:textbox>
                  <w:txbxContent>
                    <w:p w:rsidR="00801444" w:rsidRPr="007D09D7" w:rsidRDefault="00801444" w:rsidP="003B2EA7">
                      <w:pPr>
                        <w:pStyle w:val="Body"/>
                        <w:spacing w:before="0" w:after="0" w:line="240" w:lineRule="auto"/>
                        <w:rPr>
                          <w:b/>
                          <w:sz w:val="20"/>
                        </w:rPr>
                      </w:pPr>
                      <w:r w:rsidRPr="007D09D7">
                        <w:rPr>
                          <w:b/>
                          <w:sz w:val="20"/>
                        </w:rPr>
                        <w:t>Financial Summary</w:t>
                      </w:r>
                    </w:p>
                    <w:tbl>
                      <w:tblPr>
                        <w:tblW w:w="747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12"/>
                        <w:gridCol w:w="766"/>
                        <w:gridCol w:w="766"/>
                        <w:gridCol w:w="766"/>
                        <w:gridCol w:w="745"/>
                        <w:gridCol w:w="520"/>
                        <w:gridCol w:w="477"/>
                        <w:gridCol w:w="722"/>
                        <w:gridCol w:w="560"/>
                        <w:gridCol w:w="668"/>
                        <w:gridCol w:w="668"/>
                      </w:tblGrid>
                      <w:tr w:rsidR="00801444" w:rsidRPr="006D21C2" w:rsidTr="0092539D">
                        <w:trPr>
                          <w:trHeight w:val="300"/>
                        </w:trPr>
                        <w:tc>
                          <w:tcPr>
                            <w:tcW w:w="8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801444" w:rsidRDefault="00801444" w:rsidP="0092539D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D21C2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YE</w:t>
                            </w: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id w:val="766734307"/>
                                <w:placeholder>
                                  <w:docPart w:val="0F334B1964C64890B94B68D34007D65A"/>
                                </w:placeholder>
                                <w:dataBinding w:xpath="/CompanyDetailsViewModel/FiscalYearEnd" w:storeItemID="{0DD311D4-B1CA-4469-ADE8-DAFBBDE51125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Mar</w:t>
                                </w:r>
                              </w:sdtContent>
                            </w:sdt>
                            <w:r w:rsidRPr="006D21C2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01444" w:rsidRPr="006D21C2" w:rsidRDefault="007B2439" w:rsidP="0092539D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id w:val="-942374319"/>
                                <w:placeholder>
                                  <w:docPart w:val="0F334B1964C64890B94B68D34007D65A"/>
                                </w:placeholder>
                                <w:dataBinding w:xpath="/CompanyDetailsViewModel/FinancialSummaryScale" w:storeItemID="{0DD311D4-B1CA-4469-ADE8-DAFBBDE51125}"/>
                                <w:text/>
                              </w:sdtPr>
                              <w:sdtEndPr/>
                              <w:sdtContent>
                                <w:r w:rsidR="00801444"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Rs mn</w:t>
                                </w:r>
                              </w:sdtContent>
                            </w:sdt>
                            <w:r w:rsidR="00801444" w:rsidRPr="006D21C2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41F99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Recurring PAT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EPS (Rs)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P/E (x)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P/B (x)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0790A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EV/</w:t>
                            </w:r>
                            <w:r w:rsidRPr="00F0790A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br/>
                              <w:t>EBITDA (x)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ROE (%)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Core ROIC (%)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801444" w:rsidRPr="00041F99" w:rsidRDefault="00801444" w:rsidP="009253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EBITDA Margin (%)</w:t>
                            </w:r>
                          </w:p>
                        </w:tc>
                      </w:tr>
                      <w:tr w:rsidR="00801444" w:rsidRPr="006D21C2" w:rsidTr="0092539D">
                        <w:trPr>
                          <w:trHeight w:val="300"/>
                        </w:trPr>
                        <w:sdt>
                          <w:sdtPr>
                            <w:rPr>
                              <w:rFonts w:ascii="Futura Lt BT" w:eastAsia="Times New Roman" w:hAnsi="Futura Lt BT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alias w:val="Year"/>
                            <w:id w:val="390694188"/>
                            <w:dataBinding w:xpath="/equidata/years/year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FY19A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567339116"/>
                            <w:dataBinding w:xpath="/equidata/table[1]/equirow[1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69,627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464692668"/>
                            <w:dataBinding w:xpath="/equidata/table[1]/equirow[2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9,708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753658545"/>
                            <w:dataBinding w:xpath="/equidata/table[1]/equirow[3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5,050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696453332"/>
                            <w:dataBinding w:xpath="/equidata/table[1]/equirow[4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29.6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689070161"/>
                            <w:dataBinding w:xpath="/equidata/table[1]/equirow[5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23.3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460304618"/>
                            <w:dataBinding w:xpath="/equidata/table[1]/equirow[6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7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3.5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057127426"/>
                            <w:dataBinding w:xpath="/equidata/table[1]/equirow[7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2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789129273"/>
                            <w:dataBinding w:xpath="/equidata/table[1]/equirow[8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314579609"/>
                            <w:dataBinding w:xpath="/equidata/table[1]/equirow[9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613517322"/>
                            <w:dataBinding w:xpath="/equidata/table[1]/equirow[10]/val[4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</w:tr>
                      <w:tr w:rsidR="00801444" w:rsidRPr="006D21C2" w:rsidTr="0092539D">
                        <w:trPr>
                          <w:trHeight w:val="300"/>
                        </w:trPr>
                        <w:sdt>
                          <w:sdtPr>
                            <w:rPr>
                              <w:rFonts w:ascii="Futura Lt BT" w:eastAsia="Times New Roman" w:hAnsi="Futura Lt BT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alias w:val="Year"/>
                            <w:id w:val="-1186437845"/>
                            <w:dataBinding w:xpath="/equidata/years/year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FY20E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944138731"/>
                            <w:dataBinding w:xpath="/equidata/table[1]/equirow[1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78,615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270992808"/>
                            <w:dataBinding w:xpath="/equidata/table[1]/equirow[2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11,689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848090445"/>
                            <w:dataBinding w:xpath="/equidata/table[1]/equirow[3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6,222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906142013"/>
                            <w:dataBinding w:xpath="/equidata/table[1]/equirow[4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36.4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2023808765"/>
                            <w:dataBinding w:xpath="/equidata/table[1]/equirow[5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18.9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170636893"/>
                            <w:dataBinding w:xpath="/equidata/table[1]/equirow[6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7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3.0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2116278411"/>
                            <w:dataBinding w:xpath="/equidata/table[1]/equirow[7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2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630328400"/>
                            <w:dataBinding w:xpath="/equidata/table[1]/equirow[8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896413792"/>
                            <w:dataBinding w:xpath="/equidata/table[1]/equirow[9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209221707"/>
                            <w:dataBinding w:xpath="/equidata/table[1]/equirow[10]/val[5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</w:tr>
                      <w:tr w:rsidR="00801444" w:rsidRPr="006D21C2" w:rsidTr="0092539D">
                        <w:trPr>
                          <w:trHeight w:val="300"/>
                        </w:trPr>
                        <w:sdt>
                          <w:sdtPr>
                            <w:rPr>
                              <w:rFonts w:ascii="Futura Lt BT" w:eastAsia="Times New Roman" w:hAnsi="Futura Lt BT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alias w:val="Year"/>
                            <w:id w:val="460928600"/>
                            <w:dataBinding w:xpath="/equidata/years/year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FY21E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176305558"/>
                            <w:dataBinding w:xpath="/equidata/table[1]/equirow[1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88,826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300624544"/>
                            <w:dataBinding w:xpath="/equidata/table[1]/equirow[2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13,357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609784876"/>
                            <w:dataBinding w:xpath="/equidata/table[1]/equirow[3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7,179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395084267"/>
                            <w:dataBinding w:xpath="/equidata/table[1]/equirow[4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42.0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103191232"/>
                            <w:dataBinding w:xpath="/equidata/table[1]/equirow[5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16.4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562321008"/>
                            <w:dataBinding w:xpath="/equidata/table[1]/equirow[6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7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2.6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822461237"/>
                            <w:dataBinding w:xpath="/equidata/table[1]/equirow[7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2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852099374"/>
                            <w:dataBinding w:xpath="/equidata/table[1]/equirow[8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134710793"/>
                            <w:dataBinding w:xpath="/equidata/table[1]/equirow[9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2129894021"/>
                            <w:dataBinding w:xpath="/equidata/table[1]/equirow[10]/val[6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</w:tr>
                      <w:tr w:rsidR="00801444" w:rsidRPr="006D21C2" w:rsidTr="0092539D">
                        <w:trPr>
                          <w:trHeight w:val="300"/>
                        </w:trPr>
                        <w:sdt>
                          <w:sdtPr>
                            <w:rPr>
                              <w:rFonts w:ascii="Futura Lt BT" w:eastAsia="Times New Roman" w:hAnsi="Futura Lt BT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alias w:val="Year"/>
                            <w:id w:val="-1595006295"/>
                            <w:dataBinding w:xpath="/equidata/years/year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12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FY22E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83213298"/>
                            <w:dataBinding w:xpath="/equidata/table[1]/equirow[1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582297651"/>
                            <w:dataBinding w:xpath="/equidata/table[1]/equirow[2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626144586"/>
                            <w:dataBinding w:xpath="/equidata/table[1]/equirow[3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364725003"/>
                            <w:dataBinding w:xpath="/equidata/table[1]/equirow[4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4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120535831"/>
                            <w:dataBinding w:xpath="/equidata/table[1]/equirow[5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929806989"/>
                            <w:dataBinding w:xpath="/equidata/table[1]/equirow[6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7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267694909"/>
                            <w:dataBinding w:xpath="/equidata/table[1]/equirow[7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22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56274045"/>
                            <w:dataBinding w:xpath="/equidata/table[1]/equirow[8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6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4831732"/>
                            <w:dataBinding w:xpath="/equidata/table[1]/equirow[9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544186365"/>
                            <w:dataBinding w:xpath="/equidata/table[1]/equirow[10]/val[7]" w:storeItemID="{D48F8685-20B2-4CAA-8C8C-B78DB92A92A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801444" w:rsidRPr="006D21C2" w:rsidRDefault="00801444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801444" w:rsidRPr="00C20820" w:rsidRDefault="00801444" w:rsidP="003B2EA7">
                      <w:pPr>
                        <w:pStyle w:val="ExhibitSource"/>
                        <w:pBdr>
                          <w:top w:val="none" w:sz="0" w:space="0" w:color="auto"/>
                        </w:pBdr>
                      </w:pPr>
                      <w:r w:rsidRPr="00C20820">
                        <w:t>Source: Company, Equirus Securities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44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6E828B0" wp14:editId="136D93C6">
                <wp:simplePos x="0" y="0"/>
                <wp:positionH relativeFrom="column">
                  <wp:posOffset>-2190115</wp:posOffset>
                </wp:positionH>
                <wp:positionV relativeFrom="paragraph">
                  <wp:posOffset>3689985</wp:posOffset>
                </wp:positionV>
                <wp:extent cx="4920615" cy="38080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615" cy="380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3499" w:rsidRDefault="00DB3499" w:rsidP="00021F40">
                            <w:pPr>
                              <w:pStyle w:val="FPHeading"/>
                            </w:pPr>
                            <w:r>
                              <w:t>FP Heading</w:t>
                            </w:r>
                          </w:p>
                          <w:p w:rsidR="00DB3499" w:rsidRPr="00021F40" w:rsidRDefault="00DB3499" w:rsidP="00021F40">
                            <w:pPr>
                              <w:pStyle w:val="Body"/>
                            </w:pPr>
                            <w:r>
                              <w:t>FP Body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28B0" id="Text Box 6" o:spid="_x0000_s1027" type="#_x0000_t202" style="position:absolute;left:0;text-align:left;margin-left:-172.45pt;margin-top:290.55pt;width:387.45pt;height:29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" filled="f" stroked="f" strokeweight=".5pt">
                <v:textbox>
                  <w:txbxContent>
                    <w:p w:rsidR="00DB3499" w:rsidRDefault="00DB3499" w:rsidP="00021F40">
                      <w:pPr>
                        <w:pStyle w:val="FPHeading"/>
                      </w:pPr>
                      <w:r>
                        <w:t>FP Heading</w:t>
                      </w:r>
                    </w:p>
                    <w:p w:rsidR="00DB3499" w:rsidRPr="00021F40" w:rsidRDefault="00DB3499" w:rsidP="00021F40">
                      <w:pPr>
                        <w:pStyle w:val="Body"/>
                      </w:pPr>
                      <w:r>
                        <w:t>FP Body Text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D24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00E1144C" wp14:editId="55D44CB3">
                <wp:simplePos x="0" y="0"/>
                <wp:positionH relativeFrom="margin">
                  <wp:posOffset>2752725</wp:posOffset>
                </wp:positionH>
                <wp:positionV relativeFrom="paragraph">
                  <wp:posOffset>263525</wp:posOffset>
                </wp:positionV>
                <wp:extent cx="2286000" cy="56762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67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3499" w:rsidRPr="00755EA3" w:rsidRDefault="00DB3499" w:rsidP="00B32867">
                            <w:pPr>
                              <w:pStyle w:val="SPDetailsLeft"/>
                              <w:tabs>
                                <w:tab w:val="clear" w:pos="2970"/>
                                <w:tab w:val="right" w:pos="3152"/>
                              </w:tabs>
                              <w:ind w:left="27"/>
                              <w:rPr>
                                <w:color w:val="FFFFFF" w:themeColor="background1"/>
                              </w:rPr>
                            </w:pPr>
                            <w:r w:rsidRPr="00755EA3">
                              <w:rPr>
                                <w:color w:val="FFFFFF" w:themeColor="background1"/>
                              </w:rPr>
                              <w:t xml:space="preserve">CMP </w:t>
                            </w:r>
                            <w:r w:rsidRPr="00755EA3">
                              <w:rPr>
                                <w:color w:val="FFFFFF" w:themeColor="background1"/>
                              </w:rPr>
                              <w:tab/>
                              <w:t>Target Price</w:t>
                            </w:r>
                          </w:p>
                          <w:p w:rsidR="00DB3499" w:rsidRPr="00742B9C" w:rsidRDefault="00DB3499" w:rsidP="00B32867">
                            <w:pPr>
                              <w:pStyle w:val="SPdetailsright"/>
                              <w:tabs>
                                <w:tab w:val="clear" w:pos="3152"/>
                                <w:tab w:val="right" w:pos="3150"/>
                              </w:tabs>
                              <w:spacing w:line="240" w:lineRule="auto"/>
                              <w:ind w:left="27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42B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Rs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g w:val="CMP"/>
                                <w:id w:val="-1513067064"/>
                                <w:dataBinding w:xpath="/CompanyDetailsViewModel/Cmp" w:storeItemID="{0DD311D4-B1CA-4469-ADE8-DAFBBDE51125}"/>
                                <w:text/>
                              </w:sdtPr>
                              <w:sdtEndPr/>
                              <w:sdtContent>
                                <w:r w:rsidR="0080144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689</w:t>
                                </w:r>
                              </w:sdtContent>
                            </w:sdt>
                            <w:r w:rsidRPr="00755EA3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742B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Rs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g w:val="TP_SYMBOL"/>
                                <w:id w:val="-58784061"/>
                                <w15:dataBinding w:xpath="/CompanyDetailsViewModel/TargetPrice" w:storeItemID="{0DD311D4-B1CA-4469-ADE8-DAFBBDE51125}"/>
                              </w:sdtPr>
                              <w:sdtEndPr/>
                              <w:sdtContent>
                                <w:r w:rsidR="00BA1E1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450</w:t>
                                </w:r>
                              </w:sdtContent>
                            </w:sdt>
                          </w:p>
                          <w:p w:rsidR="00DB3499" w:rsidRPr="00742B9C" w:rsidRDefault="00DB3499" w:rsidP="00B32867">
                            <w:pPr>
                              <w:pStyle w:val="SPdetailsright"/>
                              <w:tabs>
                                <w:tab w:val="clear" w:pos="3152"/>
                                <w:tab w:val="right" w:pos="3150"/>
                              </w:tabs>
                              <w:spacing w:line="240" w:lineRule="auto"/>
                              <w:ind w:left="27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color w:val="FFFFFF" w:themeColor="background1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id w:val="1350836566"/>
                                <w:placeholder>
                                  <w:docPart w:val="51306174A1A54A1B9AD68D198E6D19BF"/>
                                </w:placeholder>
                                <w:dataBinding w:xpath="/CompanyDetailsViewModel/TargetDate" w:storeItemID="{0DD311D4-B1CA-4469-ADE8-DAFBBDE51125}"/>
                                <w:text/>
                              </w:sdtPr>
                              <w:sdtEndPr/>
                              <w:sdtContent>
                                <w:r w:rsidR="00801444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  <w:lang w:val="en-GB"/>
                                  </w:rPr>
                                  <w:t>Jun 2020</w:t>
                                </w:r>
                              </w:sdtContent>
                            </w:sdt>
                          </w:p>
                          <w:p w:rsidR="00DB3499" w:rsidRPr="00755EA3" w:rsidRDefault="00DB3499" w:rsidP="00B32867">
                            <w:pPr>
                              <w:pStyle w:val="SPdetailsright"/>
                              <w:ind w:left="29"/>
                              <w:rPr>
                                <w:color w:val="FFFFFF" w:themeColor="background1"/>
                              </w:rPr>
                            </w:pPr>
                            <w:r w:rsidRPr="00755EA3">
                              <w:rPr>
                                <w:color w:val="FFFFFF" w:themeColor="background1"/>
                              </w:rPr>
                              <w:t>Rating</w:t>
                            </w:r>
                            <w:r w:rsidRPr="00755EA3">
                              <w:rPr>
                                <w:color w:val="FFFFFF" w:themeColor="background1"/>
                              </w:rPr>
                              <w:tab/>
                              <w:t>Upside</w:t>
                            </w:r>
                          </w:p>
                          <w:p w:rsidR="00DB3499" w:rsidRPr="00742B9C" w:rsidRDefault="007B2439" w:rsidP="00B32867">
                            <w:pPr>
                              <w:pStyle w:val="SPdetailsright"/>
                              <w:tabs>
                                <w:tab w:val="clear" w:pos="3152"/>
                                <w:tab w:val="right" w:pos="3159"/>
                              </w:tabs>
                              <w:spacing w:line="240" w:lineRule="auto"/>
                              <w:ind w:left="28"/>
                              <w:rPr>
                                <w:rStyle w:val="epsChar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ag w:val="Rating"/>
                                <w:id w:val="-1611964109"/>
                                <w:dataBinding w:xpath="/CompanyDetailsViewModel/Rating" w:storeItemID="{0DD311D4-B1CA-4469-ADE8-DAFBBDE51125}"/>
                                <w:text/>
                              </w:sdtPr>
                              <w:sdtEndPr/>
                              <w:sdtContent>
                                <w:r w:rsidR="00DB349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BUY</w:t>
                                </w:r>
                              </w:sdtContent>
                            </w:sdt>
                            <w:r w:rsidR="00DB3499" w:rsidRPr="00742B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3499" w:rsidRPr="00742B9C">
                              <w:rPr>
                                <w:rStyle w:val="epsChar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rStyle w:val="epsChar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Upside"/>
                                <w:tag w:val="Upside"/>
                                <w:id w:val="1819612690"/>
                                <w15:dataBinding w:xpath="/CompanyDetailsViewModel/Upside" w:storeItemID="{0DD311D4-B1CA-4469-ADE8-DAFBBDE51125}"/>
                              </w:sdtPr>
                              <w:sdtEndPr>
                                <w:rPr>
                                  <w:rStyle w:val="epsChar"/>
                                </w:rPr>
                              </w:sdtEndPr>
                              <w:sdtContent>
                                <w:r w:rsidR="00BA1E14">
                                  <w:rPr>
                                    <w:rStyle w:val="epsChar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-35%</w:t>
                                </w:r>
                              </w:sdtContent>
                            </w:sdt>
                            <w:r w:rsidR="00DB3499">
                              <w:rPr>
                                <w:rStyle w:val="epsChar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</w:t>
                            </w:r>
                            <w:sdt>
                              <w:sdtPr>
                                <w:rPr>
                                  <w:rStyle w:val="epsChar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</w:rPr>
                                <w:tag w:val="Upside_Symbol"/>
                                <w:id w:val="1097985814"/>
                                <w:placeholder>
                                  <w:docPart w:val="C649D92971FA48FA8C44FEDA67B455B5"/>
                                </w:placeholder>
                              </w:sdtPr>
                              <w:sdtEndPr>
                                <w:rPr>
                                  <w:rStyle w:val="epsChar"/>
                                </w:rPr>
                              </w:sdtEndPr>
                              <w:sdtContent>
                                <w:r w:rsidR="00801444">
                                  <w:rPr>
                                    <w:rStyle w:val="epsChar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sym w:font="Wingdings 3" w:char="F024"/>
                                </w:r>
                              </w:sdtContent>
                            </w:sdt>
                            <w:r w:rsidR="00DB3499">
                              <w:rPr>
                                <w:rStyle w:val="epsChar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B3499" w:rsidRPr="00E0086F" w:rsidRDefault="00DB3499" w:rsidP="00B32867">
                            <w:pPr>
                              <w:tabs>
                                <w:tab w:val="right" w:pos="2344"/>
                              </w:tabs>
                              <w:autoSpaceDE w:val="0"/>
                              <w:autoSpaceDN w:val="0"/>
                              <w:adjustRightInd w:val="0"/>
                              <w:spacing w:before="60" w:line="240" w:lineRule="auto"/>
                              <w:ind w:left="29"/>
                              <w:rPr>
                                <w:rStyle w:val="epsChar"/>
                                <w:b/>
                                <w:bCs w:val="0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W w:w="4977" w:type="pct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16"/>
                              <w:gridCol w:w="1471"/>
                            </w:tblGrid>
                            <w:tr w:rsidR="00DB3499" w:rsidRPr="00755EA3" w:rsidTr="00742B9C">
                              <w:trPr>
                                <w:trHeight w:val="315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Stock Information</w:t>
                                  </w:r>
                                </w:p>
                              </w:tc>
                            </w:tr>
                            <w:tr w:rsidR="00DB3499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Market Cap (Rs Mn)</w:t>
                                  </w:r>
                                  <w:r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610398334"/>
                                  <w:dataBinding w:xpath="/CompanyDetailsViewModel/MarketCap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117,750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52 Wk H/L (Rs)</w:t>
                                  </w:r>
                                </w:p>
                              </w:tc>
                              <w:tc>
                                <w:tcPr>
                                  <w:tcW w:w="223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tcMar>
                                    <w:left w:w="115" w:type="dxa"/>
                                    <w:right w:w="173" w:type="dxa"/>
                                  </w:tcMar>
                                  <w:vAlign w:val="center"/>
                                </w:tcPr>
                                <w:p w:rsidR="00DB3499" w:rsidRPr="00755EA3" w:rsidRDefault="007B2439" w:rsidP="00AE1C3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id w:val="184563583"/>
                                      <w:dataBinding w:xpath="/CompanyDetailsViewModel/FiftyTwoWeekHigh" w:storeItemID="{0DD311D4-B1CA-4469-ADE8-DAFBBDE51125}"/>
                                      <w:text/>
                                    </w:sdtPr>
                                    <w:sdtEndPr/>
                                    <w:sdtContent>
                                      <w:r w:rsidR="00801444"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808</w:t>
                                      </w:r>
                                    </w:sdtContent>
                                  </w:sdt>
                                  <w:r w:rsidR="00DB3499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id w:val="-715501375"/>
                                      <w:dataBinding w:xpath="/CompanyDetailsViewModel/FiftyTwoWeekLow" w:storeItemID="{0DD311D4-B1CA-4469-ADE8-DAFBBDE51125}"/>
                                      <w:text/>
                                    </w:sdtPr>
                                    <w:sdtEndPr/>
                                    <w:sdtContent>
                                      <w:r w:rsidR="00801444"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573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DB3499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Avg Daily Volume (1yr)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1563787844"/>
                                  <w:dataBinding w:xpath="/CompanyDetailsViewModel/AvgDailyVolum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755,491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Avg Daily Value (Rs Mn)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627667170"/>
                                  <w:dataBinding w:xpath="/CompanyDetailsViewModel/AvgDailyValu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2F2F2" w:themeFill="background1" w:themeFillShade="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6.9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Equity Cap (Rs Mn)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808716127"/>
                                  <w:dataBinding w:xpath="/CompanyDetailsViewModel/EquityCap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110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Face Value (Rs)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438531466"/>
                                  <w:dataBinding w:xpath="/CompanyDetailsViewModel/FaceValu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2F2F2" w:themeFill="background1" w:themeFillShade="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hAnsi="Futura Lt BT" w:cs="Arial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Share Outstanding </w:t>
                                  </w:r>
                                  <w:r>
                                    <w:rPr>
                                      <w:rFonts w:ascii="Futura Lt BT" w:hAnsi="Futura Lt BT" w:cs="Arial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(Mn)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689792821"/>
                                  <w:dataBinding w:xpath="/CompanyDetailsViewModel/ShareOutstanding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170.8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742B9C">
                              <w:trPr>
                                <w:trHeight w:val="315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Bloomberg Code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2029793996"/>
                                  <w:dataBinding w:xpath="/CompanyDetailsViewModel/BlommbergCod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2F2F2" w:themeFill="background1" w:themeFillShade="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AMRJ IN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742B9C">
                              <w:trPr>
                                <w:trHeight w:val="315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Ind Benchmark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333385434"/>
                                  <w:dataBinding w:xpath="/CompanyDetailsViewModel/Benchmark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DB3499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DB3499" w:rsidRPr="00755EA3" w:rsidRDefault="00DB3499" w:rsidP="00AE1C3A">
                            <w:pPr>
                              <w:tabs>
                                <w:tab w:val="num" w:pos="0"/>
                              </w:tabs>
                              <w:spacing w:after="0" w:line="120" w:lineRule="exact"/>
                              <w:jc w:val="both"/>
                              <w:rPr>
                                <w:rFonts w:ascii="Futura Lt BT" w:hAnsi="Futura Lt BT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"/>
                              <w:gridCol w:w="717"/>
                              <w:gridCol w:w="724"/>
                              <w:gridCol w:w="740"/>
                            </w:tblGrid>
                            <w:tr w:rsidR="00DB3499" w:rsidRPr="00755EA3" w:rsidTr="008E416C">
                              <w:trPr>
                                <w:trHeight w:val="315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Ownership</w:t>
                                  </w: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 xml:space="preserve"> (%)</w:t>
                                  </w:r>
                                </w:p>
                              </w:tc>
                              <w:tc>
                                <w:tcPr>
                                  <w:tcW w:w="117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Recent</w:t>
                                  </w:r>
                                </w:p>
                              </w:tc>
                              <w:tc>
                                <w:tcPr>
                                  <w:tcW w:w="117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3M</w:t>
                                  </w:r>
                                </w:p>
                              </w:tc>
                              <w:tc>
                                <w:tcPr>
                                  <w:tcW w:w="120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115" w:type="dxa"/>
                                    <w:right w:w="173" w:type="dxa"/>
                                  </w:tcMar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12M</w:t>
                                  </w:r>
                                </w:p>
                              </w:tc>
                            </w:tr>
                            <w:tr w:rsidR="00DB3499" w:rsidRPr="00755EA3" w:rsidTr="008E416C">
                              <w:trPr>
                                <w:trHeight w:val="300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Promoters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988705836"/>
                                  <w:dataBinding w:xpath="/CompanyDetailsViewModel/PromotersRecent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1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880397797"/>
                                  <w:dataBinding w:xpath="/CompanyDetailsViewModel/PromotersThre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9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342898664"/>
                                  <w:dataBinding w:xpath="/CompanyDetailsViewModel/PromotersTwelv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04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8E416C">
                              <w:trPr>
                                <w:trHeight w:val="300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DII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2080714160"/>
                                  <w:dataBinding w:xpath="/CompanyDetailsViewModel/DllRecent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1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481705916"/>
                                  <w:dataBinding w:xpath="/CompanyDetailsViewModel/DllThre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9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785074283"/>
                                  <w:dataBinding w:xpath="/CompanyDetailsViewModel/DllTwelv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04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8E416C">
                              <w:trPr>
                                <w:trHeight w:val="300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FII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595828227"/>
                                  <w:dataBinding w:xpath="/CompanyDetailsViewModel/FllRecent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1" w:type="pct"/>
                                      <w:tcBorders>
                                        <w:top w:val="nil"/>
                                        <w:left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1596847096"/>
                                  <w:dataBinding w:xpath="/CompanyDetailsViewModel/FllThre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9" w:type="pct"/>
                                      <w:tcBorders>
                                        <w:top w:val="nil"/>
                                        <w:left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181123150"/>
                                  <w:dataBinding w:xpath="/CompanyDetailsViewModel/FllTwelv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04" w:type="pct"/>
                                      <w:tcBorders>
                                        <w:top w:val="nil"/>
                                        <w:left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DB3499" w:rsidRPr="00755EA3" w:rsidTr="008E416C">
                              <w:trPr>
                                <w:trHeight w:val="315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DB3499" w:rsidRPr="00755EA3" w:rsidRDefault="00DB3499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Public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529982443"/>
                                  <w:dataBinding w:xpath="/CompanyDetailsViewModel/PublicRecent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1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1888867967"/>
                                  <w:dataBinding w:xpath="/CompanyDetailsViewModel/PublicThre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9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259642516"/>
                                  <w:dataBinding w:xpath="/CompanyDetailsViewModel/PublicTwelve" w:storeItemID="{0DD311D4-B1CA-4469-ADE8-DAFBBDE5112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04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DB3499" w:rsidRPr="00755EA3" w:rsidRDefault="00801444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DB3499" w:rsidRDefault="00DB3499" w:rsidP="00AE1C3A">
                            <w:pPr>
                              <w:tabs>
                                <w:tab w:val="num" w:pos="0"/>
                              </w:tabs>
                              <w:spacing w:after="0" w:line="120" w:lineRule="exact"/>
                              <w:jc w:val="both"/>
                              <w:rPr>
                                <w:rFonts w:ascii="Futura Lt BT" w:hAnsi="Futura Lt BT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B3499" w:rsidRPr="00755EA3" w:rsidRDefault="00DB3499" w:rsidP="00AE1C3A">
                            <w:pPr>
                              <w:tabs>
                                <w:tab w:val="num" w:pos="0"/>
                              </w:tabs>
                              <w:spacing w:after="0" w:line="120" w:lineRule="exact"/>
                              <w:jc w:val="both"/>
                              <w:rPr>
                                <w:rFonts w:ascii="Futura Lt BT" w:hAnsi="Futura Lt BT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144C" id="Text Box 7" o:spid="_x0000_s1028" type="#_x0000_t202" style="position:absolute;left:0;text-align:left;margin-left:216.75pt;margin-top:20.75pt;width:180pt;height:4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" filled="f" stroked="f" strokeweight=".5pt">
                <v:textbox>
                  <w:txbxContent>
                    <w:p w:rsidR="00DB3499" w:rsidRPr="00755EA3" w:rsidRDefault="00DB3499" w:rsidP="00B32867">
                      <w:pPr>
                        <w:pStyle w:val="SPDetailsLeft"/>
                        <w:tabs>
                          <w:tab w:val="clear" w:pos="2970"/>
                          <w:tab w:val="right" w:pos="3152"/>
                        </w:tabs>
                        <w:ind w:left="27"/>
                        <w:rPr>
                          <w:color w:val="FFFFFF" w:themeColor="background1"/>
                        </w:rPr>
                      </w:pPr>
                      <w:r w:rsidRPr="00755EA3">
                        <w:rPr>
                          <w:color w:val="FFFFFF" w:themeColor="background1"/>
                        </w:rPr>
                        <w:t xml:space="preserve">CMP </w:t>
                      </w:r>
                      <w:r w:rsidRPr="00755EA3">
                        <w:rPr>
                          <w:color w:val="FFFFFF" w:themeColor="background1"/>
                        </w:rPr>
                        <w:tab/>
                        <w:t>Target Price</w:t>
                      </w:r>
                    </w:p>
                    <w:p w:rsidR="00DB3499" w:rsidRPr="00742B9C" w:rsidRDefault="00DB3499" w:rsidP="00B32867">
                      <w:pPr>
                        <w:pStyle w:val="SPdetailsright"/>
                        <w:tabs>
                          <w:tab w:val="clear" w:pos="3152"/>
                          <w:tab w:val="right" w:pos="3150"/>
                        </w:tabs>
                        <w:spacing w:line="240" w:lineRule="auto"/>
                        <w:ind w:left="2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42B9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Rs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tag w:val="CMP"/>
                          <w:id w:val="-1513067064"/>
                          <w:dataBinding w:xpath="/CompanyDetailsViewModel/Cmp" w:storeItemID="{0DD311D4-B1CA-4469-ADE8-DAFBBDE51125}"/>
                          <w:text/>
                        </w:sdtPr>
                        <w:sdtEndPr/>
                        <w:sdtContent>
                          <w:r w:rsidR="00801444"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689</w:t>
                          </w:r>
                        </w:sdtContent>
                      </w:sdt>
                      <w:r w:rsidRPr="00755EA3">
                        <w:rPr>
                          <w:color w:val="FFFFFF" w:themeColor="background1"/>
                        </w:rPr>
                        <w:tab/>
                      </w:r>
                      <w:r w:rsidRPr="00742B9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Rs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tag w:val="TP_SYMBOL"/>
                          <w:id w:val="-58784061"/>
                          <w15:dataBinding w:xpath="/CompanyDetailsViewModel/TargetPrice" w:storeItemID="{0DD311D4-B1CA-4469-ADE8-DAFBBDE51125}"/>
                        </w:sdtPr>
                        <w:sdtEndPr/>
                        <w:sdtContent>
                          <w:r w:rsidR="00BA1E14"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450</w:t>
                          </w:r>
                        </w:sdtContent>
                      </w:sdt>
                    </w:p>
                    <w:p w:rsidR="00DB3499" w:rsidRPr="00742B9C" w:rsidRDefault="00DB3499" w:rsidP="00B32867">
                      <w:pPr>
                        <w:pStyle w:val="SPdetailsright"/>
                        <w:tabs>
                          <w:tab w:val="clear" w:pos="3152"/>
                          <w:tab w:val="right" w:pos="3150"/>
                        </w:tabs>
                        <w:spacing w:line="240" w:lineRule="auto"/>
                        <w:ind w:left="27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55EA3">
                        <w:rPr>
                          <w:color w:val="FFFFFF" w:themeColor="background1"/>
                        </w:rPr>
                        <w:tab/>
                      </w:r>
                      <w:sdt>
                        <w:sdtPr>
                          <w:rPr>
                            <w:color w:val="FFFFFF" w:themeColor="background1"/>
                            <w:sz w:val="16"/>
                            <w:szCs w:val="16"/>
                          </w:rPr>
                          <w:id w:val="1350836566"/>
                          <w:placeholder>
                            <w:docPart w:val="51306174A1A54A1B9AD68D198E6D19BF"/>
                          </w:placeholder>
                          <w:dataBinding w:xpath="/CompanyDetailsViewModel/TargetDate" w:storeItemID="{0DD311D4-B1CA-4469-ADE8-DAFBBDE51125}"/>
                          <w:text/>
                        </w:sdtPr>
                        <w:sdtEndPr/>
                        <w:sdtContent>
                          <w:r w:rsidR="00801444">
                            <w:rPr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Jun 2020</w:t>
                          </w:r>
                        </w:sdtContent>
                      </w:sdt>
                    </w:p>
                    <w:p w:rsidR="00DB3499" w:rsidRPr="00755EA3" w:rsidRDefault="00DB3499" w:rsidP="00B32867">
                      <w:pPr>
                        <w:pStyle w:val="SPdetailsright"/>
                        <w:ind w:left="29"/>
                        <w:rPr>
                          <w:color w:val="FFFFFF" w:themeColor="background1"/>
                        </w:rPr>
                      </w:pPr>
                      <w:r w:rsidRPr="00755EA3">
                        <w:rPr>
                          <w:color w:val="FFFFFF" w:themeColor="background1"/>
                        </w:rPr>
                        <w:t>Rating</w:t>
                      </w:r>
                      <w:r w:rsidRPr="00755EA3">
                        <w:rPr>
                          <w:color w:val="FFFFFF" w:themeColor="background1"/>
                        </w:rPr>
                        <w:tab/>
                        <w:t>Upside</w:t>
                      </w:r>
                    </w:p>
                    <w:p w:rsidR="00DB3499" w:rsidRPr="00742B9C" w:rsidRDefault="007B2439" w:rsidP="00B32867">
                      <w:pPr>
                        <w:pStyle w:val="SPdetailsright"/>
                        <w:tabs>
                          <w:tab w:val="clear" w:pos="3152"/>
                          <w:tab w:val="right" w:pos="3159"/>
                        </w:tabs>
                        <w:spacing w:line="240" w:lineRule="auto"/>
                        <w:ind w:left="28"/>
                        <w:rPr>
                          <w:rStyle w:val="epsChar"/>
                          <w:bCs w:val="0"/>
                          <w:color w:val="FFFFFF" w:themeColor="background1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ag w:val="Rating"/>
                          <w:id w:val="-1611964109"/>
                          <w:dataBinding w:xpath="/CompanyDetailsViewModel/Rating" w:storeItemID="{0DD311D4-B1CA-4469-ADE8-DAFBBDE51125}"/>
                          <w:text/>
                        </w:sdtPr>
                        <w:sdtEndPr/>
                        <w:sdtContent>
                          <w:r w:rsidR="00DB349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BUY</w:t>
                          </w:r>
                        </w:sdtContent>
                      </w:sdt>
                      <w:r w:rsidR="00DB3499" w:rsidRPr="00742B9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B3499" w:rsidRPr="00742B9C">
                        <w:rPr>
                          <w:rStyle w:val="epsChar"/>
                          <w:bCs w:val="0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rStyle w:val="epsChar"/>
                            <w:bCs w:val="0"/>
                            <w:color w:val="FFFFFF" w:themeColor="background1"/>
                            <w:sz w:val="24"/>
                            <w:szCs w:val="24"/>
                          </w:rPr>
                          <w:alias w:val="Upside"/>
                          <w:tag w:val="Upside"/>
                          <w:id w:val="1819612690"/>
                          <w15:dataBinding w:xpath="/CompanyDetailsViewModel/Upside" w:storeItemID="{0DD311D4-B1CA-4469-ADE8-DAFBBDE51125}"/>
                        </w:sdtPr>
                        <w:sdtEndPr>
                          <w:rPr>
                            <w:rStyle w:val="epsChar"/>
                          </w:rPr>
                        </w:sdtEndPr>
                        <w:sdtContent>
                          <w:r w:rsidR="00BA1E14">
                            <w:rPr>
                              <w:rStyle w:val="epsChar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-35%</w:t>
                          </w:r>
                        </w:sdtContent>
                      </w:sdt>
                      <w:r w:rsidR="00DB3499">
                        <w:rPr>
                          <w:rStyle w:val="epsChar"/>
                          <w:bCs w:val="0"/>
                          <w:color w:val="FFFFFF" w:themeColor="background1"/>
                          <w:sz w:val="24"/>
                          <w:szCs w:val="24"/>
                        </w:rPr>
                        <w:t xml:space="preserve"> (</w:t>
                      </w:r>
                      <w:sdt>
                        <w:sdtPr>
                          <w:rPr>
                            <w:rStyle w:val="epsChar"/>
                            <w:bCs w:val="0"/>
                            <w:color w:val="FFFFFF" w:themeColor="background1"/>
                            <w:sz w:val="24"/>
                            <w:szCs w:val="24"/>
                          </w:rPr>
                          <w:tag w:val="Upside_Symbol"/>
                          <w:id w:val="1097985814"/>
                          <w:placeholder>
                            <w:docPart w:val="C649D92971FA48FA8C44FEDA67B455B5"/>
                          </w:placeholder>
                        </w:sdtPr>
                        <w:sdtEndPr>
                          <w:rPr>
                            <w:rStyle w:val="epsChar"/>
                          </w:rPr>
                        </w:sdtEndPr>
                        <w:sdtContent>
                          <w:r w:rsidR="00801444">
                            <w:rPr>
                              <w:rStyle w:val="epsChar"/>
                              <w:bCs w:val="0"/>
                              <w:color w:val="FFFFFF" w:themeColor="background1"/>
                              <w:sz w:val="24"/>
                              <w:szCs w:val="24"/>
                            </w:rPr>
                            <w:sym w:font="Wingdings 3" w:char="F024"/>
                          </w:r>
                        </w:sdtContent>
                      </w:sdt>
                      <w:r w:rsidR="00DB3499">
                        <w:rPr>
                          <w:rStyle w:val="epsChar"/>
                          <w:bCs w:val="0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DB3499" w:rsidRPr="00E0086F" w:rsidRDefault="00DB3499" w:rsidP="00B32867">
                      <w:pPr>
                        <w:tabs>
                          <w:tab w:val="right" w:pos="2344"/>
                        </w:tabs>
                        <w:autoSpaceDE w:val="0"/>
                        <w:autoSpaceDN w:val="0"/>
                        <w:adjustRightInd w:val="0"/>
                        <w:spacing w:before="60" w:line="240" w:lineRule="auto"/>
                        <w:ind w:left="29"/>
                        <w:rPr>
                          <w:rStyle w:val="epsChar"/>
                          <w:b/>
                          <w:bCs w:val="0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tbl>
                      <w:tblPr>
                        <w:tblW w:w="4977" w:type="pct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16"/>
                        <w:gridCol w:w="1471"/>
                      </w:tblGrid>
                      <w:tr w:rsidR="00DB3499" w:rsidRPr="00755EA3" w:rsidTr="00742B9C">
                        <w:trPr>
                          <w:trHeight w:val="315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Stock Information</w:t>
                            </w:r>
                          </w:p>
                        </w:tc>
                      </w:tr>
                      <w:tr w:rsidR="00DB3499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Market Cap (Rs Mn)</w:t>
                            </w:r>
                            <w:r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610398334"/>
                            <w:dataBinding w:xpath="/CompanyDetailsViewModel/MarketCap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117,750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52 Wk H/L (Rs)</w:t>
                            </w:r>
                          </w:p>
                        </w:tc>
                        <w:tc>
                          <w:tcPr>
                            <w:tcW w:w="223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tcMar>
                              <w:left w:w="115" w:type="dxa"/>
                              <w:right w:w="173" w:type="dxa"/>
                            </w:tcMar>
                            <w:vAlign w:val="center"/>
                          </w:tcPr>
                          <w:p w:rsidR="00DB3499" w:rsidRPr="00755EA3" w:rsidRDefault="007B2439" w:rsidP="00AE1C3A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color w:val="000000"/>
                                  <w:sz w:val="16"/>
                                  <w:szCs w:val="16"/>
                                </w:rPr>
                                <w:id w:val="184563583"/>
                                <w:dataBinding w:xpath="/CompanyDetailsViewModel/FiftyTwoWeekHigh" w:storeItemID="{0DD311D4-B1CA-4469-ADE8-DAFBBDE51125}"/>
                                <w:text/>
                              </w:sdtPr>
                              <w:sdtEndPr/>
                              <w:sdtContent>
                                <w:r w:rsidR="00801444"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808</w:t>
                                </w:r>
                              </w:sdtContent>
                            </w:sdt>
                            <w:r w:rsidR="00DB3499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color w:val="000000"/>
                                  <w:sz w:val="16"/>
                                  <w:szCs w:val="16"/>
                                </w:rPr>
                                <w:id w:val="-715501375"/>
                                <w:dataBinding w:xpath="/CompanyDetailsViewModel/FiftyTwoWeekLow" w:storeItemID="{0DD311D4-B1CA-4469-ADE8-DAFBBDE51125}"/>
                                <w:text/>
                              </w:sdtPr>
                              <w:sdtEndPr/>
                              <w:sdtContent>
                                <w:r w:rsidR="00801444"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573</w:t>
                                </w:r>
                              </w:sdtContent>
                            </w:sdt>
                          </w:p>
                        </w:tc>
                      </w:tr>
                      <w:tr w:rsidR="00DB3499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Avg Daily Volume (1yr)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1563787844"/>
                            <w:dataBinding w:xpath="/CompanyDetailsViewModel/AvgDailyVolum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755,491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Avg Daily Value (Rs Mn)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627667170"/>
                            <w:dataBinding w:xpath="/CompanyDetailsViewModel/AvgDailyValu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2F2F2" w:themeFill="background1" w:themeFillShade="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6.9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Equity Cap (Rs Mn)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808716127"/>
                            <w:dataBinding w:xpath="/CompanyDetailsViewModel/EquityCap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110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Face Value (Rs)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438531466"/>
                            <w:dataBinding w:xpath="/CompanyDetailsViewModel/FaceValu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2F2F2" w:themeFill="background1" w:themeFillShade="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hAnsi="Futura Lt BT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Share Outstanding </w:t>
                            </w:r>
                            <w:r>
                              <w:rPr>
                                <w:rFonts w:ascii="Futura Lt BT" w:hAnsi="Futura Lt BT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(Mn)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689792821"/>
                            <w:dataBinding w:xpath="/CompanyDetailsViewModel/ShareOutstanding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170.8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742B9C">
                        <w:trPr>
                          <w:trHeight w:val="315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Bloomberg Code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2029793996"/>
                            <w:dataBinding w:xpath="/CompanyDetailsViewModel/BlommbergCod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2F2F2" w:themeFill="background1" w:themeFillShade="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AMRJ IN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742B9C">
                        <w:trPr>
                          <w:trHeight w:val="315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Ind Benchmark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333385434"/>
                            <w:dataBinding w:xpath="/CompanyDetailsViewModel/Benchmark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DB3499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DB3499" w:rsidRPr="00755EA3" w:rsidRDefault="00DB3499" w:rsidP="00AE1C3A">
                      <w:pPr>
                        <w:tabs>
                          <w:tab w:val="num" w:pos="0"/>
                        </w:tabs>
                        <w:spacing w:after="0" w:line="120" w:lineRule="exact"/>
                        <w:jc w:val="both"/>
                        <w:rPr>
                          <w:rFonts w:ascii="Futura Lt BT" w:hAnsi="Futura Lt BT" w:cs="Arial"/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5000" w:type="pct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"/>
                        <w:gridCol w:w="717"/>
                        <w:gridCol w:w="724"/>
                        <w:gridCol w:w="740"/>
                      </w:tblGrid>
                      <w:tr w:rsidR="00DB3499" w:rsidRPr="00755EA3" w:rsidTr="008E416C">
                        <w:trPr>
                          <w:trHeight w:val="315"/>
                        </w:trPr>
                        <w:tc>
                          <w:tcPr>
                            <w:tcW w:w="1446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Ownership</w:t>
                            </w: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 (%)</w:t>
                            </w:r>
                          </w:p>
                        </w:tc>
                        <w:tc>
                          <w:tcPr>
                            <w:tcW w:w="117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Recent</w:t>
                            </w:r>
                          </w:p>
                        </w:tc>
                        <w:tc>
                          <w:tcPr>
                            <w:tcW w:w="117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3M</w:t>
                            </w:r>
                          </w:p>
                        </w:tc>
                        <w:tc>
                          <w:tcPr>
                            <w:tcW w:w="120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115" w:type="dxa"/>
                              <w:right w:w="173" w:type="dxa"/>
                            </w:tcMar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12M</w:t>
                            </w:r>
                          </w:p>
                        </w:tc>
                      </w:tr>
                      <w:tr w:rsidR="00DB3499" w:rsidRPr="00755EA3" w:rsidTr="008E416C">
                        <w:trPr>
                          <w:trHeight w:val="300"/>
                        </w:trPr>
                        <w:tc>
                          <w:tcPr>
                            <w:tcW w:w="1446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Promoters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988705836"/>
                            <w:dataBinding w:xpath="/CompanyDetailsViewModel/PromotersRecent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1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880397797"/>
                            <w:dataBinding w:xpath="/CompanyDetailsViewModel/PromotersThre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9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342898664"/>
                            <w:dataBinding w:xpath="/CompanyDetailsViewModel/PromotersTwelv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8E416C">
                        <w:trPr>
                          <w:trHeight w:val="300"/>
                        </w:trPr>
                        <w:tc>
                          <w:tcPr>
                            <w:tcW w:w="144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DII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2080714160"/>
                            <w:dataBinding w:xpath="/CompanyDetailsViewModel/DllRecent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1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481705916"/>
                            <w:dataBinding w:xpath="/CompanyDetailsViewModel/DllThre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9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785074283"/>
                            <w:dataBinding w:xpath="/CompanyDetailsViewModel/DllTwelv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8E416C">
                        <w:trPr>
                          <w:trHeight w:val="300"/>
                        </w:trPr>
                        <w:tc>
                          <w:tcPr>
                            <w:tcW w:w="1446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FII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595828227"/>
                            <w:dataBinding w:xpath="/CompanyDetailsViewModel/FllRecent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1" w:type="pct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1596847096"/>
                            <w:dataBinding w:xpath="/CompanyDetailsViewModel/FllThre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9" w:type="pct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181123150"/>
                            <w:dataBinding w:xpath="/CompanyDetailsViewModel/FllTwelv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pct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  <w:tr w:rsidR="00DB3499" w:rsidRPr="00755EA3" w:rsidTr="008E416C">
                        <w:trPr>
                          <w:trHeight w:val="315"/>
                        </w:trPr>
                        <w:tc>
                          <w:tcPr>
                            <w:tcW w:w="1446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DB3499" w:rsidRPr="00755EA3" w:rsidRDefault="00DB3499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Public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529982443"/>
                            <w:dataBinding w:xpath="/CompanyDetailsViewModel/PublicRecent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1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1888867967"/>
                            <w:dataBinding w:xpath="/CompanyDetailsViewModel/PublicThre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9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259642516"/>
                            <w:dataBinding w:xpath="/CompanyDetailsViewModel/PublicTwelve" w:storeItemID="{0DD311D4-B1CA-4469-ADE8-DAFBBDE5112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DB3499" w:rsidRPr="00755EA3" w:rsidRDefault="00801444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DB3499" w:rsidRDefault="00DB3499" w:rsidP="00AE1C3A">
                      <w:pPr>
                        <w:tabs>
                          <w:tab w:val="num" w:pos="0"/>
                        </w:tabs>
                        <w:spacing w:after="0" w:line="120" w:lineRule="exact"/>
                        <w:jc w:val="both"/>
                        <w:rPr>
                          <w:rFonts w:ascii="Futura Lt BT" w:hAnsi="Futura Lt BT" w:cs="Arial"/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  <w:p w:rsidR="00DB3499" w:rsidRPr="00755EA3" w:rsidRDefault="00DB3499" w:rsidP="00AE1C3A">
                      <w:pPr>
                        <w:tabs>
                          <w:tab w:val="num" w:pos="0"/>
                        </w:tabs>
                        <w:spacing w:after="0" w:line="120" w:lineRule="exact"/>
                        <w:jc w:val="both"/>
                        <w:rPr>
                          <w:rFonts w:ascii="Futura Lt BT" w:hAnsi="Futura Lt BT" w:cs="Arial"/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1A74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C8F457F" wp14:editId="2F69EF9B">
                <wp:simplePos x="0" y="0"/>
                <wp:positionH relativeFrom="margin">
                  <wp:posOffset>2807335</wp:posOffset>
                </wp:positionH>
                <wp:positionV relativeFrom="paragraph">
                  <wp:posOffset>6473825</wp:posOffset>
                </wp:positionV>
                <wp:extent cx="2221865" cy="31337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3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3499" w:rsidRPr="00D84C40" w:rsidRDefault="00DB3499" w:rsidP="00D84C40">
                            <w:pPr>
                              <w:pStyle w:val="Body"/>
                              <w:pBdr>
                                <w:bottom w:val="single" w:sz="4" w:space="1" w:color="auto"/>
                              </w:pBdr>
                              <w:tabs>
                                <w:tab w:val="right" w:pos="3240"/>
                              </w:tabs>
                              <w:spacing w:before="0"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 w:rsidRPr="00D84C40">
                              <w:rPr>
                                <w:b/>
                                <w:sz w:val="16"/>
                              </w:rPr>
                              <w:t>Relative price chart</w:t>
                            </w:r>
                          </w:p>
                          <w:sdt>
                            <w:sdtPr>
                              <w:alias w:val="PriceChart"/>
                              <w:tag w:val="PriceChart"/>
                              <w:id w:val="-376618303"/>
                              <w:placeholder>
                                <w:docPart w:val="C649D92971FA48FA8C44FEDA67B455B5"/>
                              </w:placeholder>
                            </w:sdtPr>
                            <w:sdtEndPr/>
                            <w:sdtContent>
                              <w:p w:rsidR="00DB3499" w:rsidRDefault="00801444" w:rsidP="00D84C40">
                                <w:pPr>
                                  <w:pStyle w:val="Body"/>
                                  <w:tabs>
                                    <w:tab w:val="right" w:pos="3240"/>
                                  </w:tabs>
                                  <w:spacing w:before="0" w:after="0" w:line="240" w:lineRule="auto"/>
                                </w:pPr>
                                <w:r w:rsidRPr="00801444">
                                  <w:rPr>
                                    <w:noProof/>
                                    <w:lang w:eastAsia="en-IN"/>
                                  </w:rPr>
                                  <w:drawing>
                                    <wp:inline distT="0" distB="0" distL="0" distR="0">
                                      <wp:extent cx="2019300" cy="1276350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19300" cy="1276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DB3499" w:rsidRPr="00D84C40" w:rsidRDefault="00DB3499" w:rsidP="00D84C40">
                            <w:pPr>
                              <w:pStyle w:val="ExhibitSource"/>
                              <w:spacing w:after="120"/>
                              <w:rPr>
                                <w:szCs w:val="14"/>
                              </w:rPr>
                            </w:pPr>
                            <w:r w:rsidRPr="00D84C40">
                              <w:rPr>
                                <w:szCs w:val="14"/>
                              </w:rPr>
                              <w:t>Source: Bloomberg</w:t>
                            </w:r>
                          </w:p>
                          <w:p w:rsidR="00DB3499" w:rsidRDefault="00DB3499" w:rsidP="001A7442">
                            <w:pPr>
                              <w:pStyle w:val="AnalystName"/>
                              <w:spacing w:line="240" w:lineRule="auto"/>
                              <w:ind w:left="0"/>
                              <w:rPr>
                                <w:sz w:val="12"/>
                                <w:szCs w:val="12"/>
                              </w:rPr>
                            </w:pPr>
                            <w:r w:rsidRPr="00F155F9">
                              <w:rPr>
                                <w:sz w:val="12"/>
                                <w:szCs w:val="12"/>
                              </w:rPr>
                              <w:t>This report is solely produced by. The following person(s) are responsible for the production of the recommendation:</w:t>
                            </w:r>
                          </w:p>
                          <w:p w:rsidR="00DB3499" w:rsidRDefault="00DB3499" w:rsidP="001A7442">
                            <w:pPr>
                              <w:pStyle w:val="AnalystName"/>
                              <w:spacing w:line="240" w:lineRule="auto"/>
                              <w:ind w:left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B3499" w:rsidRPr="00755EA3" w:rsidRDefault="007B2439" w:rsidP="001A7442">
                            <w:pPr>
                              <w:pStyle w:val="AnalystName"/>
                              <w:ind w:left="0"/>
                            </w:pPr>
                            <w:sdt>
                              <w:sdtPr>
                                <w:tag w:val="Analyst1"/>
                                <w:id w:val="244306194"/>
                                <w15:dataBinding w:xpath="/CompanyDetailsViewModel/PAnalystName" w:storeItemID="{0DD311D4-B1CA-4469-ADE8-DAFBBDE51125}"/>
                              </w:sdtPr>
                              <w:sdtEndPr/>
                              <w:sdtContent>
                                <w:r w:rsidR="00BA1E14">
                                  <w:rPr>
                                    <w:lang w:val="en-GB"/>
                                  </w:rPr>
                                  <w:t>Ashutosh Tiwari</w:t>
                                </w:r>
                              </w:sdtContent>
                            </w:sdt>
                            <w:r w:rsidR="00DB3499" w:rsidRPr="00755EA3">
                              <w:t xml:space="preserve"> </w:t>
                            </w:r>
                          </w:p>
                          <w:sdt>
                            <w:sdtPr>
                              <w:tag w:val="Analyst1Email"/>
                              <w:id w:val="23914334"/>
                              <w15:dataBinding w:xpath="/CompanyDetailsViewModel/PAnalystEmail" w:storeItemID="{0DD311D4-B1CA-4469-ADE8-DAFBBDE51125}"/>
                            </w:sdtPr>
                            <w:sdtEndPr/>
                            <w:sdtContent>
                              <w:p w:rsidR="00DB3499" w:rsidRPr="00755EA3" w:rsidRDefault="00BA1E14" w:rsidP="001A7442">
                                <w:pPr>
                                  <w:pStyle w:val="Analystemail"/>
                                  <w:ind w:left="0"/>
                                </w:pPr>
                                <w:r>
                                  <w:rPr>
                                    <w:lang w:val="en-GB"/>
                                  </w:rPr>
                                  <w:t>ashutosh@equirus.com</w:t>
                                </w:r>
                              </w:p>
                            </w:sdtContent>
                          </w:sdt>
                          <w:sdt>
                            <w:sdtPr>
                              <w:tag w:val="Analyst1Phone"/>
                              <w:id w:val="2120104980"/>
                              <w15:dataBinding w:xpath="/CompanyDetailsViewModel/PAnalystPhone" w:storeItemID="{0DD311D4-B1CA-4469-ADE8-DAFBBDE51125}"/>
                            </w:sdtPr>
                            <w:sdtEndPr/>
                            <w:sdtContent>
                              <w:p w:rsidR="00DB3499" w:rsidRPr="00755EA3" w:rsidRDefault="00BA1E14" w:rsidP="001A7442">
                                <w:pPr>
                                  <w:pStyle w:val="Analystnumber"/>
                                  <w:ind w:left="0"/>
                                </w:pPr>
                                <w:r>
                                  <w:rPr>
                                    <w:lang w:val="en-GB"/>
                                  </w:rPr>
                                  <w:t>8128694112</w:t>
                                </w:r>
                              </w:p>
                            </w:sdtContent>
                          </w:sdt>
                          <w:p w:rsidR="00DB3499" w:rsidRPr="00755EA3" w:rsidRDefault="00DB3499" w:rsidP="001A74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utura Lt BT" w:hAnsi="Futura Lt BT" w:cs="Arial"/>
                                <w:bCs/>
                                <w:sz w:val="4"/>
                                <w:szCs w:val="4"/>
                                <w:lang w:val="pt-BR"/>
                              </w:rPr>
                            </w:pPr>
                          </w:p>
                          <w:p w:rsidR="00DB3499" w:rsidRPr="00755EA3" w:rsidRDefault="007B2439" w:rsidP="001A7442">
                            <w:pPr>
                              <w:pStyle w:val="AnalystName"/>
                              <w:ind w:left="0"/>
                            </w:pPr>
                            <w:sdt>
                              <w:sdtPr>
                                <w:tag w:val="Analyst2"/>
                                <w:id w:val="481973828"/>
                                <w15:dataBinding w:xpath="/CompanyDetailsViewModel/SAnalystName" w:storeItemID="{0DD311D4-B1CA-4469-ADE8-DAFBBDE51125}"/>
                              </w:sdtPr>
                              <w:sdtEndPr/>
                              <w:sdtContent>
                                <w:r w:rsidR="00BA1E14">
                                  <w:rPr>
                                    <w:lang w:val="en-GB"/>
                                  </w:rPr>
                                  <w:t>Varun Baxi</w:t>
                                </w:r>
                              </w:sdtContent>
                            </w:sdt>
                            <w:r w:rsidR="00DB3499" w:rsidRPr="00755EA3">
                              <w:t xml:space="preserve"> </w:t>
                            </w:r>
                          </w:p>
                          <w:sdt>
                            <w:sdtPr>
                              <w:tag w:val="Analyst2Email"/>
                              <w:id w:val="-772003428"/>
                              <w15:dataBinding w:xpath="/CompanyDetailsViewModel/SAnalystEmail" w:storeItemID="{0DD311D4-B1CA-4469-ADE8-DAFBBDE51125}"/>
                            </w:sdtPr>
                            <w:sdtEndPr/>
                            <w:sdtContent>
                              <w:p w:rsidR="00DB3499" w:rsidRPr="00755EA3" w:rsidRDefault="00BA1E14" w:rsidP="001A7442">
                                <w:pPr>
                                  <w:pStyle w:val="Analystemail"/>
                                  <w:ind w:left="0"/>
                                </w:pPr>
                                <w:r>
                                  <w:rPr>
                                    <w:lang w:val="en-GB"/>
                                  </w:rPr>
                                  <w:t>varun.baxi@equirus.com</w:t>
                                </w:r>
                              </w:p>
                            </w:sdtContent>
                          </w:sdt>
                          <w:sdt>
                            <w:sdtPr>
                              <w:tag w:val="Analyst2Phone"/>
                              <w:id w:val="-1831441462"/>
                              <w15:dataBinding w:xpath="/CompanyDetailsViewModel/SAnalystPhone" w:storeItemID="{0DD311D4-B1CA-4469-ADE8-DAFBBDE51125}"/>
                            </w:sdtPr>
                            <w:sdtEndPr/>
                            <w:sdtContent>
                              <w:p w:rsidR="00DB3499" w:rsidRPr="00755EA3" w:rsidRDefault="00BA1E14" w:rsidP="001A7442">
                                <w:pPr>
                                  <w:pStyle w:val="Analystnumber"/>
                                  <w:ind w:left="0"/>
                                </w:pPr>
                                <w:r>
                                  <w:rPr>
                                    <w:lang w:val="en-GB"/>
                                  </w:rPr>
                                  <w:t>9998369582</w:t>
                                </w:r>
                              </w:p>
                            </w:sdtContent>
                          </w:sdt>
                          <w:p w:rsidR="00DB3499" w:rsidRPr="00F155F9" w:rsidRDefault="00DB3499" w:rsidP="001A7442">
                            <w:pPr>
                              <w:pStyle w:val="AnalystName"/>
                              <w:spacing w:line="240" w:lineRule="auto"/>
                              <w:ind w:left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457F" id="Text Box 9" o:spid="_x0000_s1029" type="#_x0000_t202" style="position:absolute;left:0;text-align:left;margin-left:221.05pt;margin-top:509.75pt;width:174.95pt;height:24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" filled="f" stroked="f" strokeweight=".5pt">
                <v:textbox>
                  <w:txbxContent>
                    <w:p w:rsidR="00DB3499" w:rsidRPr="00D84C40" w:rsidRDefault="00DB3499" w:rsidP="00D84C40">
                      <w:pPr>
                        <w:pStyle w:val="Body"/>
                        <w:pBdr>
                          <w:bottom w:val="single" w:sz="4" w:space="1" w:color="auto"/>
                        </w:pBdr>
                        <w:tabs>
                          <w:tab w:val="right" w:pos="3240"/>
                        </w:tabs>
                        <w:spacing w:before="0" w:after="0" w:line="240" w:lineRule="auto"/>
                        <w:rPr>
                          <w:b/>
                          <w:sz w:val="16"/>
                        </w:rPr>
                      </w:pPr>
                      <w:r w:rsidRPr="00D84C40">
                        <w:rPr>
                          <w:b/>
                          <w:sz w:val="16"/>
                        </w:rPr>
                        <w:t>Relative price chart</w:t>
                      </w:r>
                    </w:p>
                    <w:sdt>
                      <w:sdtPr>
                        <w:alias w:val="PriceChart"/>
                        <w:tag w:val="PriceChart"/>
                        <w:id w:val="-376618303"/>
                        <w:placeholder>
                          <w:docPart w:val="C649D92971FA48FA8C44FEDA67B455B5"/>
                        </w:placeholder>
                      </w:sdtPr>
                      <w:sdtEndPr/>
                      <w:sdtContent>
                        <w:p w:rsidR="00DB3499" w:rsidRDefault="00801444" w:rsidP="00D84C40">
                          <w:pPr>
                            <w:pStyle w:val="Body"/>
                            <w:tabs>
                              <w:tab w:val="right" w:pos="3240"/>
                            </w:tabs>
                            <w:spacing w:before="0" w:after="0" w:line="240" w:lineRule="auto"/>
                          </w:pPr>
                          <w:r w:rsidRPr="00801444"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>
                                <wp:extent cx="2019300" cy="1276350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0" cy="1276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DB3499" w:rsidRPr="00D84C40" w:rsidRDefault="00DB3499" w:rsidP="00D84C40">
                      <w:pPr>
                        <w:pStyle w:val="ExhibitSource"/>
                        <w:spacing w:after="120"/>
                        <w:rPr>
                          <w:szCs w:val="14"/>
                        </w:rPr>
                      </w:pPr>
                      <w:r w:rsidRPr="00D84C40">
                        <w:rPr>
                          <w:szCs w:val="14"/>
                        </w:rPr>
                        <w:t>Source: Bloomberg</w:t>
                      </w:r>
                    </w:p>
                    <w:p w:rsidR="00DB3499" w:rsidRDefault="00DB3499" w:rsidP="001A7442">
                      <w:pPr>
                        <w:pStyle w:val="AnalystName"/>
                        <w:spacing w:line="240" w:lineRule="auto"/>
                        <w:ind w:left="0"/>
                        <w:rPr>
                          <w:sz w:val="12"/>
                          <w:szCs w:val="12"/>
                        </w:rPr>
                      </w:pPr>
                      <w:r w:rsidRPr="00F155F9">
                        <w:rPr>
                          <w:sz w:val="12"/>
                          <w:szCs w:val="12"/>
                        </w:rPr>
                        <w:t>This report is solely produced by. The following person(s) are responsible for the production of the recommendation:</w:t>
                      </w:r>
                    </w:p>
                    <w:p w:rsidR="00DB3499" w:rsidRDefault="00DB3499" w:rsidP="001A7442">
                      <w:pPr>
                        <w:pStyle w:val="AnalystName"/>
                        <w:spacing w:line="240" w:lineRule="auto"/>
                        <w:ind w:left="0"/>
                        <w:rPr>
                          <w:sz w:val="12"/>
                          <w:szCs w:val="12"/>
                        </w:rPr>
                      </w:pPr>
                    </w:p>
                    <w:p w:rsidR="00DB3499" w:rsidRPr="00755EA3" w:rsidRDefault="007B2439" w:rsidP="001A7442">
                      <w:pPr>
                        <w:pStyle w:val="AnalystName"/>
                        <w:ind w:left="0"/>
                      </w:pPr>
                      <w:sdt>
                        <w:sdtPr>
                          <w:tag w:val="Analyst1"/>
                          <w:id w:val="244306194"/>
                          <w15:dataBinding w:xpath="/CompanyDetailsViewModel/PAnalystName" w:storeItemID="{0DD311D4-B1CA-4469-ADE8-DAFBBDE51125}"/>
                        </w:sdtPr>
                        <w:sdtEndPr/>
                        <w:sdtContent>
                          <w:r w:rsidR="00BA1E14">
                            <w:rPr>
                              <w:lang w:val="en-GB"/>
                            </w:rPr>
                            <w:t>Ashutosh Tiwari</w:t>
                          </w:r>
                        </w:sdtContent>
                      </w:sdt>
                      <w:r w:rsidR="00DB3499" w:rsidRPr="00755EA3">
                        <w:t xml:space="preserve"> </w:t>
                      </w:r>
                    </w:p>
                    <w:sdt>
                      <w:sdtPr>
                        <w:tag w:val="Analyst1Email"/>
                        <w:id w:val="23914334"/>
                        <w15:dataBinding w:xpath="/CompanyDetailsViewModel/PAnalystEmail" w:storeItemID="{0DD311D4-B1CA-4469-ADE8-DAFBBDE51125}"/>
                      </w:sdtPr>
                      <w:sdtEndPr/>
                      <w:sdtContent>
                        <w:p w:rsidR="00DB3499" w:rsidRPr="00755EA3" w:rsidRDefault="00BA1E14" w:rsidP="001A7442">
                          <w:pPr>
                            <w:pStyle w:val="Analystemail"/>
                            <w:ind w:left="0"/>
                          </w:pPr>
                          <w:r>
                            <w:rPr>
                              <w:lang w:val="en-GB"/>
                            </w:rPr>
                            <w:t>ashutosh@equirus.com</w:t>
                          </w:r>
                        </w:p>
                      </w:sdtContent>
                    </w:sdt>
                    <w:sdt>
                      <w:sdtPr>
                        <w:tag w:val="Analyst1Phone"/>
                        <w:id w:val="2120104980"/>
                        <w15:dataBinding w:xpath="/CompanyDetailsViewModel/PAnalystPhone" w:storeItemID="{0DD311D4-B1CA-4469-ADE8-DAFBBDE51125}"/>
                      </w:sdtPr>
                      <w:sdtEndPr/>
                      <w:sdtContent>
                        <w:p w:rsidR="00DB3499" w:rsidRPr="00755EA3" w:rsidRDefault="00BA1E14" w:rsidP="001A7442">
                          <w:pPr>
                            <w:pStyle w:val="Analystnumber"/>
                            <w:ind w:left="0"/>
                          </w:pPr>
                          <w:r>
                            <w:rPr>
                              <w:lang w:val="en-GB"/>
                            </w:rPr>
                            <w:t>8128694112</w:t>
                          </w:r>
                        </w:p>
                      </w:sdtContent>
                    </w:sdt>
                    <w:p w:rsidR="00DB3499" w:rsidRPr="00755EA3" w:rsidRDefault="00DB3499" w:rsidP="001A74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utura Lt BT" w:hAnsi="Futura Lt BT" w:cs="Arial"/>
                          <w:bCs/>
                          <w:sz w:val="4"/>
                          <w:szCs w:val="4"/>
                          <w:lang w:val="pt-BR"/>
                        </w:rPr>
                      </w:pPr>
                    </w:p>
                    <w:p w:rsidR="00DB3499" w:rsidRPr="00755EA3" w:rsidRDefault="007B2439" w:rsidP="001A7442">
                      <w:pPr>
                        <w:pStyle w:val="AnalystName"/>
                        <w:ind w:left="0"/>
                      </w:pPr>
                      <w:sdt>
                        <w:sdtPr>
                          <w:tag w:val="Analyst2"/>
                          <w:id w:val="481973828"/>
                          <w15:dataBinding w:xpath="/CompanyDetailsViewModel/SAnalystName" w:storeItemID="{0DD311D4-B1CA-4469-ADE8-DAFBBDE51125}"/>
                        </w:sdtPr>
                        <w:sdtEndPr/>
                        <w:sdtContent>
                          <w:r w:rsidR="00BA1E14">
                            <w:rPr>
                              <w:lang w:val="en-GB"/>
                            </w:rPr>
                            <w:t>Varun Baxi</w:t>
                          </w:r>
                        </w:sdtContent>
                      </w:sdt>
                      <w:r w:rsidR="00DB3499" w:rsidRPr="00755EA3">
                        <w:t xml:space="preserve"> </w:t>
                      </w:r>
                    </w:p>
                    <w:sdt>
                      <w:sdtPr>
                        <w:tag w:val="Analyst2Email"/>
                        <w:id w:val="-772003428"/>
                        <w15:dataBinding w:xpath="/CompanyDetailsViewModel/SAnalystEmail" w:storeItemID="{0DD311D4-B1CA-4469-ADE8-DAFBBDE51125}"/>
                      </w:sdtPr>
                      <w:sdtEndPr/>
                      <w:sdtContent>
                        <w:p w:rsidR="00DB3499" w:rsidRPr="00755EA3" w:rsidRDefault="00BA1E14" w:rsidP="001A7442">
                          <w:pPr>
                            <w:pStyle w:val="Analystemail"/>
                            <w:ind w:left="0"/>
                          </w:pPr>
                          <w:r>
                            <w:rPr>
                              <w:lang w:val="en-GB"/>
                            </w:rPr>
                            <w:t>varun.baxi@equirus.com</w:t>
                          </w:r>
                        </w:p>
                      </w:sdtContent>
                    </w:sdt>
                    <w:sdt>
                      <w:sdtPr>
                        <w:tag w:val="Analyst2Phone"/>
                        <w:id w:val="-1831441462"/>
                        <w15:dataBinding w:xpath="/CompanyDetailsViewModel/SAnalystPhone" w:storeItemID="{0DD311D4-B1CA-4469-ADE8-DAFBBDE51125}"/>
                      </w:sdtPr>
                      <w:sdtEndPr/>
                      <w:sdtContent>
                        <w:p w:rsidR="00DB3499" w:rsidRPr="00755EA3" w:rsidRDefault="00BA1E14" w:rsidP="001A7442">
                          <w:pPr>
                            <w:pStyle w:val="Analystnumber"/>
                            <w:ind w:left="0"/>
                          </w:pPr>
                          <w:r>
                            <w:rPr>
                              <w:lang w:val="en-GB"/>
                            </w:rPr>
                            <w:t>9998369582</w:t>
                          </w:r>
                        </w:p>
                      </w:sdtContent>
                    </w:sdt>
                    <w:p w:rsidR="00DB3499" w:rsidRPr="00F155F9" w:rsidRDefault="00DB3499" w:rsidP="001A7442">
                      <w:pPr>
                        <w:pStyle w:val="AnalystName"/>
                        <w:spacing w:line="240" w:lineRule="auto"/>
                        <w:ind w:left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B34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9D851" wp14:editId="108C4816">
                <wp:simplePos x="0" y="0"/>
                <wp:positionH relativeFrom="column">
                  <wp:posOffset>-2293620</wp:posOffset>
                </wp:positionH>
                <wp:positionV relativeFrom="paragraph">
                  <wp:posOffset>-511810</wp:posOffset>
                </wp:positionV>
                <wp:extent cx="7242048" cy="18105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48" cy="181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3499" w:rsidRDefault="00DB3499" w:rsidP="009B343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76" w:lineRule="auto"/>
                              <w:rPr>
                                <w:sz w:val="16"/>
                              </w:rPr>
                            </w:pPr>
                            <w:r>
                              <w:tab/>
                            </w:r>
                            <w:r w:rsidRPr="009B343C">
                              <w:rPr>
                                <w:sz w:val="16"/>
                              </w:rPr>
                              <w:t>India Equity</w:t>
                            </w:r>
                            <w:r>
                              <w:rPr>
                                <w:sz w:val="16"/>
                              </w:rPr>
                              <w:t xml:space="preserve"> Research |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tag w:val="Sector"/>
                                <w:id w:val="1053972803"/>
                                <w15:dataBinding w:xpath="/CompanyDetailsViewModel/Sector" w:storeItemID="{0DD311D4-B1CA-4469-ADE8-DAFBBDE51125}"/>
                              </w:sdtPr>
                              <w:sdtEndPr/>
                              <w:sdtContent>
                                <w:r w:rsidR="00BA1E14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Auto Parts</w:t>
                                </w:r>
                              </w:sdtContent>
                            </w:sdt>
                          </w:p>
                          <w:p w:rsidR="00DB3499" w:rsidRDefault="00DB3499" w:rsidP="009B343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76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6"/>
                                </w:rPr>
                                <w:tag w:val="Report Date"/>
                                <w:id w:val="-1526941672"/>
                                <w15:dataBinding w:xpath="/CompanyDetailsViewModel/ReportDate" w:storeItemID="{0DD311D4-B1CA-4469-ADE8-DAFBBDE51125}"/>
                              </w:sdtPr>
                              <w:sdtEndPr/>
                              <w:sdtContent>
                                <w:r w:rsidR="00BA1E14">
                                  <w:rPr>
                                    <w:sz w:val="16"/>
                                    <w:lang w:val="en-GB"/>
                                  </w:rPr>
                                  <w:t>November 04, 2019</w:t>
                                </w:r>
                              </w:sdtContent>
                            </w:sdt>
                          </w:p>
                          <w:p w:rsidR="00DB3499" w:rsidRPr="00742B9C" w:rsidRDefault="00DB3499" w:rsidP="00742B9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tag w:val="Report Type"/>
                                <w:id w:val="-800762721"/>
                                <w15:dataBinding w:xpath="/CompanyDetailsViewModel/ReportType" w:storeItemID="{0DD311D4-B1CA-4469-ADE8-DAFBBDE51125}"/>
                              </w:sdtPr>
                              <w:sdtEndPr/>
                              <w:sdtContent>
                                <w:r w:rsidR="00BA1E14">
                                  <w:rPr>
                                    <w:b/>
                                    <w:sz w:val="20"/>
                                    <w:szCs w:val="20"/>
                                    <w:lang w:val="en-GB"/>
                                  </w:rPr>
                                  <w:t>Initiating Coverage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Companyname"/>
                              <w:tag w:val="Companyname"/>
                              <w:id w:val="-1146198589"/>
                              <w:placeholder>
                                <w:docPart w:val="C649D92971FA48FA8C44FEDA67B455B5"/>
                              </w:placeholder>
                              <w:dataBinding w:xpath="/CompanyDetailsViewModel/Company" w:storeItemID="{0DD311D4-B1CA-4469-ADE8-DAFBBDE51125}"/>
                              <w:text/>
                            </w:sdtPr>
                            <w:sdtEndPr/>
                            <w:sdtContent>
                              <w:p w:rsidR="00DB3499" w:rsidRDefault="00801444" w:rsidP="009B343C">
                                <w:pPr>
                                  <w:pStyle w:val="CompanyName"/>
                                </w:pPr>
                                <w:r>
                                  <w:rPr>
                                    <w:lang w:val="en-GB"/>
                                  </w:rPr>
                                  <w:t>Amara Raja Batteries Ltd</w:t>
                                </w:r>
                              </w:p>
                            </w:sdtContent>
                          </w:sdt>
                          <w:p w:rsidR="00DB3499" w:rsidRDefault="00DB3499" w:rsidP="009B343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76" w:lineRule="auto"/>
                              <w:ind w:left="187"/>
                            </w:pPr>
                          </w:p>
                          <w:sdt>
                            <w:sdtPr>
                              <w:tag w:val="Report Title"/>
                              <w:id w:val="845987054"/>
                              <w:placeholder>
                                <w:docPart w:val="C649D92971FA48FA8C44FEDA67B455B5"/>
                              </w:placeholder>
                              <w:dataBinding w:xpath="/CompanyDetailsViewModel/Title" w:storeItemID="{0DD311D4-B1CA-4469-ADE8-DAFBBDE51125}"/>
                              <w:text/>
                            </w:sdtPr>
                            <w:sdtEndPr/>
                            <w:sdtContent>
                              <w:p w:rsidR="00DB3499" w:rsidRDefault="00BA1E14" w:rsidP="009B343C">
                                <w:pPr>
                                  <w:pStyle w:val="ReportTitle"/>
                                </w:pPr>
                                <w:r>
                                  <w:t>IC</w:t>
                                </w:r>
                                <w:r w:rsidR="00801444">
                                  <w:rPr>
                                    <w:lang w:val="en-GB"/>
                                  </w:rPr>
                                  <w:t>Test</w:t>
                                </w:r>
                              </w:p>
                            </w:sdtContent>
                          </w:sdt>
                          <w:p w:rsidR="00DB3499" w:rsidRDefault="00DB3499" w:rsidP="009B343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76" w:lineRule="auto"/>
                              <w:ind w:left="18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D851" id="Text Box 3" o:spid="_x0000_s1030" type="#_x0000_t202" style="position:absolute;left:0;text-align:left;margin-left:-180.6pt;margin-top:-40.3pt;width:570.25pt;height:1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" filled="f" stroked="f" strokeweight=".5pt">
                <v:textbox>
                  <w:txbxContent>
                    <w:p w:rsidR="00DB3499" w:rsidRDefault="00DB3499" w:rsidP="009B343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76" w:lineRule="auto"/>
                        <w:rPr>
                          <w:sz w:val="16"/>
                        </w:rPr>
                      </w:pPr>
                      <w:r>
                        <w:tab/>
                      </w:r>
                      <w:r w:rsidRPr="009B343C">
                        <w:rPr>
                          <w:sz w:val="16"/>
                        </w:rPr>
                        <w:t>India Equity</w:t>
                      </w:r>
                      <w:r>
                        <w:rPr>
                          <w:sz w:val="16"/>
                        </w:rPr>
                        <w:t xml:space="preserve"> Research | </w:t>
                      </w:r>
                      <w:sdt>
                        <w:sdtPr>
                          <w:rPr>
                            <w:sz w:val="16"/>
                            <w:szCs w:val="16"/>
                          </w:rPr>
                          <w:tag w:val="Sector"/>
                          <w:id w:val="1053972803"/>
                          <w15:dataBinding w:xpath="/CompanyDetailsViewModel/Sector" w:storeItemID="{0DD311D4-B1CA-4469-ADE8-DAFBBDE51125}"/>
                        </w:sdtPr>
                        <w:sdtEndPr/>
                        <w:sdtContent>
                          <w:r w:rsidR="00BA1E14">
                            <w:rPr>
                              <w:sz w:val="16"/>
                              <w:szCs w:val="16"/>
                              <w:lang w:val="en-GB"/>
                            </w:rPr>
                            <w:t>Auto Parts</w:t>
                          </w:r>
                        </w:sdtContent>
                      </w:sdt>
                    </w:p>
                    <w:p w:rsidR="00DB3499" w:rsidRDefault="00DB3499" w:rsidP="009B343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76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sdt>
                        <w:sdtPr>
                          <w:rPr>
                            <w:sz w:val="16"/>
                          </w:rPr>
                          <w:tag w:val="Report Date"/>
                          <w:id w:val="-1526941672"/>
                          <w15:dataBinding w:xpath="/CompanyDetailsViewModel/ReportDate" w:storeItemID="{0DD311D4-B1CA-4469-ADE8-DAFBBDE51125}"/>
                        </w:sdtPr>
                        <w:sdtEndPr/>
                        <w:sdtContent>
                          <w:r w:rsidR="00BA1E14">
                            <w:rPr>
                              <w:sz w:val="16"/>
                              <w:lang w:val="en-GB"/>
                            </w:rPr>
                            <w:t>November 04, 2019</w:t>
                          </w:r>
                        </w:sdtContent>
                      </w:sdt>
                    </w:p>
                    <w:p w:rsidR="00DB3499" w:rsidRPr="00742B9C" w:rsidRDefault="00DB3499" w:rsidP="00742B9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sdt>
                        <w:sdtPr>
                          <w:rPr>
                            <w:b/>
                            <w:sz w:val="20"/>
                            <w:szCs w:val="20"/>
                          </w:rPr>
                          <w:tag w:val="Report Type"/>
                          <w:id w:val="-800762721"/>
                          <w15:dataBinding w:xpath="/CompanyDetailsViewModel/ReportType" w:storeItemID="{0DD311D4-B1CA-4469-ADE8-DAFBBDE51125}"/>
                        </w:sdtPr>
                        <w:sdtEndPr/>
                        <w:sdtContent>
                          <w:r w:rsidR="00BA1E14">
                            <w:rPr>
                              <w:b/>
                              <w:sz w:val="20"/>
                              <w:szCs w:val="20"/>
                              <w:lang w:val="en-GB"/>
                            </w:rPr>
                            <w:t>Initiating Coverage</w:t>
                          </w:r>
                        </w:sdtContent>
                      </w:sdt>
                    </w:p>
                    <w:sdt>
                      <w:sdtPr>
                        <w:alias w:val="Companyname"/>
                        <w:tag w:val="Companyname"/>
                        <w:id w:val="-1146198589"/>
                        <w:placeholder>
                          <w:docPart w:val="C649D92971FA48FA8C44FEDA67B455B5"/>
                        </w:placeholder>
                        <w:dataBinding w:xpath="/CompanyDetailsViewModel/Company" w:storeItemID="{0DD311D4-B1CA-4469-ADE8-DAFBBDE51125}"/>
                        <w:text/>
                      </w:sdtPr>
                      <w:sdtEndPr/>
                      <w:sdtContent>
                        <w:p w:rsidR="00DB3499" w:rsidRDefault="00801444" w:rsidP="009B343C">
                          <w:pPr>
                            <w:pStyle w:val="CompanyName"/>
                          </w:pPr>
                          <w:r>
                            <w:rPr>
                              <w:lang w:val="en-GB"/>
                            </w:rPr>
                            <w:t>Amara Raja Batteries Ltd</w:t>
                          </w:r>
                        </w:p>
                      </w:sdtContent>
                    </w:sdt>
                    <w:p w:rsidR="00DB3499" w:rsidRDefault="00DB3499" w:rsidP="009B343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76" w:lineRule="auto"/>
                        <w:ind w:left="187"/>
                      </w:pPr>
                    </w:p>
                    <w:sdt>
                      <w:sdtPr>
                        <w:tag w:val="Report Title"/>
                        <w:id w:val="845987054"/>
                        <w:placeholder>
                          <w:docPart w:val="C649D92971FA48FA8C44FEDA67B455B5"/>
                        </w:placeholder>
                        <w:dataBinding w:xpath="/CompanyDetailsViewModel/Title" w:storeItemID="{0DD311D4-B1CA-4469-ADE8-DAFBBDE51125}"/>
                        <w:text/>
                      </w:sdtPr>
                      <w:sdtEndPr/>
                      <w:sdtContent>
                        <w:p w:rsidR="00DB3499" w:rsidRDefault="00BA1E14" w:rsidP="009B343C">
                          <w:pPr>
                            <w:pStyle w:val="ReportTitle"/>
                          </w:pPr>
                          <w:r>
                            <w:t>IC</w:t>
                          </w:r>
                          <w:r w:rsidR="00801444">
                            <w:rPr>
                              <w:lang w:val="en-GB"/>
                            </w:rPr>
                            <w:t>Test</w:t>
                          </w:r>
                        </w:p>
                      </w:sdtContent>
                    </w:sdt>
                    <w:p w:rsidR="00DB3499" w:rsidRDefault="00DB3499" w:rsidP="009B343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76" w:lineRule="auto"/>
                        <w:ind w:left="187"/>
                      </w:pPr>
                    </w:p>
                  </w:txbxContent>
                </v:textbox>
              </v:shape>
            </w:pict>
          </mc:Fallback>
        </mc:AlternateContent>
      </w:r>
    </w:p>
    <w:p w:rsidR="009B343C" w:rsidRDefault="009B343C" w:rsidP="009B343C">
      <w:pPr>
        <w:pStyle w:val="Body"/>
      </w:pPr>
    </w:p>
    <w:p w:rsidR="009B343C" w:rsidRDefault="009B343C" w:rsidP="009B343C">
      <w:pPr>
        <w:pStyle w:val="Body"/>
      </w:pPr>
    </w:p>
    <w:p w:rsidR="009B343C" w:rsidRDefault="009B343C" w:rsidP="009B343C">
      <w:pPr>
        <w:pStyle w:val="Body"/>
      </w:pPr>
    </w:p>
    <w:p w:rsidR="009B343C" w:rsidRDefault="00021F40" w:rsidP="009B343C">
      <w:pPr>
        <w:pStyle w:val="Body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6315B" wp14:editId="18906733">
                <wp:simplePos x="0" y="0"/>
                <wp:positionH relativeFrom="column">
                  <wp:posOffset>-2176145</wp:posOffset>
                </wp:positionH>
                <wp:positionV relativeFrom="paragraph">
                  <wp:posOffset>393065</wp:posOffset>
                </wp:positionV>
                <wp:extent cx="4928616" cy="2304288"/>
                <wp:effectExtent l="0" t="0" r="5715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616" cy="2304288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3499" w:rsidRDefault="00DB3499" w:rsidP="00021F40">
                            <w:pPr>
                              <w:pStyle w:val="FPHeading"/>
                            </w:pPr>
                            <w:r>
                              <w:t>FP Heading</w:t>
                            </w:r>
                          </w:p>
                          <w:p w:rsidR="00DB3499" w:rsidRDefault="00DB3499" w:rsidP="007D1836">
                            <w:pPr>
                              <w:pStyle w:val="FPBullet"/>
                            </w:pPr>
                            <w:r w:rsidRPr="00021F40">
                              <w:t>Bullet Level</w:t>
                            </w:r>
                          </w:p>
                          <w:p w:rsidR="00DB3499" w:rsidRDefault="00DB3499" w:rsidP="007D1836">
                            <w:pPr>
                              <w:pStyle w:val="FPBullet"/>
                            </w:pPr>
                            <w:r>
                              <w:t>Bullet Level</w:t>
                            </w:r>
                          </w:p>
                          <w:p w:rsidR="00DB3499" w:rsidRDefault="00DB3499" w:rsidP="007D1836">
                            <w:pPr>
                              <w:pStyle w:val="FPBullet"/>
                            </w:pPr>
                            <w:r>
                              <w:t>Bullet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315B" id="Text Box 4" o:spid="_x0000_s1031" type="#_x0000_t202" style="position:absolute;left:0;text-align:left;margin-left:-171.35pt;margin-top:30.95pt;width:388.1pt;height:18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" fillcolor="#ddd" stroked="f" strokeweight=".5pt">
                <v:textbox>
                  <w:txbxContent>
                    <w:p w:rsidR="00DB3499" w:rsidRDefault="00DB3499" w:rsidP="00021F40">
                      <w:pPr>
                        <w:pStyle w:val="FPHeading"/>
                      </w:pPr>
                      <w:r>
                        <w:t>FP Heading</w:t>
                      </w:r>
                    </w:p>
                    <w:p w:rsidR="00DB3499" w:rsidRDefault="00DB3499" w:rsidP="007D1836">
                      <w:pPr>
                        <w:pStyle w:val="FPBullet"/>
                      </w:pPr>
                      <w:r w:rsidRPr="00021F40">
                        <w:t>Bullet Level</w:t>
                      </w:r>
                    </w:p>
                    <w:p w:rsidR="00DB3499" w:rsidRDefault="00DB3499" w:rsidP="007D1836">
                      <w:pPr>
                        <w:pStyle w:val="FPBullet"/>
                      </w:pPr>
                      <w:r>
                        <w:t>Bullet Level</w:t>
                      </w:r>
                    </w:p>
                    <w:p w:rsidR="00DB3499" w:rsidRDefault="00DB3499" w:rsidP="007D1836">
                      <w:pPr>
                        <w:pStyle w:val="FPBullet"/>
                      </w:pPr>
                      <w:r>
                        <w:t>Bullet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1A7442" w:rsidRDefault="001A7442" w:rsidP="009B343C">
      <w:pPr>
        <w:pStyle w:val="Body"/>
      </w:pPr>
    </w:p>
    <w:p w:rsidR="001A7442" w:rsidRDefault="001A7442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7D1836" w:rsidRDefault="001A7442" w:rsidP="001A7442">
      <w:pPr>
        <w:pStyle w:val="ChapterTitle"/>
      </w:pPr>
      <w:r>
        <w:lastRenderedPageBreak/>
        <w:t>Chapter Title</w:t>
      </w:r>
    </w:p>
    <w:p w:rsidR="001A7442" w:rsidRDefault="001A7442" w:rsidP="001A7442">
      <w:pPr>
        <w:pStyle w:val="SubHead"/>
      </w:pPr>
      <w:r>
        <w:t>Sub Head</w:t>
      </w:r>
    </w:p>
    <w:p w:rsidR="001A7442" w:rsidRDefault="001A7442" w:rsidP="001A7442">
      <w:pPr>
        <w:pStyle w:val="BoldText"/>
      </w:pPr>
      <w:r>
        <w:t>Bold Text</w:t>
      </w:r>
    </w:p>
    <w:p w:rsidR="001A7442" w:rsidRDefault="001A7442" w:rsidP="001A7442">
      <w:pPr>
        <w:pStyle w:val="Callout"/>
        <w:framePr w:wrap="around"/>
      </w:pPr>
      <w:r>
        <w:t>Callout</w:t>
      </w:r>
    </w:p>
    <w:p w:rsidR="00FB33EE" w:rsidRDefault="00530E98" w:rsidP="00D66CB6">
      <w:pPr>
        <w:pStyle w:val="Body"/>
      </w:pPr>
      <w:r>
        <w:t>Body Text</w:t>
      </w:r>
    </w:p>
    <w:p w:rsidR="00801444" w:rsidRDefault="00801444">
      <w:pPr>
        <w:rPr>
          <w:rFonts w:ascii="Futura Lt BT" w:hAnsi="Futura Lt BT"/>
          <w:sz w:val="18"/>
        </w:rPr>
      </w:pPr>
      <w:r>
        <w:rPr>
          <w:rFonts w:ascii="Futura Lt BT" w:hAnsi="Futura Lt BT"/>
          <w:sz w:val="18"/>
        </w:rPr>
        <w:br w:type="page"/>
      </w:r>
    </w:p>
    <w:tbl>
      <w:tblPr>
        <w:tblpPr w:leftFromText="187" w:rightFromText="187" w:vertAnchor="text" w:horzAnchor="page" w:tblpX="404" w:tblpY="11233"/>
        <w:tblOverlap w:val="never"/>
        <w:tblW w:w="1102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528"/>
        <w:gridCol w:w="222"/>
        <w:gridCol w:w="3528"/>
        <w:gridCol w:w="222"/>
        <w:gridCol w:w="3528"/>
      </w:tblGrid>
      <w:tr w:rsidR="00801444" w:rsidTr="0092539D">
        <w:tc>
          <w:tcPr>
            <w:tcW w:w="3528" w:type="dxa"/>
          </w:tcPr>
          <w:p w:rsidR="00801444" w:rsidRPr="005B7918" w:rsidRDefault="00801444" w:rsidP="0092539D">
            <w:pPr>
              <w:pStyle w:val="ExhibitHeader"/>
            </w:pPr>
            <w:r w:rsidRPr="005B7918">
              <w:t xml:space="preserve">Price to earning chart </w:t>
            </w:r>
          </w:p>
        </w:tc>
        <w:tc>
          <w:tcPr>
            <w:tcW w:w="222" w:type="dxa"/>
          </w:tcPr>
          <w:p w:rsidR="00801444" w:rsidRPr="005B7918" w:rsidRDefault="00801444" w:rsidP="008A6401">
            <w:pPr>
              <w:rPr>
                <w:rFonts w:ascii="Futura Lt BT" w:hAnsi="Futura Lt BT"/>
                <w:b/>
                <w:sz w:val="18"/>
                <w:szCs w:val="18"/>
              </w:rPr>
            </w:pPr>
          </w:p>
        </w:tc>
        <w:tc>
          <w:tcPr>
            <w:tcW w:w="3528" w:type="dxa"/>
          </w:tcPr>
          <w:p w:rsidR="00801444" w:rsidRPr="005B7918" w:rsidRDefault="00801444" w:rsidP="0092539D">
            <w:pPr>
              <w:pStyle w:val="ExhibitHeader"/>
            </w:pPr>
            <w:r w:rsidRPr="005B7918">
              <w:t xml:space="preserve">Price to book chart  </w:t>
            </w:r>
          </w:p>
        </w:tc>
        <w:tc>
          <w:tcPr>
            <w:tcW w:w="222" w:type="dxa"/>
          </w:tcPr>
          <w:p w:rsidR="00801444" w:rsidRPr="005B7918" w:rsidRDefault="00801444" w:rsidP="008A6401">
            <w:pPr>
              <w:rPr>
                <w:rFonts w:ascii="Futura Lt BT" w:hAnsi="Futura Lt BT"/>
                <w:b/>
                <w:sz w:val="18"/>
                <w:szCs w:val="18"/>
              </w:rPr>
            </w:pPr>
          </w:p>
        </w:tc>
        <w:tc>
          <w:tcPr>
            <w:tcW w:w="3528" w:type="dxa"/>
          </w:tcPr>
          <w:p w:rsidR="00801444" w:rsidRPr="005B7918" w:rsidRDefault="00801444" w:rsidP="0092539D">
            <w:pPr>
              <w:pStyle w:val="ExhibitHeader"/>
            </w:pPr>
            <w:r w:rsidRPr="005B7918">
              <w:t xml:space="preserve">EV-EBITDA chart  </w:t>
            </w:r>
          </w:p>
        </w:tc>
      </w:tr>
      <w:tr w:rsidR="00801444" w:rsidTr="0092539D">
        <w:tblPrEx>
          <w:tblCellMar>
            <w:left w:w="108" w:type="dxa"/>
            <w:right w:w="108" w:type="dxa"/>
          </w:tblCellMar>
        </w:tblPrEx>
        <w:tc>
          <w:tcPr>
            <w:tcW w:w="3528" w:type="dxa"/>
          </w:tcPr>
          <w:sdt>
            <w:sdtPr>
              <w:rPr>
                <w:rFonts w:ascii="Futura Lt BT" w:hAnsi="Futura Lt BT"/>
              </w:rPr>
              <w:alias w:val="PEChart"/>
              <w:tag w:val="PEChart"/>
              <w:id w:val="626593649"/>
              <w:placeholder>
                <w:docPart w:val="0276C92D64C94585A1708FD6F59E9316"/>
              </w:placeholder>
            </w:sdtPr>
            <w:sdtEndPr/>
            <w:sdtContent>
              <w:p w:rsidR="00801444" w:rsidRDefault="00801444" w:rsidP="008A6401">
                <w:pPr>
                  <w:rPr>
                    <w:rFonts w:ascii="Futura Lt BT" w:hAnsi="Futura Lt BT"/>
                  </w:rPr>
                </w:pPr>
                <w:r w:rsidRPr="00801444">
                  <w:rPr>
                    <w:rFonts w:ascii="Futura Lt BT" w:hAnsi="Futura Lt BT"/>
                    <w:noProof/>
                    <w:lang w:eastAsia="en-IN"/>
                  </w:rPr>
                  <w:drawing>
                    <wp:inline distT="0" distB="0" distL="0" distR="0">
                      <wp:extent cx="2095500" cy="1304925"/>
                      <wp:effectExtent l="0" t="0" r="0" b="9525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222" w:type="dxa"/>
          </w:tcPr>
          <w:p w:rsidR="00801444" w:rsidRDefault="00801444" w:rsidP="008A6401">
            <w:pPr>
              <w:rPr>
                <w:rFonts w:ascii="Futura Lt BT" w:hAnsi="Futura Lt BT"/>
              </w:rPr>
            </w:pPr>
          </w:p>
        </w:tc>
        <w:sdt>
          <w:sdtPr>
            <w:rPr>
              <w:rFonts w:ascii="Futura Lt BT" w:hAnsi="Futura Lt BT"/>
            </w:rPr>
            <w:alias w:val="PBChart"/>
            <w:tag w:val="PBChart"/>
            <w:id w:val="-1466963122"/>
            <w:placeholder>
              <w:docPart w:val="0276C92D64C94585A1708FD6F59E9316"/>
            </w:placeholder>
          </w:sdtPr>
          <w:sdtEndPr/>
          <w:sdtContent>
            <w:tc>
              <w:tcPr>
                <w:tcW w:w="3528" w:type="dxa"/>
              </w:tcPr>
              <w:p w:rsidR="00801444" w:rsidRDefault="00801444" w:rsidP="00801444">
                <w:pPr>
                  <w:rPr>
                    <w:rFonts w:ascii="Futura Lt BT" w:hAnsi="Futura Lt BT"/>
                  </w:rPr>
                </w:pPr>
                <w:r w:rsidRPr="00801444">
                  <w:rPr>
                    <w:rFonts w:ascii="Futura Lt BT" w:hAnsi="Futura Lt BT"/>
                    <w:noProof/>
                    <w:lang w:eastAsia="en-IN"/>
                  </w:rPr>
                  <w:drawing>
                    <wp:inline distT="0" distB="0" distL="0" distR="0">
                      <wp:extent cx="2095500" cy="1304925"/>
                      <wp:effectExtent l="0" t="0" r="0" b="9525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22" w:type="dxa"/>
          </w:tcPr>
          <w:p w:rsidR="00801444" w:rsidRDefault="00801444" w:rsidP="008A6401">
            <w:pPr>
              <w:rPr>
                <w:rFonts w:ascii="Futura Lt BT" w:hAnsi="Futura Lt BT"/>
              </w:rPr>
            </w:pPr>
          </w:p>
        </w:tc>
        <w:sdt>
          <w:sdtPr>
            <w:rPr>
              <w:rFonts w:ascii="Futura Lt BT" w:hAnsi="Futura Lt BT"/>
            </w:rPr>
            <w:alias w:val="EVChart"/>
            <w:tag w:val="EVChart"/>
            <w:id w:val="2097751479"/>
            <w:placeholder>
              <w:docPart w:val="0276C92D64C94585A1708FD6F59E9316"/>
            </w:placeholder>
          </w:sdtPr>
          <w:sdtEndPr/>
          <w:sdtContent>
            <w:tc>
              <w:tcPr>
                <w:tcW w:w="3528" w:type="dxa"/>
              </w:tcPr>
              <w:p w:rsidR="00801444" w:rsidRDefault="00801444" w:rsidP="00801444">
                <w:pPr>
                  <w:rPr>
                    <w:rFonts w:ascii="Futura Lt BT" w:hAnsi="Futura Lt BT"/>
                  </w:rPr>
                </w:pPr>
                <w:r w:rsidRPr="00801444">
                  <w:rPr>
                    <w:rFonts w:ascii="Futura Lt BT" w:hAnsi="Futura Lt BT"/>
                    <w:noProof/>
                    <w:lang w:eastAsia="en-IN"/>
                  </w:rPr>
                  <w:drawing>
                    <wp:inline distT="0" distB="0" distL="0" distR="0">
                      <wp:extent cx="2095500" cy="1304925"/>
                      <wp:effectExtent l="0" t="0" r="0" b="9525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01444" w:rsidTr="008A6401">
        <w:tblPrEx>
          <w:tblCellMar>
            <w:left w:w="108" w:type="dxa"/>
            <w:right w:w="108" w:type="dxa"/>
          </w:tblCellMar>
        </w:tblPrEx>
        <w:tc>
          <w:tcPr>
            <w:tcW w:w="3528" w:type="dxa"/>
          </w:tcPr>
          <w:p w:rsidR="00801444" w:rsidRDefault="00801444" w:rsidP="008A6401">
            <w:pPr>
              <w:pStyle w:val="ExhibitSource"/>
              <w:spacing w:before="60"/>
            </w:pPr>
            <w:r>
              <w:rPr>
                <w:noProof/>
                <w:lang w:eastAsia="en-IN"/>
              </w:rPr>
              <w:t>Source: Company, Equirus Research</w:t>
            </w:r>
          </w:p>
        </w:tc>
        <w:tc>
          <w:tcPr>
            <w:tcW w:w="222" w:type="dxa"/>
          </w:tcPr>
          <w:p w:rsidR="00801444" w:rsidRDefault="00801444" w:rsidP="008A6401">
            <w:pPr>
              <w:rPr>
                <w:rFonts w:ascii="Futura Lt BT" w:hAnsi="Futura Lt BT"/>
              </w:rPr>
            </w:pPr>
          </w:p>
        </w:tc>
        <w:tc>
          <w:tcPr>
            <w:tcW w:w="3528" w:type="dxa"/>
          </w:tcPr>
          <w:p w:rsidR="00801444" w:rsidRDefault="00801444" w:rsidP="008A6401">
            <w:pPr>
              <w:pStyle w:val="ExhibitSource"/>
              <w:spacing w:before="60"/>
            </w:pPr>
            <w:r>
              <w:rPr>
                <w:noProof/>
                <w:lang w:eastAsia="en-IN"/>
              </w:rPr>
              <w:t>Source: Company, Equirus Research</w:t>
            </w:r>
          </w:p>
        </w:tc>
        <w:tc>
          <w:tcPr>
            <w:tcW w:w="222" w:type="dxa"/>
          </w:tcPr>
          <w:p w:rsidR="00801444" w:rsidRDefault="00801444" w:rsidP="008A6401">
            <w:pPr>
              <w:rPr>
                <w:rFonts w:ascii="Futura Lt BT" w:hAnsi="Futura Lt BT"/>
              </w:rPr>
            </w:pPr>
          </w:p>
        </w:tc>
        <w:tc>
          <w:tcPr>
            <w:tcW w:w="3528" w:type="dxa"/>
          </w:tcPr>
          <w:p w:rsidR="00801444" w:rsidRDefault="00801444" w:rsidP="008A6401">
            <w:pPr>
              <w:pStyle w:val="ExhibitSource"/>
              <w:spacing w:before="60"/>
            </w:pPr>
            <w:r>
              <w:rPr>
                <w:noProof/>
                <w:lang w:eastAsia="en-IN"/>
              </w:rPr>
              <w:t>Source: Company, Equirus Research</w:t>
            </w:r>
          </w:p>
        </w:tc>
      </w:tr>
    </w:tbl>
    <w:p w:rsidR="00801444" w:rsidRDefault="00801444" w:rsidP="0092539D">
      <w:pPr>
        <w:pStyle w:val="Body"/>
      </w:pPr>
    </w:p>
    <w:p w:rsidR="00801444" w:rsidRDefault="00801444">
      <w:pPr>
        <w:rPr>
          <w:rFonts w:ascii="Futura Lt BT" w:hAnsi="Futura Lt BT"/>
          <w:sz w:val="18"/>
        </w:rPr>
      </w:pPr>
      <w:r>
        <w:br w:type="page"/>
      </w:r>
    </w:p>
    <w:p w:rsidR="00801444" w:rsidRPr="00417CB6" w:rsidRDefault="00801444" w:rsidP="003B2EA7">
      <w:pPr>
        <w:spacing w:after="80" w:line="240" w:lineRule="auto"/>
        <w:ind w:left="-3420"/>
        <w:rPr>
          <w:rFonts w:ascii="Futura Lt BT" w:eastAsia="MS Mincho" w:hAnsi="Futura Lt BT" w:cs="Times New Roman"/>
          <w:b/>
          <w:sz w:val="18"/>
          <w:szCs w:val="18"/>
          <w:lang w:val="en-US"/>
        </w:rPr>
      </w:pPr>
      <w:r w:rsidRPr="00417CB6">
        <w:rPr>
          <w:rFonts w:ascii="Futura Lt BT" w:eastAsia="MS Mincho" w:hAnsi="Futura Lt BT" w:cs="Times New Roman"/>
          <w:b/>
          <w:sz w:val="18"/>
          <w:szCs w:val="18"/>
          <w:lang w:val="en-US"/>
        </w:rPr>
        <w:t>Quarterly performance</w:t>
      </w:r>
    </w:p>
    <w:tbl>
      <w:tblPr>
        <w:tblW w:w="10994" w:type="dxa"/>
        <w:tblInd w:w="-3427" w:type="dxa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334"/>
        <w:gridCol w:w="956"/>
        <w:gridCol w:w="959"/>
        <w:gridCol w:w="956"/>
        <w:gridCol w:w="959"/>
        <w:gridCol w:w="959"/>
        <w:gridCol w:w="956"/>
        <w:gridCol w:w="959"/>
        <w:gridCol w:w="956"/>
      </w:tblGrid>
      <w:tr w:rsidR="00801444" w:rsidRPr="00417CB6" w:rsidTr="00145687">
        <w:trPr>
          <w:trHeight w:val="260"/>
        </w:trPr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B64C8B" w:rsidRDefault="00801444" w:rsidP="00145687">
            <w:pPr>
              <w:spacing w:after="0" w:line="240" w:lineRule="auto"/>
              <w:rPr>
                <w:rFonts w:ascii="Futura Lt BT" w:eastAsia="Calibri" w:hAnsi="Futura Lt BT" w:cs="Arial"/>
                <w:b/>
                <w:sz w:val="16"/>
                <w:szCs w:val="16"/>
                <w:lang w:val="en-US"/>
              </w:rPr>
            </w:pPr>
            <w:r w:rsidRPr="00B64C8B">
              <w:rPr>
                <w:rFonts w:ascii="Futura Lt BT" w:eastAsia="Calibri" w:hAnsi="Futura Lt BT" w:cs="Arial"/>
                <w:b/>
                <w:sz w:val="16"/>
                <w:szCs w:val="16"/>
                <w:lang w:val="en-US"/>
              </w:rPr>
              <w:t xml:space="preserve">Y/E </w:t>
            </w:r>
            <w:sdt>
              <w:sdtPr>
                <w:rPr>
                  <w:rFonts w:ascii="Futura Lt BT" w:eastAsia="Calibri" w:hAnsi="Futura Lt BT" w:cs="Arial"/>
                  <w:b/>
                  <w:sz w:val="16"/>
                  <w:szCs w:val="16"/>
                  <w:lang w:val="en-US"/>
                </w:rPr>
                <w:id w:val="871954204"/>
                <w:placeholder>
                  <w:docPart w:val="DC62BEEFA6C841EE9BF49DB0C148555A"/>
                </w:placeholder>
                <w:dataBinding w:xpath="/CompanyDetailsViewModel/FiscalYearEnd" w:storeItemID="{0DD311D4-B1CA-4469-ADE8-DAFBBDE51125}"/>
                <w:text/>
              </w:sdtPr>
              <w:sdtEndPr/>
              <w:sdtContent>
                <w:r>
                  <w:rPr>
                    <w:rFonts w:ascii="Futura Lt BT" w:eastAsia="Calibri" w:hAnsi="Futura Lt BT" w:cs="Arial"/>
                    <w:b/>
                    <w:sz w:val="16"/>
                    <w:szCs w:val="16"/>
                  </w:rPr>
                  <w:t>Mar</w:t>
                </w:r>
              </w:sdtContent>
            </w:sdt>
            <w:r w:rsidRPr="00B64C8B">
              <w:rPr>
                <w:rFonts w:ascii="Futura Lt BT" w:eastAsia="Calibri" w:hAnsi="Futura Lt BT" w:cs="Arial"/>
                <w:b/>
                <w:sz w:val="16"/>
                <w:szCs w:val="16"/>
                <w:lang w:val="en-US"/>
              </w:rPr>
              <w:t xml:space="preserve"> (</w:t>
            </w:r>
            <w:sdt>
              <w:sdtPr>
                <w:rPr>
                  <w:rFonts w:ascii="Futura Lt BT" w:eastAsia="Calibri" w:hAnsi="Futura Lt BT" w:cs="Arial"/>
                  <w:b/>
                  <w:sz w:val="16"/>
                  <w:szCs w:val="16"/>
                  <w:lang w:val="en-US"/>
                </w:rPr>
                <w:id w:val="1578084857"/>
                <w:placeholder>
                  <w:docPart w:val="0276C92D64C94585A1708FD6F59E9316"/>
                </w:placeholder>
                <w:dataBinding w:xpath="/CompanyDetailsViewModel/BalanceSheetScale" w:storeItemID="{0DD311D4-B1CA-4469-ADE8-DAFBBDE51125}"/>
                <w:text/>
              </w:sdtPr>
              <w:sdtEndPr/>
              <w:sdtContent>
                <w:r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Rs mn</w:t>
                </w:r>
              </w:sdtContent>
            </w:sdt>
            <w:r w:rsidRPr="00B64C8B">
              <w:rPr>
                <w:rFonts w:ascii="Futura Lt BT" w:eastAsia="Calibri" w:hAnsi="Futura Lt BT" w:cs="Arial"/>
                <w:b/>
                <w:sz w:val="16"/>
                <w:szCs w:val="16"/>
                <w:lang w:val="en-US"/>
              </w:rPr>
              <w:t xml:space="preserve">) </w:t>
            </w:r>
            <w:sdt>
              <w:sdtPr>
                <w:rPr>
                  <w:rFonts w:ascii="Futura Lt BT" w:eastAsia="Calibri" w:hAnsi="Futura Lt BT" w:cs="Arial"/>
                  <w:b/>
                  <w:sz w:val="16"/>
                  <w:szCs w:val="16"/>
                  <w:lang w:val="en-US"/>
                </w:rPr>
                <w:alias w:val="Quarterly Performance"/>
                <w:tag w:val="Quarterly Performance"/>
                <w:id w:val="186952365"/>
                <w:placeholder>
                  <w:docPart w:val="DC62BEEFA6C841EE9BF49DB0C148555A"/>
                </w:placeholder>
                <w:text/>
              </w:sdtPr>
              <w:sdtEndPr/>
              <w:sdtContent>
                <w:r>
                  <w:rPr>
                    <w:rFonts w:ascii="Futura Lt BT" w:eastAsia="Calibri" w:hAnsi="Futura Lt BT" w:cs="Arial"/>
                    <w:b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229206390"/>
            <w:placeholder>
              <w:docPart w:val="C4E266CB2B0E40AA8981EF73970A892F"/>
            </w:placeholder>
            <w:dataBinding w:xpath="/quarterlydata/years/year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vAlign w:val="center"/>
              </w:tcPr>
              <w:p w:rsidR="00801444" w:rsidRPr="00417CB6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1QFY19A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746082067"/>
            <w:placeholder>
              <w:docPart w:val="8BF01E83315C4AA6BAA05545C14E78C5"/>
            </w:placeholder>
            <w:dataBinding w:xpath="/quarterlydata/years/year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tcMar>
                  <w:left w:w="29" w:type="dxa"/>
                  <w:right w:w="29" w:type="dxa"/>
                </w:tcMar>
                <w:vAlign w:val="center"/>
              </w:tcPr>
              <w:p w:rsidR="00801444" w:rsidRPr="00417CB6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2QFY19A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-407311974"/>
            <w:placeholder>
              <w:docPart w:val="AAF6654B409C4FFFBCE9704D9FE106C1"/>
            </w:placeholder>
            <w:dataBinding w:xpath="/quarterlydata/years/year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417CB6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3QFY19A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408655065"/>
            <w:placeholder>
              <w:docPart w:val="C15F68C430C24D14BD975E7FC3D016A4"/>
            </w:placeholder>
            <w:dataBinding w:xpath="/quarterlydata/years/year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417CB6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4QFY19A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-1740637274"/>
            <w:placeholder>
              <w:docPart w:val="BBDA4032328045958F05E9416E3EC958"/>
            </w:placeholder>
            <w:dataBinding w:xpath="/quarterlydata/years/year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417CB6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1QFY20A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-2012978740"/>
            <w:placeholder>
              <w:docPart w:val="E0380825C2A4424AA1B0A36CEAC05A7A"/>
            </w:placeholder>
            <w:dataBinding w:xpath="/quarterlydata/years/year[6]" w:storeItemID="{00000000-0000-0000-0000-000000000000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417CB6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346839102"/>
            <w:placeholder>
              <w:docPart w:val="44BDA7E7742E4CCEBA62DB430D315741"/>
            </w:placeholder>
            <w:dataBinding w:xpath="/quarterlydata/years/year[7]" w:storeItemID="{00000000-0000-0000-0000-000000000000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vAlign w:val="center"/>
              </w:tcPr>
              <w:p w:rsidR="00801444" w:rsidRPr="00417CB6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-1677950346"/>
            <w:placeholder>
              <w:docPart w:val="CC8F7A3A89984CB1B1F0B210EDDB114C"/>
            </w:placeholder>
            <w:dataBinding w:xpath="/quarterlydata/years/year[8]" w:storeItemID="{00000000-0000-0000-0000-000000000000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vAlign w:val="center"/>
              </w:tcPr>
              <w:p w:rsidR="00801444" w:rsidRPr="00417CB6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  <w:t xml:space="preserve">  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947587611"/>
            <w:placeholder>
              <w:docPart w:val="D3CF9C692D954F4BA29066E99158A3FA"/>
            </w:placeholder>
            <w:dataBinding w:xpath="/quarterlydata/table[1]/equirow[1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Revenue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213202614"/>
            <w:placeholder>
              <w:docPart w:val="3C839974E13C43E2954216AB2D2621EA"/>
            </w:placeholder>
            <w:dataBinding w:xpath="/quarterlydata/table[1]/equirow[1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16,947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2061082888"/>
            <w:placeholder>
              <w:docPart w:val="5AF04BB0555D4A35A55836133EFE5943"/>
            </w:placeholder>
            <w:dataBinding w:xpath="/quarterlydata/table[1]/equirow[1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17,364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768998235"/>
            <w:placeholder>
              <w:docPart w:val="4ECA2EC134414CA8A1C6BDD4A78EEF77"/>
            </w:placeholder>
            <w:dataBinding w:xpath="/quarterlydata/table[1]/equirow[1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20,008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307746848"/>
            <w:placeholder>
              <w:docPart w:val="4F2B1CD0828A4E10A2768EB252DB8FDD"/>
            </w:placeholder>
            <w:dataBinding w:xpath="/quarterlydata/table[1]/equirow[1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19,455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142892771"/>
            <w:placeholder>
              <w:docPart w:val="9E6E5DFC16254D02AF545F8BD377B2AF"/>
            </w:placeholder>
            <w:dataBinding w:xpath="/quarterlydata/table[1]/equirow[1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19,281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642429873"/>
            <w:placeholder>
              <w:docPart w:val="C0B85B4F3DCD438DBE8EC538D1782AB6"/>
            </w:placeholder>
            <w:dataBinding w:xpath="/quarterlydata/table[1]/equirow[1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223369508"/>
            <w:placeholder>
              <w:docPart w:val="BDE72BF073BE441F95AC0ECCAE794CDD"/>
            </w:placeholder>
            <w:dataBinding w:xpath="/quarterlydata/table[1]/equirow[1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537770205"/>
            <w:placeholder>
              <w:docPart w:val="658DD79B52C14926BE3DB72EC4500166"/>
            </w:placeholder>
            <w:dataBinding w:xpath="/quarterlydata/table[1]/equirow[1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391110269"/>
            <w:placeholder>
              <w:docPart w:val="67350BB73B074D6181D8FE77FA5E0074"/>
            </w:placeholder>
            <w:dataBinding w:xpath="/quarterlydata/table[1]/equirow[2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COGS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023463675"/>
            <w:placeholder>
              <w:docPart w:val="0580B686DD594D06AAE53F4CF32EF290"/>
            </w:placeholder>
            <w:dataBinding w:xpath="/quarterlydata/table[1]/equirow[2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11,395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079281537"/>
            <w:placeholder>
              <w:docPart w:val="3C04945014E043F8A05D0E55F5D557E1"/>
            </w:placeholder>
            <w:dataBinding w:xpath="/quarterlydata/table[1]/equirow[2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11,731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86202069"/>
            <w:placeholder>
              <w:docPart w:val="A10DCC30B8C147028FF07DE8CAEB2352"/>
            </w:placeholder>
            <w:dataBinding w:xpath="/quarterlydata/table[1]/equirow[2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13,684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866017313"/>
            <w:placeholder>
              <w:docPart w:val="4DED0F6AFA6F4FC29F8A30731B3ADADD"/>
            </w:placeholder>
            <w:dataBinding w:xpath="/quarterlydata/table[1]/equirow[2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13,164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2030917128"/>
            <w:placeholder>
              <w:docPart w:val="8DAACC128EEF44BEB82853E7C1BDA37E"/>
            </w:placeholder>
            <w:dataBinding w:xpath="/quarterlydata/table[1]/equirow[2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12,915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084524804"/>
            <w:placeholder>
              <w:docPart w:val="E1452669949148A7815068FCBC338CCC"/>
            </w:placeholder>
            <w:dataBinding w:xpath="/quarterlydata/table[1]/equirow[2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256408393"/>
            <w:placeholder>
              <w:docPart w:val="506EFDE1837B4D909B791A75B6A2BECB"/>
            </w:placeholder>
            <w:dataBinding w:xpath="/quarterlydata/table[1]/equirow[2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35317293"/>
            <w:placeholder>
              <w:docPart w:val="5A04D7D8AE7343A789EC50665BBF1F70"/>
            </w:placeholder>
            <w:dataBinding w:xpath="/quarterlydata/table[1]/equirow[2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853552241"/>
            <w:placeholder>
              <w:docPart w:val="1D62E462299E4F15A828E89179BBA956"/>
            </w:placeholder>
            <w:dataBinding w:xpath="/quarterlydata/table[1]/equirow[3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Employee Cost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58611800"/>
            <w:placeholder>
              <w:docPart w:val="3076DE2C5D3A46AB9172C5E6F18AD27D"/>
            </w:placeholder>
            <w:dataBinding w:xpath="/quarterlydata/table[1]/equirow[3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866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132093163"/>
            <w:placeholder>
              <w:docPart w:val="8C429A6B73374B82ADAD73BD53F3E9A0"/>
            </w:placeholder>
            <w:dataBinding w:xpath="/quarterlydata/table[1]/equirow[3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851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33813289"/>
            <w:placeholder>
              <w:docPart w:val="7F872C99B2FF4869B98FE9B202C1CA52"/>
            </w:placeholder>
            <w:dataBinding w:xpath="/quarterlydata/table[1]/equirow[3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980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413322007"/>
            <w:placeholder>
              <w:docPart w:val="FFCD9EE90C7841BDA34E1FB92152C09D"/>
            </w:placeholder>
            <w:dataBinding w:xpath="/quarterlydata/table[1]/equirow[3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973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257258546"/>
            <w:placeholder>
              <w:docPart w:val="66CEEA9617254553869D24079E8BBC62"/>
            </w:placeholder>
            <w:dataBinding w:xpath="/quarterlydata/table[1]/equirow[3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1,022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66309864"/>
            <w:placeholder>
              <w:docPart w:val="4FD7CC8EFD484C329A951F74184C1624"/>
            </w:placeholder>
            <w:dataBinding w:xpath="/quarterlydata/table[1]/equirow[3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44490629"/>
            <w:placeholder>
              <w:docPart w:val="CE06FA209A6A4075A0814A81534D457E"/>
            </w:placeholder>
            <w:dataBinding w:xpath="/quarterlydata/table[1]/equirow[3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03252662"/>
            <w:placeholder>
              <w:docPart w:val="124C3A75A3F64D83B2768908F99AA8CA"/>
            </w:placeholder>
            <w:dataBinding w:xpath="/quarterlydata/table[1]/equirow[3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912432579"/>
            <w:placeholder>
              <w:docPart w:val="BEE70BC0B34E4C53A425F109A2C1F583"/>
            </w:placeholder>
            <w:dataBinding w:xpath="/quarterlydata/table[1]/equirow[4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Other Expenses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729915835"/>
            <w:placeholder>
              <w:docPart w:val="758D9731D22E4BECB1B638D2D65AC6AA"/>
            </w:placeholder>
            <w:dataBinding w:xpath="/quarterlydata/table[1]/equirow[4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2,158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2111393096"/>
            <w:placeholder>
              <w:docPart w:val="B3417E65451F432E9105408E778583BB"/>
            </w:placeholder>
            <w:dataBinding w:xpath="/quarterlydata/table[1]/equirow[4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2,170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64358549"/>
            <w:placeholder>
              <w:docPart w:val="EF3436AF601E40D0975BA79523F2F0C6"/>
            </w:placeholder>
            <w:dataBinding w:xpath="/quarterlydata/table[1]/equirow[4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2,501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34819977"/>
            <w:placeholder>
              <w:docPart w:val="E5702307289D49F5BC4A287B0CECE436"/>
            </w:placeholder>
            <w:dataBinding w:xpath="/quarterlydata/table[1]/equirow[4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2,432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7369911"/>
            <w:placeholder>
              <w:docPart w:val="36380E8234F14A6FB5A8DA59D020B933"/>
            </w:placeholder>
            <w:dataBinding w:xpath="/quarterlydata/table[1]/equirow[4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2,410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7321286"/>
            <w:placeholder>
              <w:docPart w:val="EB7C13F7A69D49F398B486E753553603"/>
            </w:placeholder>
            <w:dataBinding w:xpath="/quarterlydata/table[1]/equirow[4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948646763"/>
            <w:placeholder>
              <w:docPart w:val="A2590AC6AE1243C4B9BA2A6D45B9EFC7"/>
            </w:placeholder>
            <w:dataBinding w:xpath="/quarterlydata/table[1]/equirow[4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693563106"/>
            <w:placeholder>
              <w:docPart w:val="1BAFB00E1A3143DBAA029468D0937E43"/>
            </w:placeholder>
            <w:dataBinding w:xpath="/quarterlydata/table[1]/equirow[4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707922990"/>
            <w:placeholder>
              <w:docPart w:val="E637B736D89A45FBA9B0FF6D9B35C08A"/>
            </w:placeholder>
            <w:showingPlcHdr/>
            <w:dataBinding w:xpath="/quarterlydata/table[1]/equirow[5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2015765011"/>
            <w:placeholder>
              <w:docPart w:val="1F6313556BD0493EA8D34D2095B2D6B5"/>
            </w:placeholder>
            <w:showingPlcHdr/>
            <w:dataBinding w:xpath="/quarterlydata/table[1]/equirow[5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910044330"/>
            <w:placeholder>
              <w:docPart w:val="DC7CAC7D920442C6BB4946E463C904C5"/>
            </w:placeholder>
            <w:showingPlcHdr/>
            <w:dataBinding w:xpath="/quarterlydata/table[1]/equirow[5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920480781"/>
            <w:placeholder>
              <w:docPart w:val="76753A56CA284406B4ECC9B8A59CA860"/>
            </w:placeholder>
            <w:showingPlcHdr/>
            <w:dataBinding w:xpath="/quarterlydata/table[1]/equirow[5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744849655"/>
            <w:placeholder>
              <w:docPart w:val="AF0C85A582044AEF8F1FA85BA11F87BC"/>
            </w:placeholder>
            <w:showingPlcHdr/>
            <w:dataBinding w:xpath="/quarterlydata/table[1]/equirow[5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239792326"/>
            <w:placeholder>
              <w:docPart w:val="89D72FAAFEBB4A3AB7BC7FC1A3764D77"/>
            </w:placeholder>
            <w:showingPlcHdr/>
            <w:dataBinding w:xpath="/quarterlydata/table[1]/equirow[5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2054961070"/>
            <w:placeholder>
              <w:docPart w:val="5E1A1D790FCE4ED7845FF30021085FEA"/>
            </w:placeholder>
            <w:showingPlcHdr/>
            <w:dataBinding w:xpath="/quarterlydata/table[1]/equirow[5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853218698"/>
            <w:placeholder>
              <w:docPart w:val="81F8AFE5C79F459FA22E2ABF07E50A3C"/>
            </w:placeholder>
            <w:showingPlcHdr/>
            <w:dataBinding w:xpath="/quarterlydata/table[1]/equirow[5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569542429"/>
            <w:placeholder>
              <w:docPart w:val="9ABBF1BC746D4307B97A1CFE4D6899BC"/>
            </w:placeholder>
            <w:dataBinding w:xpath="/quarterlydata/table[1]/equirow[5]/val[8]" w:storeItemID="{00000000-0000-0000-0000-000000000000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  <w:t xml:space="preserve"> </w:t>
                </w:r>
              </w:p>
            </w:tc>
          </w:sdtContent>
        </w:sdt>
      </w:tr>
      <w:tr w:rsidR="00801444" w:rsidRPr="00801444" w:rsidTr="0014568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885709218"/>
            <w:placeholder>
              <w:docPart w:val="DA38FED0D9C24799AE8FDC7E9605D25D"/>
            </w:placeholder>
            <w:showingPlcHdr/>
            <w:dataBinding w:xpath="/quarterlydata/table[1]/equirow[6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578882083"/>
            <w:placeholder>
              <w:docPart w:val="30CAD9CC6D1A4703B4777E488E4B6E40"/>
            </w:placeholder>
            <w:showingPlcHdr/>
            <w:dataBinding w:xpath="/quarterlydata/table[1]/equirow[6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881679012"/>
            <w:placeholder>
              <w:docPart w:val="7427DA0F88454568BF92284F63840A4D"/>
            </w:placeholder>
            <w:showingPlcHdr/>
            <w:dataBinding w:xpath="/quarterlydata/table[1]/equirow[6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389500395"/>
            <w:placeholder>
              <w:docPart w:val="16675F55455A4AB492FD1C7DB0C5AC9B"/>
            </w:placeholder>
            <w:showingPlcHdr/>
            <w:dataBinding w:xpath="/quarterlydata/table[1]/equirow[6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781657883"/>
            <w:placeholder>
              <w:docPart w:val="2CD48C513D004B2AA62F430AF71A7071"/>
            </w:placeholder>
            <w:showingPlcHdr/>
            <w:dataBinding w:xpath="/quarterlydata/table[1]/equirow[6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935564847"/>
            <w:placeholder>
              <w:docPart w:val="AF33E320063B407184E3927529BC7845"/>
            </w:placeholder>
            <w:showingPlcHdr/>
            <w:dataBinding w:xpath="/quarterlydata/table[1]/equirow[6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3477416"/>
            <w:placeholder>
              <w:docPart w:val="5115878FB5F344C18F1721D906C72424"/>
            </w:placeholder>
            <w:showingPlcHdr/>
            <w:dataBinding w:xpath="/quarterlydata/table[1]/equirow[6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91207355"/>
            <w:placeholder>
              <w:docPart w:val="175C2FD698FD420ABB4F88F69FC273F6"/>
            </w:placeholder>
            <w:showingPlcHdr/>
            <w:dataBinding w:xpath="/quarterlydata/table[1]/equirow[6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497844009"/>
            <w:placeholder>
              <w:docPart w:val="AEC8E2B8369C4DB4BF6D786ACEBFE360"/>
            </w:placeholder>
            <w:dataBinding w:xpath="/quarterlydata/table[1]/equirow[6]/val[8]" w:storeItemID="{00000000-0000-0000-0000-000000000000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  <w:t xml:space="preserve"> 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184282808"/>
            <w:placeholder>
              <w:docPart w:val="0443EB691B204444AADE281EA811FF84"/>
            </w:placeholder>
            <w:dataBinding w:xpath="/quarterlydata/table[1]/equirow[7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EBITDA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391772196"/>
            <w:placeholder>
              <w:docPart w:val="EE106EDA8A0F48F797A611601E360181"/>
            </w:placeholder>
            <w:dataBinding w:xpath="/quarterlydata/table[1]/equirow[7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2,528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416134065"/>
            <w:placeholder>
              <w:docPart w:val="C29E2A834EB94E82B4D87D023DF9E8A0"/>
            </w:placeholder>
            <w:dataBinding w:xpath="/quarterlydata/table[1]/equirow[7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2,611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402712150"/>
            <w:placeholder>
              <w:docPart w:val="A7BDF4892FF549E1A7AEA715B3422EB2"/>
            </w:placeholder>
            <w:dataBinding w:xpath="/quarterlydata/table[1]/equirow[7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2,842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142464469"/>
            <w:placeholder>
              <w:docPart w:val="414293F1F91549AFB5F1BE369BE3A635"/>
            </w:placeholder>
            <w:dataBinding w:xpath="/quarterlydata/table[1]/equirow[7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2,886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50261764"/>
            <w:placeholder>
              <w:docPart w:val="7E11A3F1A1C54F7D9D9DE10B41C7356C"/>
            </w:placeholder>
            <w:dataBinding w:xpath="/quarterlydata/table[1]/equirow[7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2,934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655448557"/>
            <w:placeholder>
              <w:docPart w:val="D1EE0A8A3CEC450EB0427BB5D0C5A455"/>
            </w:placeholder>
            <w:dataBinding w:xpath="/quarterlydata/table[1]/equirow[7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588890946"/>
            <w:placeholder>
              <w:docPart w:val="F57798EF59B149149AF4FA8E490700B5"/>
            </w:placeholder>
            <w:dataBinding w:xpath="/quarterlydata/table[1]/equirow[7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439724416"/>
            <w:placeholder>
              <w:docPart w:val="680554B8CE444570A9136675242CE448"/>
            </w:placeholder>
            <w:dataBinding w:xpath="/quarterlydata/table[1]/equirow[7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11677505"/>
            <w:placeholder>
              <w:docPart w:val="9E89267E40FC43E586C1BA351E40B31D"/>
            </w:placeholder>
            <w:dataBinding w:xpath="/quarterlydata/table[1]/equirow[8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Depreciation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547527454"/>
            <w:placeholder>
              <w:docPart w:val="B55CED7C24F242F3819FAA157170B78C"/>
            </w:placeholder>
            <w:dataBinding w:xpath="/quarterlydata/table[1]/equirow[8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657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745640870"/>
            <w:placeholder>
              <w:docPart w:val="505EF647D2D6415ABADF56CE3E4B1FC2"/>
            </w:placeholder>
            <w:dataBinding w:xpath="/quarterlydata/table[1]/equirow[8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651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04563949"/>
            <w:placeholder>
              <w:docPart w:val="186915748FE942ADB2A08C18D2C5726E"/>
            </w:placeholder>
            <w:dataBinding w:xpath="/quarterlydata/table[1]/equirow[8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683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747652245"/>
            <w:placeholder>
              <w:docPart w:val="1632CF5C400E4198B9149DE4FB48E19B"/>
            </w:placeholder>
            <w:dataBinding w:xpath="/quarterlydata/table[1]/equirow[8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713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876507401"/>
            <w:placeholder>
              <w:docPart w:val="4F5161EACC0047B98083DEF2A6A4986E"/>
            </w:placeholder>
            <w:dataBinding w:xpath="/quarterlydata/table[1]/equirow[8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742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623660537"/>
            <w:placeholder>
              <w:docPart w:val="6EC17CEE38604540AB77B4539E1642AD"/>
            </w:placeholder>
            <w:dataBinding w:xpath="/quarterlydata/table[1]/equirow[8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675796983"/>
            <w:placeholder>
              <w:docPart w:val="3A646EDC1D4741B1AE45203D68DC7C78"/>
            </w:placeholder>
            <w:dataBinding w:xpath="/quarterlydata/table[1]/equirow[8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861273141"/>
            <w:placeholder>
              <w:docPart w:val="0883FA9AF2024E57AFF576E000F21D0C"/>
            </w:placeholder>
            <w:dataBinding w:xpath="/quarterlydata/table[1]/equirow[8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0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1129933973"/>
            <w:placeholder>
              <w:docPart w:val="D744A8D3A4044E6A96E6EAE85BFB0A08"/>
            </w:placeholder>
            <w:dataBinding w:xpath="/quarterlydata/table[1]/equirow[9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EBIT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-1106804080"/>
            <w:placeholder>
              <w:docPart w:val="CDABFDD38B60484FABF295B398ACFF63"/>
            </w:placeholder>
            <w:dataBinding w:xpath="/quarterlydata/table[1]/equirow[9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1,871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518594979"/>
            <w:placeholder>
              <w:docPart w:val="9C4E91399B1942A6B60B134E5D1ED716"/>
            </w:placeholder>
            <w:dataBinding w:xpath="/quarterlydata/table[1]/equirow[9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1,960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-1065017621"/>
            <w:placeholder>
              <w:docPart w:val="8F899E869D42431E87E8FC676CB19A03"/>
            </w:placeholder>
            <w:dataBinding w:xpath="/quarterlydata/table[1]/equirow[9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2,159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1553816405"/>
            <w:placeholder>
              <w:docPart w:val="60115EFD20C74015A110173264E6E75D"/>
            </w:placeholder>
            <w:dataBinding w:xpath="/quarterlydata/table[1]/equirow[9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2,174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283164272"/>
            <w:placeholder>
              <w:docPart w:val="CE7D7B1700C848D2A5037554F79B80F0"/>
            </w:placeholder>
            <w:dataBinding w:xpath="/quarterlydata/table[1]/equirow[9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2,192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725646435"/>
            <w:placeholder>
              <w:docPart w:val="9233BE95C3494DAA955F00E8AAC3C67D"/>
            </w:placeholder>
            <w:dataBinding w:xpath="/quarterlydata/table[1]/equirow[9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792785523"/>
            <w:placeholder>
              <w:docPart w:val="65D9DB20DCEF4C37B5C9139A65423F44"/>
            </w:placeholder>
            <w:dataBinding w:xpath="/quarterlydata/table[1]/equirow[9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-1865895686"/>
            <w:placeholder>
              <w:docPart w:val="436A1BEEB8E943AC84AA666D6B862164"/>
            </w:placeholder>
            <w:dataBinding w:xpath="/quarterlydata/table[1]/equirow[9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978226280"/>
            <w:placeholder>
              <w:docPart w:val="0B88EE1F33DD477B84F65AFE59F463DE"/>
            </w:placeholder>
            <w:dataBinding w:xpath="/quarterlydata/table[1]/equirow[10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Interest Exp.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650982494"/>
            <w:placeholder>
              <w:docPart w:val="A56DB5CC52524303BFDDE304FEE179C3"/>
            </w:placeholder>
            <w:dataBinding w:xpath="/quarterlydata/table[1]/equirow[10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823626093"/>
            <w:placeholder>
              <w:docPart w:val="F31A982FF1CB4EBA97B9E5ABD7C794B9"/>
            </w:placeholder>
            <w:dataBinding w:xpath="/quarterlydata/table[1]/equirow[10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26144073"/>
            <w:placeholder>
              <w:docPart w:val="EBEE3DE75C2A44C49309809B46B8465F"/>
            </w:placeholder>
            <w:dataBinding w:xpath="/quarterlydata/table[1]/equirow[10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087193206"/>
            <w:placeholder>
              <w:docPart w:val="457C2502C51C434E843CB9BE7B04CFE7"/>
            </w:placeholder>
            <w:dataBinding w:xpath="/quarterlydata/table[1]/equirow[10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163006902"/>
            <w:placeholder>
              <w:docPart w:val="5BA84499807B44BAA1C9A7295933B585"/>
            </w:placeholder>
            <w:dataBinding w:xpath="/quarterlydata/table[1]/equirow[10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781077267"/>
            <w:placeholder>
              <w:docPart w:val="22F0E57E21654FE3B2B73322521E01F5"/>
            </w:placeholder>
            <w:dataBinding w:xpath="/quarterlydata/table[1]/equirow[10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985123006"/>
            <w:placeholder>
              <w:docPart w:val="3BE14F9D3EE34A5E8924CD4689F908F7"/>
            </w:placeholder>
            <w:dataBinding w:xpath="/quarterlydata/table[1]/equirow[10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802846193"/>
            <w:placeholder>
              <w:docPart w:val="508F196CAD944D3E912CA98DD9D2F4CD"/>
            </w:placeholder>
            <w:dataBinding w:xpath="/quarterlydata/table[1]/equirow[10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1338774072"/>
            <w:placeholder>
              <w:docPart w:val="67492AD95B024A54B3BBC339DA64867E"/>
            </w:placeholder>
            <w:dataBinding w:xpath="/quarterlydata/table[1]/equirow[11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Other Income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2081547991"/>
            <w:placeholder>
              <w:docPart w:val="D2D495D3CB5541C29E400AF6A2DB68FE"/>
            </w:placeholder>
            <w:dataBinding w:xpath="/quarterlydata/table[1]/equirow[11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945806405"/>
            <w:placeholder>
              <w:docPart w:val="DA8DB526D915419595537677B344E1FF"/>
            </w:placeholder>
            <w:dataBinding w:xpath="/quarterlydata/table[1]/equirow[11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1681197228"/>
            <w:placeholder>
              <w:docPart w:val="29851E0612244FAFACA1AB7B5F3AA34E"/>
            </w:placeholder>
            <w:dataBinding w:xpath="/quarterlydata/table[1]/equirow[11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756591567"/>
            <w:placeholder>
              <w:docPart w:val="BFF6EA6E480C4CA79F24101B60F9C368"/>
            </w:placeholder>
            <w:dataBinding w:xpath="/quarterlydata/table[1]/equirow[11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900098851"/>
            <w:placeholder>
              <w:docPart w:val="FF3E8E30D70E48B6B2A72BD8F385AEF0"/>
            </w:placeholder>
            <w:dataBinding w:xpath="/quarterlydata/table[1]/equirow[11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2052880248"/>
            <w:placeholder>
              <w:docPart w:val="A67D71FB3FE34B60AB1F33AEB94F6986"/>
            </w:placeholder>
            <w:dataBinding w:xpath="/quarterlydata/table[1]/equirow[11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1909755016"/>
            <w:placeholder>
              <w:docPart w:val="85FBC825D25F46269E5A58CF8267128F"/>
            </w:placeholder>
            <w:dataBinding w:xpath="/quarterlydata/table[1]/equirow[11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523378315"/>
            <w:placeholder>
              <w:docPart w:val="51969799B0604EC197758B83ACD52862"/>
            </w:placeholder>
            <w:dataBinding w:xpath="/quarterlydata/table[1]/equirow[11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Data Item"/>
            <w:id w:val="255642596"/>
            <w:placeholder>
              <w:docPart w:val="41FEC1465A964C218FFA0E1BD6293F86"/>
            </w:placeholder>
            <w:dataBinding w:xpath="/quarterlydata/table[1]/equirow[12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Profit before Tax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1069926792"/>
            <w:placeholder>
              <w:docPart w:val="1A42705C0D604B53BC5FD3D69EBEBCE8"/>
            </w:placeholder>
            <w:dataBinding w:xpath="/quarterlydata/table[1]/equirow[12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1,978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-730070185"/>
            <w:placeholder>
              <w:docPart w:val="D7272096ED1F4766BAC6F959ED4DB0BE"/>
            </w:placeholder>
            <w:dataBinding w:xpath="/quarterlydata/table[1]/equirow[12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2,108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1850291514"/>
            <w:placeholder>
              <w:docPart w:val="D95140F7E4A449E3894F43B171E7CAFF"/>
            </w:placeholder>
            <w:dataBinding w:xpath="/quarterlydata/table[1]/equirow[12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2,289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1163671735"/>
            <w:placeholder>
              <w:docPart w:val="FBF03352355D471C942C223C7AD3385F"/>
            </w:placeholder>
            <w:dataBinding w:xpath="/quarterlydata/table[1]/equirow[12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2,292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89599117"/>
            <w:placeholder>
              <w:docPart w:val="9D856793D5C34843B141F9629E053E37"/>
            </w:placeholder>
            <w:dataBinding w:xpath="/quarterlydata/table[1]/equirow[12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2,338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1772432172"/>
            <w:placeholder>
              <w:docPart w:val="F6D0E6C9A1E4472C9A5106F643031ACE"/>
            </w:placeholder>
            <w:dataBinding w:xpath="/quarterlydata/table[1]/equirow[12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-2096311807"/>
            <w:placeholder>
              <w:docPart w:val="2564BF775B3F4F61A9AF5DF5CE2EE69F"/>
            </w:placeholder>
            <w:dataBinding w:xpath="/quarterlydata/table[1]/equirow[12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-610197221"/>
            <w:placeholder>
              <w:docPart w:val="A158FFC9FEAC471883DE24F62BC9153C"/>
            </w:placeholder>
            <w:dataBinding w:xpath="/quarterlydata/table[1]/equirow[12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1378363562"/>
            <w:placeholder>
              <w:docPart w:val="86138FC57D3E4F1FA97B657CBC3FA66E"/>
            </w:placeholder>
            <w:dataBinding w:xpath="/quarterlydata/table[1]/equirow[13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Tax Expenses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1166133289"/>
            <w:placeholder>
              <w:docPart w:val="B467503904194B6F9B09C1D07C98721B"/>
            </w:placeholder>
            <w:dataBinding w:xpath="/quarterlydata/table[1]/equirow[13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669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588117939"/>
            <w:placeholder>
              <w:docPart w:val="44D7D725B4DF4DF9811E6931980FA46B"/>
            </w:placeholder>
            <w:dataBinding w:xpath="/quarterlydata/table[1]/equirow[13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706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47111481"/>
            <w:placeholder>
              <w:docPart w:val="7D94940EA378450C9D98B40FA812BAC9"/>
            </w:placeholder>
            <w:dataBinding w:xpath="/quarterlydata/table[1]/equirow[13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767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1122584694"/>
            <w:placeholder>
              <w:docPart w:val="F3351C27AFC440DA91637CC04FB68CC1"/>
            </w:placeholder>
            <w:dataBinding w:xpath="/quarterlydata/table[1]/equirow[13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768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481202175"/>
            <w:placeholder>
              <w:docPart w:val="3F4064B9F34A48EF87E4465D35DAC61E"/>
            </w:placeholder>
            <w:dataBinding w:xpath="/quarterlydata/table[1]/equirow[13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783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2135278749"/>
            <w:placeholder>
              <w:docPart w:val="C066C3858E10451AA6491E6984BFAB66"/>
            </w:placeholder>
            <w:dataBinding w:xpath="/quarterlydata/table[1]/equirow[13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601222895"/>
            <w:placeholder>
              <w:docPart w:val="08ED92EF08274CE5AA34B0A89FD73D74"/>
            </w:placeholder>
            <w:dataBinding w:xpath="/quarterlydata/table[1]/equirow[13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1556618260"/>
            <w:placeholder>
              <w:docPart w:val="EC77E98E19604019B3C071EFFDFF8860"/>
            </w:placeholder>
            <w:dataBinding w:xpath="/quarterlydata/table[1]/equirow[13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1284534869"/>
            <w:placeholder>
              <w:docPart w:val="BFA68FA162344D97BC52907D004AACCD"/>
            </w:placeholder>
            <w:dataBinding w:xpath="/quarterlydata/table[1]/equirow[14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Profit After Tax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870444021"/>
            <w:placeholder>
              <w:docPart w:val="4A308BEC8A5F4DBDBB857A4FDF3D8F61"/>
            </w:placeholder>
            <w:dataBinding w:xpath="/quarterlydata/table[1]/equirow[14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1,309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719521112"/>
            <w:placeholder>
              <w:docPart w:val="98A101395C2445DBB670C5E927CE9097"/>
            </w:placeholder>
            <w:dataBinding w:xpath="/quarterlydata/table[1]/equirow[14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1,402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2124109938"/>
            <w:placeholder>
              <w:docPart w:val="79A51B96FEBA4966B3A4A4AB994F15C8"/>
            </w:placeholder>
            <w:dataBinding w:xpath="/quarterlydata/table[1]/equirow[14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583025999"/>
            <w:placeholder>
              <w:docPart w:val="A379D1A15B14486893A8150F58262E6E"/>
            </w:placeholder>
            <w:dataBinding w:xpath="/quarterlydata/table[1]/equirow[14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870606381"/>
            <w:placeholder>
              <w:docPart w:val="E01BD14273684759948380020650C7BD"/>
            </w:placeholder>
            <w:dataBinding w:xpath="/quarterlydata/table[1]/equirow[14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851461551"/>
            <w:placeholder>
              <w:docPart w:val="E8EAF847D27A42AFA8989B23A1F09447"/>
            </w:placeholder>
            <w:dataBinding w:xpath="/quarterlydata/table[1]/equirow[14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484158682"/>
            <w:placeholder>
              <w:docPart w:val="7282F4D10C384F3FA3B78868062013F7"/>
            </w:placeholder>
            <w:dataBinding w:xpath="/quarterlydata/table[1]/equirow[14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543289708"/>
            <w:placeholder>
              <w:docPart w:val="1B7F73C30DF94311BF2979E928D2FF32"/>
            </w:placeholder>
            <w:dataBinding w:xpath="/quarterlydata/table[1]/equirow[14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1734623071"/>
            <w:placeholder>
              <w:docPart w:val="9EA94B76E92F448284DA6DF469424BDD"/>
            </w:placeholder>
            <w:dataBinding w:xpath="/quarterlydata/table[1]/equirow[15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Minority Interest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880289628"/>
            <w:placeholder>
              <w:docPart w:val="976ECEAAA3E645FB96E563DEB5EB48D8"/>
            </w:placeholder>
            <w:dataBinding w:xpath="/quarterlydata/table[1]/equirow[15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901876307"/>
            <w:placeholder>
              <w:docPart w:val="59081FEB34C24FA1BE856CE06DFA9178"/>
            </w:placeholder>
            <w:dataBinding w:xpath="/quarterlydata/table[1]/equirow[15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465742183"/>
            <w:placeholder>
              <w:docPart w:val="A6EF1533286740F99CE10C99F40D1EDB"/>
            </w:placeholder>
            <w:dataBinding w:xpath="/quarterlydata/table[1]/equirow[15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883748260"/>
            <w:placeholder>
              <w:docPart w:val="3B4789B14D9F44758A4225736A5F1F75"/>
            </w:placeholder>
            <w:dataBinding w:xpath="/quarterlydata/table[1]/equirow[15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698658744"/>
            <w:placeholder>
              <w:docPart w:val="C83F5860586B473CA45A4405C2A417E4"/>
            </w:placeholder>
            <w:dataBinding w:xpath="/quarterlydata/table[1]/equirow[15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31620187"/>
            <w:placeholder>
              <w:docPart w:val="D386603C766A4BFC9A4548A918BE8CF4"/>
            </w:placeholder>
            <w:dataBinding w:xpath="/quarterlydata/table[1]/equirow[15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2147393752"/>
            <w:placeholder>
              <w:docPart w:val="11CB04E7ABA545B6B44E38F2676A6F47"/>
            </w:placeholder>
            <w:dataBinding w:xpath="/quarterlydata/table[1]/equirow[15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689378779"/>
            <w:placeholder>
              <w:docPart w:val="D410764BB3464F7385934F5834E8F9A0"/>
            </w:placeholder>
            <w:dataBinding w:xpath="/quarterlydata/table[1]/equirow[15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56711348"/>
            <w:placeholder>
              <w:docPart w:val="5CF1AA74784C4A8F8C6FCE41AF45A8E2"/>
            </w:placeholder>
            <w:dataBinding w:xpath="/quarterlydata/table[1]/equirow[16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Profit/(Loss) from Associates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923986658"/>
            <w:placeholder>
              <w:docPart w:val="EF32E245A9BF480EBFDB549F72FD2B8D"/>
            </w:placeholder>
            <w:dataBinding w:xpath="/quarterlydata/table[1]/equirow[16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221515451"/>
            <w:placeholder>
              <w:docPart w:val="DA409E093A4C4EA6A9B5B2EDFB005402"/>
            </w:placeholder>
            <w:dataBinding w:xpath="/quarterlydata/table[1]/equirow[16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64309016"/>
            <w:placeholder>
              <w:docPart w:val="009FA6E924F44F72A5F2A4D4E3141ACF"/>
            </w:placeholder>
            <w:dataBinding w:xpath="/quarterlydata/table[1]/equirow[16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089307954"/>
            <w:placeholder>
              <w:docPart w:val="5F1B9410CB55433EA46CB5CDE6B780A0"/>
            </w:placeholder>
            <w:dataBinding w:xpath="/quarterlydata/table[1]/equirow[16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816246349"/>
            <w:placeholder>
              <w:docPart w:val="774635342A674AF1910A1E7DF170261E"/>
            </w:placeholder>
            <w:dataBinding w:xpath="/quarterlydata/table[1]/equirow[16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02557343"/>
            <w:placeholder>
              <w:docPart w:val="964CF31174CE4C6CBDA9FA2DF400215B"/>
            </w:placeholder>
            <w:dataBinding w:xpath="/quarterlydata/table[1]/equirow[16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804278759"/>
            <w:placeholder>
              <w:docPart w:val="EB285CF0A34D42828C3BB675530D809F"/>
            </w:placeholder>
            <w:dataBinding w:xpath="/quarterlydata/table[1]/equirow[16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631968717"/>
            <w:placeholder>
              <w:docPart w:val="FD9D92181FC74D69AEBE665792EBBA89"/>
            </w:placeholder>
            <w:dataBinding w:xpath="/quarterlydata/table[1]/equirow[16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1592048353"/>
            <w:placeholder>
              <w:docPart w:val="B7924CEEA4B8405FBD37C7C929C8F4E0"/>
            </w:placeholder>
            <w:dataBinding w:xpath="/quarterlydata/table[1]/equirow[17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Recurring PAT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669942145"/>
            <w:placeholder>
              <w:docPart w:val="DA5EF173DA2D4445923A0DF67FEF08BF"/>
            </w:placeholder>
            <w:dataBinding w:xpath="/quarterlydata/table[1]/equirow[17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1,309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601574158"/>
            <w:placeholder>
              <w:docPart w:val="53D7CC38A13E4FEBA849D4640FF07C00"/>
            </w:placeholder>
            <w:dataBinding w:xpath="/quarterlydata/table[1]/equirow[17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1,402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387468348"/>
            <w:placeholder>
              <w:docPart w:val="411AF8CF56C9486B9091C92D7E8AFD99"/>
            </w:placeholder>
            <w:dataBinding w:xpath="/quarterlydata/table[1]/equirow[17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527868057"/>
            <w:placeholder>
              <w:docPart w:val="BD30157CBC90499D94971F08C2D1B06A"/>
            </w:placeholder>
            <w:dataBinding w:xpath="/quarterlydata/table[1]/equirow[17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171066219"/>
            <w:placeholder>
              <w:docPart w:val="0F11162488614E86835D8DABF3F395B2"/>
            </w:placeholder>
            <w:dataBinding w:xpath="/quarterlydata/table[1]/equirow[17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214164084"/>
            <w:placeholder>
              <w:docPart w:val="EC3ED69C87C9436C9CAB0C5063E3B550"/>
            </w:placeholder>
            <w:dataBinding w:xpath="/quarterlydata/table[1]/equirow[17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712031430"/>
            <w:placeholder>
              <w:docPart w:val="B919C0121F9C4D4A867B41C52AF9C347"/>
            </w:placeholder>
            <w:dataBinding w:xpath="/quarterlydata/table[1]/equirow[17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496926535"/>
            <w:placeholder>
              <w:docPart w:val="0CA7D343B85C4DF79CC52DEDBB1B5806"/>
            </w:placeholder>
            <w:dataBinding w:xpath="/quarterlydata/table[1]/equirow[17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1844667126"/>
            <w:placeholder>
              <w:docPart w:val="A8ED199DA3434C1E92C95783E7D20300"/>
            </w:placeholder>
            <w:dataBinding w:xpath="/quarterlydata/table[1]/equirow[18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Exceptional Items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825438620"/>
            <w:placeholder>
              <w:docPart w:val="266791549F8943CF8E98E1341BF1F1C3"/>
            </w:placeholder>
            <w:dataBinding w:xpath="/quarterlydata/table[1]/equirow[18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17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698749105"/>
            <w:placeholder>
              <w:docPart w:val="FBB685B87397452395610AACD1E360CC"/>
            </w:placeholder>
            <w:dataBinding w:xpath="/quarterlydata/table[1]/equirow[18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357728787"/>
            <w:placeholder>
              <w:docPart w:val="D4055C2A1007459BBB437776CCE487FE"/>
            </w:placeholder>
            <w:dataBinding w:xpath="/quarterlydata/table[1]/equirow[18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98029881"/>
            <w:placeholder>
              <w:docPart w:val="86D72C3844FC4E63A990B5A7BFF9D4C7"/>
            </w:placeholder>
            <w:dataBinding w:xpath="/quarterlydata/table[1]/equirow[18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340158845"/>
            <w:placeholder>
              <w:docPart w:val="9B9A4C1D561347508F24B61B10C42538"/>
            </w:placeholder>
            <w:dataBinding w:xpath="/quarterlydata/table[1]/equirow[18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874293899"/>
            <w:placeholder>
              <w:docPart w:val="3E3AD5854E1944F1899393C8F0C6B816"/>
            </w:placeholder>
            <w:dataBinding w:xpath="/quarterlydata/table[1]/equirow[18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907870046"/>
            <w:placeholder>
              <w:docPart w:val="D79575595EAD40089C1674B503928972"/>
            </w:placeholder>
            <w:dataBinding w:xpath="/quarterlydata/table[1]/equirow[18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870267413"/>
            <w:placeholder>
              <w:docPart w:val="BE41E05EEF844DF78A9C058710FE81E7"/>
            </w:placeholder>
            <w:dataBinding w:xpath="/quarterlydata/table[1]/equirow[18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684584774"/>
            <w:placeholder>
              <w:docPart w:val="0525E8B4E99A43E0A6988CE8112F7039"/>
            </w:placeholder>
            <w:dataBinding w:xpath="/quarterlydata/table[1]/equirow[19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Recurring PAT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82052840"/>
            <w:placeholder>
              <w:docPart w:val="6149EEBA9DAD4CFEB059E7A40EF2E080"/>
            </w:placeholder>
            <w:dataBinding w:xpath="/quarterlydata/table[1]/equirow[19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1,292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576655502"/>
            <w:placeholder>
              <w:docPart w:val="5F8B32C63A0041CC9A0B88CCA1478BE5"/>
            </w:placeholder>
            <w:dataBinding w:xpath="/quarterlydata/table[1]/equirow[19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1,402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956943155"/>
            <w:placeholder>
              <w:docPart w:val="253C937BF352444FB5ABB179D957075C"/>
            </w:placeholder>
            <w:dataBinding w:xpath="/quarterlydata/table[1]/equirow[19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51230281"/>
            <w:placeholder>
              <w:docPart w:val="55F2C3D29F094772A0D61ACDB1ACA924"/>
            </w:placeholder>
            <w:dataBinding w:xpath="/quarterlydata/table[1]/equirow[19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862717934"/>
            <w:placeholder>
              <w:docPart w:val="E8F616D3AE7242658CA8BB67C5328A6D"/>
            </w:placeholder>
            <w:dataBinding w:xpath="/quarterlydata/table[1]/equirow[19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2121491896"/>
            <w:placeholder>
              <w:docPart w:val="F24AF9DA1C06491AA926AA6C5321473C"/>
            </w:placeholder>
            <w:dataBinding w:xpath="/quarterlydata/table[1]/equirow[19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942686727"/>
            <w:placeholder>
              <w:docPart w:val="C0FFA04276EB464B809CEE2FA1DE980F"/>
            </w:placeholder>
            <w:dataBinding w:xpath="/quarterlydata/table[1]/equirow[19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369877288"/>
            <w:placeholder>
              <w:docPart w:val="25CAC51290F547F9BA9F84F1569EDBC2"/>
            </w:placeholder>
            <w:dataBinding w:xpath="/quarterlydata/table[1]/equirow[19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942810689"/>
            <w:placeholder>
              <w:docPart w:val="A7C7F18DD92E4DDE8545F46E00A7A3DD"/>
            </w:placeholder>
            <w:dataBinding w:xpath="/quarterlydata/table[1]/equirow[20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Other comprehensive income.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70158559"/>
            <w:placeholder>
              <w:docPart w:val="FBF2463F775A4C4195C4AAE90B669183"/>
            </w:placeholder>
            <w:dataBinding w:xpath="/quarterlydata/table[1]/equirow[20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513109797"/>
            <w:placeholder>
              <w:docPart w:val="95D49B5977184E2D9F71F7101E6F1F52"/>
            </w:placeholder>
            <w:dataBinding w:xpath="/quarterlydata/table[1]/equirow[20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086910679"/>
            <w:placeholder>
              <w:docPart w:val="B15EB95D363A468F945B8A746DE1B3F0"/>
            </w:placeholder>
            <w:dataBinding w:xpath="/quarterlydata/table[1]/equirow[20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859416320"/>
            <w:placeholder>
              <w:docPart w:val="E01B509C137848C782CBFB6AEA1BBE3A"/>
            </w:placeholder>
            <w:dataBinding w:xpath="/quarterlydata/table[1]/equirow[20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193037849"/>
            <w:placeholder>
              <w:docPart w:val="8B27FE4551AA404AA3B9D97A3C0991A4"/>
            </w:placeholder>
            <w:dataBinding w:xpath="/quarterlydata/table[1]/equirow[20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783850300"/>
            <w:placeholder>
              <w:docPart w:val="670B9DCE527E4621B54DBC59ECFF9CCE"/>
            </w:placeholder>
            <w:dataBinding w:xpath="/quarterlydata/table[1]/equirow[20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330046701"/>
            <w:placeholder>
              <w:docPart w:val="22CAADCD0D7F4B8B8630FBA9BA7F9C00"/>
            </w:placeholder>
            <w:dataBinding w:xpath="/quarterlydata/table[1]/equirow[20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749385736"/>
            <w:placeholder>
              <w:docPart w:val="52848A858CB84587A3E76CC4A04F2201"/>
            </w:placeholder>
            <w:dataBinding w:xpath="/quarterlydata/table[1]/equirow[20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1667588633"/>
            <w:placeholder>
              <w:docPart w:val="386FC152F8E84A0DB99C783079725E99"/>
            </w:placeholder>
            <w:dataBinding w:xpath="/quarterlydata/table[1]/equirow[21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PAT after comp. income.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432419193"/>
            <w:placeholder>
              <w:docPart w:val="3FBCBF98B2B64F84877E77F60DCF1175"/>
            </w:placeholder>
            <w:dataBinding w:xpath="/quarterlydata/table[1]/equirow[21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1,292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427889186"/>
            <w:placeholder>
              <w:docPart w:val="400902A2376643BC91645E7F29AE9D18"/>
            </w:placeholder>
            <w:dataBinding w:xpath="/quarterlydata/table[1]/equirow[21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1,402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678192122"/>
            <w:placeholder>
              <w:docPart w:val="243497A4B27042009391504E6AA28B0F"/>
            </w:placeholder>
            <w:dataBinding w:xpath="/quarterlydata/table[1]/equirow[21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463818162"/>
            <w:placeholder>
              <w:docPart w:val="66A6445B689E46148CB4B362C2B97E78"/>
            </w:placeholder>
            <w:dataBinding w:xpath="/quarterlydata/table[1]/equirow[21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057082692"/>
            <w:placeholder>
              <w:docPart w:val="F539F1328C6E4DCEA6E14A91610DB3F1"/>
            </w:placeholder>
            <w:dataBinding w:xpath="/quarterlydata/table[1]/equirow[21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548572292"/>
            <w:placeholder>
              <w:docPart w:val="2BDBF7F5E51949E8BBF0193117780B9C"/>
            </w:placeholder>
            <w:dataBinding w:xpath="/quarterlydata/table[1]/equirow[21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580709590"/>
            <w:placeholder>
              <w:docPart w:val="A8AFDCF160D449E0827AAB8DF9C7CD23"/>
            </w:placeholder>
            <w:dataBinding w:xpath="/quarterlydata/table[1]/equirow[21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715646173"/>
            <w:placeholder>
              <w:docPart w:val="59DA41B48B6A4ADFA3217944C6D7613A"/>
            </w:placeholder>
            <w:dataBinding w:xpath="/quarterlydata/table[1]/equirow[21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Data Item"/>
            <w:id w:val="19129855"/>
            <w:placeholder>
              <w:docPart w:val="4168A06BC6914B37AB1DC05FD4F462A2"/>
            </w:placeholder>
            <w:dataBinding w:xpath="/quarterlydata/table[1]/equirow[22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FDEPS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659233758"/>
            <w:placeholder>
              <w:docPart w:val="4AF69619C01C44C790774B492A72976F"/>
            </w:placeholder>
            <w:dataBinding w:xpath="/quarterlydata/table[1]/equirow[22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503625501"/>
            <w:placeholder>
              <w:docPart w:val="F24B768628B2405098182B60CABE280A"/>
            </w:placeholder>
            <w:dataBinding w:xpath="/quarterlydata/table[1]/equirow[22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875528976"/>
            <w:placeholder>
              <w:docPart w:val="60CFB25E81134F2F958FEB696CEA94A5"/>
            </w:placeholder>
            <w:dataBinding w:xpath="/quarterlydata/table[1]/equirow[22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299588201"/>
            <w:placeholder>
              <w:docPart w:val="0BC4106B12A14BB5ACDF0F975C2703C4"/>
            </w:placeholder>
            <w:dataBinding w:xpath="/quarterlydata/table[1]/equirow[22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941219082"/>
            <w:placeholder>
              <w:docPart w:val="27EFB8844E3A4AA9B97B8300903B90C1"/>
            </w:placeholder>
            <w:dataBinding w:xpath="/quarterlydata/table[1]/equirow[22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870753060"/>
            <w:placeholder>
              <w:docPart w:val="9BF639921F5F45B48FD7EC71B8C1BB53"/>
            </w:placeholder>
            <w:dataBinding w:xpath="/quarterlydata/table[1]/equirow[22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755782927"/>
            <w:placeholder>
              <w:docPart w:val="2675513D8FCD41C29D3F2885A118EC38"/>
            </w:placeholder>
            <w:dataBinding w:xpath="/quarterlydata/table[1]/equirow[22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634246679"/>
            <w:placeholder>
              <w:docPart w:val="2A3786DE7ACA4B6AAFC6E4ADA9D9984B"/>
            </w:placeholder>
            <w:dataBinding w:xpath="/quarterlydata/table[1]/equirow[22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trHeight w:val="260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376135701"/>
            <w:placeholder>
              <w:docPart w:val="3FA0980506E54D008093016A0A86CFB1"/>
            </w:placeholder>
            <w:dataBinding w:xpath="/quarterlydata/table[1]/equirow[23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Cost items as % of sales</w:t>
                </w:r>
              </w:p>
            </w:tc>
          </w:sdtContent>
        </w:sdt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</w:tr>
      <w:tr w:rsidR="00801444" w:rsidRPr="00801444" w:rsidTr="003B2EA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1387061592"/>
            <w:placeholder>
              <w:docPart w:val="1D5EB91BE5964B0480C17AAE9EC64634"/>
            </w:placeholder>
            <w:dataBinding w:xpath="/quarterlydata/table[1]/equirow[24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RM expenses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393629482"/>
            <w:placeholder>
              <w:docPart w:val="DE8E8423E16E4CEAB1C17ED073A02C04"/>
            </w:placeholder>
            <w:dataBinding w:xpath="/quarterlydata/table[1]/equirow[24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600319864"/>
            <w:placeholder>
              <w:docPart w:val="78B0E991DEB84201A3CF7228C91882AB"/>
            </w:placeholder>
            <w:dataBinding w:xpath="/quarterlydata/table[1]/equirow[24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30382401"/>
            <w:placeholder>
              <w:docPart w:val="22D17F89E81A441590E211E5DAB2E160"/>
            </w:placeholder>
            <w:dataBinding w:xpath="/quarterlydata/table[1]/equirow[24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590854857"/>
            <w:placeholder>
              <w:docPart w:val="4DFAAF60F4C543F2A73719DF8F964B84"/>
            </w:placeholder>
            <w:dataBinding w:xpath="/quarterlydata/table[1]/equirow[24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519692907"/>
            <w:placeholder>
              <w:docPart w:val="798E975BC8D545A0A811459C44187E07"/>
            </w:placeholder>
            <w:dataBinding w:xpath="/quarterlydata/table[1]/equirow[24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84580101"/>
            <w:placeholder>
              <w:docPart w:val="26D70251CD864B7B8827E1A5B2B7968F"/>
            </w:placeholder>
            <w:dataBinding w:xpath="/quarterlydata/table[1]/equirow[24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666155397"/>
            <w:placeholder>
              <w:docPart w:val="9B9CC2B414364D5489B420E3B1DA5405"/>
            </w:placeholder>
            <w:dataBinding w:xpath="/quarterlydata/table[1]/equirow[24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551918933"/>
            <w:placeholder>
              <w:docPart w:val="4B0398C867F04A7B8C80570AACF6728A"/>
            </w:placeholder>
            <w:dataBinding w:xpath="/quarterlydata/table[1]/equirow[24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2068253835"/>
            <w:placeholder>
              <w:docPart w:val="69C156CFFF38488CA8764E4D88862139"/>
            </w:placeholder>
            <w:dataBinding w:xpath="/quarterlydata/table[1]/equirow[25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Employee expenses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043787059"/>
            <w:placeholder>
              <w:docPart w:val="D3E85C137DD84E259B1B5D0E4BAD63D4"/>
            </w:placeholder>
            <w:dataBinding w:xpath="/quarterlydata/table[1]/equirow[25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552973360"/>
            <w:placeholder>
              <w:docPart w:val="9BEEC9DC41B84FB7A648F3559A643901"/>
            </w:placeholder>
            <w:dataBinding w:xpath="/quarterlydata/table[1]/equirow[25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386108366"/>
            <w:placeholder>
              <w:docPart w:val="B4DE39F16FBA4C5B9EC5CB769219C9CA"/>
            </w:placeholder>
            <w:dataBinding w:xpath="/quarterlydata/table[1]/equirow[25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49050537"/>
            <w:placeholder>
              <w:docPart w:val="3B715FF7CF60486DB4535F804C4A096D"/>
            </w:placeholder>
            <w:dataBinding w:xpath="/quarterlydata/table[1]/equirow[25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50660515"/>
            <w:placeholder>
              <w:docPart w:val="1EFB8CBF61C04B61896C940434A0825D"/>
            </w:placeholder>
            <w:dataBinding w:xpath="/quarterlydata/table[1]/equirow[25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415437501"/>
            <w:placeholder>
              <w:docPart w:val="EF6C029374C64AD48A4A51B0003910A3"/>
            </w:placeholder>
            <w:dataBinding w:xpath="/quarterlydata/table[1]/equirow[25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715184559"/>
            <w:placeholder>
              <w:docPart w:val="C16E2B450E0B4DBC8D7DC0EDC676FA8F"/>
            </w:placeholder>
            <w:dataBinding w:xpath="/quarterlydata/table[1]/equirow[25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580369359"/>
            <w:placeholder>
              <w:docPart w:val="A6CFC0BE9F584CA1B918422A369B3603"/>
            </w:placeholder>
            <w:dataBinding w:xpath="/quarterlydata/table[1]/equirow[25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1323155951"/>
            <w:placeholder>
              <w:docPart w:val="21BC615D61B449958252CE89DF5F0677"/>
            </w:placeholder>
            <w:dataBinding w:xpath="/quarterlydata/table[1]/equirow[26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Other expenses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126507252"/>
            <w:placeholder>
              <w:docPart w:val="FF5C2A03C9CD4735A40EB04D282E36FD"/>
            </w:placeholder>
            <w:dataBinding w:xpath="/quarterlydata/table[1]/equirow[26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937257120"/>
            <w:placeholder>
              <w:docPart w:val="2417B53753E84644BE77A9242A96EF01"/>
            </w:placeholder>
            <w:dataBinding w:xpath="/quarterlydata/table[1]/equirow[26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42471187"/>
            <w:placeholder>
              <w:docPart w:val="D21084E0861E4DC391A07EDC5764BB36"/>
            </w:placeholder>
            <w:dataBinding w:xpath="/quarterlydata/table[1]/equirow[26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020306966"/>
            <w:placeholder>
              <w:docPart w:val="F3230380EBFC4482B09EA6C51797D209"/>
            </w:placeholder>
            <w:dataBinding w:xpath="/quarterlydata/table[1]/equirow[26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600757882"/>
            <w:placeholder>
              <w:docPart w:val="DAC1F405F39846C999D02CF414347A04"/>
            </w:placeholder>
            <w:dataBinding w:xpath="/quarterlydata/table[1]/equirow[26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670873278"/>
            <w:placeholder>
              <w:docPart w:val="C94F6A8402054188A5546F74587476A6"/>
            </w:placeholder>
            <w:dataBinding w:xpath="/quarterlydata/table[1]/equirow[26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417539848"/>
            <w:placeholder>
              <w:docPart w:val="3E13987829BF42CE861E659898B69C4F"/>
            </w:placeholder>
            <w:dataBinding w:xpath="/quarterlydata/table[1]/equirow[26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803374382"/>
            <w:placeholder>
              <w:docPart w:val="FB13D4A6669B40BB94DC1117272C37BB"/>
            </w:placeholder>
            <w:dataBinding w:xpath="/quarterlydata/table[1]/equirow[26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801444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0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1106421081"/>
            <w:placeholder>
              <w:docPart w:val="BB2C06BF043048E2A516F5384863D88A"/>
            </w:placeholder>
            <w:dataBinding w:xpath="/quarterlydata/table[1]/equirow[27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Margin (%)</w:t>
                </w:r>
              </w:p>
            </w:tc>
          </w:sdtContent>
        </w:sdt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</w:tr>
      <w:tr w:rsidR="00801444" w:rsidRPr="00801444" w:rsidTr="003B2EA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72483042"/>
            <w:placeholder>
              <w:docPart w:val="0BD3FF95862E42A39B46858BD1DE2DBB"/>
            </w:placeholder>
            <w:dataBinding w:xpath="/quarterlydata/table[1]/equirow[28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Gross Margin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548185687"/>
            <w:placeholder>
              <w:docPart w:val="B50C0169C4E04A0E86122C0DB120C071"/>
            </w:placeholder>
            <w:dataBinding w:xpath="/quarterlydata/table[1]/equirow[28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16355611"/>
            <w:placeholder>
              <w:docPart w:val="7992CBD3C7AF4A04A9E714B99AD1420D"/>
            </w:placeholder>
            <w:dataBinding w:xpath="/quarterlydata/table[1]/equirow[28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806168654"/>
            <w:placeholder>
              <w:docPart w:val="51503FC12D03490697D317F4B92044D7"/>
            </w:placeholder>
            <w:dataBinding w:xpath="/quarterlydata/table[1]/equirow[28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602615650"/>
            <w:placeholder>
              <w:docPart w:val="436260B6DBED4DBC8E1D6E59408073FB"/>
            </w:placeholder>
            <w:dataBinding w:xpath="/quarterlydata/table[1]/equirow[28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285681"/>
            <w:placeholder>
              <w:docPart w:val="CD2D741B0EBA4458BF9757105B7152FB"/>
            </w:placeholder>
            <w:dataBinding w:xpath="/quarterlydata/table[1]/equirow[28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731054640"/>
            <w:placeholder>
              <w:docPart w:val="763DE2CFBB19451FB775EC980644CA68"/>
            </w:placeholder>
            <w:dataBinding w:xpath="/quarterlydata/table[1]/equirow[28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955987111"/>
            <w:placeholder>
              <w:docPart w:val="AF36A239C1E342BD8F09D3E0DABC2970"/>
            </w:placeholder>
            <w:dataBinding w:xpath="/quarterlydata/table[1]/equirow[28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61797876"/>
            <w:placeholder>
              <w:docPart w:val="92F7B088EA8D4C3C943801FFC5BBC781"/>
            </w:placeholder>
            <w:dataBinding w:xpath="/quarterlydata/table[1]/equirow[28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971283066"/>
            <w:placeholder>
              <w:docPart w:val="2C9016CC7E57461FA06F2067E655826F"/>
            </w:placeholder>
            <w:dataBinding w:xpath="/quarterlydata/table[1]/equirow[29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EBITDA Margin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481438200"/>
            <w:placeholder>
              <w:docPart w:val="66E740CE5DD74C88BB4879652CB07A08"/>
            </w:placeholder>
            <w:dataBinding w:xpath="/quarterlydata/table[1]/equirow[29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331642354"/>
            <w:placeholder>
              <w:docPart w:val="02728FC8251542D18D2D07279FFB6A14"/>
            </w:placeholder>
            <w:dataBinding w:xpath="/quarterlydata/table[1]/equirow[29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2090274290"/>
            <w:placeholder>
              <w:docPart w:val="F89D351089FE4835AEDF647B317F10E7"/>
            </w:placeholder>
            <w:dataBinding w:xpath="/quarterlydata/table[1]/equirow[29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23714061"/>
            <w:placeholder>
              <w:docPart w:val="846A1A83A0A7465595BC3AD7ADE3F129"/>
            </w:placeholder>
            <w:dataBinding w:xpath="/quarterlydata/table[1]/equirow[29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51648566"/>
            <w:placeholder>
              <w:docPart w:val="911BC590E0B5405EB321541142A809CD"/>
            </w:placeholder>
            <w:dataBinding w:xpath="/quarterlydata/table[1]/equirow[29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58753855"/>
            <w:placeholder>
              <w:docPart w:val="BBFEE1231D3447428618D8AD1827511C"/>
            </w:placeholder>
            <w:dataBinding w:xpath="/quarterlydata/table[1]/equirow[29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668128813"/>
            <w:placeholder>
              <w:docPart w:val="97FDA3A6B94E46B98C7F22A44FC381B1"/>
            </w:placeholder>
            <w:dataBinding w:xpath="/quarterlydata/table[1]/equirow[29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37675856"/>
            <w:placeholder>
              <w:docPart w:val="C5399202314C44EA8470EB22D466B3AE"/>
            </w:placeholder>
            <w:dataBinding w:xpath="/quarterlydata/table[1]/equirow[29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213262255"/>
            <w:placeholder>
              <w:docPart w:val="05E465363DF842F8918701FC01A90D43"/>
            </w:placeholder>
            <w:dataBinding w:xpath="/quarterlydata/table[1]/equirow[30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PAT Margin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674217898"/>
            <w:placeholder>
              <w:docPart w:val="95B1B8049E674F59B636B4A2E3D1C1AC"/>
            </w:placeholder>
            <w:dataBinding w:xpath="/quarterlydata/table[1]/equirow[30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508432727"/>
            <w:placeholder>
              <w:docPart w:val="81412034C5094535A07253A4E262BC26"/>
            </w:placeholder>
            <w:dataBinding w:xpath="/quarterlydata/table[1]/equirow[30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055393950"/>
            <w:placeholder>
              <w:docPart w:val="37C652249CBE4EE4B9F121E0BAE0C2E0"/>
            </w:placeholder>
            <w:dataBinding w:xpath="/quarterlydata/table[1]/equirow[30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498274239"/>
            <w:placeholder>
              <w:docPart w:val="B646D8D2020F4E8880E02674138B9917"/>
            </w:placeholder>
            <w:dataBinding w:xpath="/quarterlydata/table[1]/equirow[30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300038469"/>
            <w:placeholder>
              <w:docPart w:val="FDF816D8D6244CC49B2E9309C0E5FD61"/>
            </w:placeholder>
            <w:dataBinding w:xpath="/quarterlydata/table[1]/equirow[30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013922294"/>
            <w:placeholder>
              <w:docPart w:val="B9B03415D2CB4F43A3015A3E36667917"/>
            </w:placeholder>
            <w:dataBinding w:xpath="/quarterlydata/table[1]/equirow[30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580439263"/>
            <w:placeholder>
              <w:docPart w:val="323ACC1711CE45ED85883A4CB37EBCE6"/>
            </w:placeholder>
            <w:dataBinding w:xpath="/quarterlydata/table[1]/equirow[30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183662334"/>
            <w:placeholder>
              <w:docPart w:val="D65DF40702554652AB652F714BFC14CC"/>
            </w:placeholder>
            <w:dataBinding w:xpath="/quarterlydata/table[1]/equirow[30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5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76106162"/>
            <w:placeholder>
              <w:docPart w:val="CF508454F4154609B802C8F9CE7DA24E"/>
            </w:placeholder>
            <w:dataBinding w:xpath="/quarterlydata/table[1]/equirow[31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YoY Growth (%)</w:t>
                </w:r>
              </w:p>
            </w:tc>
          </w:sdtContent>
        </w:sdt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801444" w:rsidRPr="00801444" w:rsidRDefault="00801444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</w:tr>
      <w:tr w:rsidR="00801444" w:rsidRPr="00801444" w:rsidTr="003B2EA7">
        <w:trPr>
          <w:trHeight w:val="264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2130042059"/>
            <w:placeholder>
              <w:docPart w:val="BE77B56BF1954C888A124DBB6E3E7A47"/>
            </w:placeholder>
            <w:dataBinding w:xpath="/quarterlydata/table[1]/equirow[32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Sales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081365102"/>
            <w:placeholder>
              <w:docPart w:val="FEB69B8DFC574D19BE5E8F054CD5DA35"/>
            </w:placeholder>
            <w:dataBinding w:xpath="/quarterlydata/table[1]/equirow[32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367885756"/>
            <w:placeholder>
              <w:docPart w:val="777CFE079DC344A48820E7402BC1D5D7"/>
            </w:placeholder>
            <w:dataBinding w:xpath="/quarterlydata/table[1]/equirow[32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429344"/>
            <w:placeholder>
              <w:docPart w:val="0F14198838A245FDB6E0B53394324391"/>
            </w:placeholder>
            <w:dataBinding w:xpath="/quarterlydata/table[1]/equirow[32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70845198"/>
            <w:placeholder>
              <w:docPart w:val="F80133D61B2045DDB5DEDBEF296A2CA6"/>
            </w:placeholder>
            <w:dataBinding w:xpath="/quarterlydata/table[1]/equirow[32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92175784"/>
            <w:placeholder>
              <w:docPart w:val="3BD7910C1F90489285A20C9256BC9180"/>
            </w:placeholder>
            <w:dataBinding w:xpath="/quarterlydata/table[1]/equirow[32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908692474"/>
            <w:placeholder>
              <w:docPart w:val="3106D307DA504D60B2EC7B44D370994E"/>
            </w:placeholder>
            <w:dataBinding w:xpath="/quarterlydata/table[1]/equirow[32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448742286"/>
            <w:placeholder>
              <w:docPart w:val="018114E31DD24062949BAD6DCAE86716"/>
            </w:placeholder>
            <w:dataBinding w:xpath="/quarterlydata/table[1]/equirow[32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76831464"/>
            <w:placeholder>
              <w:docPart w:val="067FC8296FEE458FADA7A16C55E4DA42"/>
            </w:placeholder>
            <w:dataBinding w:xpath="/quarterlydata/table[1]/equirow[32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5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241940107"/>
            <w:placeholder>
              <w:docPart w:val="24B984AFBA604EB1AEC43B31E5B8B208"/>
            </w:placeholder>
            <w:dataBinding w:xpath="/quarterlydata/table[1]/equirow[33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EBITDA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210856821"/>
            <w:placeholder>
              <w:docPart w:val="29CD432EF0314DDA855D0AA8DAF8B4C2"/>
            </w:placeholder>
            <w:dataBinding w:xpath="/quarterlydata/table[1]/equirow[33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943611529"/>
            <w:placeholder>
              <w:docPart w:val="D8066DFBC97F47B3BCD5A0F813A57C50"/>
            </w:placeholder>
            <w:dataBinding w:xpath="/quarterlydata/table[1]/equirow[33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598713522"/>
            <w:placeholder>
              <w:docPart w:val="3BBD5F5E58524EAE824DFE6F73E84023"/>
            </w:placeholder>
            <w:dataBinding w:xpath="/quarterlydata/table[1]/equirow[33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836773799"/>
            <w:placeholder>
              <w:docPart w:val="9409607C9CA84C8EBAA817ABE061D74D"/>
            </w:placeholder>
            <w:dataBinding w:xpath="/quarterlydata/table[1]/equirow[33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778529542"/>
            <w:placeholder>
              <w:docPart w:val="7989FF0F5EA943A99F1EAF360A8FC5B5"/>
            </w:placeholder>
            <w:dataBinding w:xpath="/quarterlydata/table[1]/equirow[33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683099563"/>
            <w:placeholder>
              <w:docPart w:val="B63F314128264272A5825768DDF5910A"/>
            </w:placeholder>
            <w:dataBinding w:xpath="/quarterlydata/table[1]/equirow[33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360170266"/>
            <w:placeholder>
              <w:docPart w:val="1F257518F7DC4632A3AE190F51EED045"/>
            </w:placeholder>
            <w:dataBinding w:xpath="/quarterlydata/table[1]/equirow[33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815999627"/>
            <w:placeholder>
              <w:docPart w:val="14ADBCAEFE004D91931926D4FE7FA065"/>
            </w:placeholder>
            <w:dataBinding w:xpath="/quarterlydata/table[1]/equirow[33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4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1758243490"/>
            <w:placeholder>
              <w:docPart w:val="464ABB23D3454925A7BD65CAB711D410"/>
            </w:placeholder>
            <w:dataBinding w:xpath="/quarterlydata/table[1]/equirow[34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EBIT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588200092"/>
            <w:placeholder>
              <w:docPart w:val="F77B1D5E7AAB480B9F4C5E9F4CE3B899"/>
            </w:placeholder>
            <w:dataBinding w:xpath="/quarterlydata/table[1]/equirow[34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890839166"/>
            <w:placeholder>
              <w:docPart w:val="BFB00B27CAD94614AB9B2C44BE2E8C39"/>
            </w:placeholder>
            <w:dataBinding w:xpath="/quarterlydata/table[1]/equirow[34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03211824"/>
            <w:placeholder>
              <w:docPart w:val="1030EAC2C90848DE99123480C9593A16"/>
            </w:placeholder>
            <w:dataBinding w:xpath="/quarterlydata/table[1]/equirow[34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733744011"/>
            <w:placeholder>
              <w:docPart w:val="0A51AAD8F08843738C0BB78A7265A30D"/>
            </w:placeholder>
            <w:dataBinding w:xpath="/quarterlydata/table[1]/equirow[34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417607939"/>
            <w:placeholder>
              <w:docPart w:val="89150D0888DE494F8A3C34F5B5D43868"/>
            </w:placeholder>
            <w:dataBinding w:xpath="/quarterlydata/table[1]/equirow[34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912687403"/>
            <w:placeholder>
              <w:docPart w:val="AD00927E2633416C8B5ACBF5C900AFE8"/>
            </w:placeholder>
            <w:dataBinding w:xpath="/quarterlydata/table[1]/equirow[34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038041369"/>
            <w:placeholder>
              <w:docPart w:val="D32DC68C2C1E468C9C3FBA3CA6367260"/>
            </w:placeholder>
            <w:dataBinding w:xpath="/quarterlydata/table[1]/equirow[34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73433895"/>
            <w:placeholder>
              <w:docPart w:val="B9783B7AEA724FDBA0766CDAE321ACF1"/>
            </w:placeholder>
            <w:dataBinding w:xpath="/quarterlydata/table[1]/equirow[34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trHeight w:val="265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53019337"/>
            <w:placeholder>
              <w:docPart w:val="E2285F59F6FD4C9288B1F052BA1A214E"/>
            </w:placeholder>
            <w:dataBinding w:xpath="/quarterlydata/table[1]/equirow[35]/label" w:storeItemID="{A4EC72D9-687D-4562-B838-7056894CF4CA}"/>
            <w:text/>
          </w:sdtPr>
          <w:sdtEndPr/>
          <w:sdtContent>
            <w:tc>
              <w:tcPr>
                <w:tcW w:w="151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PAT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539513094"/>
            <w:placeholder>
              <w:docPart w:val="1F81865FA3144B9EB4BC3AC6B26812D4"/>
            </w:placeholder>
            <w:dataBinding w:xpath="/quarterlydata/table[1]/equirow[35]/val[1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544277719"/>
            <w:placeholder>
              <w:docPart w:val="86936802D41D42F7A8DF2EE3690A79B1"/>
            </w:placeholder>
            <w:dataBinding w:xpath="/quarterlydata/table[1]/equirow[35]/val[2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952602164"/>
            <w:placeholder>
              <w:docPart w:val="226F0FC4F146428783160D2A565D47A3"/>
            </w:placeholder>
            <w:dataBinding w:xpath="/quarterlydata/table[1]/equirow[35]/val[3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566561340"/>
            <w:placeholder>
              <w:docPart w:val="313ACE8335E04C6AB54E9A0635546AC2"/>
            </w:placeholder>
            <w:dataBinding w:xpath="/quarterlydata/table[1]/equirow[35]/val[4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148937803"/>
            <w:placeholder>
              <w:docPart w:val="504A867BFACC441FA22CE34F5184CE56"/>
            </w:placeholder>
            <w:dataBinding w:xpath="/quarterlydata/table[1]/equirow[35]/val[5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noWrap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628464860"/>
            <w:placeholder>
              <w:docPart w:val="32C1EBF92D0743729BB8B4A55351D106"/>
            </w:placeholder>
            <w:dataBinding w:xpath="/quarterlydata/table[1]/equirow[35]/val[6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804429002"/>
            <w:placeholder>
              <w:docPart w:val="7F07157FD66C4780AD55AA736E5C040B"/>
            </w:placeholder>
            <w:dataBinding w:xpath="/quarterlydata/table[1]/equirow[35]/val[7]" w:storeItemID="{A4EC72D9-687D-4562-B838-7056894CF4CA}"/>
            <w:text/>
          </w:sdtPr>
          <w:sdtEndPr/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53196366"/>
            <w:placeholder>
              <w:docPart w:val="C56205DE6A0548B28E03038662D8DEA8"/>
            </w:placeholder>
            <w:dataBinding w:xpath="/quarterlydata/table[1]/equirow[35]/val[8]" w:storeItemID="{A4EC72D9-687D-4562-B838-7056894CF4CA}"/>
            <w:text/>
          </w:sdtPr>
          <w:sdtEndPr/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801444" w:rsidRPr="00801444" w:rsidRDefault="00801444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801444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</w:tbl>
    <w:p w:rsidR="00801444" w:rsidRDefault="00801444" w:rsidP="00145687">
      <w:pPr>
        <w:pStyle w:val="Keyfinancials"/>
        <w:rPr>
          <w:rFonts w:ascii="Futura Lt BT" w:hAnsi="Futura Lt BT"/>
          <w:sz w:val="18"/>
        </w:rPr>
      </w:pPr>
    </w:p>
    <w:p w:rsidR="00801444" w:rsidRDefault="00801444">
      <w:pPr>
        <w:rPr>
          <w:rFonts w:ascii="Futura Lt BT" w:hAnsi="Futura Lt BT"/>
          <w:sz w:val="18"/>
        </w:rPr>
      </w:pPr>
    </w:p>
    <w:p w:rsidR="00801444" w:rsidRDefault="00801444">
      <w:pPr>
        <w:rPr>
          <w:rFonts w:ascii="Futura Lt BT" w:hAnsi="Futura Lt BT"/>
          <w:sz w:val="18"/>
        </w:rPr>
      </w:pPr>
      <w:r>
        <w:br w:type="page"/>
      </w:r>
    </w:p>
    <w:p w:rsidR="00801444" w:rsidRPr="00F93F89" w:rsidRDefault="00801444" w:rsidP="003B2EA7">
      <w:pPr>
        <w:spacing w:before="80" w:after="120" w:line="240" w:lineRule="exact"/>
        <w:ind w:left="-3348"/>
        <w:jc w:val="both"/>
        <w:rPr>
          <w:rFonts w:ascii="Futura Lt BT" w:hAnsi="Futura Lt BT"/>
          <w:b/>
          <w:sz w:val="20"/>
        </w:rPr>
      </w:pPr>
      <w:r w:rsidRPr="00F93F89">
        <w:rPr>
          <w:rFonts w:ascii="Futura Lt BT" w:hAnsi="Futura Lt BT"/>
          <w:b/>
          <w:sz w:val="20"/>
        </w:rPr>
        <w:t>Key Financials (</w:t>
      </w:r>
      <w:sdt>
        <w:sdtPr>
          <w:rPr>
            <w:rFonts w:ascii="Futura Lt BT" w:hAnsi="Futura Lt BT"/>
            <w:b/>
            <w:sz w:val="20"/>
          </w:rPr>
          <w:id w:val="-1421100015"/>
          <w:placeholder>
            <w:docPart w:val="A60B7111FB0F4075AEAD40D6DEDE011F"/>
          </w:placeholder>
          <w:dataBinding w:xpath="/CompanyDetailsViewModel/CompanyType" w:storeItemID="{0DD311D4-B1CA-4469-ADE8-DAFBBDE51125}"/>
          <w:text/>
        </w:sdtPr>
        <w:sdtEndPr/>
        <w:sdtContent>
          <w:r w:rsidRPr="00F93F89">
            <w:rPr>
              <w:rFonts w:ascii="Futura Lt BT" w:hAnsi="Futura Lt BT"/>
              <w:b/>
              <w:sz w:val="20"/>
            </w:rPr>
            <w:t>Consolidated</w:t>
          </w:r>
        </w:sdtContent>
      </w:sdt>
      <w:r w:rsidRPr="00F93F89">
        <w:rPr>
          <w:rFonts w:ascii="Futura Lt BT" w:hAnsi="Futura Lt BT"/>
          <w:b/>
          <w:sz w:val="20"/>
        </w:rPr>
        <w:t>)</w:t>
      </w:r>
    </w:p>
    <w:p w:rsidR="00801444" w:rsidRPr="00F93F89" w:rsidRDefault="00801444" w:rsidP="003B2EA7">
      <w:pPr>
        <w:spacing w:after="40" w:line="240" w:lineRule="auto"/>
        <w:ind w:left="-3357"/>
        <w:jc w:val="both"/>
        <w:rPr>
          <w:rFonts w:ascii="Futura Lt BT" w:hAnsi="Futura Lt BT"/>
          <w:b/>
          <w:sz w:val="18"/>
          <w:szCs w:val="20"/>
        </w:rPr>
      </w:pPr>
      <w:r w:rsidRPr="00F93F89">
        <w:rPr>
          <w:rFonts w:ascii="Futura Lt BT" w:hAnsi="Futura Lt BT"/>
          <w:b/>
          <w:sz w:val="18"/>
          <w:szCs w:val="20"/>
        </w:rPr>
        <w:t>Income Statement</w:t>
      </w:r>
    </w:p>
    <w:tbl>
      <w:tblPr>
        <w:tblStyle w:val="EquirusTable"/>
        <w:tblW w:w="10962" w:type="dxa"/>
        <w:tblInd w:w="-3357" w:type="dxa"/>
        <w:tblLook w:val="04A0" w:firstRow="1" w:lastRow="0" w:firstColumn="1" w:lastColumn="0" w:noHBand="0" w:noVBand="1"/>
      </w:tblPr>
      <w:tblGrid>
        <w:gridCol w:w="2790"/>
        <w:gridCol w:w="1167"/>
        <w:gridCol w:w="1167"/>
        <w:gridCol w:w="1168"/>
        <w:gridCol w:w="1167"/>
        <w:gridCol w:w="1168"/>
        <w:gridCol w:w="1167"/>
        <w:gridCol w:w="1168"/>
      </w:tblGrid>
      <w:tr w:rsidR="00801444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0" w:after="20"/>
              <w:rPr>
                <w:rFonts w:cs="Times New Roman"/>
                <w:b w:val="0"/>
                <w:szCs w:val="16"/>
              </w:rPr>
            </w:pPr>
            <w:r w:rsidRPr="00F93F89">
              <w:rPr>
                <w:rFonts w:eastAsia="Calibri" w:cs="Arial"/>
                <w:szCs w:val="16"/>
              </w:rPr>
              <w:t xml:space="preserve">Y/E </w:t>
            </w:r>
            <w:sdt>
              <w:sdtPr>
                <w:rPr>
                  <w:rFonts w:eastAsia="Calibri" w:cs="Arial"/>
                  <w:szCs w:val="16"/>
                </w:rPr>
                <w:id w:val="760188592"/>
                <w:placeholder>
                  <w:docPart w:val="0276C92D64C94585A1708FD6F59E9316"/>
                </w:placeholder>
                <w:dataBinding w:xpath="/CompanyDetailsViewModel/FiscalYearEnd" w:storeItemID="{0DD311D4-B1CA-4469-ADE8-DAFBBDE51125}"/>
                <w:text/>
              </w:sdtPr>
              <w:sdtEndPr/>
              <w:sdtContent>
                <w:r>
                  <w:rPr>
                    <w:rFonts w:eastAsia="Calibri" w:cs="Arial"/>
                    <w:szCs w:val="16"/>
                    <w:lang w:val="en-GB"/>
                  </w:rPr>
                  <w:t>Mar</w:t>
                </w:r>
              </w:sdtContent>
            </w:sdt>
            <w:r>
              <w:rPr>
                <w:rFonts w:eastAsia="Calibri" w:cs="Arial"/>
                <w:szCs w:val="16"/>
              </w:rPr>
              <w:t xml:space="preserve"> </w:t>
            </w:r>
            <w:r w:rsidRPr="00F93F89">
              <w:rPr>
                <w:rFonts w:eastAsia="Calibri" w:cs="Arial"/>
                <w:szCs w:val="16"/>
              </w:rPr>
              <w:t>(</w:t>
            </w:r>
            <w:sdt>
              <w:sdtPr>
                <w:rPr>
                  <w:rFonts w:eastAsia="Calibri" w:cs="Arial"/>
                  <w:szCs w:val="16"/>
                </w:rPr>
                <w:id w:val="1633209665"/>
                <w:placeholder>
                  <w:docPart w:val="0276C92D64C94585A1708FD6F59E9316"/>
                </w:placeholder>
                <w:dataBinding w:xpath="/CompanyDetailsViewModel/IncomeStatementScale" w:storeItemID="{0DD311D4-B1CA-4469-ADE8-DAFBBDE51125}"/>
                <w:text/>
              </w:sdtPr>
              <w:sdtEndPr/>
              <w:sdtContent>
                <w:r>
                  <w:rPr>
                    <w:rFonts w:eastAsia="Calibri" w:cs="Arial"/>
                    <w:szCs w:val="16"/>
                    <w:lang w:val="en-GB"/>
                  </w:rPr>
                  <w:t>Rs mn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)  </w:t>
            </w:r>
            <w:sdt>
              <w:sdtPr>
                <w:rPr>
                  <w:rFonts w:eastAsia="Calibri" w:cs="Arial"/>
                  <w:szCs w:val="16"/>
                </w:rPr>
                <w:alias w:val="Income Statement"/>
                <w:tag w:val="Income Statement"/>
                <w:id w:val="-801002595"/>
                <w:placeholder>
                  <w:docPart w:val="0276C92D64C94585A1708FD6F59E9316"/>
                </w:placeholder>
                <w:text/>
              </w:sdtPr>
              <w:sdtEndPr/>
              <w:sdtContent>
                <w:r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-624618942"/>
            <w:placeholder>
              <w:docPart w:val="7E8B654161BF474495E8A0CF1F700880"/>
            </w:placeholder>
            <w:dataBinding w:xpath="/equidata/years/year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311935008"/>
            <w:placeholder>
              <w:docPart w:val="D8BEE0095B5B417F8A46F51500E199AF"/>
            </w:placeholder>
            <w:dataBinding w:xpath="/equidata/years/year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587871256"/>
            <w:placeholder>
              <w:docPart w:val="37C5AC2C210F4093A55BEE45E193961A"/>
            </w:placeholder>
            <w:dataBinding w:xpath="/equidata/years/year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2073070839"/>
            <w:placeholder>
              <w:docPart w:val="65BDED256E874DFF88F92CE7703CF443"/>
            </w:placeholder>
            <w:dataBinding w:xpath="/equidata/years/year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31952309"/>
            <w:placeholder>
              <w:docPart w:val="4DE71A3ED04C464AB114C6AAEC731946"/>
            </w:placeholder>
            <w:dataBinding w:xpath="/equidata/years/year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562647396"/>
            <w:placeholder>
              <w:docPart w:val="2578A8D505BA4EA8B13F4BD931DA3191"/>
            </w:placeholder>
            <w:dataBinding w:xpath="/equidata/years/year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87394040"/>
            <w:placeholder>
              <w:docPart w:val="7A5376FDAE924E118E752BE2CC158DFF"/>
            </w:placeholder>
            <w:dataBinding w:xpath="/equidata/years/year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1502922873"/>
            <w:placeholder>
              <w:docPart w:val="6EF23627F8C248D385F24281C4142B9E"/>
            </w:placeholder>
            <w:dataBinding w:xpath="/equidata/table[2]/equirow[1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Revenue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731296777"/>
            <w:placeholder>
              <w:docPart w:val="E3A430F1C3BA44D6BA409A0B4F5E5F8E"/>
            </w:placeholder>
            <w:dataBinding w:xpath="/equidata/table[2]/equirow[1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46,178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009878614"/>
            <w:placeholder>
              <w:docPart w:val="AFCF8B902F5440EAA2BCD381B6800F1A"/>
            </w:placeholder>
            <w:dataBinding w:xpath="/equidata/table[2]/equirow[1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53,172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70089721"/>
            <w:placeholder>
              <w:docPart w:val="97E3A5FBB7874BF094043E9663849268"/>
            </w:placeholder>
            <w:dataBinding w:xpath="/equidata/table[2]/equirow[1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60,592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128109"/>
            <w:placeholder>
              <w:docPart w:val="FA0510703E1F46998F87A2E416954E35"/>
            </w:placeholder>
            <w:dataBinding w:xpath="/equidata/table[2]/equirow[1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69,627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453858896"/>
            <w:placeholder>
              <w:docPart w:val="EE22D2E3E27D48B5BC375D9710873150"/>
            </w:placeholder>
            <w:dataBinding w:xpath="/equidata/table[2]/equirow[1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78,615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878471204"/>
            <w:placeholder>
              <w:docPart w:val="2CA0F04CA0EF476685A4071D3C8CAE30"/>
            </w:placeholder>
            <w:dataBinding w:xpath="/equidata/table[2]/equirow[1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88,826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116717392"/>
            <w:placeholder>
              <w:docPart w:val="E3FDE1BACA204F958BECEC444C45FA4C"/>
            </w:placeholder>
            <w:dataBinding w:xpath="/equidata/table[2]/equirow[1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2119939508"/>
            <w:placeholder>
              <w:docPart w:val="F35D9CD435494C2491FBFD90AFD91CD2"/>
            </w:placeholder>
            <w:dataBinding w:xpath="/equidata/table[2]/equirow[2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COGS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8160239"/>
            <w:placeholder>
              <w:docPart w:val="E0052DFABD3E4FBA8011F8C6081100EB"/>
            </w:placeholder>
            <w:dataBinding w:xpath="/equidata/table[2]/equirow[2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29,105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46437527"/>
            <w:placeholder>
              <w:docPart w:val="15FD84814F3E45C5ABBE75A4BE26D9E8"/>
            </w:placeholder>
            <w:dataBinding w:xpath="/equidata/table[2]/equirow[2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34,885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79641947"/>
            <w:placeholder>
              <w:docPart w:val="2C2E6B9B12A74FDB8C7B48028290579D"/>
            </w:placeholder>
            <w:dataBinding w:xpath="/equidata/table[2]/equirow[2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41,163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47763584"/>
            <w:placeholder>
              <w:docPart w:val="3D0CCB4BBB324E829013373C90267E30"/>
            </w:placeholder>
            <w:dataBinding w:xpath="/equidata/table[2]/equirow[2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47,955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25166128"/>
            <w:placeholder>
              <w:docPart w:val="28CFF6F5019749D29996F36B5C70A356"/>
            </w:placeholder>
            <w:dataBinding w:xpath="/equidata/table[2]/equirow[2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53,151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45635273"/>
            <w:placeholder>
              <w:docPart w:val="F71A70143F7B41368117FE218CDFCC64"/>
            </w:placeholder>
            <w:dataBinding w:xpath="/equidata/table[2]/equirow[2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59,859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68845271"/>
            <w:placeholder>
              <w:docPart w:val="3E48723289F04CE99298A7FCD45DEAB9"/>
            </w:placeholder>
            <w:dataBinding w:xpath="/equidata/table[2]/equirow[2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127831659"/>
            <w:placeholder>
              <w:docPart w:val="6F0984B0A8144980826D9E50965A5969"/>
            </w:placeholder>
            <w:dataBinding w:xpath="/equidata/table[2]/equirow[3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Employee Cost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40483599"/>
            <w:placeholder>
              <w:docPart w:val="4DE832C899BB49189E50B741A2AF2A27"/>
            </w:placeholder>
            <w:dataBinding w:xpath="/equidata/table[2]/equirow[3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2,429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47559255"/>
            <w:placeholder>
              <w:docPart w:val="45EA0A72F3A24654AB9C3B1C7CDB979D"/>
            </w:placeholder>
            <w:dataBinding w:xpath="/equidata/table[2]/equirow[3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2,778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3728181"/>
            <w:placeholder>
              <w:docPart w:val="5B2E140543DB4F6C96346D096849401F"/>
            </w:placeholder>
            <w:dataBinding w:xpath="/equidata/table[2]/equirow[3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3,090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71264789"/>
            <w:placeholder>
              <w:docPart w:val="404012F0428D43D0B438C5CE9082E830"/>
            </w:placeholder>
            <w:dataBinding w:xpath="/equidata/table[2]/equirow[3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3,488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4757907"/>
            <w:placeholder>
              <w:docPart w:val="E48B6EB50BA34A1AB21CEF07445197B9"/>
            </w:placeholder>
            <w:dataBinding w:xpath="/equidata/table[2]/equirow[3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3,949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57530649"/>
            <w:placeholder>
              <w:docPart w:val="9A90C6B9F54B419EAC94A28C24F95ADB"/>
            </w:placeholder>
            <w:dataBinding w:xpath="/equidata/table[2]/equirow[3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4,507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23516471"/>
            <w:placeholder>
              <w:docPart w:val="59059AB982FD407E83704000AA3246B9"/>
            </w:placeholder>
            <w:dataBinding w:xpath="/equidata/table[2]/equirow[3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674603009"/>
            <w:placeholder>
              <w:docPart w:val="DD672E3C4EF94D95970980A350CA5F2C"/>
            </w:placeholder>
            <w:dataBinding w:xpath="/equidata/table[2]/equirow[4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 Expenses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88941100"/>
            <w:placeholder>
              <w:docPart w:val="144B0E250C9D4AB990EC1AF567869ADF"/>
            </w:placeholder>
            <w:dataBinding w:xpath="/equidata/table[2]/equirow[4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6,414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00450952"/>
            <w:placeholder>
              <w:docPart w:val="DD0C8574B3EC453388B1395DF8C028B0"/>
            </w:placeholder>
            <w:dataBinding w:xpath="/equidata/table[2]/equirow[4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7,010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80406083"/>
            <w:placeholder>
              <w:docPart w:val="5928FBF2DB624A7E9ED15ABB7EDD84C9"/>
            </w:placeholder>
            <w:dataBinding w:xpath="/equidata/table[2]/equirow[4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7,507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37908417"/>
            <w:placeholder>
              <w:docPart w:val="63CCC04D90A7451CA09C3272D8A27D00"/>
            </w:placeholder>
            <w:dataBinding w:xpath="/equidata/table[2]/equirow[4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8,476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30811067"/>
            <w:placeholder>
              <w:docPart w:val="4CF95CF5EFB24B899133D7A0F67F0EC5"/>
            </w:placeholder>
            <w:dataBinding w:xpath="/equidata/table[2]/equirow[4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9,827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42269918"/>
            <w:placeholder>
              <w:docPart w:val="8DAB00105DE342259AD8CC808C103C06"/>
            </w:placeholder>
            <w:dataBinding w:xpath="/equidata/table[2]/equirow[4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11,103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39014780"/>
            <w:placeholder>
              <w:docPart w:val="F9560DBE278C454F9FE8120CCB59651C"/>
            </w:placeholder>
            <w:dataBinding w:xpath="/equidata/table[2]/equirow[4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886613053"/>
            <w:placeholder>
              <w:docPart w:val="0B09F127579741B2AB0DB2687794C10E"/>
            </w:placeholder>
            <w:showingPlcHdr/>
            <w:dataBinding w:xpath="/equidata/table[2]/equirow[5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12594747"/>
            <w:placeholder>
              <w:docPart w:val="E92712BC10E1427CAA407EF93CEC4E9B"/>
            </w:placeholder>
            <w:showingPlcHdr/>
            <w:dataBinding w:xpath="/equidata/table[2]/equirow[5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48270781"/>
            <w:placeholder>
              <w:docPart w:val="834AD6C4D91D4B979B01978876D89D9C"/>
            </w:placeholder>
            <w:showingPlcHdr/>
            <w:dataBinding w:xpath="/equidata/table[2]/equirow[5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98145895"/>
            <w:placeholder>
              <w:docPart w:val="36BCF67F4EE74045B6F2644604B8FDCA"/>
            </w:placeholder>
            <w:showingPlcHdr/>
            <w:dataBinding w:xpath="/equidata/table[2]/equirow[5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09806249"/>
            <w:placeholder>
              <w:docPart w:val="2FAC7763B54847888C64A25B7C7BAB71"/>
            </w:placeholder>
            <w:showingPlcHdr/>
            <w:dataBinding w:xpath="/equidata/table[2]/equirow[5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93981155"/>
            <w:placeholder>
              <w:docPart w:val="13A6DABF97F7423AB2E58098B5E53C58"/>
            </w:placeholder>
            <w:showingPlcHdr/>
            <w:dataBinding w:xpath="/equidata/table[2]/equirow[5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93949019"/>
            <w:placeholder>
              <w:docPart w:val="F30EBCF0A1E6453E84889172836FDEEB"/>
            </w:placeholder>
            <w:showingPlcHdr/>
            <w:dataBinding w:xpath="/equidata/table[2]/equirow[5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293223"/>
            <w:placeholder>
              <w:docPart w:val="73328BC9B3C3497E81F2A80CE5D57792"/>
            </w:placeholder>
            <w:showingPlcHdr/>
            <w:dataBinding w:xpath="/equidata/table[2]/equirow[5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479264008"/>
            <w:placeholder>
              <w:docPart w:val="36A2E8EF701748A79AD3B4336B162DFE"/>
            </w:placeholder>
            <w:showingPlcHdr/>
            <w:dataBinding w:xpath="/equidata/table[2]/equirow[6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07177873"/>
            <w:placeholder>
              <w:docPart w:val="4348C1987AEC4E06B978AD3A85F3C595"/>
            </w:placeholder>
            <w:showingPlcHdr/>
            <w:dataBinding w:xpath="/equidata/table[2]/equirow[6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17058130"/>
            <w:placeholder>
              <w:docPart w:val="8F048DC9DA414577A3F76418033A4A98"/>
            </w:placeholder>
            <w:showingPlcHdr/>
            <w:dataBinding w:xpath="/equidata/table[2]/equirow[6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15035899"/>
            <w:placeholder>
              <w:docPart w:val="388D381CCD964F938779EA2822F46BBB"/>
            </w:placeholder>
            <w:showingPlcHdr/>
            <w:dataBinding w:xpath="/equidata/table[2]/equirow[6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50774488"/>
            <w:placeholder>
              <w:docPart w:val="E4924D9F89F149F6868AAD5D74878504"/>
            </w:placeholder>
            <w:showingPlcHdr/>
            <w:dataBinding w:xpath="/equidata/table[2]/equirow[6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85334693"/>
            <w:placeholder>
              <w:docPart w:val="AF163DDA182541CC98A7AFE86F66BC47"/>
            </w:placeholder>
            <w:showingPlcHdr/>
            <w:dataBinding w:xpath="/equidata/table[2]/equirow[6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87179849"/>
            <w:placeholder>
              <w:docPart w:val="9418C183B0B04B59B3CF443945879C64"/>
            </w:placeholder>
            <w:showingPlcHdr/>
            <w:dataBinding w:xpath="/equidata/table[2]/equirow[6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3111706"/>
            <w:placeholder>
              <w:docPart w:val="38C24C43CE8C4375A133E8EC0F0DC138"/>
            </w:placeholder>
            <w:showingPlcHdr/>
            <w:dataBinding w:xpath="/equidata/table[2]/equirow[6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1076101939"/>
            <w:placeholder>
              <w:docPart w:val="CB67F396F2874A939688B62AB9548553"/>
            </w:placeholder>
            <w:dataBinding w:xpath="/equidata/table[2]/equirow[7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EBITDA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32596911"/>
            <w:placeholder>
              <w:docPart w:val="10E0A0E461FF4E9696FA3C2840101A12"/>
            </w:placeholder>
            <w:dataBinding w:xpath="/equidata/table[2]/equirow[7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8,230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75565283"/>
            <w:placeholder>
              <w:docPart w:val="8616FD3A2C224A7A96B94C932DABB3D9"/>
            </w:placeholder>
            <w:dataBinding w:xpath="/equidata/table[2]/equirow[7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8,499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84788506"/>
            <w:placeholder>
              <w:docPart w:val="FA5738B7DDC54BF794121AC0764BC546"/>
            </w:placeholder>
            <w:dataBinding w:xpath="/equidata/table[2]/equirow[7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8,832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63301058"/>
            <w:placeholder>
              <w:docPart w:val="18F67E99B78740A386FE7480F28D4E06"/>
            </w:placeholder>
            <w:dataBinding w:xpath="/equidata/table[2]/equirow[7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9,708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642423453"/>
            <w:placeholder>
              <w:docPart w:val="8C603C5E7CFA42278ED58067F8B75CF3"/>
            </w:placeholder>
            <w:dataBinding w:xpath="/equidata/table[2]/equirow[7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11,689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083941856"/>
            <w:placeholder>
              <w:docPart w:val="D81EBFC16CBA463FB0BE8A3A0675B676"/>
            </w:placeholder>
            <w:dataBinding w:xpath="/equidata/table[2]/equirow[7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13,357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100366316"/>
            <w:placeholder>
              <w:docPart w:val="AA675D6965EF409AAC0EA0756C49EA76"/>
            </w:placeholder>
            <w:dataBinding w:xpath="/equidata/table[2]/equirow[7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517145986"/>
            <w:placeholder>
              <w:docPart w:val="67079794EA5E4E289AC1E3614701AF98"/>
            </w:placeholder>
            <w:dataBinding w:xpath="/equidata/table[2]/equirow[8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Depreciation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48241970"/>
            <w:placeholder>
              <w:docPart w:val="95B87491750C46EAA61C17AB6EBABEB0"/>
            </w:placeholder>
            <w:dataBinding w:xpath="/equidata/table[2]/equirow[8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1,407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81459970"/>
            <w:placeholder>
              <w:docPart w:val="5D03785FF2D94FC68B508A409ECE60B6"/>
            </w:placeholder>
            <w:dataBinding w:xpath="/equidata/table[2]/equirow[8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1,912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48121991"/>
            <w:placeholder>
              <w:docPart w:val="F5E68DDA39394F81BFF961D3F1762CBF"/>
            </w:placeholder>
            <w:dataBinding w:xpath="/equidata/table[2]/equirow[8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2,303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10188242"/>
            <w:placeholder>
              <w:docPart w:val="ABFACAEA818848E4BEE573D7A6DF8976"/>
            </w:placeholder>
            <w:dataBinding w:xpath="/equidata/table[2]/equirow[8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2,580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28915258"/>
            <w:placeholder>
              <w:docPart w:val="E7DC41903F744DEDA6007B8A061CE657"/>
            </w:placeholder>
            <w:dataBinding w:xpath="/equidata/table[2]/equirow[8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2,904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51065310"/>
            <w:placeholder>
              <w:docPart w:val="784407E397F8498A888FF3EC2093F3D9"/>
            </w:placeholder>
            <w:dataBinding w:xpath="/equidata/table[2]/equirow[8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3,298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5596314"/>
            <w:placeholder>
              <w:docPart w:val="C0E5E813A17D4FE9AB77BEDE12670A7F"/>
            </w:placeholder>
            <w:dataBinding w:xpath="/equidata/table[2]/equirow[8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-2058238104"/>
            <w:placeholder>
              <w:docPart w:val="C2361D0846B64B288BBE5839377B6B71"/>
            </w:placeholder>
            <w:dataBinding w:xpath="/equidata/table[2]/equirow[9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EBIT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463851539"/>
            <w:placeholder>
              <w:docPart w:val="33ABBD010B114A5D9CCA8D49E9CBC821"/>
            </w:placeholder>
            <w:dataBinding w:xpath="/equidata/table[2]/equirow[9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6,823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006484035"/>
            <w:placeholder>
              <w:docPart w:val="168A6B7E4258417AA42E3CF67725957D"/>
            </w:placeholder>
            <w:dataBinding w:xpath="/equidata/table[2]/equirow[9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6,587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890881602"/>
            <w:placeholder>
              <w:docPart w:val="E062138DFBE844DFB00BA1A4AF9D83FD"/>
            </w:placeholder>
            <w:dataBinding w:xpath="/equidata/table[2]/equirow[9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6,529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083555192"/>
            <w:placeholder>
              <w:docPart w:val="3C2BD7D222DA4BE6882AFDF95E265265"/>
            </w:placeholder>
            <w:dataBinding w:xpath="/equidata/table[2]/equirow[9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7,128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467466454"/>
            <w:placeholder>
              <w:docPart w:val="30D29A921D0E4AD2AABBFF2C21233243"/>
            </w:placeholder>
            <w:dataBinding w:xpath="/equidata/table[2]/equirow[9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8,785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49512231"/>
            <w:placeholder>
              <w:docPart w:val="1A85AA5275904CEBA0D44001557E2BDC"/>
            </w:placeholder>
            <w:dataBinding w:xpath="/equidata/table[2]/equirow[9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10,060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410502344"/>
            <w:placeholder>
              <w:docPart w:val="D3CFA5BCB624414988322D35BCBD4DA9"/>
            </w:placeholder>
            <w:dataBinding w:xpath="/equidata/table[2]/equirow[9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423112761"/>
            <w:placeholder>
              <w:docPart w:val="33F48AE360834C06A5F8AA65AA920B69"/>
            </w:placeholder>
            <w:dataBinding w:xpath="/equidata/table[2]/equirow[10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Interest Exp.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69265989"/>
            <w:placeholder>
              <w:docPart w:val="CB96148CE61E4F9891E9E2144486F727"/>
            </w:placeholder>
            <w:dataBinding w:xpath="/equidata/table[2]/equirow[10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21638468"/>
            <w:placeholder>
              <w:docPart w:val="1F6FFA6759A745A7B2808E3A1866D106"/>
            </w:placeholder>
            <w:dataBinding w:xpath="/equidata/table[2]/equirow[10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97179153"/>
            <w:placeholder>
              <w:docPart w:val="B15A55FAC9524FD49856DC02ADA999BE"/>
            </w:placeholder>
            <w:dataBinding w:xpath="/equidata/table[2]/equirow[10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75419229"/>
            <w:placeholder>
              <w:docPart w:val="B77368FFCE2B451D9CDB65C5EBC9576F"/>
            </w:placeholder>
            <w:dataBinding w:xpath="/equidata/table[2]/equirow[10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55627826"/>
            <w:placeholder>
              <w:docPart w:val="FCF903C5EBFC401385D3FD8B0FB8AFEA"/>
            </w:placeholder>
            <w:dataBinding w:xpath="/equidata/table[2]/equirow[10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0016901"/>
            <w:placeholder>
              <w:docPart w:val="122B71BA8C0E4515B79A53EE87431777"/>
            </w:placeholder>
            <w:dataBinding w:xpath="/equidata/table[2]/equirow[10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5074592"/>
            <w:placeholder>
              <w:docPart w:val="FAC60BA3E8424C65BF2F9F2621F79F31"/>
            </w:placeholder>
            <w:dataBinding w:xpath="/equidata/table[2]/equirow[10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717544919"/>
            <w:placeholder>
              <w:docPart w:val="F055CECF619443A980E1078A5EA56FE7"/>
            </w:placeholder>
            <w:dataBinding w:xpath="/equidata/table[2]/equirow[11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 Income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4149544"/>
            <w:placeholder>
              <w:docPart w:val="CF05A162EB5C4377A3E1FC9C1763C51F"/>
            </w:placeholder>
            <w:dataBinding w:xpath="/equidata/table[2]/equirow[11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25301900"/>
            <w:placeholder>
              <w:docPart w:val="387B439A8AA54EBDA66CA9A1D162EF2F"/>
            </w:placeholder>
            <w:dataBinding w:xpath="/equidata/table[2]/equirow[11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25019934"/>
            <w:placeholder>
              <w:docPart w:val="628D58D9126B4BA0B2C21704B7339061"/>
            </w:placeholder>
            <w:dataBinding w:xpath="/equidata/table[2]/equirow[11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47531954"/>
            <w:placeholder>
              <w:docPart w:val="DAA406C28C8F471EBC8EDE9DF44A3831"/>
            </w:placeholder>
            <w:dataBinding w:xpath="/equidata/table[2]/equirow[11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96367821"/>
            <w:placeholder>
              <w:docPart w:val="A9BF16217EB1436EA681E883701C91B9"/>
            </w:placeholder>
            <w:dataBinding w:xpath="/equidata/table[2]/equirow[11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91857337"/>
            <w:placeholder>
              <w:docPart w:val="32E0255D9CB64A6EAB8803F51BE79D45"/>
            </w:placeholder>
            <w:dataBinding w:xpath="/equidata/table[2]/equirow[11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00643320"/>
            <w:placeholder>
              <w:docPart w:val="EB408CEBCCA2456CA9D533DFBAC28417"/>
            </w:placeholder>
            <w:dataBinding w:xpath="/equidata/table[2]/equirow[11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2060361571"/>
            <w:placeholder>
              <w:docPart w:val="13B83BDB1A7A4190A97C1CDE43C112B0"/>
            </w:placeholder>
            <w:dataBinding w:xpath="/equidata/table[2]/equirow[12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Profit before Tax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72534286"/>
            <w:placeholder>
              <w:docPart w:val="91CB6E5D185149729A793B784AADBF18"/>
            </w:placeholder>
            <w:dataBinding w:xpath="/equidata/table[2]/equirow[12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7,226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78754826"/>
            <w:placeholder>
              <w:docPart w:val="C5F48DC3F5FB49B78B831324B998CDCD"/>
            </w:placeholder>
            <w:dataBinding w:xpath="/equidata/table[2]/equirow[12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7,022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130979730"/>
            <w:placeholder>
              <w:docPart w:val="FCB1182A175343EFACD4E84FD7C0F2E4"/>
            </w:placeholder>
            <w:dataBinding w:xpath="/equidata/table[2]/equirow[12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7,142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556011160"/>
            <w:placeholder>
              <w:docPart w:val="0671C00E5A0848929C75AD15D081391E"/>
            </w:placeholder>
            <w:dataBinding w:xpath="/equidata/table[2]/equirow[12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7,630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916618833"/>
            <w:placeholder>
              <w:docPart w:val="7E12ABDF95654D63A92B3F5BA4EEEF6B"/>
            </w:placeholder>
            <w:dataBinding w:xpath="/equidata/table[2]/equirow[12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9,357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427010015"/>
            <w:placeholder>
              <w:docPart w:val="837684D51ECB47E592B090BD46F886FD"/>
            </w:placeholder>
            <w:dataBinding w:xpath="/equidata/table[2]/equirow[12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10,796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101945071"/>
            <w:placeholder>
              <w:docPart w:val="715761C6E30049178910A7C287A238AB"/>
            </w:placeholder>
            <w:dataBinding w:xpath="/equidata/table[2]/equirow[12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1148945428"/>
            <w:placeholder>
              <w:docPart w:val="6C8DCDF57A844FD6ADE08B069D54E7E2"/>
            </w:placeholder>
            <w:dataBinding w:xpath="/equidata/table[2]/equirow[13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Tax Expenses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49580274"/>
            <w:placeholder>
              <w:docPart w:val="E9B0D563469D4868B70A0FAA42D0A140"/>
            </w:placeholder>
            <w:dataBinding w:xpath="/equidata/table[2]/equirow[13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2,310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56228762"/>
            <w:placeholder>
              <w:docPart w:val="CB24B1621A9E4B588D980BB99090A546"/>
            </w:placeholder>
            <w:dataBinding w:xpath="/equidata/table[2]/equirow[13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2,237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3467654"/>
            <w:placeholder>
              <w:docPart w:val="5841FE2A11CC4E87B4C1CAB82A08B69A"/>
            </w:placeholder>
            <w:dataBinding w:xpath="/equidata/table[2]/equirow[13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2,429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71656069"/>
            <w:placeholder>
              <w:docPart w:val="18D2A375300348299FF5FCA127C0E485"/>
            </w:placeholder>
            <w:dataBinding w:xpath="/equidata/table[2]/equirow[13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2,586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21186559"/>
            <w:placeholder>
              <w:docPart w:val="26136A947267405999EE4568FD1D4448"/>
            </w:placeholder>
            <w:dataBinding w:xpath="/equidata/table[2]/equirow[13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3,134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29236863"/>
            <w:placeholder>
              <w:docPart w:val="868CAC4D54834B6E8AC00C6D2E72904E"/>
            </w:placeholder>
            <w:dataBinding w:xpath="/equidata/table[2]/equirow[13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3,617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83812064"/>
            <w:placeholder>
              <w:docPart w:val="9726EFCE33614111A250FA5C53ED029C"/>
            </w:placeholder>
            <w:dataBinding w:xpath="/equidata/table[2]/equirow[13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1267506727"/>
            <w:placeholder>
              <w:docPart w:val="5678844100104970B3AA9DCEC200C16B"/>
            </w:placeholder>
            <w:dataBinding w:xpath="/equidata/table[2]/equirow[14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Profit After Tax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471737471"/>
            <w:placeholder>
              <w:docPart w:val="122397DFE17947619A67963DE83758C9"/>
            </w:placeholder>
            <w:dataBinding w:xpath="/equidata/table[2]/equirow[14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4,916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769621967"/>
            <w:placeholder>
              <w:docPart w:val="1C4EF3BA6B51471E98F2779B95C5AF93"/>
            </w:placeholder>
            <w:dataBinding w:xpath="/equidata/table[2]/equirow[14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4,785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96110839"/>
            <w:placeholder>
              <w:docPart w:val="1EEB50C24C4844BB90D6017A193C5465"/>
            </w:placeholder>
            <w:dataBinding w:xpath="/equidata/table[2]/equirow[14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4,713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53902140"/>
            <w:placeholder>
              <w:docPart w:val="8C2795F4356A4FC58444AA4573EDB1A6"/>
            </w:placeholder>
            <w:dataBinding w:xpath="/equidata/table[2]/equirow[14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5,044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96341698"/>
            <w:placeholder>
              <w:docPart w:val="393139CE5E4D41218745831A65EBA422"/>
            </w:placeholder>
            <w:dataBinding w:xpath="/equidata/table[2]/equirow[14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6,222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309556260"/>
            <w:placeholder>
              <w:docPart w:val="F3D24042B0F744F29199BA8684F92782"/>
            </w:placeholder>
            <w:dataBinding w:xpath="/equidata/table[2]/equirow[14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7,179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056767921"/>
            <w:placeholder>
              <w:docPart w:val="E4E8393CFDEF4F64BE387C4DD1B7A12D"/>
            </w:placeholder>
            <w:dataBinding w:xpath="/equidata/table[2]/equirow[14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1200466018"/>
            <w:placeholder>
              <w:docPart w:val="D7DFF14A91C144DE97CC4B061B7CD697"/>
            </w:placeholder>
            <w:dataBinding w:xpath="/equidata/table[2]/equirow[15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Minority Interest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63741371"/>
            <w:placeholder>
              <w:docPart w:val="22C3DD7EEF474D3DAA9602C111ABFD75"/>
            </w:placeholder>
            <w:dataBinding w:xpath="/equidata/table[2]/equirow[15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2410127"/>
            <w:placeholder>
              <w:docPart w:val="182082F6A59C44D0869DD55CBFEAEA02"/>
            </w:placeholder>
            <w:dataBinding w:xpath="/equidata/table[2]/equirow[15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81621815"/>
            <w:placeholder>
              <w:docPart w:val="10F20D9AC3384F4FBFD225F3AF6FCC94"/>
            </w:placeholder>
            <w:dataBinding w:xpath="/equidata/table[2]/equirow[15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80792027"/>
            <w:placeholder>
              <w:docPart w:val="E48B2351FD6E42A2A7B378ACC918F816"/>
            </w:placeholder>
            <w:dataBinding w:xpath="/equidata/table[2]/equirow[15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14158827"/>
            <w:placeholder>
              <w:docPart w:val="0FD6F7E73F1B40A8B73EC6898AEA57B8"/>
            </w:placeholder>
            <w:dataBinding w:xpath="/equidata/table[2]/equirow[15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93324366"/>
            <w:placeholder>
              <w:docPart w:val="36F7263CAB66400D9D9792B745109E91"/>
            </w:placeholder>
            <w:dataBinding w:xpath="/equidata/table[2]/equirow[15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84628255"/>
            <w:placeholder>
              <w:docPart w:val="DA4755CDC21C426E8FDB1D4FC04390FB"/>
            </w:placeholder>
            <w:dataBinding w:xpath="/equidata/table[2]/equirow[15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438718044"/>
            <w:placeholder>
              <w:docPart w:val="1417B7CF4769434190083F7B31E50DDC"/>
            </w:placeholder>
            <w:dataBinding w:xpath="/equidata/table[2]/equirow[16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Profit/(Loss) from Associates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37774235"/>
            <w:placeholder>
              <w:docPart w:val="2B8FB2F89CDE4FE29A14638936F81683"/>
            </w:placeholder>
            <w:dataBinding w:xpath="/equidata/table[2]/equirow[16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04256069"/>
            <w:placeholder>
              <w:docPart w:val="1C1935388A7A49C0B6BFF662D6C55EFB"/>
            </w:placeholder>
            <w:dataBinding w:xpath="/equidata/table[2]/equirow[16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38029739"/>
            <w:placeholder>
              <w:docPart w:val="1E8F58C363734E719B1F6C121626961D"/>
            </w:placeholder>
            <w:dataBinding w:xpath="/equidata/table[2]/equirow[16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40114430"/>
            <w:placeholder>
              <w:docPart w:val="5E27955B23D54EDA877B7BE070FB5980"/>
            </w:placeholder>
            <w:dataBinding w:xpath="/equidata/table[2]/equirow[16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02021146"/>
            <w:placeholder>
              <w:docPart w:val="433FDCD60FCE4AB3A74CB23BBC2C9E6C"/>
            </w:placeholder>
            <w:dataBinding w:xpath="/equidata/table[2]/equirow[16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78055675"/>
            <w:placeholder>
              <w:docPart w:val="ADC677656BCB4C6A8B53C33BB42C4D4E"/>
            </w:placeholder>
            <w:dataBinding w:xpath="/equidata/table[2]/equirow[16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32631848"/>
            <w:placeholder>
              <w:docPart w:val="BA51AE9D64EF4A83B74163588A283F77"/>
            </w:placeholder>
            <w:dataBinding w:xpath="/equidata/table[2]/equirow[16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128528580"/>
            <w:placeholder>
              <w:docPart w:val="26E48D25BF2C465BA57AB1A59B1AA814"/>
            </w:placeholder>
            <w:dataBinding w:xpath="/equidata/table[2]/equirow[17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Recurring PAT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02833837"/>
            <w:placeholder>
              <w:docPart w:val="6531DB46E5194898926B569D3AD47268"/>
            </w:placeholder>
            <w:dataBinding w:xpath="/equidata/table[2]/equirow[17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4,916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867977460"/>
            <w:placeholder>
              <w:docPart w:val="350A17E2DD5447258D07AD79D67AA58B"/>
            </w:placeholder>
            <w:dataBinding w:xpath="/equidata/table[2]/equirow[17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4,785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648008053"/>
            <w:placeholder>
              <w:docPart w:val="9DD8800D37E04AC6B361E6F1A3A2CAB4"/>
            </w:placeholder>
            <w:dataBinding w:xpath="/equidata/table[2]/equirow[17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4,713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137300734"/>
            <w:placeholder>
              <w:docPart w:val="E18BF5D2F7A94D70B5FC0C0A74FDF0AA"/>
            </w:placeholder>
            <w:dataBinding w:xpath="/equidata/table[2]/equirow[17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5,044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029239442"/>
            <w:placeholder>
              <w:docPart w:val="2EA8AD32DCAE4B05860015E9182EE382"/>
            </w:placeholder>
            <w:dataBinding w:xpath="/equidata/table[2]/equirow[17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6,222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23727383"/>
            <w:placeholder>
              <w:docPart w:val="54960949C62E431F8BC753F701F1A147"/>
            </w:placeholder>
            <w:dataBinding w:xpath="/equidata/table[2]/equirow[17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7,179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509520158"/>
            <w:placeholder>
              <w:docPart w:val="4F8FFDA306564148A85B7FAFCC74B75E"/>
            </w:placeholder>
            <w:dataBinding w:xpath="/equidata/table[2]/equirow[17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558447767"/>
            <w:placeholder>
              <w:docPart w:val="570F68298716413994BDC32DD6F16693"/>
            </w:placeholder>
            <w:dataBinding w:xpath="/equidata/table[2]/equirow[18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Exceptional Items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96933392"/>
            <w:placeholder>
              <w:docPart w:val="1A91F4874E9A4647BB15E4CF8AB6895F"/>
            </w:placeholder>
            <w:dataBinding w:xpath="/equidata/table[2]/equirow[18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47174467"/>
            <w:placeholder>
              <w:docPart w:val="C38CAD632C10429D84A3535FCB5F6ECE"/>
            </w:placeholder>
            <w:dataBinding w:xpath="/equidata/table[2]/equirow[18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03562427"/>
            <w:placeholder>
              <w:docPart w:val="EDCE1C1D787C41F5B7136F8927A21AD3"/>
            </w:placeholder>
            <w:dataBinding w:xpath="/equidata/table[2]/equirow[18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9115032"/>
            <w:placeholder>
              <w:docPart w:val="F9A32B61DF7B4EABBEE9C90BF3CE943A"/>
            </w:placeholder>
            <w:dataBinding w:xpath="/equidata/table[2]/equirow[18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0495212"/>
            <w:placeholder>
              <w:docPart w:val="9C5B086F9D9A4138BE67F82780E27B68"/>
            </w:placeholder>
            <w:dataBinding w:xpath="/equidata/table[2]/equirow[18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15461563"/>
            <w:placeholder>
              <w:docPart w:val="2B08606C3C2E4440817C7DA515A99363"/>
            </w:placeholder>
            <w:dataBinding w:xpath="/equidata/table[2]/equirow[18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9193041"/>
            <w:placeholder>
              <w:docPart w:val="50E87C77AD4645B2AEA6C9FBDA73848E"/>
            </w:placeholder>
            <w:dataBinding w:xpath="/equidata/table[2]/equirow[18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-1560391186"/>
            <w:placeholder>
              <w:docPart w:val="93D8B8FFB17D40BA914DF2806AE31CAB"/>
            </w:placeholder>
            <w:dataBinding w:xpath="/equidata/table[2]/equirow[19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top w:val="nil"/>
                  <w:bottom w:val="nil"/>
                </w:tcBorders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Reported PAT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621410370"/>
            <w:placeholder>
              <w:docPart w:val="DDA9F15F3C89410585D164A4F3C34AA7"/>
            </w:placeholder>
            <w:dataBinding w:xpath="/equidata/table[2]/equirow[19]/val[1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top w:val="nil"/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4,928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257977014"/>
            <w:placeholder>
              <w:docPart w:val="CB5DF50ACCA045B0BA520B1FB0D67CB4"/>
            </w:placeholder>
            <w:dataBinding w:xpath="/equidata/table[2]/equirow[19]/val[2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top w:val="nil"/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4,772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838656388"/>
            <w:placeholder>
              <w:docPart w:val="2566B2A707D847AAA4A351821734C39E"/>
            </w:placeholder>
            <w:dataBinding w:xpath="/equidata/table[2]/equirow[19]/val[3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top w:val="nil"/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4,728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91021599"/>
            <w:placeholder>
              <w:docPart w:val="5E72830850AB46C78756F376454FEB12"/>
            </w:placeholder>
            <w:dataBinding w:xpath="/equidata/table[2]/equirow[19]/val[4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top w:val="nil"/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5,050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29198608"/>
            <w:placeholder>
              <w:docPart w:val="59D8B34C48BD4006B85DDC69064D3C3B"/>
            </w:placeholder>
            <w:dataBinding w:xpath="/equidata/table[2]/equirow[19]/val[5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top w:val="nil"/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6,222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3269206"/>
            <w:placeholder>
              <w:docPart w:val="B63D6742B8E84F4EBF26CD7A219E1EDB"/>
            </w:placeholder>
            <w:dataBinding w:xpath="/equidata/table[2]/equirow[19]/val[6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top w:val="nil"/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7,179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405423164"/>
            <w:placeholder>
              <w:docPart w:val="0BB043AC00BE43A4A75B0B92A0CA8E68"/>
            </w:placeholder>
            <w:dataBinding w:xpath="/equidata/table[2]/equirow[19]/val[7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top w:val="nil"/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679004622"/>
            <w:placeholder>
              <w:docPart w:val="A918D38D4A3C4ADCBB6EA38A7C2C6525"/>
            </w:placeholder>
            <w:dataBinding w:xpath="/equidata/table[2]/equirow[20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 comprehensive income.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06688698"/>
            <w:placeholder>
              <w:docPart w:val="635B4021DFA647D4B87CF42374619276"/>
            </w:placeholder>
            <w:dataBinding w:xpath="/equidata/table[2]/equirow[20]/val[1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54837042"/>
            <w:placeholder>
              <w:docPart w:val="DC5E721A3E4949BA83598908E2CF36E4"/>
            </w:placeholder>
            <w:dataBinding w:xpath="/equidata/table[2]/equirow[20]/val[2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93636649"/>
            <w:placeholder>
              <w:docPart w:val="0861F2DF2AC9417C9B66035FBCEAA4A9"/>
            </w:placeholder>
            <w:dataBinding w:xpath="/equidata/table[2]/equirow[20]/val[3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51891727"/>
            <w:placeholder>
              <w:docPart w:val="D797C20E4EAF4908AB1B146C0B3039BF"/>
            </w:placeholder>
            <w:dataBinding w:xpath="/equidata/table[2]/equirow[20]/val[4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27236095"/>
            <w:placeholder>
              <w:docPart w:val="88EC6C2E250B4FF79358474432DBE76D"/>
            </w:placeholder>
            <w:dataBinding w:xpath="/equidata/table[2]/equirow[20]/val[5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78681184"/>
            <w:placeholder>
              <w:docPart w:val="649DF389660E409389D0873060310E53"/>
            </w:placeholder>
            <w:dataBinding w:xpath="/equidata/table[2]/equirow[20]/val[6]" w:storeItemID="{D48F8685-20B2-4CAA-8C8C-B78DB92A92A7}"/>
            <w:text/>
          </w:sdtPr>
          <w:sdtEndPr/>
          <w:sdtContent>
            <w:tc>
              <w:tcPr>
                <w:tcW w:w="1167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80911902"/>
            <w:placeholder>
              <w:docPart w:val="89974C96BE084B17B98DF2A770A40DFD"/>
            </w:placeholder>
            <w:dataBinding w:xpath="/equidata/table[2]/equirow[20]/val[7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376056101"/>
            <w:placeholder>
              <w:docPart w:val="68AAFAF609D048A5977AE77CD2C73AB6"/>
            </w:placeholder>
            <w:dataBinding w:xpath="/equidata/table[2]/equirow[21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PAT after comp. income.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953324561"/>
            <w:placeholder>
              <w:docPart w:val="E4BB3BD031E2415F889DE7A53C37B6EC"/>
            </w:placeholder>
            <w:dataBinding w:xpath="/equidata/table[2]/equirow[21]/val[1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4,928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51350967"/>
            <w:placeholder>
              <w:docPart w:val="E08876811FC1418AB627E7D168A51DB6"/>
            </w:placeholder>
            <w:dataBinding w:xpath="/equidata/table[2]/equirow[21]/val[2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4,772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60389513"/>
            <w:placeholder>
              <w:docPart w:val="DC713064ED3F47D29C6AA922B662343D"/>
            </w:placeholder>
            <w:dataBinding w:xpath="/equidata/table[2]/equirow[21]/val[3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4,728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970736225"/>
            <w:placeholder>
              <w:docPart w:val="F233FB671F80414B9C220CFE42EE928A"/>
            </w:placeholder>
            <w:dataBinding w:xpath="/equidata/table[2]/equirow[21]/val[4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5,050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128969241"/>
            <w:placeholder>
              <w:docPart w:val="0461351CF08345D9BBC0D0AEEACBC811"/>
            </w:placeholder>
            <w:dataBinding w:xpath="/equidata/table[2]/equirow[21]/val[5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6,222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574280127"/>
            <w:placeholder>
              <w:docPart w:val="2DF9F57440BD420DB7A1A8740705DA87"/>
            </w:placeholder>
            <w:dataBinding w:xpath="/equidata/table[2]/equirow[21]/val[6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7,179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890387155"/>
            <w:placeholder>
              <w:docPart w:val="62A8783543874AA98560D46260DFDBFC"/>
            </w:placeholder>
            <w:dataBinding w:xpath="/equidata/table[2]/equirow[21]/val[7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715307592"/>
            <w:placeholder>
              <w:docPart w:val="2263FB899833407FA8616188B717B4E7"/>
            </w:placeholder>
            <w:dataBinding w:xpath="/equidata/table[2]/equirow[22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FDEPS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05531429"/>
            <w:placeholder>
              <w:docPart w:val="70A5D7B6B2F246F686A8E9F843730B88"/>
            </w:placeholder>
            <w:dataBinding w:xpath="/equidata/table[2]/equirow[22]/val[1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83337549"/>
            <w:placeholder>
              <w:docPart w:val="887BD279B50A495FA6DEDC56B6CC8A0C"/>
            </w:placeholder>
            <w:dataBinding w:xpath="/equidata/table[2]/equirow[22]/val[2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38304499"/>
            <w:placeholder>
              <w:docPart w:val="BDB1099AA2F74765A00137B5EC07704B"/>
            </w:placeholder>
            <w:dataBinding w:xpath="/equidata/table[2]/equirow[22]/val[3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91273508"/>
            <w:placeholder>
              <w:docPart w:val="6CA9AFA54C6D4386B0A30AF7DC835510"/>
            </w:placeholder>
            <w:dataBinding w:xpath="/equidata/table[2]/equirow[22]/val[4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49893243"/>
            <w:placeholder>
              <w:docPart w:val="9C8A4ADDE7834387B4B981832328EE2A"/>
            </w:placeholder>
            <w:dataBinding w:xpath="/equidata/table[2]/equirow[22]/val[5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52527155"/>
            <w:placeholder>
              <w:docPart w:val="FA4161F85C6A4E1BAAD0BC76E28DB505"/>
            </w:placeholder>
            <w:dataBinding w:xpath="/equidata/table[2]/equirow[22]/val[6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26360707"/>
            <w:placeholder>
              <w:docPart w:val="BB9D8C3B1B854918BD3F9B2CD27850ED"/>
            </w:placeholder>
            <w:dataBinding w:xpath="/equidata/table[2]/equirow[22]/val[7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1521508418"/>
            <w:placeholder>
              <w:docPart w:val="A826209801B14BF0943B4D0E3E420EB9"/>
            </w:placeholder>
            <w:dataBinding w:xpath="/equidata/table[2]/equirow[23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DPS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58124759"/>
            <w:placeholder>
              <w:docPart w:val="2AF48E7FEC264E62936C46A39DC3742B"/>
            </w:placeholder>
            <w:dataBinding w:xpath="/equidata/table[2]/equirow[23]/val[1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88536772"/>
            <w:placeholder>
              <w:docPart w:val="B361DA5B6E294D1BBF4BB21DF36731BD"/>
            </w:placeholder>
            <w:dataBinding w:xpath="/equidata/table[2]/equirow[23]/val[2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20762738"/>
            <w:placeholder>
              <w:docPart w:val="EB03B36246B74EF19FE1B90DE1E0B9E3"/>
            </w:placeholder>
            <w:dataBinding w:xpath="/equidata/table[2]/equirow[23]/val[3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540245"/>
            <w:placeholder>
              <w:docPart w:val="7B0186341A244261B2C6FA91E944E071"/>
            </w:placeholder>
            <w:dataBinding w:xpath="/equidata/table[2]/equirow[23]/val[4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40259168"/>
            <w:placeholder>
              <w:docPart w:val="9CB37F7D82134A41942CEEE01454DBEA"/>
            </w:placeholder>
            <w:dataBinding w:xpath="/equidata/table[2]/equirow[23]/val[5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72626447"/>
            <w:placeholder>
              <w:docPart w:val="79382E7BA0F049AE9186AB24BD1370C3"/>
            </w:placeholder>
            <w:dataBinding w:xpath="/equidata/table[2]/equirow[23]/val[6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46174608"/>
            <w:placeholder>
              <w:docPart w:val="CB7C6D11EB68403E87C5B3E8858BABED"/>
            </w:placeholder>
            <w:dataBinding w:xpath="/equidata/table[2]/equirow[23]/val[7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258635476"/>
            <w:placeholder>
              <w:docPart w:val="6BFAE472D6CB446CBE8D178CC6B04E82"/>
            </w:placeholder>
            <w:dataBinding w:xpath="/equidata/table[2]/equirow[24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BVPS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70576263"/>
            <w:placeholder>
              <w:docPart w:val="3950A9DF8C4943C590C520D44760C6DA"/>
            </w:placeholder>
            <w:dataBinding w:xpath="/equidata/table[2]/equirow[24]/val[1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124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76527499"/>
            <w:placeholder>
              <w:docPart w:val="40B418AB78DF41159CB58B46AC673B6B"/>
            </w:placeholder>
            <w:dataBinding w:xpath="/equidata/table[2]/equirow[24]/val[2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39314142"/>
            <w:placeholder>
              <w:docPart w:val="59DE9EEEC9304CC08E787112E26803EF"/>
            </w:placeholder>
            <w:dataBinding w:xpath="/equidata/table[2]/equirow[24]/val[3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172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05415653"/>
            <w:placeholder>
              <w:docPart w:val="94A06C63794A4BE8AB2F589BB7002EC1"/>
            </w:placeholder>
            <w:dataBinding w:xpath="/equidata/table[2]/equirow[24]/val[4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196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24350364"/>
            <w:placeholder>
              <w:docPart w:val="B47FA3C622464B01A6B0765D15B13DC8"/>
            </w:placeholder>
            <w:dataBinding w:xpath="/equidata/table[2]/equirow[24]/val[5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226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16790699"/>
            <w:placeholder>
              <w:docPart w:val="6C7E6F917DD8406EB2D1CD98EAB28D24"/>
            </w:placeholder>
            <w:dataBinding w:xpath="/equidata/table[2]/equirow[24]/val[6]" w:storeItemID="{D48F8685-20B2-4CAA-8C8C-B78DB92A92A7}"/>
            <w:text/>
          </w:sdtPr>
          <w:sdtEndPr/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268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5794947"/>
            <w:placeholder>
              <w:docPart w:val="F57F1921B6EA49278DBA5D30D95A30AB"/>
            </w:placeholder>
            <w:dataBinding w:xpath="/equidata/table[2]/equirow[24]/val[7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</w:tbl>
    <w:p w:rsidR="00801444" w:rsidRPr="00F93F89" w:rsidRDefault="00801444" w:rsidP="0092539D">
      <w:pPr>
        <w:spacing w:after="0" w:line="240" w:lineRule="auto"/>
        <w:jc w:val="both"/>
        <w:rPr>
          <w:rFonts w:ascii="Futura Lt BT" w:hAnsi="Futura Lt BT"/>
          <w:b/>
          <w:sz w:val="20"/>
          <w:szCs w:val="20"/>
        </w:rPr>
      </w:pPr>
    </w:p>
    <w:tbl>
      <w:tblPr>
        <w:tblStyle w:val="EquirusTable"/>
        <w:tblW w:w="10962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68"/>
        <w:gridCol w:w="1168"/>
        <w:gridCol w:w="1169"/>
        <w:gridCol w:w="1168"/>
        <w:gridCol w:w="1169"/>
        <w:gridCol w:w="1168"/>
        <w:gridCol w:w="1169"/>
      </w:tblGrid>
      <w:tr w:rsidR="00801444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  <w:vAlign w:val="center"/>
          </w:tcPr>
          <w:p w:rsidR="00801444" w:rsidRPr="00F93F89" w:rsidRDefault="00801444" w:rsidP="003B2EA7">
            <w:pPr>
              <w:spacing w:beforeLines="20" w:before="48" w:afterLines="20" w:after="48"/>
              <w:jc w:val="both"/>
              <w:rPr>
                <w:szCs w:val="16"/>
              </w:rPr>
            </w:pPr>
            <w:r w:rsidRPr="00F93F89">
              <w:rPr>
                <w:szCs w:val="16"/>
              </w:rPr>
              <w:t xml:space="preserve">YoY Growth (%)  </w:t>
            </w:r>
            <w:sdt>
              <w:sdtPr>
                <w:rPr>
                  <w:szCs w:val="16"/>
                </w:rPr>
                <w:alias w:val="YoY Growth (%)"/>
                <w:tag w:val="YoY Growth (%)"/>
                <w:id w:val="-1052376572"/>
                <w:placeholder>
                  <w:docPart w:val="68EDA9E3C39E490BA5ED376F9F260755"/>
                </w:placeholder>
                <w:text/>
              </w:sdtPr>
              <w:sdtEndPr/>
              <w:sdtContent>
                <w:r w:rsidRPr="00F93F89">
                  <w:rPr>
                    <w:szCs w:val="16"/>
                  </w:rPr>
                  <w:t xml:space="preserve"> </w:t>
                </w:r>
              </w:sdtContent>
            </w:sdt>
          </w:p>
        </w:tc>
        <w:sdt>
          <w:sdtPr>
            <w:rPr>
              <w:rFonts w:cs="Times New Roman"/>
              <w:szCs w:val="16"/>
            </w:rPr>
            <w:alias w:val="Year"/>
            <w:id w:val="-1062177282"/>
            <w:placeholder>
              <w:docPart w:val="3DF812AF3AFB4FB39CF8EC644C4B2C18"/>
            </w:placeholder>
            <w:dataBinding w:xpath="/equidata/years/year[1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545206021"/>
            <w:placeholder>
              <w:docPart w:val="44E99BEBEA88498B8FBFC7686563C3F6"/>
            </w:placeholder>
            <w:dataBinding w:xpath="/equidata/years/year[2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971796201"/>
            <w:placeholder>
              <w:docPart w:val="5A29B2183CAC404F96E00A75CEFAA55A"/>
            </w:placeholder>
            <w:dataBinding w:xpath="/equidata/years/year[3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110584744"/>
            <w:placeholder>
              <w:docPart w:val="1E525F06A95648D6A4B3FAE2E791B8C4"/>
            </w:placeholder>
            <w:dataBinding w:xpath="/equidata/years/year[4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58365819"/>
            <w:placeholder>
              <w:docPart w:val="2D4F109873134FAFBE571C25FEA53174"/>
            </w:placeholder>
            <w:dataBinding w:xpath="/equidata/years/year[5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1323702"/>
            <w:placeholder>
              <w:docPart w:val="D23B5FF1226F4B52B244CF03FAB2D42A"/>
            </w:placeholder>
            <w:dataBinding w:xpath="/equidata/years/year[6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061761207"/>
            <w:placeholder>
              <w:docPart w:val="2FA547DD67044A7F94142BDD2B19623F"/>
            </w:placeholder>
            <w:dataBinding w:xpath="/equidata/years/year[7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1267734153"/>
            <w:placeholder>
              <w:docPart w:val="83403D752C534E90AE5ACDAEE3AE3A22"/>
            </w:placeholder>
            <w:dataBinding w:xpath="/equidata/table[3]/equirow[1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Sales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81709530"/>
            <w:placeholder>
              <w:docPart w:val="FD5FC1FBA88B4072A65EE7B80648D159"/>
            </w:placeholder>
            <w:dataBinding w:xpath="/equidata/table[3]/equirow[1]/val[1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2490463"/>
            <w:placeholder>
              <w:docPart w:val="518B6C1A966147AF806EE17C4ACAD316"/>
            </w:placeholder>
            <w:dataBinding w:xpath="/equidata/table[3]/equirow[1]/val[2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11138214"/>
            <w:placeholder>
              <w:docPart w:val="FF5076E071FE4E1285E26A53073271AA"/>
            </w:placeholder>
            <w:dataBinding w:xpath="/equidata/table[3]/equirow[1]/val[3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41687518"/>
            <w:placeholder>
              <w:docPart w:val="FB86EAD39D034F2784E2133C5AC3939A"/>
            </w:placeholder>
            <w:dataBinding w:xpath="/equidata/table[3]/equirow[1]/val[4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6950591"/>
            <w:placeholder>
              <w:docPart w:val="274037B2B68948CEB07A7D38B2E68731"/>
            </w:placeholder>
            <w:dataBinding w:xpath="/equidata/table[3]/equirow[1]/val[5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28362905"/>
            <w:placeholder>
              <w:docPart w:val="E05120E7B724483A9B6CD8671785E7D4"/>
            </w:placeholder>
            <w:dataBinding w:xpath="/equidata/table[3]/equirow[1]/val[6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90864565"/>
            <w:placeholder>
              <w:docPart w:val="B7ACC2FF0B514FA2A0D4949ACA6FEB02"/>
            </w:placeholder>
            <w:dataBinding w:xpath="/equidata/table[3]/equirow[1]/val[7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(1.0)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393817882"/>
            <w:placeholder>
              <w:docPart w:val="F657A77E920D4A6780F076748B9D3EA8"/>
            </w:placeholder>
            <w:dataBinding w:xpath="/equidata/table[3]/equirow[2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EBITDA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78232053"/>
            <w:placeholder>
              <w:docPart w:val="7306A380D12D4457B5D874AF2AF3AD05"/>
            </w:placeholder>
            <w:dataBinding w:xpath="/equidata/table[3]/equirow[2]/val[1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96007386"/>
            <w:placeholder>
              <w:docPart w:val="D762254F1F4D49898C5328875C66BC53"/>
            </w:placeholder>
            <w:dataBinding w:xpath="/equidata/table[3]/equirow[2]/val[2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49384345"/>
            <w:placeholder>
              <w:docPart w:val="C354B30D83A549F5A3754BA30E9F3206"/>
            </w:placeholder>
            <w:dataBinding w:xpath="/equidata/table[3]/equirow[2]/val[3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85777088"/>
            <w:placeholder>
              <w:docPart w:val="F766B400FC29443FACE5B3012F77A194"/>
            </w:placeholder>
            <w:dataBinding w:xpath="/equidata/table[3]/equirow[2]/val[4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60697522"/>
            <w:placeholder>
              <w:docPart w:val="6794FDFA7D704852911090D524286E1A"/>
            </w:placeholder>
            <w:dataBinding w:xpath="/equidata/table[3]/equirow[2]/val[5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42620769"/>
            <w:placeholder>
              <w:docPart w:val="8BAF18E59AE04EB489F703B74460F270"/>
            </w:placeholder>
            <w:dataBinding w:xpath="/equidata/table[3]/equirow[2]/val[6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08898806"/>
            <w:placeholder>
              <w:docPart w:val="30F26604DC5B4A1886D9E24F7F91899E"/>
            </w:placeholder>
            <w:dataBinding w:xpath="/equidata/table[3]/equirow[2]/val[7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(1.0)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590052090"/>
            <w:placeholder>
              <w:docPart w:val="F500EC7BA70F4C0DA6538A0EB486B966"/>
            </w:placeholder>
            <w:dataBinding w:xpath="/equidata/table[3]/equirow[3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EBIT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598849"/>
            <w:placeholder>
              <w:docPart w:val="E6BDF713631A4233902088DB7A041F8D"/>
            </w:placeholder>
            <w:dataBinding w:xpath="/equidata/table[3]/equirow[3]/val[1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72182345"/>
            <w:placeholder>
              <w:docPart w:val="E49649C04CA5407E87BB714B0AACE22D"/>
            </w:placeholder>
            <w:dataBinding w:xpath="/equidata/table[3]/equirow[3]/val[2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30273145"/>
            <w:placeholder>
              <w:docPart w:val="7AFBFA5E18344AA9B620D7A8DB6771B9"/>
            </w:placeholder>
            <w:dataBinding w:xpath="/equidata/table[3]/equirow[3]/val[3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77858407"/>
            <w:placeholder>
              <w:docPart w:val="E4E9EB7A5E164FB593B068ACBFCB6A1B"/>
            </w:placeholder>
            <w:dataBinding w:xpath="/equidata/table[3]/equirow[3]/val[4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72264712"/>
            <w:placeholder>
              <w:docPart w:val="87419274A75449D082B539389B5CBAAB"/>
            </w:placeholder>
            <w:dataBinding w:xpath="/equidata/table[3]/equirow[3]/val[5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21708658"/>
            <w:placeholder>
              <w:docPart w:val="C559B262821A4CD28DEAC3E8C90F5990"/>
            </w:placeholder>
            <w:dataBinding w:xpath="/equidata/table[3]/equirow[3]/val[6]" w:storeItemID="{D48F8685-20B2-4CAA-8C8C-B78DB92A92A7}"/>
            <w:text/>
          </w:sdtPr>
          <w:sdtEndPr/>
          <w:sdtContent>
            <w:tc>
              <w:tcPr>
                <w:tcW w:w="1168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29524032"/>
            <w:placeholder>
              <w:docPart w:val="C70BA365330B452F9548D97592E1F1B3"/>
            </w:placeholder>
            <w:dataBinding w:xpath="/equidata/table[3]/equirow[3]/val[7]" w:storeItemID="{D48F8685-20B2-4CAA-8C8C-B78DB92A92A7}"/>
            <w:text/>
          </w:sdtPr>
          <w:sdtEndPr/>
          <w:sdtContent>
            <w:tc>
              <w:tcPr>
                <w:tcW w:w="1169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(1.0)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2009670587"/>
            <w:placeholder>
              <w:docPart w:val="C5C32D66B7CD487CA3485538255746D9"/>
            </w:placeholder>
            <w:dataBinding w:xpath="/equidata/table[3]/equirow[4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PAT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39625578"/>
            <w:placeholder>
              <w:docPart w:val="1262243A4C63406382D9A563021CA3C4"/>
            </w:placeholder>
            <w:dataBinding w:xpath="/equidata/table[3]/equirow[4]/val[1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6333680"/>
            <w:placeholder>
              <w:docPart w:val="D0E18434D066494A8697837B3D6D9E92"/>
            </w:placeholder>
            <w:dataBinding w:xpath="/equidata/table[3]/equirow[4]/val[2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79646780"/>
            <w:placeholder>
              <w:docPart w:val="982D3FF0C5C24F9BB1DD66E03E87886A"/>
            </w:placeholder>
            <w:dataBinding w:xpath="/equidata/table[3]/equirow[4]/val[3]" w:storeItemID="{D48F8685-20B2-4CAA-8C8C-B78DB92A92A7}"/>
            <w:text/>
          </w:sdtPr>
          <w:sdtEndPr/>
          <w:sdtContent>
            <w:tc>
              <w:tcPr>
                <w:tcW w:w="1169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39976404"/>
            <w:placeholder>
              <w:docPart w:val="92E5831893734D96ADD668C61EE65D25"/>
            </w:placeholder>
            <w:dataBinding w:xpath="/equidata/table[3]/equirow[4]/val[4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(0.2)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7605159"/>
            <w:placeholder>
              <w:docPart w:val="FD832E24BFFD4CFE96DE229B722F1FB7"/>
            </w:placeholder>
            <w:dataBinding w:xpath="/equidata/table[3]/equirow[4]/val[5]" w:storeItemID="{D48F8685-20B2-4CAA-8C8C-B78DB92A92A7}"/>
            <w:text/>
          </w:sdtPr>
          <w:sdtEndPr/>
          <w:sdtContent>
            <w:tc>
              <w:tcPr>
                <w:tcW w:w="1169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41417287"/>
            <w:placeholder>
              <w:docPart w:val="BDA82FC8E156458C8728FECCE142496D"/>
            </w:placeholder>
            <w:dataBinding w:xpath="/equidata/table[3]/equirow[4]/val[6]" w:storeItemID="{D48F8685-20B2-4CAA-8C8C-B78DB92A92A7}"/>
            <w:text/>
          </w:sdtPr>
          <w:sdtEndPr/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11990785"/>
            <w:placeholder>
              <w:docPart w:val="7637F699806A4F95B4B09159E40FD16C"/>
            </w:placeholder>
            <w:dataBinding w:xpath="/equidata/table[3]/equirow[4]/val[7]" w:storeItemID="{D48F8685-20B2-4CAA-8C8C-B78DB92A92A7}"/>
            <w:text/>
          </w:sdtPr>
          <w:sdtEndPr/>
          <w:sdtContent>
            <w:tc>
              <w:tcPr>
                <w:tcW w:w="1169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(1.0)</w:t>
                </w:r>
              </w:p>
            </w:tc>
          </w:sdtContent>
        </w:sdt>
      </w:tr>
    </w:tbl>
    <w:p w:rsidR="00801444" w:rsidRPr="00F93F89" w:rsidRDefault="00801444" w:rsidP="0092539D">
      <w:pPr>
        <w:spacing w:after="0" w:line="240" w:lineRule="exact"/>
        <w:jc w:val="both"/>
        <w:rPr>
          <w:rFonts w:ascii="Futura Lt BT" w:hAnsi="Futura Lt BT"/>
          <w:b/>
          <w:sz w:val="20"/>
          <w:szCs w:val="20"/>
        </w:rPr>
      </w:pPr>
    </w:p>
    <w:p w:rsidR="00801444" w:rsidRPr="00F93F89" w:rsidRDefault="00801444" w:rsidP="003B2EA7">
      <w:pPr>
        <w:spacing w:after="40" w:line="240" w:lineRule="auto"/>
        <w:ind w:left="-3357"/>
        <w:jc w:val="both"/>
        <w:rPr>
          <w:rFonts w:ascii="Futura Lt BT" w:hAnsi="Futura Lt BT"/>
          <w:b/>
          <w:sz w:val="18"/>
          <w:szCs w:val="20"/>
        </w:rPr>
      </w:pPr>
      <w:r w:rsidRPr="00F93F89">
        <w:rPr>
          <w:rFonts w:ascii="Futura Lt BT" w:hAnsi="Futura Lt BT"/>
          <w:b/>
          <w:sz w:val="18"/>
          <w:szCs w:val="20"/>
        </w:rPr>
        <w:t>Key Ratios</w:t>
      </w:r>
    </w:p>
    <w:tbl>
      <w:tblPr>
        <w:tblStyle w:val="EquirusTable"/>
        <w:tblW w:w="10980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71"/>
        <w:gridCol w:w="1171"/>
        <w:gridCol w:w="1171"/>
        <w:gridCol w:w="1171"/>
        <w:gridCol w:w="1171"/>
        <w:gridCol w:w="1171"/>
        <w:gridCol w:w="1171"/>
      </w:tblGrid>
      <w:tr w:rsidR="00801444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  <w:vAlign w:val="center"/>
          </w:tcPr>
          <w:p w:rsidR="00801444" w:rsidRPr="00F93F89" w:rsidRDefault="00801444" w:rsidP="003B2EA7">
            <w:pPr>
              <w:spacing w:beforeLines="20" w:before="48" w:afterLines="20" w:after="48"/>
              <w:jc w:val="both"/>
              <w:rPr>
                <w:b w:val="0"/>
                <w:sz w:val="20"/>
                <w:szCs w:val="20"/>
              </w:rPr>
            </w:pPr>
            <w:r w:rsidRPr="00F93F89">
              <w:rPr>
                <w:rFonts w:eastAsia="Calibri" w:cs="Arial"/>
                <w:szCs w:val="16"/>
              </w:rPr>
              <w:t xml:space="preserve">Profitability (%)  </w:t>
            </w:r>
            <w:sdt>
              <w:sdtPr>
                <w:rPr>
                  <w:rFonts w:eastAsia="Calibri" w:cs="Arial"/>
                  <w:szCs w:val="16"/>
                </w:rPr>
                <w:alias w:val="Profitability (%)"/>
                <w:tag w:val="Profitability (%)"/>
                <w:id w:val="250778883"/>
                <w:placeholder>
                  <w:docPart w:val="EAC4E3319BAA419D96752CAA4DCD420D"/>
                </w:placeholder>
                <w:text/>
              </w:sdtPr>
              <w:sdtEndPr/>
              <w:sdtContent>
                <w:r w:rsidRPr="00F93F89"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</w:p>
        </w:tc>
        <w:sdt>
          <w:sdtPr>
            <w:rPr>
              <w:rFonts w:cs="Times New Roman"/>
              <w:szCs w:val="16"/>
            </w:rPr>
            <w:alias w:val="Year"/>
            <w:id w:val="-1674409701"/>
            <w:placeholder>
              <w:docPart w:val="3E6196E7D8024A7688F28DFFE99C0D03"/>
            </w:placeholder>
            <w:dataBinding w:xpath="/equidata/years/year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287713002"/>
            <w:placeholder>
              <w:docPart w:val="A850AC059E2841B68AC8C9FF8EA3A12E"/>
            </w:placeholder>
            <w:dataBinding w:xpath="/equidata/years/year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2095540310"/>
            <w:placeholder>
              <w:docPart w:val="9FE994BF57AB4045B6977803DFB4030B"/>
            </w:placeholder>
            <w:dataBinding w:xpath="/equidata/years/year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813941563"/>
            <w:placeholder>
              <w:docPart w:val="1BE7AE63723E4488AFCF9D8A753B399A"/>
            </w:placeholder>
            <w:dataBinding w:xpath="/equidata/years/year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39366848"/>
            <w:placeholder>
              <w:docPart w:val="8CFEBD0D9D044265931C8AB2DC9141EB"/>
            </w:placeholder>
            <w:dataBinding w:xpath="/equidata/years/year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804083393"/>
            <w:placeholder>
              <w:docPart w:val="7FF37130BA054239BA31B82E1C8792D9"/>
            </w:placeholder>
            <w:dataBinding w:xpath="/equidata/years/year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732145289"/>
            <w:placeholder>
              <w:docPart w:val="52B243FB68EB4F5FAD1FB74A2742768D"/>
            </w:placeholder>
            <w:dataBinding w:xpath="/equidata/years/year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1734813818"/>
            <w:placeholder>
              <w:docPart w:val="3BCAD7337FFE45859ABF8654F0D70D34"/>
            </w:placeholder>
            <w:dataBinding w:xpath="/equidata/table[4]/equirow[1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 xml:space="preserve">Gross Margin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77562798"/>
            <w:placeholder>
              <w:docPart w:val="57CF16EDEC2F46CBBA8D43785DCFC19F"/>
            </w:placeholder>
            <w:dataBinding w:xpath="/equidata/table[4]/equirow[1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20074498"/>
            <w:placeholder>
              <w:docPart w:val="597902DEE84846C397423D526577DBA5"/>
            </w:placeholder>
            <w:dataBinding w:xpath="/equidata/table[4]/equirow[1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6116712"/>
            <w:placeholder>
              <w:docPart w:val="4C386F29DC4D448DB03DBA77F0BA296B"/>
            </w:placeholder>
            <w:dataBinding w:xpath="/equidata/table[4]/equirow[1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24534861"/>
            <w:placeholder>
              <w:docPart w:val="A845B31316A042A3B94AE763AB29358D"/>
            </w:placeholder>
            <w:dataBinding w:xpath="/equidata/table[4]/equirow[1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87182805"/>
            <w:placeholder>
              <w:docPart w:val="F106BE9DA35743A0A0DBBC86CF80409C"/>
            </w:placeholder>
            <w:dataBinding w:xpath="/equidata/table[4]/equirow[1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17998632"/>
            <w:placeholder>
              <w:docPart w:val="46FDBFDFFB214255AC6E7997886721E8"/>
            </w:placeholder>
            <w:dataBinding w:xpath="/equidata/table[4]/equirow[1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18967246"/>
            <w:placeholder>
              <w:docPart w:val="5728F118775B451181A8FB0A95D8587D"/>
            </w:placeholder>
            <w:dataBinding w:xpath="/equidata/table[4]/equirow[1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461236302"/>
            <w:placeholder>
              <w:docPart w:val="1F4611711D1A410FA1B7AD69F3F8E8F2"/>
            </w:placeholder>
            <w:dataBinding w:xpath="/equidata/table[4]/equirow[2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EBITDA Margin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74003899"/>
            <w:placeholder>
              <w:docPart w:val="D7446653F5AA4D4D921798BBE0267B49"/>
            </w:placeholder>
            <w:dataBinding w:xpath="/equidata/table[4]/equirow[2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96220969"/>
            <w:placeholder>
              <w:docPart w:val="03DE453B3EDC4282AB6A284B94BF4C16"/>
            </w:placeholder>
            <w:dataBinding w:xpath="/equidata/table[4]/equirow[2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44761195"/>
            <w:placeholder>
              <w:docPart w:val="25FE2C2DC15D45C59DA6F2AAA3D69F99"/>
            </w:placeholder>
            <w:dataBinding w:xpath="/equidata/table[4]/equirow[2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6938291"/>
            <w:placeholder>
              <w:docPart w:val="0BFBBB21735E466D82C11BE125930C6D"/>
            </w:placeholder>
            <w:dataBinding w:xpath="/equidata/table[4]/equirow[2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01284430"/>
            <w:placeholder>
              <w:docPart w:val="D269FA4FD17645A9B6E39C992C6261FB"/>
            </w:placeholder>
            <w:dataBinding w:xpath="/equidata/table[4]/equirow[2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36179169"/>
            <w:placeholder>
              <w:docPart w:val="2C1EA793E9C645A983DF3CD04A0802E3"/>
            </w:placeholder>
            <w:dataBinding w:xpath="/equidata/table[4]/equirow[2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73267881"/>
            <w:placeholder>
              <w:docPart w:val="BD345A8B695B4387AF06A55B29A39EB2"/>
            </w:placeholder>
            <w:dataBinding w:xpath="/equidata/table[4]/equirow[2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1677065939"/>
            <w:placeholder>
              <w:docPart w:val="DB8DCBF582964BF18B38FC3CE19C1C0A"/>
            </w:placeholder>
            <w:dataBinding w:xpath="/equidata/table[4]/equirow[3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 xml:space="preserve">PAT Margin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8602724"/>
            <w:placeholder>
              <w:docPart w:val="464A36D978974C4FB84F2042A05E7CBC"/>
            </w:placeholder>
            <w:dataBinding w:xpath="/equidata/table[4]/equirow[3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42219919"/>
            <w:placeholder>
              <w:docPart w:val="F6DCC28140C64C51A71634E93C0E991E"/>
            </w:placeholder>
            <w:dataBinding w:xpath="/equidata/table[4]/equirow[3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03567140"/>
            <w:placeholder>
              <w:docPart w:val="5175FE2676404FC6B592903C8FB9D36A"/>
            </w:placeholder>
            <w:dataBinding w:xpath="/equidata/table[4]/equirow[3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4691223"/>
            <w:placeholder>
              <w:docPart w:val="C53FD19A6F0F47DE9005124BDCF91452"/>
            </w:placeholder>
            <w:dataBinding w:xpath="/equidata/table[4]/equirow[3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8447087"/>
            <w:placeholder>
              <w:docPart w:val="562A3142AA02441991BA0305B4106C18"/>
            </w:placeholder>
            <w:dataBinding w:xpath="/equidata/table[4]/equirow[3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10774472"/>
            <w:placeholder>
              <w:docPart w:val="FA465CC3F887419991FB6D6F84AE1C8F"/>
            </w:placeholder>
            <w:dataBinding w:xpath="/equidata/table[4]/equirow[3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98243215"/>
            <w:placeholder>
              <w:docPart w:val="BDCE0A0305BC4542BE700DB0068A218D"/>
            </w:placeholder>
            <w:dataBinding w:xpath="/equidata/table[4]/equirow[3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784477121"/>
            <w:placeholder>
              <w:docPart w:val="A7D3157F06E14DAB8AE0562371B4F773"/>
            </w:placeholder>
            <w:dataBinding w:xpath="/equidata/table[4]/equirow[4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 xml:space="preserve">ROE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25196141"/>
            <w:placeholder>
              <w:docPart w:val="60F44B469F384226951ED15C16A6AC82"/>
            </w:placeholder>
            <w:dataBinding w:xpath="/equidata/table[4]/equirow[4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05440901"/>
            <w:placeholder>
              <w:docPart w:val="8E7B92DA45FB4E7B9ABE747AE6BF6DD9"/>
            </w:placeholder>
            <w:dataBinding w:xpath="/equidata/table[4]/equirow[4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87309998"/>
            <w:placeholder>
              <w:docPart w:val="E47F1E468FE14C2EAC0DD8C1A655286C"/>
            </w:placeholder>
            <w:dataBinding w:xpath="/equidata/table[4]/equirow[4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04774256"/>
            <w:placeholder>
              <w:docPart w:val="BFF69992CC8947F0BAF10A30DE4249C4"/>
            </w:placeholder>
            <w:dataBinding w:xpath="/equidata/table[4]/equirow[4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42615205"/>
            <w:placeholder>
              <w:docPart w:val="FDBB020DBADE435FB54EC5F1B17B77EA"/>
            </w:placeholder>
            <w:dataBinding w:xpath="/equidata/table[4]/equirow[4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01097004"/>
            <w:placeholder>
              <w:docPart w:val="C41FF9B05DAF4084A55A0F7A8F161F47"/>
            </w:placeholder>
            <w:dataBinding w:xpath="/equidata/table[4]/equirow[4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37362292"/>
            <w:placeholder>
              <w:docPart w:val="B5FA48E2E3ED4A98A056946DD389BB86"/>
            </w:placeholder>
            <w:dataBinding w:xpath="/equidata/table[4]/equirow[4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1733347153"/>
            <w:placeholder>
              <w:docPart w:val="3B5C178C56D549819F8FE85F917FAD91"/>
            </w:placeholder>
            <w:dataBinding w:xpath="/equidata/table[4]/equirow[5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 xml:space="preserve">ROIC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01047887"/>
            <w:placeholder>
              <w:docPart w:val="7B3683E34A044381B56AA64E849E5272"/>
            </w:placeholder>
            <w:dataBinding w:xpath="/equidata/table[4]/equirow[5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84186431"/>
            <w:placeholder>
              <w:docPart w:val="043ED03BA8374960886E654A0CC96D33"/>
            </w:placeholder>
            <w:dataBinding w:xpath="/equidata/table[4]/equirow[5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36633459"/>
            <w:placeholder>
              <w:docPart w:val="8F41A64C599C4AB7A3FAD61F3810567E"/>
            </w:placeholder>
            <w:dataBinding w:xpath="/equidata/table[4]/equirow[5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26905408"/>
            <w:placeholder>
              <w:docPart w:val="1626A997A90C45508904052EB15E073F"/>
            </w:placeholder>
            <w:dataBinding w:xpath="/equidata/table[4]/equirow[5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50287957"/>
            <w:placeholder>
              <w:docPart w:val="C164E7CFAE11469D82A65ABF9B91AA29"/>
            </w:placeholder>
            <w:dataBinding w:xpath="/equidata/table[4]/equirow[5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72273819"/>
            <w:placeholder>
              <w:docPart w:val="2927249F4ECB45A1BD3D1507A2335FF8"/>
            </w:placeholder>
            <w:dataBinding w:xpath="/equidata/table[4]/equirow[5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14137716"/>
            <w:placeholder>
              <w:docPart w:val="C4579EBB716B4F46AA53B2384FF3B078"/>
            </w:placeholder>
            <w:dataBinding w:xpath="/equidata/table[4]/equirow[5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973865889"/>
            <w:placeholder>
              <w:docPart w:val="F34C1401210D4D84A451D8FF6ECAB8CF"/>
            </w:placeholder>
            <w:dataBinding w:xpath="/equidata/table[4]/equirow[6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 xml:space="preserve">Core ROIC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72249202"/>
            <w:placeholder>
              <w:docPart w:val="C5D55D5D0155436AB8A86F04B540B526"/>
            </w:placeholder>
            <w:dataBinding w:xpath="/equidata/table[4]/equirow[6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97117315"/>
            <w:placeholder>
              <w:docPart w:val="D37AF360166B4115A6312A463D0FF068"/>
            </w:placeholder>
            <w:dataBinding w:xpath="/equidata/table[4]/equirow[6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18648513"/>
            <w:placeholder>
              <w:docPart w:val="F51D33A6BA2F4825B305F81F995CC070"/>
            </w:placeholder>
            <w:dataBinding w:xpath="/equidata/table[4]/equirow[6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86436731"/>
            <w:placeholder>
              <w:docPart w:val="907742F20C554E2E85B39896274411E3"/>
            </w:placeholder>
            <w:dataBinding w:xpath="/equidata/table[4]/equirow[6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9163257"/>
            <w:placeholder>
              <w:docPart w:val="CBE2D09ECB534225A43D6881BE706193"/>
            </w:placeholder>
            <w:dataBinding w:xpath="/equidata/table[4]/equirow[6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95336951"/>
            <w:placeholder>
              <w:docPart w:val="3CE0FE62FB7D4BD4B1980AD65F4B18A5"/>
            </w:placeholder>
            <w:dataBinding w:xpath="/equidata/table[4]/equirow[6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12073892"/>
            <w:placeholder>
              <w:docPart w:val="F1DEEABF8F3940C6A2154B097616B0B6"/>
            </w:placeholder>
            <w:dataBinding w:xpath="/equidata/table[4]/equirow[6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783038202"/>
            <w:placeholder>
              <w:docPart w:val="263A84F9F0794FAA8310A35DB3A00579"/>
            </w:placeholder>
            <w:dataBinding w:xpath="/equidata/table[4]/equirow[7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 xml:space="preserve">Dividend Payout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85620308"/>
            <w:placeholder>
              <w:docPart w:val="C1B60566CA91483AB2D33BAF72321C4F"/>
            </w:placeholder>
            <w:dataBinding w:xpath="/equidata/table[4]/equirow[7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9200380"/>
            <w:placeholder>
              <w:docPart w:val="4D959755B5B84CAFBA59B534D78026C5"/>
            </w:placeholder>
            <w:dataBinding w:xpath="/equidata/table[4]/equirow[7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32214188"/>
            <w:placeholder>
              <w:docPart w:val="949AD3ED3527467387A1F8AFBABC1514"/>
            </w:placeholder>
            <w:dataBinding w:xpath="/equidata/table[4]/equirow[7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96493667"/>
            <w:placeholder>
              <w:docPart w:val="6A12BBE004A54221BB69FB2700A81278"/>
            </w:placeholder>
            <w:dataBinding w:xpath="/equidata/table[4]/equirow[7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96868522"/>
            <w:placeholder>
              <w:docPart w:val="1F5B776B41E348BAB264BE70FBCE49C2"/>
            </w:placeholder>
            <w:dataBinding w:xpath="/equidata/table[4]/equirow[7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33171518"/>
            <w:placeholder>
              <w:docPart w:val="09CF0FB6519A4675A2B05DAE13534458"/>
            </w:placeholder>
            <w:dataBinding w:xpath="/equidata/table[4]/equirow[7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48998247"/>
            <w:placeholder>
              <w:docPart w:val="7DE290FC37704D1E806D84DB0BCB3278"/>
            </w:placeholder>
            <w:dataBinding w:xpath="/equidata/table[4]/equirow[7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</w:tbl>
    <w:p w:rsidR="00801444" w:rsidRPr="00F93F89" w:rsidRDefault="00801444" w:rsidP="0092539D">
      <w:pPr>
        <w:spacing w:after="0" w:line="240" w:lineRule="auto"/>
        <w:jc w:val="both"/>
        <w:rPr>
          <w:rFonts w:ascii="Futura Lt BT" w:hAnsi="Futura Lt BT"/>
          <w:b/>
          <w:sz w:val="20"/>
          <w:szCs w:val="20"/>
        </w:rPr>
      </w:pPr>
    </w:p>
    <w:tbl>
      <w:tblPr>
        <w:tblStyle w:val="EquirusTable"/>
        <w:tblW w:w="10977" w:type="dxa"/>
        <w:tblInd w:w="-3357" w:type="dxa"/>
        <w:tblLook w:val="04A0" w:firstRow="1" w:lastRow="0" w:firstColumn="1" w:lastColumn="0" w:noHBand="0" w:noVBand="1"/>
      </w:tblPr>
      <w:tblGrid>
        <w:gridCol w:w="2790"/>
        <w:gridCol w:w="1169"/>
        <w:gridCol w:w="1170"/>
        <w:gridCol w:w="1169"/>
        <w:gridCol w:w="1170"/>
        <w:gridCol w:w="1169"/>
        <w:gridCol w:w="1170"/>
        <w:gridCol w:w="1170"/>
      </w:tblGrid>
      <w:tr w:rsidR="00801444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2790" w:type="dxa"/>
            <w:vAlign w:val="center"/>
          </w:tcPr>
          <w:p w:rsidR="00801444" w:rsidRPr="00F93F89" w:rsidRDefault="00801444" w:rsidP="00801444">
            <w:pPr>
              <w:spacing w:beforeLines="20" w:before="48" w:afterLines="20" w:after="48"/>
              <w:jc w:val="both"/>
              <w:rPr>
                <w:szCs w:val="16"/>
              </w:rPr>
            </w:pPr>
            <w:r>
              <w:rPr>
                <w:szCs w:val="16"/>
              </w:rPr>
              <w:t>CAGR (%)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 year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2 years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3 years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5 years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7 years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10 years</w:t>
            </w:r>
          </w:p>
        </w:tc>
      </w:tr>
      <w:tr w:rsidR="00801444" w:rsidRPr="00F93F89" w:rsidTr="003B2EA7">
        <w:trPr>
          <w:trHeight w:val="287"/>
        </w:trPr>
        <w:tc>
          <w:tcPr>
            <w:tcW w:w="2790" w:type="dxa"/>
            <w:vAlign w:val="center"/>
          </w:tcPr>
          <w:p w:rsidR="00801444" w:rsidRPr="00F93F89" w:rsidRDefault="00801444" w:rsidP="003B2EA7">
            <w:pPr>
              <w:spacing w:beforeLines="20" w:before="48" w:afterLines="20" w:after="48"/>
              <w:rPr>
                <w:rFonts w:eastAsia="Calibri" w:cs="Arial"/>
                <w:szCs w:val="16"/>
              </w:rPr>
            </w:pPr>
            <w:r>
              <w:rPr>
                <w:rFonts w:eastAsia="Calibri" w:cs="Arial"/>
                <w:szCs w:val="16"/>
              </w:rPr>
              <w:t>Revenue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14.9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14.4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14.7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15.1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16.6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18.1</w:t>
            </w:r>
          </w:p>
        </w:tc>
      </w:tr>
      <w:tr w:rsidR="00801444" w:rsidRPr="00F93F89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2790" w:type="dxa"/>
            <w:vAlign w:val="center"/>
          </w:tcPr>
          <w:p w:rsidR="00801444" w:rsidRPr="00F93F89" w:rsidRDefault="00801444" w:rsidP="003B2EA7">
            <w:pPr>
              <w:spacing w:beforeLines="20" w:before="48" w:afterLines="20" w:after="48"/>
              <w:rPr>
                <w:rFonts w:eastAsia="Calibri" w:cs="Arial"/>
                <w:szCs w:val="16"/>
              </w:rPr>
            </w:pPr>
            <w:r>
              <w:rPr>
                <w:rFonts w:eastAsia="Calibri" w:cs="Arial"/>
                <w:szCs w:val="16"/>
              </w:rPr>
              <w:t>EBITDA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9.9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6.9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5.7</w:t>
            </w:r>
          </w:p>
        </w:tc>
        <w:tc>
          <w:tcPr>
            <w:tcW w:w="1169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11.0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15.4</w:t>
            </w:r>
          </w:p>
        </w:tc>
        <w:tc>
          <w:tcPr>
            <w:tcW w:w="117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16.8</w:t>
            </w:r>
          </w:p>
        </w:tc>
      </w:tr>
      <w:tr w:rsidR="00801444" w:rsidRPr="00F93F89" w:rsidTr="003B2EA7">
        <w:trPr>
          <w:trHeight w:val="287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801444" w:rsidRPr="00F93F89" w:rsidRDefault="00801444" w:rsidP="003B2EA7">
            <w:pPr>
              <w:spacing w:beforeLines="20" w:before="48" w:afterLines="20" w:after="48"/>
              <w:rPr>
                <w:rFonts w:eastAsia="Calibri" w:cs="Arial"/>
                <w:szCs w:val="16"/>
              </w:rPr>
            </w:pPr>
            <w:r>
              <w:rPr>
                <w:rFonts w:eastAsia="Calibri" w:cs="Arial"/>
                <w:szCs w:val="16"/>
              </w:rPr>
              <w:t>PAT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 xml:space="preserve"> 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6.8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2.9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0.8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6.6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20.2</w:t>
            </w:r>
          </w:p>
        </w:tc>
      </w:tr>
    </w:tbl>
    <w:p w:rsidR="00801444" w:rsidRPr="00F93F89" w:rsidRDefault="00801444" w:rsidP="0092539D">
      <w:pPr>
        <w:tabs>
          <w:tab w:val="left" w:pos="1530"/>
        </w:tabs>
        <w:spacing w:after="0" w:line="240" w:lineRule="auto"/>
        <w:jc w:val="both"/>
        <w:rPr>
          <w:rFonts w:ascii="Futura Lt BT" w:hAnsi="Futura Lt BT"/>
          <w:b/>
          <w:sz w:val="20"/>
          <w:szCs w:val="20"/>
        </w:rPr>
      </w:pPr>
    </w:p>
    <w:tbl>
      <w:tblPr>
        <w:tblStyle w:val="EquirusTable"/>
        <w:tblW w:w="10989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72"/>
        <w:gridCol w:w="1172"/>
        <w:gridCol w:w="1172"/>
        <w:gridCol w:w="1173"/>
        <w:gridCol w:w="1172"/>
        <w:gridCol w:w="1172"/>
        <w:gridCol w:w="1173"/>
      </w:tblGrid>
      <w:tr w:rsidR="00801444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rPr>
                <w:rFonts w:cs="Times New Roman"/>
                <w:b w:val="0"/>
                <w:szCs w:val="16"/>
              </w:rPr>
            </w:pPr>
            <w:r w:rsidRPr="00F93F89">
              <w:rPr>
                <w:rFonts w:eastAsia="Calibri" w:cs="Arial"/>
                <w:szCs w:val="16"/>
              </w:rPr>
              <w:t xml:space="preserve">Valuation (x)  </w:t>
            </w:r>
            <w:sdt>
              <w:sdtPr>
                <w:rPr>
                  <w:rFonts w:eastAsia="Calibri" w:cs="Arial"/>
                  <w:szCs w:val="16"/>
                </w:rPr>
                <w:alias w:val="Valuations (x)"/>
                <w:tag w:val="Valuations (x)"/>
                <w:id w:val="-150143860"/>
                <w:placeholder>
                  <w:docPart w:val="7BF4E782178B415889091E45B8DA6F84"/>
                </w:placeholder>
                <w:text/>
              </w:sdtPr>
              <w:sdtEndPr/>
              <w:sdtContent>
                <w:r w:rsidRPr="00F93F89"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-1637562445"/>
            <w:placeholder>
              <w:docPart w:val="6C84CF0ADC7946E99883115F5D377313"/>
            </w:placeholder>
            <w:dataBinding w:xpath="/equidata/years/year[1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005210982"/>
            <w:placeholder>
              <w:docPart w:val="214BCA71823444CB9D5AABC1DD69E955"/>
            </w:placeholder>
            <w:dataBinding w:xpath="/equidata/years/year[2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603761519"/>
            <w:placeholder>
              <w:docPart w:val="CB8D787D6FD944CFA1E0302F0547D1C9"/>
            </w:placeholder>
            <w:dataBinding w:xpath="/equidata/years/year[3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542579766"/>
            <w:placeholder>
              <w:docPart w:val="31FC83841F5A431D9C700766B3C8DC8B"/>
            </w:placeholder>
            <w:dataBinding w:xpath="/equidata/years/year[4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56698699"/>
            <w:placeholder>
              <w:docPart w:val="6BCFD15886814618A5B44A57980E4F82"/>
            </w:placeholder>
            <w:dataBinding w:xpath="/equidata/years/year[5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71210319"/>
            <w:placeholder>
              <w:docPart w:val="7A1DD207523B4C349ABB72B92D8E35B0"/>
            </w:placeholder>
            <w:dataBinding w:xpath="/equidata/years/year[6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696763425"/>
            <w:placeholder>
              <w:docPart w:val="29F30FD42D84427B8381841F310F75AE"/>
            </w:placeholder>
            <w:dataBinding w:xpath="/equidata/years/year[7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287281557"/>
            <w:placeholder>
              <w:docPart w:val="73ADC70CA25C48C6A2D9EA2DE32118BE"/>
            </w:placeholder>
            <w:dataBinding w:xpath="/equidata/table[5]/equirow[1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P/E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71021827"/>
            <w:placeholder>
              <w:docPart w:val="069C5718519B4FEB9080D2B3B984F018"/>
            </w:placeholder>
            <w:dataBinding w:xpath="/equidata/table[5]/equirow[1]/val[1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23.9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01414414"/>
            <w:placeholder>
              <w:docPart w:val="B6F35EDF0A534099AD4994D39CC0DEC5"/>
            </w:placeholder>
            <w:dataBinding w:xpath="/equidata/table[5]/equirow[1]/val[2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24.7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1314054"/>
            <w:placeholder>
              <w:docPart w:val="93B617732188426B903DD0F6AAF105E9"/>
            </w:placeholder>
            <w:dataBinding w:xpath="/equidata/table[5]/equirow[1]/val[3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24.9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00743064"/>
            <w:placeholder>
              <w:docPart w:val="41BE0E31F477499E81404FF8B7717ED8"/>
            </w:placeholder>
            <w:dataBinding w:xpath="/equidata/table[5]/equirow[1]/val[4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23.3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27143555"/>
            <w:placeholder>
              <w:docPart w:val="D6D7E430318A443AB3515AEBDDF66A07"/>
            </w:placeholder>
            <w:dataBinding w:xpath="/equidata/table[5]/equirow[1]/val[5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18.9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21997784"/>
            <w:placeholder>
              <w:docPart w:val="489472C1FD6A46778F29AD8D8A18D1AD"/>
            </w:placeholder>
            <w:dataBinding w:xpath="/equidata/table[5]/equirow[1]/val[6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16.4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90853489"/>
            <w:placeholder>
              <w:docPart w:val="2D2F184A24454DB89BE3FA8F488E96E1"/>
            </w:placeholder>
            <w:dataBinding w:xpath="/equidata/table[5]/equirow[1]/val[7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765566664"/>
            <w:placeholder>
              <w:docPart w:val="1D6B2A82687945A1A1145624D4BE734D"/>
            </w:placeholder>
            <w:dataBinding w:xpath="/equidata/table[5]/equirow[2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P/B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7491945"/>
            <w:placeholder>
              <w:docPart w:val="A81C4639EA474FB1AB4CD0E5A6D08FD9"/>
            </w:placeholder>
            <w:dataBinding w:xpath="/equidata/table[5]/equirow[2]/val[1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5.6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55678509"/>
            <w:placeholder>
              <w:docPart w:val="B946D0D4E5464037BE10E12222F37402"/>
            </w:placeholder>
            <w:dataBinding w:xpath="/equidata/table[5]/equirow[2]/val[2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4.5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68802326"/>
            <w:placeholder>
              <w:docPart w:val="60042D16FFA74B5DA846DD2ED417F4BD"/>
            </w:placeholder>
            <w:dataBinding w:xpath="/equidata/table[5]/equirow[2]/val[3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03081490"/>
            <w:placeholder>
              <w:docPart w:val="1547377CB8BF4A4C83BB20190DF5E871"/>
            </w:placeholder>
            <w:dataBinding w:xpath="/equidata/table[5]/equirow[2]/val[4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3.5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80288800"/>
            <w:placeholder>
              <w:docPart w:val="8C2BC0CD4F194A32B1EF3B05802CC291"/>
            </w:placeholder>
            <w:dataBinding w:xpath="/equidata/table[5]/equirow[2]/val[5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75720467"/>
            <w:placeholder>
              <w:docPart w:val="4C62967B5F034282871120F145CD748B"/>
            </w:placeholder>
            <w:dataBinding w:xpath="/equidata/table[5]/equirow[2]/val[6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2.6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94374760"/>
            <w:placeholder>
              <w:docPart w:val="110DEC0714524F378D7F94820334B5FA"/>
            </w:placeholder>
            <w:dataBinding w:xpath="/equidata/table[5]/equirow[2]/val[7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614340368"/>
            <w:placeholder>
              <w:docPart w:val="CEDBDC5A71E84A0AB5E40A72B843B830"/>
            </w:placeholder>
            <w:dataBinding w:xpath="/equidata/table[5]/equirow[3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P/FCFF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73272446"/>
            <w:placeholder>
              <w:docPart w:val="A80270BF7D4C46FE8852EC625366C946"/>
            </w:placeholder>
            <w:dataBinding w:xpath="/equidata/table[5]/equirow[3]/val[1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95015636"/>
            <w:placeholder>
              <w:docPart w:val="BE79C3CAB80049D59D478718C782913A"/>
            </w:placeholder>
            <w:dataBinding w:xpath="/equidata/table[5]/equirow[3]/val[2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26661976"/>
            <w:placeholder>
              <w:docPart w:val="7EE042C58DF443A0853383CD074FFFB4"/>
            </w:placeholder>
            <w:dataBinding w:xpath="/equidata/table[5]/equirow[3]/val[3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98835769"/>
            <w:placeholder>
              <w:docPart w:val="3C11240D0E414552A9AD9751B5AE73B1"/>
            </w:placeholder>
            <w:dataBinding w:xpath="/equidata/table[5]/equirow[3]/val[4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46200620"/>
            <w:placeholder>
              <w:docPart w:val="05EE75070F474A9797A524560F32EA0D"/>
            </w:placeholder>
            <w:dataBinding w:xpath="/equidata/table[5]/equirow[3]/val[5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45357953"/>
            <w:placeholder>
              <w:docPart w:val="88E455412A9B47218B26CCC5A881E5ED"/>
            </w:placeholder>
            <w:dataBinding w:xpath="/equidata/table[5]/equirow[3]/val[6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11599774"/>
            <w:placeholder>
              <w:docPart w:val="AEFCCA8282E340D994676D665BC5255F"/>
            </w:placeholder>
            <w:dataBinding w:xpath="/equidata/table[5]/equirow[3]/val[7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2132823388"/>
            <w:placeholder>
              <w:docPart w:val="21BCC2AB42934715B5997DA5212231FE"/>
            </w:placeholder>
            <w:dataBinding w:xpath="/equidata/table[5]/equirow[4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EV/EBITDA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20878563"/>
            <w:placeholder>
              <w:docPart w:val="8A5EDD4F20DA43BD99ED164149A8B5AB"/>
            </w:placeholder>
            <w:dataBinding w:xpath="/equidata/table[5]/equirow[4]/val[1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46540092"/>
            <w:placeholder>
              <w:docPart w:val="81CB4F935D934C29999988C724758FC3"/>
            </w:placeholder>
            <w:dataBinding w:xpath="/equidata/table[5]/equirow[4]/val[2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27260234"/>
            <w:placeholder>
              <w:docPart w:val="E6A0B6F9E7F746D494E8531FA60323AF"/>
            </w:placeholder>
            <w:dataBinding w:xpath="/equidata/table[5]/equirow[4]/val[3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05646109"/>
            <w:placeholder>
              <w:docPart w:val="A34EB0AF20FE4DB19858E2B0B92397AB"/>
            </w:placeholder>
            <w:dataBinding w:xpath="/equidata/table[5]/equirow[4]/val[4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48882889"/>
            <w:placeholder>
              <w:docPart w:val="ABB60698895844F1AD16EB4E401ABB71"/>
            </w:placeholder>
            <w:dataBinding w:xpath="/equidata/table[5]/equirow[4]/val[5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0354276"/>
            <w:placeholder>
              <w:docPart w:val="C7D8AE076EB24C96A0ECB2A65F7E346D"/>
            </w:placeholder>
            <w:dataBinding w:xpath="/equidata/table[5]/equirow[4]/val[6]" w:storeItemID="{D48F8685-20B2-4CAA-8C8C-B78DB92A92A7}"/>
            <w:text/>
          </w:sdtPr>
          <w:sdtEndPr/>
          <w:sdtContent>
            <w:tc>
              <w:tcPr>
                <w:tcW w:w="1172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45982746"/>
            <w:placeholder>
              <w:docPart w:val="6DF2AB12146B43E092DB085E19B8FD07"/>
            </w:placeholder>
            <w:dataBinding w:xpath="/equidata/table[5]/equirow[4]/val[7]" w:storeItemID="{D48F8685-20B2-4CAA-8C8C-B78DB92A92A7}"/>
            <w:text/>
          </w:sdtPr>
          <w:sdtEndPr/>
          <w:sdtContent>
            <w:tc>
              <w:tcPr>
                <w:tcW w:w="1173" w:type="dxa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52852377"/>
            <w:placeholder>
              <w:docPart w:val="D5A6BACB5D3E43F5A149C1034F671974"/>
            </w:placeholder>
            <w:dataBinding w:xpath="/equidata/table[5]/equirow[5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bottom w:val="nil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EV/Sales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10931032"/>
            <w:placeholder>
              <w:docPart w:val="42CB916C45F04B28AF7A6510721FC09F"/>
            </w:placeholder>
            <w:dataBinding w:xpath="/equidata/table[5]/equirow[5]/val[1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nil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86947452"/>
            <w:placeholder>
              <w:docPart w:val="808A05FF8D4949ED943E3C3BE00C8626"/>
            </w:placeholder>
            <w:dataBinding w:xpath="/equidata/table[5]/equirow[5]/val[2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nil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53456543"/>
            <w:placeholder>
              <w:docPart w:val="F53724B3F55241EAB98B01425C291FEC"/>
            </w:placeholder>
            <w:dataBinding w:xpath="/equidata/table[5]/equirow[5]/val[3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nil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07382068"/>
            <w:placeholder>
              <w:docPart w:val="A09C2E19B76B44659504B96C593207AE"/>
            </w:placeholder>
            <w:dataBinding w:xpath="/equidata/table[5]/equirow[5]/val[4]" w:storeItemID="{D48F8685-20B2-4CAA-8C8C-B78DB92A92A7}"/>
            <w:text/>
          </w:sdtPr>
          <w:sdtEndPr/>
          <w:sdtContent>
            <w:tc>
              <w:tcPr>
                <w:tcW w:w="1173" w:type="dxa"/>
                <w:tcBorders>
                  <w:bottom w:val="nil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34874823"/>
            <w:placeholder>
              <w:docPart w:val="51DAA67A05F94818BE32C24B84C2F9AC"/>
            </w:placeholder>
            <w:dataBinding w:xpath="/equidata/table[5]/equirow[5]/val[5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nil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47510425"/>
            <w:placeholder>
              <w:docPart w:val="7735AA8BB92A48548758B7B82559F429"/>
            </w:placeholder>
            <w:dataBinding w:xpath="/equidata/table[5]/equirow[5]/val[6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nil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59229308"/>
            <w:placeholder>
              <w:docPart w:val="CB1DE88CA20640269F10D1BF6F4E19F4"/>
            </w:placeholder>
            <w:dataBinding w:xpath="/equidata/table[5]/equirow[5]/val[7]" w:storeItemID="{D48F8685-20B2-4CAA-8C8C-B78DB92A92A7}"/>
            <w:text/>
          </w:sdtPr>
          <w:sdtEndPr/>
          <w:sdtContent>
            <w:tc>
              <w:tcPr>
                <w:tcW w:w="1173" w:type="dxa"/>
                <w:tcBorders>
                  <w:bottom w:val="nil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328104627"/>
            <w:placeholder>
              <w:docPart w:val="9E6961E626CD4545B2BBA426C863061C"/>
            </w:placeholder>
            <w:dataBinding w:xpath="/equidata/table[5]/equirow[6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bottom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Dividend Yield (%)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33447356"/>
            <w:placeholder>
              <w:docPart w:val="ECD394E2A3B944D8B241C75B7DC2D165"/>
            </w:placeholder>
            <w:dataBinding w:xpath="/equidata/table[5]/equirow[6]/val[1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2581977"/>
            <w:placeholder>
              <w:docPart w:val="ABDB078C1CA5482E8FD87CCE8228A1FB"/>
            </w:placeholder>
            <w:dataBinding w:xpath="/equidata/table[5]/equirow[6]/val[2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58509033"/>
            <w:placeholder>
              <w:docPart w:val="88622DEF5FF44B8C8F9E3D2CB188F841"/>
            </w:placeholder>
            <w:dataBinding w:xpath="/equidata/table[5]/equirow[6]/val[3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17825212"/>
            <w:placeholder>
              <w:docPart w:val="B1C649E3B87B4BBEA0D64FE4FBE2B3B7"/>
            </w:placeholder>
            <w:dataBinding w:xpath="/equidata/table[5]/equirow[6]/val[4]" w:storeItemID="{D48F8685-20B2-4CAA-8C8C-B78DB92A92A7}"/>
            <w:text/>
          </w:sdtPr>
          <w:sdtEndPr/>
          <w:sdtContent>
            <w:tc>
              <w:tcPr>
                <w:tcW w:w="1173" w:type="dxa"/>
                <w:tcBorders>
                  <w:bottom w:val="single" w:sz="4" w:space="0" w:color="auto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70127036"/>
            <w:placeholder>
              <w:docPart w:val="6590D42F07FB44BB986C07EC8EFF28DE"/>
            </w:placeholder>
            <w:dataBinding w:xpath="/equidata/table[5]/equirow[6]/val[5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62301833"/>
            <w:placeholder>
              <w:docPart w:val="5D961D125308486293E4C85AE04E5B47"/>
            </w:placeholder>
            <w:dataBinding w:xpath="/equidata/table[5]/equirow[6]/val[6]" w:storeItemID="{D48F8685-20B2-4CAA-8C8C-B78DB92A92A7}"/>
            <w:text/>
          </w:sdtPr>
          <w:sdtEndPr/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60898452"/>
            <w:placeholder>
              <w:docPart w:val="CEF4EB6734D2409799567CB1F26A4FF2"/>
            </w:placeholder>
            <w:dataBinding w:xpath="/equidata/table[5]/equirow[6]/val[7]" w:storeItemID="{D48F8685-20B2-4CAA-8C8C-B78DB92A92A7}"/>
            <w:text/>
          </w:sdtPr>
          <w:sdtEndPr/>
          <w:sdtContent>
            <w:tc>
              <w:tcPr>
                <w:tcW w:w="1173" w:type="dxa"/>
                <w:tcBorders>
                  <w:bottom w:val="single" w:sz="4" w:space="0" w:color="auto"/>
                </w:tcBorders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</w:tbl>
    <w:p w:rsidR="00801444" w:rsidRDefault="00801444" w:rsidP="003B2EA7">
      <w:pPr>
        <w:spacing w:after="0" w:line="240" w:lineRule="auto"/>
        <w:ind w:left="-3355"/>
        <w:jc w:val="both"/>
        <w:rPr>
          <w:rFonts w:ascii="Futura Lt BT" w:hAnsi="Futura Lt BT"/>
          <w:b/>
          <w:sz w:val="18"/>
          <w:szCs w:val="20"/>
        </w:rPr>
      </w:pPr>
    </w:p>
    <w:p w:rsidR="00801444" w:rsidRPr="00F93F89" w:rsidRDefault="00801444" w:rsidP="003B2EA7">
      <w:pPr>
        <w:spacing w:after="0" w:line="240" w:lineRule="auto"/>
        <w:ind w:left="-3355"/>
        <w:jc w:val="both"/>
        <w:rPr>
          <w:rFonts w:ascii="Futura Lt BT" w:hAnsi="Futura Lt BT"/>
          <w:b/>
          <w:sz w:val="18"/>
          <w:szCs w:val="20"/>
        </w:rPr>
      </w:pPr>
      <w:r w:rsidRPr="00F93F89">
        <w:rPr>
          <w:rFonts w:ascii="Futura Lt BT" w:hAnsi="Futura Lt BT"/>
          <w:b/>
          <w:sz w:val="18"/>
          <w:szCs w:val="20"/>
        </w:rPr>
        <w:t>Balance Sheet</w:t>
      </w:r>
    </w:p>
    <w:tbl>
      <w:tblPr>
        <w:tblStyle w:val="EquirusTable"/>
        <w:tblW w:w="10980" w:type="dxa"/>
        <w:tblInd w:w="-3357" w:type="dxa"/>
        <w:tblLook w:val="04A0" w:firstRow="1" w:lastRow="0" w:firstColumn="1" w:lastColumn="0" w:noHBand="0" w:noVBand="1"/>
      </w:tblPr>
      <w:tblGrid>
        <w:gridCol w:w="2790"/>
        <w:gridCol w:w="1170"/>
        <w:gridCol w:w="1170"/>
        <w:gridCol w:w="1170"/>
        <w:gridCol w:w="1170"/>
        <w:gridCol w:w="1170"/>
        <w:gridCol w:w="1170"/>
        <w:gridCol w:w="1170"/>
      </w:tblGrid>
      <w:tr w:rsidR="00801444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0" w:type="dxa"/>
            <w:vAlign w:val="center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rPr>
                <w:rFonts w:cs="Times New Roman"/>
                <w:b w:val="0"/>
                <w:szCs w:val="16"/>
              </w:rPr>
            </w:pPr>
            <w:r w:rsidRPr="00F93F89">
              <w:rPr>
                <w:rFonts w:eastAsia="Calibri" w:cs="Arial"/>
                <w:szCs w:val="16"/>
              </w:rPr>
              <w:t xml:space="preserve">Y/E </w:t>
            </w:r>
            <w:sdt>
              <w:sdtPr>
                <w:rPr>
                  <w:rFonts w:eastAsia="Calibri" w:cs="Arial"/>
                  <w:szCs w:val="16"/>
                </w:rPr>
                <w:id w:val="1341963931"/>
                <w:placeholder>
                  <w:docPart w:val="DC5E832FB70D45BCBDC14800DD7AF65F"/>
                </w:placeholder>
                <w:dataBinding w:xpath="/CompanyDetailsViewModel/FiscalYearEnd" w:storeItemID="{0DD311D4-B1CA-4469-ADE8-DAFBBDE51125}"/>
                <w:text/>
              </w:sdtPr>
              <w:sdtEndPr/>
              <w:sdtContent>
                <w:r w:rsidRPr="00F93F89">
                  <w:rPr>
                    <w:rFonts w:eastAsia="Calibri" w:cs="Arial"/>
                    <w:szCs w:val="16"/>
                  </w:rPr>
                  <w:t>Mar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(</w:t>
            </w:r>
            <w:sdt>
              <w:sdtPr>
                <w:rPr>
                  <w:rFonts w:eastAsia="Calibri" w:cs="Arial"/>
                  <w:szCs w:val="16"/>
                </w:rPr>
                <w:id w:val="-1734766334"/>
                <w:placeholder>
                  <w:docPart w:val="A60B7111FB0F4075AEAD40D6DEDE011F"/>
                </w:placeholder>
                <w:dataBinding w:xpath="/CompanyDetailsViewModel/BalanceSheetScale" w:storeItemID="{0DD311D4-B1CA-4469-ADE8-DAFBBDE51125}"/>
                <w:text/>
              </w:sdtPr>
              <w:sdtEndPr/>
              <w:sdtContent>
                <w:r w:rsidRPr="00F93F89">
                  <w:rPr>
                    <w:rFonts w:eastAsia="Calibri" w:cs="Arial"/>
                    <w:szCs w:val="16"/>
                  </w:rPr>
                  <w:t>Rs mn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)   </w:t>
            </w:r>
            <w:sdt>
              <w:sdtPr>
                <w:rPr>
                  <w:rFonts w:eastAsia="Calibri" w:cs="Arial"/>
                  <w:szCs w:val="16"/>
                </w:rPr>
                <w:alias w:val="Balance Sheet"/>
                <w:tag w:val="Balance Sheet"/>
                <w:id w:val="666135901"/>
                <w:placeholder>
                  <w:docPart w:val="DC5E832FB70D45BCBDC14800DD7AF65F"/>
                </w:placeholder>
                <w:text/>
              </w:sdtPr>
              <w:sdtEndPr/>
              <w:sdtContent>
                <w:r w:rsidRPr="00F93F89"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1409818261"/>
            <w:placeholder>
              <w:docPart w:val="DEBC637DDFC441CC8884D32DE2F9623E"/>
            </w:placeholder>
            <w:dataBinding w:xpath="/equidata/years/year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285615294"/>
            <w:placeholder>
              <w:docPart w:val="77093A2B0E1F483D9DD32350EDBE461B"/>
            </w:placeholder>
            <w:dataBinding w:xpath="/equidata/years/year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682325667"/>
            <w:placeholder>
              <w:docPart w:val="F57ED848960448E987B123F5721286A5"/>
            </w:placeholder>
            <w:dataBinding w:xpath="/equidata/years/year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699388063"/>
            <w:placeholder>
              <w:docPart w:val="C8DDE5113EB94993A5E0AC9B98D99D46"/>
            </w:placeholder>
            <w:dataBinding w:xpath="/equidata/years/year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03827985"/>
            <w:placeholder>
              <w:docPart w:val="A3BDB714881A4FA18E1212D1ACA6A8AA"/>
            </w:placeholder>
            <w:dataBinding w:xpath="/equidata/years/year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2032174599"/>
            <w:placeholder>
              <w:docPart w:val="D38194BEAFE642828BCD34039BFBF1BB"/>
            </w:placeholder>
            <w:dataBinding w:xpath="/equidata/years/year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681588037"/>
            <w:placeholder>
              <w:docPart w:val="F90C3F49F9D642C799776E2B03440530"/>
            </w:placeholder>
            <w:dataBinding w:xpath="/equidata/years/year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87228019"/>
            <w:placeholder>
              <w:docPart w:val="67A59ADB34194E118D19D00C2E101AA0"/>
            </w:placeholder>
            <w:dataBinding w:xpath="/equidata/table[6]/equirow[1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Equity Capital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94877817"/>
            <w:placeholder>
              <w:docPart w:val="6E47A6B8A31340098C285DBA32ED4EA1"/>
            </w:placeholder>
            <w:dataBinding w:xpath="/equidata/table[6]/equirow[1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64289031"/>
            <w:placeholder>
              <w:docPart w:val="98F246C95B414149958213F0CF643D0B"/>
            </w:placeholder>
            <w:dataBinding w:xpath="/equidata/table[6]/equirow[1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85098844"/>
            <w:placeholder>
              <w:docPart w:val="317490A54903494290A778D7C1915D3E"/>
            </w:placeholder>
            <w:dataBinding w:xpath="/equidata/table[6]/equirow[1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26605828"/>
            <w:placeholder>
              <w:docPart w:val="1D4C2863EB3A4DE6B2B32AAF32C5BAE9"/>
            </w:placeholder>
            <w:dataBinding w:xpath="/equidata/table[6]/equirow[1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6147224"/>
            <w:placeholder>
              <w:docPart w:val="67B35945F0E5488D8DEF64A5668A6907"/>
            </w:placeholder>
            <w:dataBinding w:xpath="/equidata/table[6]/equirow[1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13045627"/>
            <w:placeholder>
              <w:docPart w:val="89CF166DFEB94928980B885A336973F7"/>
            </w:placeholder>
            <w:dataBinding w:xpath="/equidata/table[6]/equirow[1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32565929"/>
            <w:placeholder>
              <w:docPart w:val="146C80EF52D74E1BAEA9AE333CE8C4A9"/>
            </w:placeholder>
            <w:dataBinding w:xpath="/equidata/table[6]/equirow[1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875000980"/>
            <w:placeholder>
              <w:docPart w:val="D6CDAFA89FDB457D8498BB3D49A57378"/>
            </w:placeholder>
            <w:dataBinding w:xpath="/equidata/table[6]/equirow[2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Reserves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82295665"/>
            <w:placeholder>
              <w:docPart w:val="0A900CAADA144ABBA9690EB89F0DE779"/>
            </w:placeholder>
            <w:dataBinding w:xpath="/equidata/table[6]/equirow[2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20,988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47114329"/>
            <w:placeholder>
              <w:docPart w:val="3C5E1EF3D51F489BB02FD9507BDF8A5C"/>
            </w:placeholder>
            <w:dataBinding w:xpath="/equidata/table[6]/equirow[2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25,760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02034572"/>
            <w:placeholder>
              <w:docPart w:val="7647974539794A3A9CDB1215E45CA0C2"/>
            </w:placeholder>
            <w:dataBinding w:xpath="/equidata/table[6]/equirow[2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29,203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7791588"/>
            <w:placeholder>
              <w:docPart w:val="D39E434F28F34E83BB0E68C810D1250A"/>
            </w:placeholder>
            <w:dataBinding w:xpath="/equidata/table[6]/equirow[2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33,342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5674884"/>
            <w:placeholder>
              <w:docPart w:val="C3C914E7174B4F3DA6E5A7D11A6C8A3D"/>
            </w:placeholder>
            <w:dataBinding w:xpath="/equidata/table[6]/equirow[2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38,441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00405450"/>
            <w:placeholder>
              <w:docPart w:val="857555FA99BF48D8A268C49F3A15B7B9"/>
            </w:placeholder>
            <w:dataBinding w:xpath="/equidata/table[6]/equirow[2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45,620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07579833"/>
            <w:placeholder>
              <w:docPart w:val="0B94F024EFA34AE89FDA56CA4D21458D"/>
            </w:placeholder>
            <w:dataBinding w:xpath="/equidata/table[6]/equirow[2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-1382093350"/>
            <w:placeholder>
              <w:docPart w:val="1EC86CC9A4D242ACA1839B2D7E45DB0D"/>
            </w:placeholder>
            <w:dataBinding w:xpath="/equidata/table[6]/equirow[3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Net Worth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437876313"/>
            <w:placeholder>
              <w:docPart w:val="C5117D3CE82347479C3283A668D470DE"/>
            </w:placeholder>
            <w:dataBinding w:xpath="/equidata/table[6]/equirow[3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21,159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324041330"/>
            <w:placeholder>
              <w:docPart w:val="AB0D0758085440678895CEF73B45AA20"/>
            </w:placeholder>
            <w:dataBinding w:xpath="/equidata/table[6]/equirow[3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25,931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485468981"/>
            <w:placeholder>
              <w:docPart w:val="18853A6140CA4BF9A9F1669763F026B4"/>
            </w:placeholder>
            <w:dataBinding w:xpath="/equidata/table[6]/equirow[3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29,374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65522556"/>
            <w:placeholder>
              <w:docPart w:val="60C816C7D8284AB69D1C8C0316504E47"/>
            </w:placeholder>
            <w:dataBinding w:xpath="/equidata/table[6]/equirow[3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33,513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954832132"/>
            <w:placeholder>
              <w:docPart w:val="CAAB71BBE5A74D2493676A9AB1816FEF"/>
            </w:placeholder>
            <w:dataBinding w:xpath="/equidata/table[6]/equirow[3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38,611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900468170"/>
            <w:placeholder>
              <w:docPart w:val="C91E5885EDE44080BF46885C11C55831"/>
            </w:placeholder>
            <w:dataBinding w:xpath="/equidata/table[6]/equirow[3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45,791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692832585"/>
            <w:placeholder>
              <w:docPart w:val="2E33F050FDDB45A8BADEDE94EF9059B5"/>
            </w:placeholder>
            <w:dataBinding w:xpath="/equidata/table[6]/equirow[3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color w:val="000000"/>
              <w:szCs w:val="16"/>
            </w:rPr>
            <w:alias w:val="Data Item"/>
            <w:id w:val="2029989405"/>
            <w:placeholder>
              <w:docPart w:val="0FEE6D311E054F21A1C48F8C875F57EE"/>
            </w:placeholder>
            <w:dataBinding w:xpath="/equidata/table[6]/equirow[4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color w:val="000000"/>
                    <w:szCs w:val="16"/>
                  </w:rPr>
                </w:pPr>
                <w:r w:rsidRPr="00801444">
                  <w:rPr>
                    <w:rFonts w:eastAsia="Calibri" w:cs="Arial"/>
                    <w:color w:val="000000"/>
                    <w:szCs w:val="16"/>
                    <w:lang w:val="en-GB"/>
                  </w:rPr>
                  <w:t>Total Debt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98071382"/>
            <w:placeholder>
              <w:docPart w:val="324B3CA8DD2947D2A8C0F8B3347E7449"/>
            </w:placeholder>
            <w:dataBinding w:xpath="/equidata/table[6]/equirow[4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725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92115939"/>
            <w:placeholder>
              <w:docPart w:val="73979C186F494F49B7891A9CB7183C0D"/>
            </w:placeholder>
            <w:dataBinding w:xpath="/equidata/table[6]/equirow[4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690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45855317"/>
            <w:placeholder>
              <w:docPart w:val="A8AE95E193D64A9898D7F1E72281BF8C"/>
            </w:placeholder>
            <w:dataBinding w:xpath="/equidata/table[6]/equirow[4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469131"/>
            <w:placeholder>
              <w:docPart w:val="92F3F0747FCA4B1FA5DEA01ABF57EDAC"/>
            </w:placeholder>
            <w:dataBinding w:xpath="/equidata/table[6]/equirow[4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62956642"/>
            <w:placeholder>
              <w:docPart w:val="8F44235EC88640E3BCACBFC11751B0E0"/>
            </w:placeholder>
            <w:dataBinding w:xpath="/equidata/table[6]/equirow[4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35194749"/>
            <w:placeholder>
              <w:docPart w:val="1819743DCE594B2C9A69ACBA35DE8EA0"/>
            </w:placeholder>
            <w:dataBinding w:xpath="/equidata/table[6]/equirow[4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81945627"/>
            <w:placeholder>
              <w:docPart w:val="1A20E80E29FC4B93B457992DBEFCFB83"/>
            </w:placeholder>
            <w:dataBinding w:xpath="/equidata/table[6]/equirow[4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szCs w:val="16"/>
            </w:rPr>
            <w:alias w:val="Data Item"/>
            <w:id w:val="-640656110"/>
            <w:placeholder>
              <w:docPart w:val="53AAAF242D8B4EF6A77491D6D79A80D0"/>
            </w:placeholder>
            <w:dataBinding w:xpath="/equidata/table[6]/equirow[5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Minority Interest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72328141"/>
            <w:placeholder>
              <w:docPart w:val="9EF61E777CE3415B8634D71F24E7D303"/>
            </w:placeholder>
            <w:dataBinding w:xpath="/equidata/table[6]/equirow[5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4879954"/>
            <w:placeholder>
              <w:docPart w:val="D9C9F337EA7440A5A4292A37E57180F8"/>
            </w:placeholder>
            <w:dataBinding w:xpath="/equidata/table[6]/equirow[5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19859997"/>
            <w:placeholder>
              <w:docPart w:val="F8C6C764F59F4E26AC9A0BFBC3B70EDF"/>
            </w:placeholder>
            <w:dataBinding w:xpath="/equidata/table[6]/equirow[5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38083190"/>
            <w:placeholder>
              <w:docPart w:val="89849E5A75DD45B8AC1C742FD3BAEB40"/>
            </w:placeholder>
            <w:dataBinding w:xpath="/equidata/table[6]/equirow[5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2429638"/>
            <w:placeholder>
              <w:docPart w:val="64F3AACC536D40848166ED9EB0AAAB28"/>
            </w:placeholder>
            <w:dataBinding w:xpath="/equidata/table[6]/equirow[5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99047572"/>
            <w:placeholder>
              <w:docPart w:val="4710FB908EE04892A1A89D31FBB7498B"/>
            </w:placeholder>
            <w:dataBinding w:xpath="/equidata/table[6]/equirow[5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39384384"/>
            <w:placeholder>
              <w:docPart w:val="3DD793BECD694979926D815675D65C5B"/>
            </w:placeholder>
            <w:dataBinding w:xpath="/equidata/table[6]/equirow[5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794353848"/>
            <w:placeholder>
              <w:docPart w:val="A45444CF3C2E4875A74989FF4E14CD0C"/>
            </w:placeholder>
            <w:dataBinding w:xpath="/equidata/table[6]/equirow[6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Account Payables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85845999"/>
            <w:placeholder>
              <w:docPart w:val="B9A2026BDDBF43A19645E09EA1543C52"/>
            </w:placeholder>
            <w:dataBinding w:xpath="/equidata/table[6]/equirow[6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3,493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1020013"/>
            <w:placeholder>
              <w:docPart w:val="01438A0EE5A4463391C67145936E4A23"/>
            </w:placeholder>
            <w:dataBinding w:xpath="/equidata/table[6]/equirow[6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4,184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27766362"/>
            <w:placeholder>
              <w:docPart w:val="1EDE08739BCF443B9438033E07D9CE5D"/>
            </w:placeholder>
            <w:dataBinding w:xpath="/equidata/table[6]/equirow[6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5,923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69245337"/>
            <w:placeholder>
              <w:docPart w:val="B49947CECA7345E0BCB394B1675BC056"/>
            </w:placeholder>
            <w:dataBinding w:xpath="/equidata/table[6]/equirow[6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6,806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55987931"/>
            <w:placeholder>
              <w:docPart w:val="8002CF7717F24C3FA13CFA6E5805CDC9"/>
            </w:placeholder>
            <w:dataBinding w:xpath="/equidata/table[6]/equirow[6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7,684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9474291"/>
            <w:placeholder>
              <w:docPart w:val="CF2B6CE4B82E4ECD90DA0958C8D8CF5C"/>
            </w:placeholder>
            <w:dataBinding w:xpath="/equidata/table[6]/equirow[6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8,682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01597599"/>
            <w:placeholder>
              <w:docPart w:val="00F2FCBB576C4D38BF9BDDD585FB2C84"/>
            </w:placeholder>
            <w:dataBinding w:xpath="/equidata/table[6]/equirow[6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szCs w:val="16"/>
            </w:rPr>
            <w:alias w:val="Data Item"/>
            <w:id w:val="-618144744"/>
            <w:placeholder>
              <w:docPart w:val="B1AC728B0E274ED0892012D69084A74C"/>
            </w:placeholder>
            <w:dataBinding w:xpath="/equidata/table[6]/equirow[7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 Current Liabilities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3391389"/>
            <w:placeholder>
              <w:docPart w:val="B34FC2CF1862461B8EA4D60FC94538A4"/>
            </w:placeholder>
            <w:dataBinding w:xpath="/equidata/table[6]/equirow[7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2,885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0533220"/>
            <w:placeholder>
              <w:docPart w:val="BBE58ED2CDBB43789AE87C9D14EDF20C"/>
            </w:placeholder>
            <w:dataBinding w:xpath="/equidata/table[6]/equirow[7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3,412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9971900"/>
            <w:placeholder>
              <w:docPart w:val="EA703E266C994DCE891B46DB8A76F830"/>
            </w:placeholder>
            <w:dataBinding w:xpath="/equidata/table[6]/equirow[7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4,007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46801502"/>
            <w:placeholder>
              <w:docPart w:val="5FBEF1F3FD6C40BFB718EC33ECB73319"/>
            </w:placeholder>
            <w:dataBinding w:xpath="/equidata/table[6]/equirow[7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4,605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69791266"/>
            <w:placeholder>
              <w:docPart w:val="710A5A5E76C34F378D33D79371E3720A"/>
            </w:placeholder>
            <w:dataBinding w:xpath="/equidata/table[6]/equirow[7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5,199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80660261"/>
            <w:placeholder>
              <w:docPart w:val="BDD7745AF68D44F4A7FFFD7606993479"/>
            </w:placeholder>
            <w:dataBinding w:xpath="/equidata/table[6]/equirow[7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5,874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98865191"/>
            <w:placeholder>
              <w:docPart w:val="6210D69D5867478DB3DF1C983844C80C"/>
            </w:placeholder>
            <w:dataBinding w:xpath="/equidata/table[6]/equirow[7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1226187279"/>
            <w:placeholder>
              <w:docPart w:val="AF3E2F89646646AFBCF5CAB7152F025E"/>
            </w:placeholder>
            <w:dataBinding w:xpath="/equidata/table[6]/equirow[8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Total Liabilities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575558925"/>
            <w:placeholder>
              <w:docPart w:val="C89C63E8C947497EA267A5CCBF9B430E"/>
            </w:placeholder>
            <w:dataBinding w:xpath="/equidata/table[6]/equirow[8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29,508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556199779"/>
            <w:placeholder>
              <w:docPart w:val="E97DC754C0D444FDB8E8F26029EBF70B"/>
            </w:placeholder>
            <w:dataBinding w:xpath="/equidata/table[6]/equirow[8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35,846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98601339"/>
            <w:placeholder>
              <w:docPart w:val="3D611D25267144658307CD81B939E524"/>
            </w:placeholder>
            <w:dataBinding w:xpath="/equidata/table[6]/equirow[8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41,686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612793096"/>
            <w:placeholder>
              <w:docPart w:val="DE5C6EA2833C4D9380F9149501A68B9F"/>
            </w:placeholder>
            <w:dataBinding w:xpath="/equidata/table[6]/equirow[8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47,305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672417278"/>
            <w:placeholder>
              <w:docPart w:val="974CE7E16B1E484B98F0AF82CFA3A271"/>
            </w:placeholder>
            <w:dataBinding w:xpath="/equidata/table[6]/equirow[8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53,877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418851829"/>
            <w:placeholder>
              <w:docPart w:val="A5334FD473CC4CB084544A7D9F84FA7F"/>
            </w:placeholder>
            <w:dataBinding w:xpath="/equidata/table[6]/equirow[8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62,729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953829205"/>
            <w:placeholder>
              <w:docPart w:val="1A5EC7CA78444C4F9C7B2CC46AE597BA"/>
            </w:placeholder>
            <w:dataBinding w:xpath="/equidata/table[6]/equirow[8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szCs w:val="16"/>
            </w:rPr>
            <w:alias w:val="Data Item"/>
            <w:id w:val="1366644038"/>
            <w:placeholder>
              <w:docPart w:val="4E4884F339504694B7DA08A11A9A53B2"/>
            </w:placeholder>
            <w:dataBinding w:xpath="/equidata/table[6]/equirow[9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Gross Fixed Assets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52739634"/>
            <w:placeholder>
              <w:docPart w:val="2EED3D90CA00436B9DA3F17FDB8AA28E"/>
            </w:placeholder>
            <w:dataBinding w:xpath="/equidata/table[6]/equirow[9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14,864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29449730"/>
            <w:placeholder>
              <w:docPart w:val="4DCCF66AB45B4E81AC8A27F8F6CFD9D6"/>
            </w:placeholder>
            <w:dataBinding w:xpath="/equidata/table[6]/equirow[9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18,156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2149454"/>
            <w:placeholder>
              <w:docPart w:val="DDBE3E14F88D45C1B809B663D8764FC0"/>
            </w:placeholder>
            <w:dataBinding w:xpath="/equidata/table[6]/equirow[9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22,529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88534060"/>
            <w:placeholder>
              <w:docPart w:val="F561EA0A77B44EFCB44B039CA594C701"/>
            </w:placeholder>
            <w:dataBinding w:xpath="/equidata/table[6]/equirow[9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23,779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013457"/>
            <w:placeholder>
              <w:docPart w:val="CBD5CF36FE954D2DA1C7A18D2E734238"/>
            </w:placeholder>
            <w:dataBinding w:xpath="/equidata/table[6]/equirow[9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26,279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95024742"/>
            <w:placeholder>
              <w:docPart w:val="99518E1BB9514EC0BC95D99275817894"/>
            </w:placeholder>
            <w:dataBinding w:xpath="/equidata/table[6]/equirow[9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30,029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38508263"/>
            <w:placeholder>
              <w:docPart w:val="4E34A692A0CC47AD8EB2EC2A6D63EF30"/>
            </w:placeholder>
            <w:dataBinding w:xpath="/equidata/table[6]/equirow[9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367641749"/>
            <w:placeholder>
              <w:docPart w:val="A5007D557923403FAC56E7F18ED5BABD"/>
            </w:placeholder>
            <w:dataBinding w:xpath="/equidata/table[6]/equirow[10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Acc. Depreciation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35172060"/>
            <w:placeholder>
              <w:docPart w:val="7D0AE89BEE0A4002BE67A714D895C86E"/>
            </w:placeholder>
            <w:dataBinding w:xpath="/equidata/table[6]/equirow[10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(1,344)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1292997"/>
            <w:placeholder>
              <w:docPart w:val="E9E86C63650A4CBBA6E664B58E03DE8C"/>
            </w:placeholder>
            <w:dataBinding w:xpath="/equidata/table[6]/equirow[10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(3,234)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2950491"/>
            <w:placeholder>
              <w:docPart w:val="E7031A0480F341B68632D057BDF7E9A0"/>
            </w:placeholder>
            <w:dataBinding w:xpath="/equidata/table[6]/equirow[10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(5,497)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31224708"/>
            <w:placeholder>
              <w:docPart w:val="0A3FC7AAFBE84D5599883A10D34F45C0"/>
            </w:placeholder>
            <w:dataBinding w:xpath="/equidata/table[6]/equirow[10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(8,077)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9674498"/>
            <w:placeholder>
              <w:docPart w:val="0CF016D431EE43F886DD008DC019DDDD"/>
            </w:placeholder>
            <w:dataBinding w:xpath="/equidata/table[6]/equirow[10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(10,981)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55912215"/>
            <w:placeholder>
              <w:docPart w:val="0B7FD5A4474145498639E4D6D5DB12B1"/>
            </w:placeholder>
            <w:dataBinding w:xpath="/equidata/table[6]/equirow[10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(14,278)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05932763"/>
            <w:placeholder>
              <w:docPart w:val="D96000FDD9D1485A99FCC0580005D137"/>
            </w:placeholder>
            <w:dataBinding w:xpath="/equidata/table[6]/equirow[10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614138316"/>
            <w:placeholder>
              <w:docPart w:val="5C58E953889B4A019A91E736DE6C26F5"/>
            </w:placeholder>
            <w:dataBinding w:xpath="/equidata/table[6]/equirow[11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Capital WIP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78647683"/>
            <w:placeholder>
              <w:docPart w:val="0703711198A9490B95E01B2AB8E1B1E2"/>
            </w:placeholder>
            <w:dataBinding w:xpath="/equidata/table[6]/equirow[11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1,229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73307282"/>
            <w:placeholder>
              <w:docPart w:val="989C4AD5419440008E89D9E7EAAE6AB7"/>
            </w:placeholder>
            <w:dataBinding w:xpath="/equidata/table[6]/equirow[11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2,403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49491745"/>
            <w:placeholder>
              <w:docPart w:val="21B6546E51BF4BAAB42CA5B85FFE6A70"/>
            </w:placeholder>
            <w:dataBinding w:xpath="/equidata/table[6]/equirow[11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2,264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1147030"/>
            <w:placeholder>
              <w:docPart w:val="8A4A7C40FA5D4F92941C4752EF9A5794"/>
            </w:placeholder>
            <w:dataBinding w:xpath="/equidata/table[6]/equirow[11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1,000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18772459"/>
            <w:placeholder>
              <w:docPart w:val="22215F2DFFBD466D8A0EF57C176E91C1"/>
            </w:placeholder>
            <w:dataBinding w:xpath="/equidata/table[6]/equirow[11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1,000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95935166"/>
            <w:placeholder>
              <w:docPart w:val="42563CDC84BA497D8D54315D05B8D940"/>
            </w:placeholder>
            <w:dataBinding w:xpath="/equidata/table[6]/equirow[11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1,000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09003293"/>
            <w:placeholder>
              <w:docPart w:val="34BA3EDA95064174BF478FDAB0765CA7"/>
            </w:placeholder>
            <w:dataBinding w:xpath="/equidata/table[6]/equirow[11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855639227"/>
            <w:placeholder>
              <w:docPart w:val="7750BF3D65A64CFC84376996BEB39504"/>
            </w:placeholder>
            <w:dataBinding w:xpath="/equidata/table[6]/equirow[12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33045921"/>
            <w:placeholder>
              <w:docPart w:val="03750197B3804958BF723D9749BB8E97"/>
            </w:placeholder>
            <w:dataBinding w:xpath="/equidata/table[6]/equirow[12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382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05316903"/>
            <w:placeholder>
              <w:docPart w:val="DB3941AD93A14D26993F99542D62983B"/>
            </w:placeholder>
            <w:dataBinding w:xpath="/equidata/table[6]/equirow[12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579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06891018"/>
            <w:placeholder>
              <w:docPart w:val="52F9C59586624F24870DC78FEA42DDB9"/>
            </w:placeholder>
            <w:dataBinding w:xpath="/equidata/table[6]/equirow[12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430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72262611"/>
            <w:placeholder>
              <w:docPart w:val="5E14E291B6E9483B9785C89AB0B6BE51"/>
            </w:placeholder>
            <w:dataBinding w:xpath="/equidata/table[6]/equirow[12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5,443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82860494"/>
            <w:placeholder>
              <w:docPart w:val="190BEF3B045348B0B3F4695B9E9947A5"/>
            </w:placeholder>
            <w:dataBinding w:xpath="/equidata/table[6]/equirow[12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7,443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35092297"/>
            <w:placeholder>
              <w:docPart w:val="A5F0575BA28C499FBD4A535A07F8D661"/>
            </w:placeholder>
            <w:dataBinding w:xpath="/equidata/table[6]/equirow[12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7,693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57717478"/>
            <w:placeholder>
              <w:docPart w:val="D127541975CC4CA898FBBA568ACA0A27"/>
            </w:placeholder>
            <w:dataBinding w:xpath="/equidata/table[6]/equirow[12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1507194553"/>
            <w:placeholder>
              <w:docPart w:val="39BDFA80561E45B3B3E8FF8A63EF69E1"/>
            </w:placeholder>
            <w:dataBinding w:xpath="/equidata/table[6]/equirow[13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Inventory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02595495"/>
            <w:placeholder>
              <w:docPart w:val="A916A15938C54FBC8F51127154A11486"/>
            </w:placeholder>
            <w:dataBinding w:xpath="/equidata/table[6]/equirow[13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6,016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46610242"/>
            <w:placeholder>
              <w:docPart w:val="486A8C78957B4B55837A2AFCEBA990AD"/>
            </w:placeholder>
            <w:dataBinding w:xpath="/equidata/table[6]/equirow[13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8,170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54803179"/>
            <w:placeholder>
              <w:docPart w:val="6E46839E882D4109B69E8FC3DC8433ED"/>
            </w:placeholder>
            <w:dataBinding w:xpath="/equidata/table[6]/equirow[13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10,497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22417936"/>
            <w:placeholder>
              <w:docPart w:val="FB64E167C5524E1F80673E4ECE759D24"/>
            </w:placeholder>
            <w:dataBinding w:xpath="/equidata/table[6]/equirow[13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12,062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83027515"/>
            <w:placeholder>
              <w:docPart w:val="1BCAAE7AE2F0445F88D3DA7E3F2DCB87"/>
            </w:placeholder>
            <w:dataBinding w:xpath="/equidata/table[6]/equirow[13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13,620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61067528"/>
            <w:placeholder>
              <w:docPart w:val="ECA863999E1046B7980F4FBEDE0E15D7"/>
            </w:placeholder>
            <w:dataBinding w:xpath="/equidata/table[6]/equirow[13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15,389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43232888"/>
            <w:placeholder>
              <w:docPart w:val="2E9B8D255EF544908250898D0E30AF27"/>
            </w:placeholder>
            <w:dataBinding w:xpath="/equidata/table[6]/equirow[13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658778347"/>
            <w:placeholder>
              <w:docPart w:val="A4E7468206D04B9EA9EE2D1E7E6D408B"/>
            </w:placeholder>
            <w:dataBinding w:xpath="/equidata/table[6]/equirow[14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Receivables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85920720"/>
            <w:placeholder>
              <w:docPart w:val="4E1CE3FEFCCE475EAF18EB03C643C778"/>
            </w:placeholder>
            <w:dataBinding w:xpath="/equidata/table[6]/equirow[14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5,922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52194783"/>
            <w:placeholder>
              <w:docPart w:val="D6DC4E0991EA4EA5A99A3E4F27BE7E44"/>
            </w:placeholder>
            <w:dataBinding w:xpath="/equidata/table[6]/equirow[14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5,705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87902190"/>
            <w:placeholder>
              <w:docPart w:val="A205177C12994235A06458323C163AE4"/>
            </w:placeholder>
            <w:dataBinding w:xpath="/equidata/table[6]/equirow[14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7,825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09519792"/>
            <w:placeholder>
              <w:docPart w:val="AE2CCF7CD5514D72A911262152F4AA65"/>
            </w:placeholder>
            <w:dataBinding w:xpath="/equidata/table[6]/equirow[14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8,991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03718694"/>
            <w:placeholder>
              <w:docPart w:val="22D47D1CDEA24487995CD2F83E979209"/>
            </w:placeholder>
            <w:dataBinding w:xpath="/equidata/table[6]/equirow[14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10,152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42790379"/>
            <w:placeholder>
              <w:docPart w:val="2A7D2F73D17547A2934A25C08AEF93B5"/>
            </w:placeholder>
            <w:dataBinding w:xpath="/equidata/table[6]/equirow[14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11,471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42828178"/>
            <w:placeholder>
              <w:docPart w:val="2F71F6812A60466D84CE73C6314D725F"/>
            </w:placeholder>
            <w:dataBinding w:xpath="/equidata/table[6]/equirow[14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908912511"/>
            <w:placeholder>
              <w:docPart w:val="320C4B25B79944979A6B4CB2443FEAD4"/>
            </w:placeholder>
            <w:dataBinding w:xpath="/equidata/table[6]/equirow[15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 current assets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16860139"/>
            <w:placeholder>
              <w:docPart w:val="B9B17B203AD34EF98F15D1006376BB11"/>
            </w:placeholder>
            <w:dataBinding w:xpath="/equidata/table[6]/equirow[15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51442306"/>
            <w:placeholder>
              <w:docPart w:val="20C9D80442E14E3882B1D8DE64956428"/>
            </w:placeholder>
            <w:dataBinding w:xpath="/equidata/table[6]/equirow[15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650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63650099"/>
            <w:placeholder>
              <w:docPart w:val="B79F7229D50D4FA38B8FF1F6FD22620E"/>
            </w:placeholder>
            <w:dataBinding w:xpath="/equidata/table[6]/equirow[15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1,844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129579814"/>
            <w:placeholder>
              <w:docPart w:val="AC61887A4F66444CB9CD6051CCD45569"/>
            </w:placeholder>
            <w:dataBinding w:xpath="/equidata/table[6]/equirow[15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174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59981348"/>
            <w:placeholder>
              <w:docPart w:val="FA59A6A0B4FA499B9FFD2D55BE228621"/>
            </w:placeholder>
            <w:dataBinding w:xpath="/equidata/table[6]/equirow[15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348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89536134"/>
            <w:placeholder>
              <w:docPart w:val="D82DEC7AD20941749B6AA6FB6F5DAB17"/>
            </w:placeholder>
            <w:dataBinding w:xpath="/equidata/table[6]/equirow[15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289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63270240"/>
            <w:placeholder>
              <w:docPart w:val="671F3EF4BBF5457FB6EAE2598D06F379"/>
            </w:placeholder>
            <w:dataBinding w:xpath="/equidata/table[6]/equirow[15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795859894"/>
            <w:placeholder>
              <w:docPart w:val="05351232451B4C24B6B58C84FC999D36"/>
            </w:placeholder>
            <w:dataBinding w:xpath="/equidata/table[6]/equirow[16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Cash &amp; Cash Equivalents.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2744989"/>
            <w:placeholder>
              <w:docPart w:val="4BA1314ED1EF4AE2BCDDE6A28E18CD20"/>
            </w:placeholder>
            <w:dataBinding w:xpath="/equidata/table[6]/equirow[16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1,503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5442783"/>
            <w:placeholder>
              <w:docPart w:val="4A91FF8D517F4F9EADF965FB92E8ED8F"/>
            </w:placeholder>
            <w:dataBinding w:xpath="/equidata/table[6]/equirow[16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2,987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80964347"/>
            <w:placeholder>
              <w:docPart w:val="90EB28EA166649288E360E60BDCB25A8"/>
            </w:placeholder>
            <w:dataBinding w:xpath="/equidata/table[6]/equirow[16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1,266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39465475"/>
            <w:placeholder>
              <w:docPart w:val="960073E6AB52426692A4246E85B76612"/>
            </w:placeholder>
            <w:dataBinding w:xpath="/equidata/table[6]/equirow[16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3,390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5115065"/>
            <w:placeholder>
              <w:docPart w:val="51EE5AF3E62A41889F02D782D20C2C4F"/>
            </w:placeholder>
            <w:dataBinding w:xpath="/equidata/table[6]/equirow[16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5,459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40388690"/>
            <w:placeholder>
              <w:docPart w:val="DB16CFA4B98A4563961F856F68696F4C"/>
            </w:placeholder>
            <w:dataBinding w:xpath="/equidata/table[6]/equirow[16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10,566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66021673"/>
            <w:placeholder>
              <w:docPart w:val="B225CA2A94EC4972A4C0CDA726CC95F5"/>
            </w:placeholder>
            <w:dataBinding w:xpath="/equidata/table[6]/equirow[16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b/>
              <w:szCs w:val="16"/>
            </w:rPr>
            <w:alias w:val="Data Item"/>
            <w:id w:val="-928956232"/>
            <w:placeholder>
              <w:docPart w:val="0448809EC1394E2593803857D8818DCE"/>
            </w:placeholder>
            <w:dataBinding w:xpath="/equidata/table[6]/equirow[17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Total Assets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42844660"/>
            <w:placeholder>
              <w:docPart w:val="F4FF4BFD351A49F185703D84A73A70BD"/>
            </w:placeholder>
            <w:dataBinding w:xpath="/equidata/table[6]/equirow[17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29,508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30702396"/>
            <w:placeholder>
              <w:docPart w:val="A5D39DCB81B4443495001262DD5EF3E6"/>
            </w:placeholder>
            <w:dataBinding w:xpath="/equidata/table[6]/equirow[17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35,846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165632535"/>
            <w:placeholder>
              <w:docPart w:val="DFEC036CFF9F4CD18B46363B1C9E927A"/>
            </w:placeholder>
            <w:dataBinding w:xpath="/equidata/table[6]/equirow[17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41,686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760674216"/>
            <w:placeholder>
              <w:docPart w:val="34D8F694CE3248D2913908481F15897E"/>
            </w:placeholder>
            <w:dataBinding w:xpath="/equidata/table[6]/equirow[17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47,305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733459673"/>
            <w:placeholder>
              <w:docPart w:val="1F213C9B2D2646808E175C29EB39E42E"/>
            </w:placeholder>
            <w:dataBinding w:xpath="/equidata/table[6]/equirow[17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53,877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140568109"/>
            <w:placeholder>
              <w:docPart w:val="6569AC777161452C9604947735D32FD3"/>
            </w:placeholder>
            <w:dataBinding w:xpath="/equidata/table[6]/equirow[17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62,729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39525949"/>
            <w:placeholder>
              <w:docPart w:val="6E2C32F062A147B98EEB764198FAB86F"/>
            </w:placeholder>
            <w:dataBinding w:xpath="/equidata/table[6]/equirow[17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792132441"/>
            <w:placeholder>
              <w:docPart w:val="2B8A6C165267470282DCC029C1FEC9F9"/>
            </w:placeholder>
            <w:dataBinding w:xpath="/equidata/table[6]/equirow[18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Non-Cash WC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93523747"/>
            <w:placeholder>
              <w:docPart w:val="71CAE84C5E854C0CB8152DF1DB4A3039"/>
            </w:placeholder>
            <w:dataBinding w:xpath="/equidata/table[6]/equirow[18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6,201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22100775"/>
            <w:placeholder>
              <w:docPart w:val="B2FADB471ED14DD58DA3B1625B564B66"/>
            </w:placeholder>
            <w:dataBinding w:xpath="/equidata/table[6]/equirow[18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7,003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47184315"/>
            <w:placeholder>
              <w:docPart w:val="446A3F71FD2142278344EB71F17A8D67"/>
            </w:placeholder>
            <w:dataBinding w:xpath="/equidata/table[6]/equirow[18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10,327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00089348"/>
            <w:placeholder>
              <w:docPart w:val="EA909FC9D69C499F877EE0215EAFFDEF"/>
            </w:placeholder>
            <w:dataBinding w:xpath="/equidata/table[6]/equirow[18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9,922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96078507"/>
            <w:placeholder>
              <w:docPart w:val="DE8AD2379BBC4C3E80E0C84C2A34BAD0"/>
            </w:placeholder>
            <w:dataBinding w:xpath="/equidata/table[6]/equirow[18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11,355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57454778"/>
            <w:placeholder>
              <w:docPart w:val="5BA4B797AC3141288558B48BA596C24E"/>
            </w:placeholder>
            <w:dataBinding w:xpath="/equidata/table[6]/equirow[18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12,725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04247307"/>
            <w:placeholder>
              <w:docPart w:val="B52B85B9CDC74CE3A172144633B5C647"/>
            </w:placeholder>
            <w:dataBinding w:xpath="/equidata/table[6]/equirow[18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311327199"/>
            <w:placeholder>
              <w:docPart w:val="6776549881AF4EA0A8A75C6126A170D1"/>
            </w:placeholder>
            <w:dataBinding w:xpath="/equidata/table[6]/equirow[19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Cash Conv. Cycle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58296590"/>
            <w:placeholder>
              <w:docPart w:val="E1A21DFE492241458A46BA5764A5B6CA"/>
            </w:placeholder>
            <w:dataBinding w:xpath="/equidata/table[6]/equirow[19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70.7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51973617"/>
            <w:placeholder>
              <w:docPart w:val="FD30CF724ABB415E9756E0FA1E25DCB9"/>
            </w:placeholder>
            <w:dataBinding w:xpath="/equidata/table[6]/equirow[19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74.0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51360657"/>
            <w:placeholder>
              <w:docPart w:val="637E342F521545BAAB7272E7F51BC9C7"/>
            </w:placeholder>
            <w:dataBinding w:xpath="/equidata/table[6]/equirow[19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78.7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11293554"/>
            <w:placeholder>
              <w:docPart w:val="BE52A3B218AB4ED78D2ACF7F1980DFF1"/>
            </w:placeholder>
            <w:dataBinding w:xpath="/equidata/table[6]/equirow[19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81.5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50558459"/>
            <w:placeholder>
              <w:docPart w:val="C7648AA8D43D47EE8330582D67957ABC"/>
            </w:placeholder>
            <w:dataBinding w:xpath="/equidata/table[6]/equirow[19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82.9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8215657"/>
            <w:placeholder>
              <w:docPart w:val="7DF7451F7764466B8D532A55C148F25E"/>
            </w:placeholder>
            <w:dataBinding w:xpath="/equidata/table[6]/equirow[19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83.0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137525911"/>
            <w:placeholder>
              <w:docPart w:val="D5286378B4BF4F2694E6C368EA9975F6"/>
            </w:placeholder>
            <w:dataBinding w:xpath="/equidata/table[6]/equirow[19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937549010"/>
            <w:placeholder>
              <w:docPart w:val="A3779037CEB4464D978408690796A2DE"/>
            </w:placeholder>
            <w:dataBinding w:xpath="/equidata/table[6]/equirow[20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WC Turnover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95909792"/>
            <w:placeholder>
              <w:docPart w:val="2295CBE93EFA4ED29A577D6F51AF7357"/>
            </w:placeholder>
            <w:dataBinding w:xpath="/equidata/table[6]/equirow[20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7.4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09038777"/>
            <w:placeholder>
              <w:docPart w:val="D5634D4BB2CC432186AC2029A5551879"/>
            </w:placeholder>
            <w:dataBinding w:xpath="/equidata/table[6]/equirow[20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7.6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53080317"/>
            <w:placeholder>
              <w:docPart w:val="69E088924A7D46FF8C040D8A95D1BE54"/>
            </w:placeholder>
            <w:dataBinding w:xpath="/equidata/table[6]/equirow[20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3136017"/>
            <w:placeholder>
              <w:docPart w:val="522A0C6CAAB440EF8504A3D367A7FE72"/>
            </w:placeholder>
            <w:dataBinding w:xpath="/equidata/table[6]/equirow[20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81779742"/>
            <w:placeholder>
              <w:docPart w:val="DA4BAAAC23AD42938A333E90A89AF49F"/>
            </w:placeholder>
            <w:dataBinding w:xpath="/equidata/table[6]/equirow[20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60947530"/>
            <w:placeholder>
              <w:docPart w:val="706D28D36C0141449A0C72CE1693DC51"/>
            </w:placeholder>
            <w:dataBinding w:xpath="/equidata/table[6]/equirow[20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09610115"/>
            <w:placeholder>
              <w:docPart w:val="D7CEF803017B4398B1C9387B8FC219C9"/>
            </w:placeholder>
            <w:dataBinding w:xpath="/equidata/table[6]/equirow[20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1483377559"/>
            <w:placeholder>
              <w:docPart w:val="395E747F7AB44F2A8DB81B6054FEC479"/>
            </w:placeholder>
            <w:dataBinding w:xpath="/equidata/table[6]/equirow[21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Gross Asset Turnover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07008091"/>
            <w:placeholder>
              <w:docPart w:val="D29BC2033C07413F8E8E6F6D49642D64"/>
            </w:placeholder>
            <w:dataBinding w:xpath="/equidata/table[6]/equirow[21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310.7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51480889"/>
            <w:placeholder>
              <w:docPart w:val="C720966D91204ECA82682DB9738D4B6E"/>
            </w:placeholder>
            <w:dataBinding w:xpath="/equidata/table[6]/equirow[21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292.9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51759690"/>
            <w:placeholder>
              <w:docPart w:val="4AFD4B1E4696424C88FCE25E208F1A03"/>
            </w:placeholder>
            <w:dataBinding w:xpath="/equidata/table[6]/equirow[21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268.9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05547811"/>
            <w:placeholder>
              <w:docPart w:val="366C5801E14D4FE1BF3A5580EFF29D37"/>
            </w:placeholder>
            <w:dataBinding w:xpath="/equidata/table[6]/equirow[21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292.8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36733561"/>
            <w:placeholder>
              <w:docPart w:val="E9AF574C33024ED7BE87D1EA01633ED1"/>
            </w:placeholder>
            <w:dataBinding w:xpath="/equidata/table[6]/equirow[21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299.2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13277610"/>
            <w:placeholder>
              <w:docPart w:val="0781A10A2528478F98BDE3A1C19E92DA"/>
            </w:placeholder>
            <w:dataBinding w:xpath="/equidata/table[6]/equirow[21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295.8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18099991"/>
            <w:placeholder>
              <w:docPart w:val="4BD981C000CD45B6AB9B957CA8B30C26"/>
            </w:placeholder>
            <w:dataBinding w:xpath="/equidata/table[6]/equirow[21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269846660"/>
            <w:placeholder>
              <w:docPart w:val="DDEDE741A91541298CC13702C133D31E"/>
            </w:placeholder>
            <w:dataBinding w:xpath="/equidata/table[6]/equirow[22]/label" w:storeItemID="{D48F8685-20B2-4CAA-8C8C-B78DB92A92A7}"/>
            <w:text/>
          </w:sdtPr>
          <w:sdtEndPr/>
          <w:sdtContent>
            <w:tc>
              <w:tcPr>
                <w:tcW w:w="2790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Net Asset Turnover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3050993"/>
            <w:placeholder>
              <w:docPart w:val="438AC201267B4846BF0B6D9AF779BD52"/>
            </w:placeholder>
            <w:dataBinding w:xpath="/equidata/table[6]/equirow[22]/val[1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313.1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43408622"/>
            <w:placeholder>
              <w:docPart w:val="F66B24698BDD47F28621272EE363DA65"/>
            </w:placeholder>
            <w:dataBinding w:xpath="/equidata/table[6]/equirow[22]/val[2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306.9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84769662"/>
            <w:placeholder>
              <w:docPart w:val="5DAD03D8A3674FB8A41754F4742A0E44"/>
            </w:placeholder>
            <w:dataBinding w:xpath="/equidata/table[6]/equirow[22]/val[3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314.0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48548512"/>
            <w:placeholder>
              <w:docPart w:val="67E6EE36959148E0BAA697FAB384775C"/>
            </w:placeholder>
            <w:dataBinding w:xpath="/equidata/table[6]/equirow[22]/val[4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416.9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5823332"/>
            <w:placeholder>
              <w:docPart w:val="A76FC31485AE4F49B31B631AC124E985"/>
            </w:placeholder>
            <w:dataBinding w:xpath="/equidata/table[6]/equirow[22]/val[5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482.3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60368175"/>
            <w:placeholder>
              <w:docPart w:val="38AD75C8494543599BF8333180936EAE"/>
            </w:placeholder>
            <w:dataBinding w:xpath="/equidata/table[6]/equirow[22]/val[6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530.3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00367790"/>
            <w:placeholder>
              <w:docPart w:val="741C895DA8314B75A10D015B913076E0"/>
            </w:placeholder>
            <w:dataBinding w:xpath="/equidata/table[6]/equirow[22]/val[7]" w:storeItemID="{D48F8685-20B2-4CAA-8C8C-B78DB92A92A7}"/>
            <w:text/>
          </w:sdtPr>
          <w:sdtEndPr/>
          <w:sdtContent>
            <w:tc>
              <w:tcPr>
                <w:tcW w:w="1170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181978569"/>
            <w:placeholder>
              <w:docPart w:val="29C61C1F8BEC44F3BD6FD5B48BD592AA"/>
            </w:placeholder>
            <w:dataBinding w:xpath="/equidata/table[6]/equirow[23]/label" w:storeItemID="{D48F8685-20B2-4CAA-8C8C-B78DB92A92A7}"/>
            <w:text/>
          </w:sdtPr>
          <w:sdtEndPr/>
          <w:sdtContent>
            <w:tc>
              <w:tcPr>
                <w:tcW w:w="279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Net D/E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06261632"/>
            <w:placeholder>
              <w:docPart w:val="CF26E2A99F4F40ECABC8C829B5B4983E"/>
            </w:placeholder>
            <w:dataBinding w:xpath="/equidata/table[6]/equirow[23]/val[1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85324015"/>
            <w:placeholder>
              <w:docPart w:val="37AF33FDF1734DC7AC7BEADC9BDE19C5"/>
            </w:placeholder>
            <w:dataBinding w:xpath="/equidata/table[6]/equirow[23]/val[2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(0.1)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42335893"/>
            <w:placeholder>
              <w:docPart w:val="7602B04C430E4138B28387CAFF124CC0"/>
            </w:placeholder>
            <w:dataBinding w:xpath="/equidata/table[6]/equirow[23]/val[3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36233739"/>
            <w:placeholder>
              <w:docPart w:val="A8742E477158437D9D4CD105683A4789"/>
            </w:placeholder>
            <w:dataBinding w:xpath="/equidata/table[6]/equirow[23]/val[4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(0.1)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73409403"/>
            <w:placeholder>
              <w:docPart w:val="B0D92328BCB34362A3999CBD21FCE662"/>
            </w:placeholder>
            <w:dataBinding w:xpath="/equidata/table[6]/equirow[23]/val[5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(0.1)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69280088"/>
            <w:placeholder>
              <w:docPart w:val="20092D20B4F140769DCA1E2B8DD8BACC"/>
            </w:placeholder>
            <w:dataBinding w:xpath="/equidata/table[6]/equirow[23]/val[6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(0.2)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0346027"/>
            <w:placeholder>
              <w:docPart w:val="570A64FDE07B4058AB33F3D63FD66015"/>
            </w:placeholder>
            <w:dataBinding w:xpath="/equidata/table[6]/equirow[23]/val[7]" w:storeItemID="{D48F8685-20B2-4CAA-8C8C-B78DB92A92A7}"/>
            <w:text/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</w:tbl>
    <w:p w:rsidR="00801444" w:rsidRPr="00F93F89" w:rsidRDefault="00801444" w:rsidP="003B2EA7">
      <w:pPr>
        <w:spacing w:before="80" w:after="0" w:line="240" w:lineRule="exact"/>
        <w:ind w:left="-3357"/>
        <w:jc w:val="both"/>
        <w:rPr>
          <w:rFonts w:ascii="Futura Lt BT" w:hAnsi="Futura Lt BT"/>
          <w:b/>
          <w:sz w:val="20"/>
          <w:szCs w:val="20"/>
        </w:rPr>
      </w:pPr>
    </w:p>
    <w:tbl>
      <w:tblPr>
        <w:tblStyle w:val="EquirusTable"/>
        <w:tblW w:w="10980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71"/>
        <w:gridCol w:w="1171"/>
        <w:gridCol w:w="1171"/>
        <w:gridCol w:w="1171"/>
        <w:gridCol w:w="1171"/>
        <w:gridCol w:w="1171"/>
        <w:gridCol w:w="1171"/>
      </w:tblGrid>
      <w:tr w:rsidR="00801444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  <w:vAlign w:val="center"/>
          </w:tcPr>
          <w:p w:rsidR="00801444" w:rsidRPr="00F93F89" w:rsidRDefault="00801444" w:rsidP="003B2EA7">
            <w:pPr>
              <w:spacing w:beforeLines="20" w:before="48" w:afterLines="20" w:after="48"/>
              <w:jc w:val="both"/>
              <w:rPr>
                <w:szCs w:val="16"/>
              </w:rPr>
            </w:pPr>
            <w:r w:rsidRPr="00F93F89">
              <w:rPr>
                <w:rFonts w:cs="Times New Roman"/>
                <w:szCs w:val="16"/>
              </w:rPr>
              <w:t xml:space="preserve">Days (x)   </w:t>
            </w:r>
            <w:sdt>
              <w:sdtPr>
                <w:rPr>
                  <w:rFonts w:cs="Times New Roman"/>
                  <w:szCs w:val="16"/>
                </w:rPr>
                <w:alias w:val="Days (x)"/>
                <w:tag w:val="Days (x)"/>
                <w:id w:val="-1385180918"/>
                <w:placeholder>
                  <w:docPart w:val="7871B930064C4860A74A150571F8176D"/>
                </w:placeholder>
                <w:text/>
              </w:sdtPr>
              <w:sdtEndPr/>
              <w:sdtContent>
                <w:r w:rsidRPr="00F93F89">
                  <w:rPr>
                    <w:rFonts w:cs="Times New Roman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cs="Times New Roman"/>
                <w:szCs w:val="16"/>
              </w:rPr>
              <w:t xml:space="preserve"> 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-1483689676"/>
            <w:placeholder>
              <w:docPart w:val="3DDE9F4D24864A77A45D29DB3BCC6FC0"/>
            </w:placeholder>
            <w:dataBinding w:xpath="/equidata/years/year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969779116"/>
            <w:placeholder>
              <w:docPart w:val="FB694F8DC11146EBAF0F1720E2497561"/>
            </w:placeholder>
            <w:dataBinding w:xpath="/equidata/years/year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26762992"/>
            <w:placeholder>
              <w:docPart w:val="708C81F8C71040B69C33752BEC5BF6C7"/>
            </w:placeholder>
            <w:dataBinding w:xpath="/equidata/years/year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661891777"/>
            <w:placeholder>
              <w:docPart w:val="9DA58485B0F041CFBED33C2CE5C3BC04"/>
            </w:placeholder>
            <w:dataBinding w:xpath="/equidata/years/year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366092052"/>
            <w:placeholder>
              <w:docPart w:val="9BAEA4AE007D485B96B387A3CF7BF8E1"/>
            </w:placeholder>
            <w:dataBinding w:xpath="/equidata/years/year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164085131"/>
            <w:placeholder>
              <w:docPart w:val="B61AC169DDA144BC8118D900ED43C163"/>
            </w:placeholder>
            <w:dataBinding w:xpath="/equidata/years/year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825347754"/>
            <w:placeholder>
              <w:docPart w:val="45CB20BDB9E3456D8991763B6242AF38"/>
            </w:placeholder>
            <w:dataBinding w:xpath="/equidata/years/year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1961866167"/>
            <w:placeholder>
              <w:docPart w:val="18FF5CE202954C309BDB8AC0BDB0386B"/>
            </w:placeholder>
            <w:dataBinding w:xpath="/equidata/table[7]/equirow[1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Receivable Days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41340175"/>
            <w:placeholder>
              <w:docPart w:val="34F67ACBC1AF4976A4199154F64B4299"/>
            </w:placeholder>
            <w:dataBinding w:xpath="/equidata/table[7]/equirow[1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44785127"/>
            <w:placeholder>
              <w:docPart w:val="3A1005868D374ABDA86380372845B83F"/>
            </w:placeholder>
            <w:dataBinding w:xpath="/equidata/table[7]/equirow[1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74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20581187"/>
            <w:placeholder>
              <w:docPart w:val="86AF21C82F84419689CEF7587A45647D"/>
            </w:placeholder>
            <w:dataBinding w:xpath="/equidata/table[7]/equirow[1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84828352"/>
            <w:placeholder>
              <w:docPart w:val="8C1525A834744AE4B2E5A4FA227194D5"/>
            </w:placeholder>
            <w:dataBinding w:xpath="/equidata/table[7]/equirow[1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16776821"/>
            <w:placeholder>
              <w:docPart w:val="CBD1C2E3D2244190B9E538187C996B03"/>
            </w:placeholder>
            <w:dataBinding w:xpath="/equidata/table[7]/equirow[1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81829158"/>
            <w:placeholder>
              <w:docPart w:val="B810A9C77249497391C22664BFBACE3F"/>
            </w:placeholder>
            <w:dataBinding w:xpath="/equidata/table[7]/equirow[1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30757724"/>
            <w:placeholder>
              <w:docPart w:val="B4CEC02E4258433496620D0BD1235F01"/>
            </w:placeholder>
            <w:dataBinding w:xpath="/equidata/table[7]/equirow[1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505510237"/>
            <w:placeholder>
              <w:docPart w:val="6F08E4CE2B764CB5AB45D9EB71970DA0"/>
            </w:placeholder>
            <w:dataBinding w:xpath="/equidata/table[7]/equirow[2]/label" w:storeItemID="{D48F8685-20B2-4CAA-8C8C-B78DB92A92A7}"/>
            <w:text/>
          </w:sdtPr>
          <w:sdtEndPr/>
          <w:sdtContent>
            <w:tc>
              <w:tcPr>
                <w:tcW w:w="2783" w:type="dxa"/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Inventory Days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5364249"/>
            <w:placeholder>
              <w:docPart w:val="70F25F14A43C43A38C967E74AFB497BD"/>
            </w:placeholder>
            <w:dataBinding w:xpath="/equidata/table[7]/equirow[2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19700783"/>
            <w:placeholder>
              <w:docPart w:val="DFBA2703DE6940B897AB5AD6B990A104"/>
            </w:placeholder>
            <w:dataBinding w:xpath="/equidata/table[7]/equirow[2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101834517"/>
            <w:placeholder>
              <w:docPart w:val="6B49270501C74E0A841297F9EE595B17"/>
            </w:placeholder>
            <w:dataBinding w:xpath="/equidata/table[7]/equirow[2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66920885"/>
            <w:placeholder>
              <w:docPart w:val="A34A784C242942B8BA920AD7D99C3894"/>
            </w:placeholder>
            <w:dataBinding w:xpath="/equidata/table[7]/equirow[2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05010287"/>
            <w:placeholder>
              <w:docPart w:val="FFAA602081414F4789F978E8C98C75FC"/>
            </w:placeholder>
            <w:dataBinding w:xpath="/equidata/table[7]/equirow[2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64879176"/>
            <w:placeholder>
              <w:docPart w:val="7238EB84A6DC4DBEB88C1597DA9D7EF1"/>
            </w:placeholder>
            <w:dataBinding w:xpath="/equidata/table[7]/equirow[2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05856921"/>
            <w:placeholder>
              <w:docPart w:val="A0FB02A197EC487BAB11AD81D4164948"/>
            </w:placeholder>
            <w:dataBinding w:xpath="/equidata/table[7]/equirow[2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2129503106"/>
            <w:placeholder>
              <w:docPart w:val="D6286DAAE5FE43BB9180B2DDB49DAEFE"/>
            </w:placeholder>
            <w:dataBinding w:xpath="/equidata/table[7]/equirow[3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Payable Days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66271802"/>
            <w:placeholder>
              <w:docPart w:val="E825B7497ED84A71A0589C2DC0DE8D34"/>
            </w:placeholder>
            <w:dataBinding w:xpath="/equidata/table[7]/equirow[3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3892286"/>
            <w:placeholder>
              <w:docPart w:val="C637AF2D597741B2BFF9B5E89BE47723"/>
            </w:placeholder>
            <w:dataBinding w:xpath="/equidata/table[7]/equirow[3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96712370"/>
            <w:placeholder>
              <w:docPart w:val="817C470183F040478C5BAC0636F64AE9"/>
            </w:placeholder>
            <w:dataBinding w:xpath="/equidata/table[7]/equirow[3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77615096"/>
            <w:placeholder>
              <w:docPart w:val="57AB43717D4842328262393763597630"/>
            </w:placeholder>
            <w:dataBinding w:xpath="/equidata/table[7]/equirow[3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31144127"/>
            <w:placeholder>
              <w:docPart w:val="B25EF1CD3F0341D3B4A3D2433ECFE840"/>
            </w:placeholder>
            <w:dataBinding w:xpath="/equidata/table[7]/equirow[3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5452988"/>
            <w:placeholder>
              <w:docPart w:val="00E947968AB04FEA9782DCCF853B0FC8"/>
            </w:placeholder>
            <w:dataBinding w:xpath="/equidata/table[7]/equirow[3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17553702"/>
            <w:placeholder>
              <w:docPart w:val="55766001086C4E098404B1C081F5DD19"/>
            </w:placeholder>
            <w:dataBinding w:xpath="/equidata/table[7]/equirow[3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26495268"/>
            <w:placeholder>
              <w:docPart w:val="5F67365713714BB8A753A71A2245CEDC"/>
            </w:placeholder>
            <w:dataBinding w:xpath="/equidata/table[7]/equirow[4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Non-cash WC days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30057339"/>
            <w:placeholder>
              <w:docPart w:val="CBE8C36EA4664200AE946FE18E8F98D7"/>
            </w:placeholder>
            <w:dataBinding w:xpath="/equidata/table[7]/equirow[4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31693487"/>
            <w:placeholder>
              <w:docPart w:val="EC87E9916CFC496B8B540660CBECED6E"/>
            </w:placeholder>
            <w:dataBinding w:xpath="/equidata/table[7]/equirow[4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50481474"/>
            <w:placeholder>
              <w:docPart w:val="B4169C71F732467CAD2D02DF9928B5DC"/>
            </w:placeholder>
            <w:dataBinding w:xpath="/equidata/table[7]/equirow[4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62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9456791"/>
            <w:placeholder>
              <w:docPart w:val="BFF313BA4E7C46C0A63A410EE7AFAE5B"/>
            </w:placeholder>
            <w:dataBinding w:xpath="/equidata/table[7]/equirow[4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13246756"/>
            <w:placeholder>
              <w:docPart w:val="8DD29D88CE41430D8668BCF19C9CE2AE"/>
            </w:placeholder>
            <w:dataBinding w:xpath="/equidata/table[7]/equirow[4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71758124"/>
            <w:placeholder>
              <w:docPart w:val="9BD3657288D64A97A928350E25EBF420"/>
            </w:placeholder>
            <w:dataBinding w:xpath="/equidata/table[7]/equirow[4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22046130"/>
            <w:placeholder>
              <w:docPart w:val="0C43E46DB7064CA1B806E88B6FA256D3"/>
            </w:placeholder>
            <w:dataBinding w:xpath="/equidata/table[7]/equirow[4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</w:tbl>
    <w:p w:rsidR="00801444" w:rsidRPr="00F93F89" w:rsidRDefault="00801444" w:rsidP="003B2EA7">
      <w:pPr>
        <w:spacing w:before="80" w:after="0" w:line="240" w:lineRule="exact"/>
        <w:ind w:left="-3357"/>
        <w:jc w:val="both"/>
        <w:rPr>
          <w:rFonts w:ascii="Futura Lt BT" w:hAnsi="Futura Lt BT"/>
          <w:b/>
          <w:sz w:val="20"/>
          <w:szCs w:val="20"/>
        </w:rPr>
      </w:pPr>
    </w:p>
    <w:p w:rsidR="00801444" w:rsidRPr="00F93F89" w:rsidRDefault="00801444" w:rsidP="003B2EA7">
      <w:pPr>
        <w:spacing w:before="80" w:after="0" w:line="240" w:lineRule="auto"/>
        <w:ind w:left="-3357"/>
        <w:jc w:val="both"/>
        <w:rPr>
          <w:rFonts w:ascii="Futura Lt BT" w:hAnsi="Futura Lt BT"/>
          <w:b/>
          <w:sz w:val="18"/>
          <w:szCs w:val="20"/>
        </w:rPr>
      </w:pPr>
      <w:r w:rsidRPr="00F93F89">
        <w:rPr>
          <w:rFonts w:ascii="Futura Lt BT" w:hAnsi="Futura Lt BT"/>
          <w:b/>
          <w:sz w:val="18"/>
          <w:szCs w:val="20"/>
        </w:rPr>
        <w:t>Cash Flow</w:t>
      </w:r>
    </w:p>
    <w:tbl>
      <w:tblPr>
        <w:tblStyle w:val="EquirusTable"/>
        <w:tblW w:w="10980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71"/>
        <w:gridCol w:w="1171"/>
        <w:gridCol w:w="1171"/>
        <w:gridCol w:w="1171"/>
        <w:gridCol w:w="1171"/>
        <w:gridCol w:w="1171"/>
        <w:gridCol w:w="1171"/>
      </w:tblGrid>
      <w:tr w:rsidR="00801444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</w:tcPr>
          <w:p w:rsidR="00801444" w:rsidRPr="00F93F89" w:rsidRDefault="00801444" w:rsidP="0080144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rPr>
                <w:rFonts w:cs="Times New Roman"/>
                <w:b w:val="0"/>
                <w:szCs w:val="16"/>
              </w:rPr>
            </w:pPr>
            <w:r w:rsidRPr="00F93F89">
              <w:rPr>
                <w:rFonts w:eastAsia="Calibri" w:cs="Arial"/>
                <w:szCs w:val="16"/>
              </w:rPr>
              <w:t xml:space="preserve">Y/E </w:t>
            </w:r>
            <w:sdt>
              <w:sdtPr>
                <w:rPr>
                  <w:rFonts w:eastAsia="Calibri" w:cs="Arial"/>
                  <w:szCs w:val="16"/>
                </w:rPr>
                <w:id w:val="-1822963378"/>
                <w:placeholder>
                  <w:docPart w:val="890EB4DA7DC44DB58B05110E39D4849F"/>
                </w:placeholder>
                <w:dataBinding w:xpath="/CompanyDetailsViewModel/FiscalYearEnd" w:storeItemID="{0DD311D4-B1CA-4469-ADE8-DAFBBDE51125}"/>
                <w:text/>
              </w:sdtPr>
              <w:sdtEndPr/>
              <w:sdtContent>
                <w:r w:rsidRPr="00F93F89">
                  <w:rPr>
                    <w:rFonts w:eastAsia="Calibri" w:cs="Arial"/>
                    <w:szCs w:val="16"/>
                  </w:rPr>
                  <w:t>Mar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(</w:t>
            </w:r>
            <w:sdt>
              <w:sdtPr>
                <w:rPr>
                  <w:rFonts w:eastAsia="Calibri" w:cs="Arial"/>
                  <w:szCs w:val="16"/>
                </w:rPr>
                <w:id w:val="-680502691"/>
                <w:placeholder>
                  <w:docPart w:val="A60B7111FB0F4075AEAD40D6DEDE011F"/>
                </w:placeholder>
                <w:dataBinding w:xpath="/CompanyDetailsViewModel/CashFlowScale" w:storeItemID="{0DD311D4-B1CA-4469-ADE8-DAFBBDE51125}"/>
                <w:text/>
              </w:sdtPr>
              <w:sdtEndPr/>
              <w:sdtContent>
                <w:r w:rsidRPr="00F93F89">
                  <w:rPr>
                    <w:rFonts w:eastAsia="Calibri" w:cs="Arial"/>
                    <w:szCs w:val="16"/>
                  </w:rPr>
                  <w:t>Rs mn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)  </w:t>
            </w:r>
            <w:sdt>
              <w:sdtPr>
                <w:rPr>
                  <w:rFonts w:eastAsia="Calibri" w:cs="Arial"/>
                  <w:szCs w:val="16"/>
                </w:rPr>
                <w:alias w:val="Cash flow"/>
                <w:tag w:val="Cash flow"/>
                <w:id w:val="1384365728"/>
                <w:placeholder>
                  <w:docPart w:val="890EB4DA7DC44DB58B05110E39D4849F"/>
                </w:placeholder>
                <w:text/>
              </w:sdtPr>
              <w:sdtEndPr/>
              <w:sdtContent>
                <w:r w:rsidRPr="00F93F89"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502560571"/>
            <w:placeholder>
              <w:docPart w:val="A4E20E9AF8A5476EA0C8E779D9B85B37"/>
            </w:placeholder>
            <w:dataBinding w:xpath="/equidata/years/year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938109726"/>
            <w:placeholder>
              <w:docPart w:val="87E695E15B984834A94B53DAA9CF905B"/>
            </w:placeholder>
            <w:dataBinding w:xpath="/equidata/years/year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560543210"/>
            <w:placeholder>
              <w:docPart w:val="8E63730806CA443B831C420347D9BFBA"/>
            </w:placeholder>
            <w:dataBinding w:xpath="/equidata/years/year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809667933"/>
            <w:placeholder>
              <w:docPart w:val="659EB1976E544C0FA5988E7381059071"/>
            </w:placeholder>
            <w:dataBinding w:xpath="/equidata/years/year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412889496"/>
            <w:placeholder>
              <w:docPart w:val="00907790BF4046D29708CDBD23417FA6"/>
            </w:placeholder>
            <w:dataBinding w:xpath="/equidata/years/year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975567677"/>
            <w:placeholder>
              <w:docPart w:val="11AEA19046694530B3816C55ED33673F"/>
            </w:placeholder>
            <w:dataBinding w:xpath="/equidata/years/year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305001211"/>
            <w:placeholder>
              <w:docPart w:val="94CF8EFF8CB94B56AC8F9DCB652A9443"/>
            </w:placeholder>
            <w:dataBinding w:xpath="/equidata/years/year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F93F89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-115147837"/>
            <w:placeholder>
              <w:docPart w:val="6058D68D936346E8AF632E2E55688C2F"/>
            </w:placeholder>
            <w:dataBinding w:xpath="/equidata/table[8]/equirow[1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Profit Before Tax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62362929"/>
            <w:placeholder>
              <w:docPart w:val="478EB7F2E3E349B6BE38FCAC08682750"/>
            </w:placeholder>
            <w:dataBinding w:xpath="/equidata/table[8]/equirow[1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2,310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3787377"/>
            <w:placeholder>
              <w:docPart w:val="9FBFE6AFD4DD4E4781E37CC916AF926C"/>
            </w:placeholder>
            <w:dataBinding w:xpath="/equidata/table[8]/equirow[1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2,237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83551353"/>
            <w:placeholder>
              <w:docPart w:val="45D6F8D8B88B45459CE4A69AB8593CFB"/>
            </w:placeholder>
            <w:dataBinding w:xpath="/equidata/table[8]/equirow[1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2,429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92577298"/>
            <w:placeholder>
              <w:docPart w:val="7F3AAD5BBA8E407CB6ADFC06E4CD62BD"/>
            </w:placeholder>
            <w:dataBinding w:xpath="/equidata/table[8]/equirow[1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2,586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68672521"/>
            <w:placeholder>
              <w:docPart w:val="788BF35B2F48420683653669551F4CD6"/>
            </w:placeholder>
            <w:dataBinding w:xpath="/equidata/table[8]/equirow[1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3,134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84865401"/>
            <w:placeholder>
              <w:docPart w:val="402EBD7729684DCDB9CC59EC22673754"/>
            </w:placeholder>
            <w:dataBinding w:xpath="/equidata/table[8]/equirow[1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3,617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78283190"/>
            <w:placeholder>
              <w:docPart w:val="DD1B0ADFA2974BADB599AA1418414F50"/>
            </w:placeholder>
            <w:dataBinding w:xpath="/equidata/table[8]/equirow[1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141226039"/>
            <w:placeholder>
              <w:docPart w:val="796724D7CFB04589A88961F3DB872578"/>
            </w:placeholder>
            <w:dataBinding w:xpath="/equidata/table[8]/equirow[2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Depreciation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64932947"/>
            <w:placeholder>
              <w:docPart w:val="71299368777D4B3EAD40847F280C4B83"/>
            </w:placeholder>
            <w:dataBinding w:xpath="/equidata/table[8]/equirow[2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1,407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94744732"/>
            <w:placeholder>
              <w:docPart w:val="69E09A6CC08846B4A070ECE21F9061ED"/>
            </w:placeholder>
            <w:dataBinding w:xpath="/equidata/table[8]/equirow[2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1,912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126495877"/>
            <w:placeholder>
              <w:docPart w:val="A03655DB166142FD86C720D8532904E3"/>
            </w:placeholder>
            <w:dataBinding w:xpath="/equidata/table[8]/equirow[2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2,303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6435517"/>
            <w:placeholder>
              <w:docPart w:val="0500FC8E6F294530A6DA0BC984282492"/>
            </w:placeholder>
            <w:dataBinding w:xpath="/equidata/table[8]/equirow[2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2,580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4765864"/>
            <w:placeholder>
              <w:docPart w:val="5AAC696F41954B3AB7038F515622E91B"/>
            </w:placeholder>
            <w:dataBinding w:xpath="/equidata/table[8]/equirow[2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2,904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98901714"/>
            <w:placeholder>
              <w:docPart w:val="79AE8B3E37F947A581730CBF24711B35"/>
            </w:placeholder>
            <w:dataBinding w:xpath="/equidata/table[8]/equirow[2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3,298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97307421"/>
            <w:placeholder>
              <w:docPart w:val="B0B17F87049D417DA011797D7FA8A8EC"/>
            </w:placeholder>
            <w:dataBinding w:xpath="/equidata/table[8]/equirow[2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sdt>
          <w:sdtPr>
            <w:rPr>
              <w:rFonts w:eastAsia="Calibri" w:cs="Arial"/>
              <w:szCs w:val="16"/>
            </w:rPr>
            <w:alias w:val="Data Item"/>
            <w:id w:val="1859385925"/>
            <w:placeholder>
              <w:docPart w:val="935E5036F9FF463AACC6AF988195A952"/>
            </w:placeholder>
            <w:dataBinding w:xpath="/equidata/table[8]/equirow[3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51081192"/>
            <w:placeholder>
              <w:docPart w:val="40BB5087F046458E9B16C3B230B28FDA"/>
            </w:placeholder>
            <w:dataBinding w:xpath="/equidata/table[8]/equirow[3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2,452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41141845"/>
            <w:placeholder>
              <w:docPart w:val="8D3F456BD2F746CE85DF6346A1950288"/>
            </w:placeholder>
            <w:dataBinding w:xpath="/equidata/table[8]/equirow[3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2,459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27207947"/>
            <w:placeholder>
              <w:docPart w:val="379EAC1FFA6641719C76AC296923C974"/>
            </w:placeholder>
            <w:dataBinding w:xpath="/equidata/table[8]/equirow[3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1,909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85957106"/>
            <w:placeholder>
              <w:docPart w:val="EF655EEB6E5048FFBB30BE93E8BAEF28"/>
            </w:placeholder>
            <w:dataBinding w:xpath="/equidata/table[8]/equirow[3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2,412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22379388"/>
            <w:placeholder>
              <w:docPart w:val="39AD8C3BFF7A4EF49BC737672E2A7DF8"/>
            </w:placeholder>
            <w:dataBinding w:xpath="/equidata/table[8]/equirow[3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3,082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02742978"/>
            <w:placeholder>
              <w:docPart w:val="67B150E734084144952DD4348676AC5F"/>
            </w:placeholder>
            <w:dataBinding w:xpath="/equidata/table[8]/equirow[3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3,557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02633464"/>
            <w:placeholder>
              <w:docPart w:val="40F15B45EA6A4307B93E8190CE91BD86"/>
            </w:placeholder>
            <w:dataBinding w:xpath="/equidata/table[8]/equirow[3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354759592"/>
            <w:placeholder>
              <w:docPart w:val="444ED506FCD048C195FDA99312921242"/>
            </w:placeholder>
            <w:dataBinding w:xpath="/equidata/table[8]/equirow[4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Tax paid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01731907"/>
            <w:placeholder>
              <w:docPart w:val="36175D2E092845F99A208ECFBA913423"/>
            </w:placeholder>
            <w:dataBinding w:xpath="/equidata/table[8]/equirow[4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2,181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449976"/>
            <w:placeholder>
              <w:docPart w:val="C5FB85CA0F85420F9AA82CED1ABEC417"/>
            </w:placeholder>
            <w:dataBinding w:xpath="/equidata/table[8]/equirow[4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2,024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69072902"/>
            <w:placeholder>
              <w:docPart w:val="16D98645F81E4480B865DD6BC4A5F0CC"/>
            </w:placeholder>
            <w:dataBinding w:xpath="/equidata/table[8]/equirow[4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2,443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5977639"/>
            <w:placeholder>
              <w:docPart w:val="BA9EDF6ADE4F41519DCBBFD46B76A88B"/>
            </w:placeholder>
            <w:dataBinding w:xpath="/equidata/table[8]/equirow[4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2,586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46379705"/>
            <w:placeholder>
              <w:docPart w:val="13DE0F061BBB4033A72CA8D3FFF95D4D"/>
            </w:placeholder>
            <w:dataBinding w:xpath="/equidata/table[8]/equirow[4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3,134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9698726"/>
            <w:placeholder>
              <w:docPart w:val="3849B5ECC97F442B8E21B5AFB4AA9BA7"/>
            </w:placeholder>
            <w:dataBinding w:xpath="/equidata/table[8]/equirow[4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3,617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94844936"/>
            <w:placeholder>
              <w:docPart w:val="9037D484DB5E458280A76A512D0E8582"/>
            </w:placeholder>
            <w:dataBinding w:xpath="/equidata/table[8]/equirow[4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szCs w:val="16"/>
            </w:rPr>
            <w:alias w:val="Data Item"/>
            <w:id w:val="-1808771683"/>
            <w:placeholder>
              <w:docPart w:val="83227E969B35426CAA354712F38B699A"/>
            </w:placeholder>
            <w:dataBinding w:xpath="/equidata/table[8]/equirow[5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bottom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Change in WC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92395134"/>
            <w:placeholder>
              <w:docPart w:val="FB234B6231364398B5618A1176DF0548"/>
            </w:placeholder>
            <w:dataBinding w:xpath="/equidata/table[8]/equirow[5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(677)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78638005"/>
            <w:placeholder>
              <w:docPart w:val="D06DA0A5530F46E18CCB562953FC8798"/>
            </w:placeholder>
            <w:dataBinding w:xpath="/equidata/table[8]/equirow[5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(1,137)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04828896"/>
            <w:placeholder>
              <w:docPart w:val="3F00AF80F3FD45F2953291A040A8E6C0"/>
            </w:placeholder>
            <w:dataBinding w:xpath="/equidata/table[8]/equirow[5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(3,475)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46031797"/>
            <w:placeholder>
              <w:docPart w:val="E5E46A9F4F934F04A3C915F48834C0F7"/>
            </w:placeholder>
            <w:dataBinding w:xpath="/equidata/table[8]/equirow[5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405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66335592"/>
            <w:placeholder>
              <w:docPart w:val="7C2BC4F2634A427FB224715EA1D9C57A"/>
            </w:placeholder>
            <w:dataBinding w:xpath="/equidata/table[8]/equirow[5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(1,433)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40904920"/>
            <w:placeholder>
              <w:docPart w:val="60BA77CBED9244D791753D71F92A5BFB"/>
            </w:placeholder>
            <w:dataBinding w:xpath="/equidata/table[8]/equirow[5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(1,370)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73736736"/>
            <w:placeholder>
              <w:docPart w:val="98021C99569C46E58798157E99D8D962"/>
            </w:placeholder>
            <w:dataBinding w:xpath="/equidata/table[8]/equirow[5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-1001582013"/>
            <w:placeholder>
              <w:docPart w:val="05F92B1E8827469F84186E0E974BC8AA"/>
            </w:placeholder>
            <w:dataBinding w:xpath="/equidata/table[8]/equirow[6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Operating Cashflow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562181478"/>
            <w:placeholder>
              <w:docPart w:val="F9B40B4E42F34554A380433F4678A9F6"/>
            </w:placeholder>
            <w:dataBinding w:xpath="/equidata/table[8]/equirow[6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5,547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849177166"/>
            <w:placeholder>
              <w:docPart w:val="96786E25152E4EEBB92C2F31252355DE"/>
            </w:placeholder>
            <w:dataBinding w:xpath="/equidata/table[8]/equirow[6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5,529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75914352"/>
            <w:placeholder>
              <w:docPart w:val="63554386A9524F8C88928DF0C26BA763"/>
            </w:placeholder>
            <w:dataBinding w:xpath="/equidata/table[8]/equirow[6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3,217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269223702"/>
            <w:placeholder>
              <w:docPart w:val="351300FD3219471084C424E5102E6CD6"/>
            </w:placeholder>
            <w:dataBinding w:xpath="/equidata/table[8]/equirow[6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8,035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564999293"/>
            <w:placeholder>
              <w:docPart w:val="4330DD5C1D9642F7A593FC1D63EB981F"/>
            </w:placeholder>
            <w:dataBinding w:xpath="/equidata/table[8]/equirow[6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7,693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24073554"/>
            <w:placeholder>
              <w:docPart w:val="B290A0035BAF4333AA674BBC05AAED2E"/>
            </w:placeholder>
            <w:dataBinding w:xpath="/equidata/table[8]/equirow[6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9,107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152910808"/>
            <w:placeholder>
              <w:docPart w:val="FBE14C4BA9594FD693CDEFEBDDAE6D1F"/>
            </w:placeholder>
            <w:dataBinding w:xpath="/equidata/table[8]/equirow[6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szCs w:val="16"/>
            </w:rPr>
            <w:alias w:val="Data Item"/>
            <w:id w:val="154353148"/>
            <w:placeholder>
              <w:docPart w:val="1A417AC6B9E142E490DFCAF740473E9D"/>
            </w:placeholder>
            <w:dataBinding w:xpath="/equidata/table[8]/equirow[7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top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Capex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96679826"/>
            <w:placeholder>
              <w:docPart w:val="5975CD0129BE4EEEA4F2195D83F0CE23"/>
            </w:placeholder>
            <w:dataBinding w:xpath="/equidata/table[8]/equirow[7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(4,904)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25334138"/>
            <w:placeholder>
              <w:docPart w:val="E5CA51F5F1884F6A8F258EA2CDC1FCF7"/>
            </w:placeholder>
            <w:dataBinding w:xpath="/equidata/table[8]/equirow[7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(4,305)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05900688"/>
            <w:placeholder>
              <w:docPart w:val="FC1F739F65F64DB781F64BB5573698D0"/>
            </w:placeholder>
            <w:dataBinding w:xpath="/equidata/table[8]/equirow[7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(3,853)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40671555"/>
            <w:placeholder>
              <w:docPart w:val="F5F8EA4CB8134055A8F5EDB1ACBC998E"/>
            </w:placeholder>
            <w:dataBinding w:xpath="/equidata/table[8]/equirow[7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(5,000)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85491581"/>
            <w:placeholder>
              <w:docPart w:val="5DC655877B444831B84C6CDF6D00817A"/>
            </w:placeholder>
            <w:dataBinding w:xpath="/equidata/table[8]/equirow[7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(4,500)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93269479"/>
            <w:placeholder>
              <w:docPart w:val="3A52C53DB76F4654B7B69FB7D0918776"/>
            </w:placeholder>
            <w:dataBinding w:xpath="/equidata/table[8]/equirow[7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(4,000)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20600693"/>
            <w:placeholder>
              <w:docPart w:val="F325BCEDE40049F6AED3547335768E81"/>
            </w:placeholder>
            <w:dataBinding w:xpath="/equidata/table[8]/equirow[7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560630140"/>
            <w:placeholder>
              <w:docPart w:val="C056454F75E84DCD9E4C5A72E88A61AC"/>
            </w:placeholder>
            <w:dataBinding w:xpath="/equidata/table[8]/equirow[8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Change in Invest.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59606199"/>
            <w:placeholder>
              <w:docPart w:val="1A97BE23CAC740FFA9CA94EC77991A9B"/>
            </w:placeholder>
            <w:dataBinding w:xpath="/equidata/table[8]/equirow[8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32464962"/>
            <w:placeholder>
              <w:docPart w:val="A8B6C37425434EDD8F52A7DCE5C5D4C3"/>
            </w:placeholder>
            <w:dataBinding w:xpath="/equidata/table[8]/equirow[8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(1,125)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89825413"/>
            <w:placeholder>
              <w:docPart w:val="D0B39DC941804C25ABF7F78C0AC13991"/>
            </w:placeholder>
            <w:dataBinding w:xpath="/equidata/table[8]/equirow[8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1,274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86399765"/>
            <w:placeholder>
              <w:docPart w:val="8B2E4A1D22C14AFE9503053F81A3CD4B"/>
            </w:placeholder>
            <w:dataBinding w:xpath="/equidata/table[8]/equirow[8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28510031"/>
            <w:placeholder>
              <w:docPart w:val="265EFD35E2EA40B9B430D1D67E1FDF9B"/>
            </w:placeholder>
            <w:dataBinding w:xpath="/equidata/table[8]/equirow[8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37589972"/>
            <w:placeholder>
              <w:docPart w:val="A0F8D75280024C28A4C2840E9B94601C"/>
            </w:placeholder>
            <w:dataBinding w:xpath="/equidata/table[8]/equirow[8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71425379"/>
            <w:placeholder>
              <w:docPart w:val="975832586DE14DD5B1483D711F6D8CEE"/>
            </w:placeholder>
            <w:dataBinding w:xpath="/equidata/table[8]/equirow[8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szCs w:val="16"/>
            </w:rPr>
            <w:alias w:val="Data Item"/>
            <w:id w:val="-2001953155"/>
            <w:placeholder>
              <w:docPart w:val="DCD01AB013B44D09A05EF4D3B444FCEE"/>
            </w:placeholder>
            <w:dataBinding w:xpath="/equidata/table[8]/equirow[9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bottom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23849182"/>
            <w:placeholder>
              <w:docPart w:val="02D1CBC2C50B42179B0D242DEC79CF65"/>
            </w:placeholder>
            <w:dataBinding w:xpath="/equidata/table[8]/equirow[9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877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0525315"/>
            <w:placeholder>
              <w:docPart w:val="35FB3AC648A241B2B8B944F497015D7A"/>
            </w:placeholder>
            <w:dataBinding w:xpath="/equidata/table[8]/equirow[9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80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98305871"/>
            <w:placeholder>
              <w:docPart w:val="281A2CE835C446E0B7024CE1682757CC"/>
            </w:placeholder>
            <w:dataBinding w:xpath="/equidata/table[8]/equirow[9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137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66381299"/>
            <w:placeholder>
              <w:docPart w:val="E418B3E16F8C479FB5353675B8C11419"/>
            </w:placeholder>
            <w:dataBinding w:xpath="/equidata/table[8]/equirow[9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114615"/>
            <w:placeholder>
              <w:docPart w:val="CA357386D4C946FA9BBE8ACFAD6F8F66"/>
            </w:placeholder>
            <w:dataBinding w:xpath="/equidata/table[8]/equirow[9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11012000"/>
            <w:placeholder>
              <w:docPart w:val="178EC8B2A18344B49D15EBAE19FA954F"/>
            </w:placeholder>
            <w:dataBinding w:xpath="/equidata/table[8]/equirow[9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5242873"/>
            <w:placeholder>
              <w:docPart w:val="4F07493D8B20445D8C9800AC82516276"/>
            </w:placeholder>
            <w:dataBinding w:xpath="/equidata/table[8]/equirow[9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1938475088"/>
            <w:placeholder>
              <w:docPart w:val="D8EBD959152840969129AB5DF49C7ABA"/>
            </w:placeholder>
            <w:dataBinding w:xpath="/equidata/table[8]/equirow[10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Investing Cashflow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365414219"/>
            <w:placeholder>
              <w:docPart w:val="86997EABC96B4C73A559F81B5A649CD5"/>
            </w:placeholder>
            <w:dataBinding w:xpath="/equidata/table[8]/equirow[10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(3,938)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12391496"/>
            <w:placeholder>
              <w:docPart w:val="C38D0124D62E4917B31BA300600C4F19"/>
            </w:placeholder>
            <w:dataBinding w:xpath="/equidata/table[8]/equirow[10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(5,349)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246686062"/>
            <w:placeholder>
              <w:docPart w:val="41EDF7EC0CF34D71BDB0C6D1F5962A48"/>
            </w:placeholder>
            <w:dataBinding w:xpath="/equidata/table[8]/equirow[10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(2,443)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286463153"/>
            <w:placeholder>
              <w:docPart w:val="65B97A1C32494BD4984BF3BB9387B497"/>
            </w:placeholder>
            <w:dataBinding w:xpath="/equidata/table[8]/equirow[10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(5,000)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753651005"/>
            <w:placeholder>
              <w:docPart w:val="8B32DEFD935E45EAA73CC345300A92A3"/>
            </w:placeholder>
            <w:dataBinding w:xpath="/equidata/table[8]/equirow[10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(4,500)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364786049"/>
            <w:placeholder>
              <w:docPart w:val="C7D31833B8DB45879474579D9732BF00"/>
            </w:placeholder>
            <w:dataBinding w:xpath="/equidata/table[8]/equirow[10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(4,000)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10446706"/>
            <w:placeholder>
              <w:docPart w:val="467FA269F6354729ACB0CDDB81342C9E"/>
            </w:placeholder>
            <w:dataBinding w:xpath="/equidata/table[8]/equirow[10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szCs w:val="16"/>
            </w:rPr>
            <w:alias w:val="Data Item"/>
            <w:id w:val="-270944250"/>
            <w:placeholder>
              <w:docPart w:val="DBAA4F21542846D198F69BCAE42913AE"/>
            </w:placeholder>
            <w:dataBinding w:xpath="/equidata/table[8]/equirow[11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top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Change in Debt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61914367"/>
            <w:placeholder>
              <w:docPart w:val="6C67E6EE834A4708815473D5D3C5FB0C"/>
            </w:placeholder>
            <w:dataBinding w:xpath="/equidata/table[8]/equirow[11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(18)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99584072"/>
            <w:placeholder>
              <w:docPart w:val="69DE81928C704877841D1F4E83E482C2"/>
            </w:placeholder>
            <w:dataBinding w:xpath="/equidata/table[8]/equirow[11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4493392"/>
            <w:placeholder>
              <w:docPart w:val="265A9AD6B8C145FD856D552A63E9452A"/>
            </w:placeholder>
            <w:dataBinding w:xpath="/equidata/table[8]/equirow[11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(89)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20892224"/>
            <w:placeholder>
              <w:docPart w:val="040B3537A1D247C6BC64CD7839C082B7"/>
            </w:placeholder>
            <w:dataBinding w:xpath="/equidata/table[8]/equirow[11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11413509"/>
            <w:placeholder>
              <w:docPart w:val="1263B22B7D5745199F3BBCE8DAEEB21E"/>
            </w:placeholder>
            <w:dataBinding w:xpath="/equidata/table[8]/equirow[11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26663172"/>
            <w:placeholder>
              <w:docPart w:val="F82F5D1AC3804DB985702EEACAF9AA29"/>
            </w:placeholder>
            <w:dataBinding w:xpath="/equidata/table[8]/equirow[11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3922076"/>
            <w:placeholder>
              <w:docPart w:val="DD3BF896FEC54D7D8E4D009C19B3F0F3"/>
            </w:placeholder>
            <w:dataBinding w:xpath="/equidata/table[8]/equirow[11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409200997"/>
            <w:placeholder>
              <w:docPart w:val="DDF189D5FD0B40209B91DBE090652576"/>
            </w:placeholder>
            <w:dataBinding w:xpath="/equidata/table[8]/equirow[12]/label" w:storeItemID="{D48F8685-20B2-4CAA-8C8C-B78DB92A92A7}"/>
            <w:text/>
          </w:sdtPr>
          <w:sdtEndPr/>
          <w:sdtContent>
            <w:tc>
              <w:tcPr>
                <w:tcW w:w="2783" w:type="dxa"/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Change in Equity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50856158"/>
            <w:placeholder>
              <w:docPart w:val="E2A680490A54442FAB692EDA277821AF"/>
            </w:placeholder>
            <w:dataBinding w:xpath="/equidata/table[8]/equirow[12]/val[1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50169916"/>
            <w:placeholder>
              <w:docPart w:val="A84D17118C664E2BA8E857A91F4F5CFE"/>
            </w:placeholder>
            <w:dataBinding w:xpath="/equidata/table[8]/equirow[12]/val[2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32568989"/>
            <w:placeholder>
              <w:docPart w:val="99B8AC1220FC45B19DF90B782357C8AF"/>
            </w:placeholder>
            <w:dataBinding w:xpath="/equidata/table[8]/equirow[12]/val[3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05961936"/>
            <w:placeholder>
              <w:docPart w:val="E9E4D29D776A4BA8BEBB16F774163025"/>
            </w:placeholder>
            <w:dataBinding w:xpath="/equidata/table[8]/equirow[12]/val[4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47785989"/>
            <w:placeholder>
              <w:docPart w:val="30A46A94BA1C4EF3903F47B445CE087D"/>
            </w:placeholder>
            <w:dataBinding w:xpath="/equidata/table[8]/equirow[12]/val[5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30833950"/>
            <w:placeholder>
              <w:docPart w:val="FCCCDBA030F845679A43D424D6D5AE56"/>
            </w:placeholder>
            <w:dataBinding w:xpath="/equidata/table[8]/equirow[12]/val[6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7322727"/>
            <w:placeholder>
              <w:docPart w:val="A28B282956A7407780F15ED779C12C23"/>
            </w:placeholder>
            <w:dataBinding w:xpath="/equidata/table[8]/equirow[12]/val[7]" w:storeItemID="{D48F8685-20B2-4CAA-8C8C-B78DB92A92A7}"/>
            <w:text/>
          </w:sdtPr>
          <w:sdtEndPr/>
          <w:sdtContent>
            <w:tc>
              <w:tcPr>
                <w:tcW w:w="1171" w:type="dxa"/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szCs w:val="16"/>
            </w:rPr>
            <w:alias w:val="Data Item"/>
            <w:id w:val="-1739936074"/>
            <w:placeholder>
              <w:docPart w:val="385E75D51684436B960BFF1CF321FE53"/>
            </w:placeholder>
            <w:dataBinding w:xpath="/equidata/table[8]/equirow[13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bottom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801444">
                  <w:rPr>
                    <w:rFonts w:eastAsia="Calibri" w:cs="Arial"/>
                    <w:szCs w:val="16"/>
                    <w:lang w:val="en-GB"/>
                  </w:rPr>
                  <w:t>Others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91825923"/>
            <w:placeholder>
              <w:docPart w:val="03EAD43EBD5F4EB6B04A224318099EB5"/>
            </w:placeholder>
            <w:dataBinding w:xpath="/equidata/table[8]/equirow[13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(1,618)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08038867"/>
            <w:placeholder>
              <w:docPart w:val="DBA4BF717D424D4AA961DA027FAB68C4"/>
            </w:placeholder>
            <w:dataBinding w:xpath="/equidata/table[8]/equirow[13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38373117"/>
            <w:placeholder>
              <w:docPart w:val="3F1349285A7044309F2B3C6DC9248DBE"/>
            </w:placeholder>
            <w:dataBinding w:xpath="/equidata/table[8]/equirow[13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(1,292)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30259106"/>
            <w:placeholder>
              <w:docPart w:val="CE230CACAC83494D85AD13B939203A59"/>
            </w:placeholder>
            <w:dataBinding w:xpath="/equidata/table[8]/equirow[13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(912)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35130866"/>
            <w:placeholder>
              <w:docPart w:val="CFCE545B348F41C28AD7A548C5AD25B9"/>
            </w:placeholder>
            <w:dataBinding w:xpath="/equidata/table[8]/equirow[13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(1,123)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3533061"/>
            <w:placeholder>
              <w:docPart w:val="3C3D083920CE471C989AB22B0E3B3EE4"/>
            </w:placeholder>
            <w:dataBinding w:xpath="/equidata/table[8]/equirow[13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12675055"/>
            <w:placeholder>
              <w:docPart w:val="CFC569818C524DA79D35C23BCB35AA21"/>
            </w:placeholder>
            <w:dataBinding w:xpath="/equidata/table[8]/equirow[13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801444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-1227302234"/>
            <w:placeholder>
              <w:docPart w:val="DA7FB82A4234439581F93069A42E4ED8"/>
            </w:placeholder>
            <w:dataBinding w:xpath="/equidata/table[8]/equirow[14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Financing Cashflow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767420582"/>
            <w:placeholder>
              <w:docPart w:val="6FBE3CCA125F43EA9EDD6613A7CC2B80"/>
            </w:placeholder>
            <w:dataBinding w:xpath="/equidata/table[8]/equirow[14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(1,636)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56661837"/>
            <w:placeholder>
              <w:docPart w:val="EB6EC7D88C23480B9D648216A2843D6F"/>
            </w:placeholder>
            <w:dataBinding w:xpath="/equidata/table[8]/equirow[14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(20)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928588364"/>
            <w:placeholder>
              <w:docPart w:val="F60A40C228584B369E5D3539D9B80AE6"/>
            </w:placeholder>
            <w:dataBinding w:xpath="/equidata/table[8]/equirow[14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(1,382)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347100202"/>
            <w:placeholder>
              <w:docPart w:val="06A6383FC3F9498BBC263E8150F225D1"/>
            </w:placeholder>
            <w:dataBinding w:xpath="/equidata/table[8]/equirow[14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(912)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109789536"/>
            <w:placeholder>
              <w:docPart w:val="B75908BECF844378ADCE14FC38185A99"/>
            </w:placeholder>
            <w:dataBinding w:xpath="/equidata/table[8]/equirow[14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(1,123)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204244441"/>
            <w:placeholder>
              <w:docPart w:val="2111E70C2CC5458EAB5096E9AD8E251F"/>
            </w:placeholder>
            <w:dataBinding w:xpath="/equidata/table[8]/equirow[14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829494203"/>
            <w:placeholder>
              <w:docPart w:val="D161202C99B749768E308369E5B91277"/>
            </w:placeholder>
            <w:dataBinding w:xpath="/equidata/table[8]/equirow[14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801444" w:rsidRPr="00801444" w:rsidTr="008A6401">
        <w:sdt>
          <w:sdtPr>
            <w:rPr>
              <w:rFonts w:eastAsia="Calibri" w:cs="Arial"/>
              <w:b/>
              <w:szCs w:val="16"/>
            </w:rPr>
            <w:alias w:val="Data Item"/>
            <w:id w:val="-1353413165"/>
            <w:placeholder>
              <w:docPart w:val="ABE3F9E70E544C50ACDAE2878BDF2696"/>
            </w:placeholder>
            <w:dataBinding w:xpath="/equidata/table[8]/equirow[15]/label" w:storeItemID="{D48F8685-20B2-4CAA-8C8C-B78DB92A92A7}"/>
            <w:text/>
          </w:sdtPr>
          <w:sdtEndPr/>
          <w:sdtContent>
            <w:tc>
              <w:tcPr>
                <w:tcW w:w="278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44" w:rsidRPr="00801444" w:rsidRDefault="00801444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801444">
                  <w:rPr>
                    <w:rFonts w:eastAsia="Calibri" w:cs="Arial"/>
                    <w:b/>
                    <w:szCs w:val="16"/>
                    <w:lang w:val="en-GB"/>
                  </w:rPr>
                  <w:t>Net Change in Cash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048969235"/>
            <w:placeholder>
              <w:docPart w:val="CB44688A530744F188AEB076514C87D9"/>
            </w:placeholder>
            <w:dataBinding w:xpath="/equidata/table[8]/equirow[15]/val[1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(27)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442507664"/>
            <w:placeholder>
              <w:docPart w:val="CFCFE951D32D49678ED50BAF801070E4"/>
            </w:placeholder>
            <w:dataBinding w:xpath="/equidata/table[8]/equirow[15]/val[2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160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571503144"/>
            <w:placeholder>
              <w:docPart w:val="0EE09B8CBF3A4ADD8D3BD2D648E3D03C"/>
            </w:placeholder>
            <w:dataBinding w:xpath="/equidata/table[8]/equirow[15]/val[3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(608)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2418759"/>
            <w:placeholder>
              <w:docPart w:val="52D3B9F366EF4FBE90BD7B13A6569856"/>
            </w:placeholder>
            <w:dataBinding w:xpath="/equidata/table[8]/equirow[15]/val[4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2,123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847516540"/>
            <w:placeholder>
              <w:docPart w:val="389088C8DD644EC684137A1821B8E503"/>
            </w:placeholder>
            <w:dataBinding w:xpath="/equidata/table[8]/equirow[15]/val[5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2,070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338037858"/>
            <w:placeholder>
              <w:docPart w:val="8EEDFFB2755F4566A8F03B2DDA0462A7"/>
            </w:placeholder>
            <w:dataBinding w:xpath="/equidata/table[8]/equirow[15]/val[6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5,107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47313009"/>
            <w:placeholder>
              <w:docPart w:val="F879320587B0476AB5897F94ECCEDF50"/>
            </w:placeholder>
            <w:dataBinding w:xpath="/equidata/table[8]/equirow[15]/val[7]" w:storeItemID="{D48F8685-20B2-4CAA-8C8C-B78DB92A92A7}"/>
            <w:text/>
          </w:sdtPr>
          <w:sdtEndPr/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01444" w:rsidRPr="00801444" w:rsidRDefault="00801444" w:rsidP="00801444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801444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</w:tbl>
    <w:p w:rsidR="00801444" w:rsidRPr="00F93F89" w:rsidRDefault="00801444" w:rsidP="003B2EA7">
      <w:pPr>
        <w:spacing w:after="120" w:line="240" w:lineRule="auto"/>
        <w:ind w:left="-3355"/>
        <w:jc w:val="both"/>
        <w:rPr>
          <w:rFonts w:ascii="Futura Lt BT" w:hAnsi="Futura Lt BT"/>
          <w:i/>
          <w:sz w:val="16"/>
          <w:szCs w:val="14"/>
        </w:rPr>
      </w:pPr>
      <w:r w:rsidRPr="00F93F89">
        <w:rPr>
          <w:rFonts w:ascii="Futura Lt BT" w:hAnsi="Futura Lt BT"/>
          <w:i/>
          <w:sz w:val="16"/>
          <w:szCs w:val="14"/>
        </w:rPr>
        <w:t>Source: Company, Equirus Research</w:t>
      </w:r>
    </w:p>
    <w:p w:rsidR="00D66CB6" w:rsidRPr="00FB33EE" w:rsidRDefault="00D66CB6" w:rsidP="00FB33EE">
      <w:pPr>
        <w:rPr>
          <w:rFonts w:ascii="Futura Lt BT" w:hAnsi="Futura Lt BT"/>
          <w:sz w:val="18"/>
        </w:rPr>
      </w:pPr>
    </w:p>
    <w:sectPr w:rsidR="00D66CB6" w:rsidRPr="00FB33EE" w:rsidSect="009B343C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950" w:right="446" w:bottom="432" w:left="3874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439" w:rsidRDefault="007B2439" w:rsidP="009B343C">
      <w:pPr>
        <w:spacing w:after="0" w:line="240" w:lineRule="auto"/>
      </w:pPr>
      <w:r>
        <w:separator/>
      </w:r>
    </w:p>
  </w:endnote>
  <w:endnote w:type="continuationSeparator" w:id="0">
    <w:p w:rsidR="007B2439" w:rsidRDefault="007B2439" w:rsidP="009B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499" w:rsidRDefault="00DB3499">
    <w:pPr>
      <w:pStyle w:val="Footer"/>
    </w:pPr>
    <w:r w:rsidRPr="00563E5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C6DD9B" wp14:editId="5D3085C2">
              <wp:simplePos x="0" y="0"/>
              <wp:positionH relativeFrom="page">
                <wp:posOffset>-45085</wp:posOffset>
              </wp:positionH>
              <wp:positionV relativeFrom="page">
                <wp:posOffset>10217150</wp:posOffset>
              </wp:positionV>
              <wp:extent cx="7744968" cy="493776"/>
              <wp:effectExtent l="0" t="0" r="27940" b="20955"/>
              <wp:wrapNone/>
              <wp:docPr id="2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744968" cy="493776"/>
                      </a:xfrm>
                      <a:prstGeom prst="homePlate">
                        <a:avLst>
                          <a:gd name="adj" fmla="val 0"/>
                        </a:avLst>
                      </a:prstGeom>
                      <a:solidFill>
                        <a:srgbClr val="DDDDDD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BB335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1" o:spid="_x0000_s1026" type="#_x0000_t15" style="position:absolute;margin-left:-3.55pt;margin-top:804.5pt;width:609.85pt;height:38.9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" adj="21600" fillcolor="#ddd">
              <w10:wrap anchorx="page" anchory="page"/>
            </v:shape>
          </w:pict>
        </mc:Fallback>
      </mc:AlternateContent>
    </w: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884675" wp14:editId="6C03CE51">
              <wp:simplePos x="0" y="0"/>
              <wp:positionH relativeFrom="page">
                <wp:align>center</wp:align>
              </wp:positionH>
              <wp:positionV relativeFrom="page">
                <wp:posOffset>10226675</wp:posOffset>
              </wp:positionV>
              <wp:extent cx="7232904" cy="585216"/>
              <wp:effectExtent l="0" t="0" r="0" b="5715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2904" cy="5852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3499" w:rsidRPr="00373103" w:rsidRDefault="00DB3499" w:rsidP="001A7442">
                          <w:pPr>
                            <w:pStyle w:val="ReportDateFoo"/>
                            <w:rPr>
                              <w:rFonts w:cs="Arial"/>
                              <w:color w:val="808080"/>
                              <w:sz w:val="16"/>
                              <w:szCs w:val="16"/>
                            </w:rPr>
                          </w:pPr>
                          <w:r w:rsidRPr="00C81E3C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ab/>
                          </w:r>
                          <w:sdt>
                            <w:sdtP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ag w:val="Report Date"/>
                              <w:id w:val="2135977148"/>
                              <w15:dataBinding w:xpath="/CompanyDetailsViewModel/ReportDate" w:storeItemID="{0DD311D4-B1CA-4469-ADE8-DAFBBDE51125}"/>
                            </w:sdtPr>
                            <w:sdtEndPr/>
                            <w:sdtContent>
                              <w:r w:rsidR="00BA1E14">
                                <w:rPr>
                                  <w:rFonts w:cs="Arial"/>
                                  <w:bCs/>
                                  <w:sz w:val="16"/>
                                  <w:szCs w:val="16"/>
                                  <w:lang w:val="en-GB"/>
                                </w:rPr>
                                <w:t>November 04, 2019</w:t>
                              </w:r>
                            </w:sdtContent>
                          </w:sdt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tab/>
                            <w:t xml:space="preserve">| </w:t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A1E14" w:rsidRPr="00BA1E14">
                            <w:rPr>
                              <w:rFonts w:cs="Arial"/>
                              <w:bCs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755EA3">
                            <w:rPr>
                              <w:rFonts w:cs="Arial"/>
                              <w:bCs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884675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2" type="#_x0000_t202" style="position:absolute;margin-left:0;margin-top:805.25pt;width:569.5pt;height:46.1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" filled="f" stroked="f" strokeweight=".5pt">
              <v:path arrowok="t"/>
              <v:textbox>
                <w:txbxContent>
                  <w:p w:rsidR="00DB3499" w:rsidRPr="00373103" w:rsidRDefault="00DB3499" w:rsidP="001A7442">
                    <w:pPr>
                      <w:pStyle w:val="ReportDateFoo"/>
                      <w:rPr>
                        <w:rFonts w:cs="Arial"/>
                        <w:color w:val="808080"/>
                        <w:sz w:val="16"/>
                        <w:szCs w:val="16"/>
                      </w:rPr>
                    </w:pPr>
                    <w:r w:rsidRPr="00C81E3C">
                      <w:rPr>
                        <w:rFonts w:ascii="Arial Narrow" w:hAnsi="Arial Narrow"/>
                        <w:sz w:val="10"/>
                        <w:szCs w:val="10"/>
                      </w:rPr>
                      <w:tab/>
                    </w:r>
                    <w:sdt>
                      <w:sdtPr>
                        <w:rPr>
                          <w:rFonts w:cs="Arial"/>
                          <w:bCs/>
                          <w:sz w:val="16"/>
                          <w:szCs w:val="16"/>
                        </w:rPr>
                        <w:tag w:val="Report Date"/>
                        <w:id w:val="2135977148"/>
                        <w15:dataBinding w:xpath="/CompanyDetailsViewModel/ReportDate" w:storeItemID="{0DD311D4-B1CA-4469-ADE8-DAFBBDE51125}"/>
                      </w:sdtPr>
                      <w:sdtEndPr/>
                      <w:sdtContent>
                        <w:r w:rsidR="00BA1E14">
                          <w:rPr>
                            <w:rFonts w:cs="Arial"/>
                            <w:bCs/>
                            <w:sz w:val="16"/>
                            <w:szCs w:val="16"/>
                            <w:lang w:val="en-GB"/>
                          </w:rPr>
                          <w:t>November 04, 2019</w:t>
                        </w:r>
                      </w:sdtContent>
                    </w:sdt>
                    <w:r w:rsidRPr="00755EA3">
                      <w:rPr>
                        <w:rFonts w:cs="Arial"/>
                        <w:sz w:val="16"/>
                        <w:szCs w:val="16"/>
                      </w:rPr>
                      <w:tab/>
                      <w:t xml:space="preserve">| </w:t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fldChar w:fldCharType="begin"/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fldChar w:fldCharType="separate"/>
                    </w:r>
                    <w:r w:rsidR="00BA1E14" w:rsidRPr="00BA1E14">
                      <w:rPr>
                        <w:rFonts w:cs="Arial"/>
                        <w:bCs/>
                        <w:noProof/>
                        <w:sz w:val="16"/>
                        <w:szCs w:val="16"/>
                      </w:rPr>
                      <w:t>6</w:t>
                    </w:r>
                    <w:r w:rsidRPr="00755EA3">
                      <w:rPr>
                        <w:rFonts w:cs="Arial"/>
                        <w:bCs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499" w:rsidRDefault="00DB3499" w:rsidP="001A7442">
    <w:pPr>
      <w:pStyle w:val="Footer"/>
      <w:ind w:right="360"/>
    </w:pPr>
    <w:r w:rsidRPr="00563E5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88977" wp14:editId="0C4E5C2C">
              <wp:simplePos x="0" y="0"/>
              <wp:positionH relativeFrom="page">
                <wp:posOffset>257175</wp:posOffset>
              </wp:positionH>
              <wp:positionV relativeFrom="page">
                <wp:posOffset>10287000</wp:posOffset>
              </wp:positionV>
              <wp:extent cx="7232904" cy="466344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2904" cy="4663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3499" w:rsidRPr="009C524C" w:rsidRDefault="00DB3499" w:rsidP="001A7442">
                          <w:pPr>
                            <w:pStyle w:val="ReportDateFoo"/>
                            <w:tabs>
                              <w:tab w:val="clear" w:pos="10890"/>
                              <w:tab w:val="center" w:pos="5760"/>
                              <w:tab w:val="right" w:pos="10863"/>
                            </w:tabs>
                            <w:rPr>
                              <w:rFonts w:cs="Arial"/>
                              <w:color w:val="808080"/>
                              <w:sz w:val="16"/>
                              <w:szCs w:val="16"/>
                            </w:rPr>
                          </w:pPr>
                          <w:r w:rsidRPr="009C524C">
                            <w:rPr>
                              <w:sz w:val="16"/>
                              <w:szCs w:val="16"/>
                            </w:rPr>
                            <w:t>Refer to important disclosures at the end of this report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C81E3C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ab/>
                          </w:r>
                          <w:sdt>
                            <w:sdtP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ag w:val="Report Date"/>
                              <w:id w:val="-885794492"/>
                              <w15:dataBinding w:xpath="/CompanyDetailsViewModel/ReportDate" w:storeItemID="{0DD311D4-B1CA-4469-ADE8-DAFBBDE51125}"/>
                            </w:sdtPr>
                            <w:sdtEndPr/>
                            <w:sdtContent>
                              <w:r w:rsidR="00BA1E14">
                                <w:rPr>
                                  <w:rFonts w:cs="Arial"/>
                                  <w:bCs/>
                                  <w:sz w:val="16"/>
                                  <w:szCs w:val="16"/>
                                  <w:lang w:val="en-GB"/>
                                </w:rPr>
                                <w:t>November 04, 2019</w:t>
                              </w:r>
                            </w:sdtContent>
                          </w:sdt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tab/>
                            <w:t xml:space="preserve">| </w:t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B2439">
                            <w:rPr>
                              <w:rFonts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755EA3">
                            <w:rPr>
                              <w:rFonts w:cs="Arial"/>
                              <w:bCs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88977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0.25pt;margin-top:810pt;width:569.5pt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W2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" filled="f" stroked="f">
              <v:textbox>
                <w:txbxContent>
                  <w:p w:rsidR="00DB3499" w:rsidRPr="009C524C" w:rsidRDefault="00DB3499" w:rsidP="001A7442">
                    <w:pPr>
                      <w:pStyle w:val="ReportDateFoo"/>
                      <w:tabs>
                        <w:tab w:val="clear" w:pos="10890"/>
                        <w:tab w:val="center" w:pos="5760"/>
                        <w:tab w:val="right" w:pos="10863"/>
                      </w:tabs>
                      <w:rPr>
                        <w:rFonts w:cs="Arial"/>
                        <w:color w:val="808080"/>
                        <w:sz w:val="16"/>
                        <w:szCs w:val="16"/>
                      </w:rPr>
                    </w:pPr>
                    <w:r w:rsidRPr="009C524C">
                      <w:rPr>
                        <w:sz w:val="16"/>
                        <w:szCs w:val="16"/>
                      </w:rPr>
                      <w:t>Refer to important disclosures at the end of this report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C81E3C">
                      <w:rPr>
                        <w:rFonts w:ascii="Arial Narrow" w:hAnsi="Arial Narrow"/>
                        <w:sz w:val="10"/>
                        <w:szCs w:val="10"/>
                      </w:rPr>
                      <w:tab/>
                    </w:r>
                    <w:sdt>
                      <w:sdtPr>
                        <w:rPr>
                          <w:rFonts w:cs="Arial"/>
                          <w:bCs/>
                          <w:sz w:val="16"/>
                          <w:szCs w:val="16"/>
                        </w:rPr>
                        <w:tag w:val="Report Date"/>
                        <w:id w:val="-885794492"/>
                        <w15:dataBinding w:xpath="/CompanyDetailsViewModel/ReportDate" w:storeItemID="{0DD311D4-B1CA-4469-ADE8-DAFBBDE51125}"/>
                      </w:sdtPr>
                      <w:sdtEndPr/>
                      <w:sdtContent>
                        <w:r w:rsidR="00BA1E14">
                          <w:rPr>
                            <w:rFonts w:cs="Arial"/>
                            <w:bCs/>
                            <w:sz w:val="16"/>
                            <w:szCs w:val="16"/>
                            <w:lang w:val="en-GB"/>
                          </w:rPr>
                          <w:t>November 04, 2019</w:t>
                        </w:r>
                      </w:sdtContent>
                    </w:sdt>
                    <w:r w:rsidRPr="00755EA3">
                      <w:rPr>
                        <w:rFonts w:cs="Arial"/>
                        <w:sz w:val="16"/>
                        <w:szCs w:val="16"/>
                      </w:rPr>
                      <w:tab/>
                      <w:t xml:space="preserve">| </w:t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fldChar w:fldCharType="begin"/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fldChar w:fldCharType="separate"/>
                    </w:r>
                    <w:r w:rsidR="007B2439">
                      <w:rPr>
                        <w:rFonts w:cs="Arial"/>
                        <w:noProof/>
                        <w:sz w:val="16"/>
                        <w:szCs w:val="16"/>
                      </w:rPr>
                      <w:t>1</w:t>
                    </w:r>
                    <w:r w:rsidRPr="00755EA3">
                      <w:rPr>
                        <w:rFonts w:cs="Arial"/>
                        <w:bCs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63E5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32B178" wp14:editId="74CF05E2">
              <wp:simplePos x="0" y="0"/>
              <wp:positionH relativeFrom="page">
                <wp:posOffset>-105761</wp:posOffset>
              </wp:positionH>
              <wp:positionV relativeFrom="page">
                <wp:posOffset>10287001</wp:posOffset>
              </wp:positionV>
              <wp:extent cx="7744968" cy="493776"/>
              <wp:effectExtent l="0" t="0" r="27940" b="20955"/>
              <wp:wrapNone/>
              <wp:docPr id="1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744968" cy="493776"/>
                      </a:xfrm>
                      <a:prstGeom prst="homePlate">
                        <a:avLst>
                          <a:gd name="adj" fmla="val 0"/>
                        </a:avLst>
                      </a:prstGeom>
                      <a:solidFill>
                        <a:srgbClr val="DDDDDD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57F8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1" o:spid="_x0000_s1026" type="#_x0000_t15" style="position:absolute;margin-left:-8.35pt;margin-top:810pt;width:609.85pt;height:38.9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" adj="21600" fillcolor="#ddd">
              <w10:wrap anchorx="page" anchory="page"/>
            </v:shape>
          </w:pict>
        </mc:Fallback>
      </mc:AlternateContent>
    </w:r>
  </w:p>
  <w:p w:rsidR="00DB3499" w:rsidRDefault="00DB3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439" w:rsidRDefault="007B2439" w:rsidP="009B343C">
      <w:pPr>
        <w:spacing w:after="0" w:line="240" w:lineRule="auto"/>
      </w:pPr>
      <w:r>
        <w:separator/>
      </w:r>
    </w:p>
  </w:footnote>
  <w:footnote w:type="continuationSeparator" w:id="0">
    <w:p w:rsidR="007B2439" w:rsidRDefault="007B2439" w:rsidP="009B3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7" w:rightFromText="187" w:vertAnchor="text" w:horzAnchor="page" w:tblpX="433" w:tblpY="1"/>
      <w:tblOverlap w:val="never"/>
      <w:tblW w:w="11025" w:type="dxa"/>
      <w:tblBorders>
        <w:top w:val="none" w:sz="0" w:space="0" w:color="auto"/>
        <w:left w:val="none" w:sz="0" w:space="0" w:color="auto"/>
        <w:bottom w:val="single" w:sz="4" w:space="0" w:color="808080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9900"/>
      <w:tblLook w:val="01E0" w:firstRow="1" w:lastRow="1" w:firstColumn="1" w:lastColumn="1" w:noHBand="0" w:noVBand="0"/>
    </w:tblPr>
    <w:tblGrid>
      <w:gridCol w:w="3420"/>
      <w:gridCol w:w="7605"/>
    </w:tblGrid>
    <w:tr w:rsidR="00DB3499" w:rsidRPr="00755EA3" w:rsidTr="001A7442">
      <w:tc>
        <w:tcPr>
          <w:tcW w:w="3420" w:type="dxa"/>
          <w:shd w:val="clear" w:color="auto" w:fill="064884"/>
        </w:tcPr>
        <w:p w:rsidR="00DB3499" w:rsidRPr="00755EA3" w:rsidRDefault="007B2439" w:rsidP="00A03BA5">
          <w:pPr>
            <w:pStyle w:val="Header"/>
            <w:spacing w:before="120" w:after="40"/>
            <w:rPr>
              <w:rFonts w:cs="Arial"/>
              <w:color w:val="FFFFFF"/>
              <w:sz w:val="16"/>
              <w:szCs w:val="16"/>
              <w:lang w:val="pt-BR"/>
            </w:rPr>
          </w:pPr>
          <w:sdt>
            <w:sdtPr>
              <w:rPr>
                <w:rFonts w:cs="Arial"/>
                <w:color w:val="FFFFFF"/>
                <w:sz w:val="16"/>
                <w:szCs w:val="16"/>
                <w:lang w:val="pt-BR"/>
              </w:rPr>
              <w:id w:val="1420299781"/>
              <w:placeholder>
                <w:docPart w:val="51306174A1A54A1B9AD68D198E6D19BF"/>
              </w:placeholder>
              <w:dataBinding w:xpath="/CompanyDetailsViewModel/Company" w:storeItemID="{0DD311D4-B1CA-4469-ADE8-DAFBBDE51125}"/>
              <w:text/>
            </w:sdtPr>
            <w:sdtEndPr/>
            <w:sdtContent>
              <w:r w:rsidR="00801444">
                <w:rPr>
                  <w:rFonts w:cs="Arial"/>
                  <w:color w:val="FFFFFF"/>
                  <w:sz w:val="16"/>
                  <w:szCs w:val="16"/>
                  <w:lang w:val="en-GB"/>
                </w:rPr>
                <w:t>Amara Raja Batteries Ltd</w:t>
              </w:r>
            </w:sdtContent>
          </w:sdt>
          <w:r w:rsidR="00DB3499" w:rsidRPr="00755EA3">
            <w:rPr>
              <w:color w:val="FFFFFF"/>
              <w:sz w:val="16"/>
              <w:szCs w:val="16"/>
              <w:lang w:val="pt-BR"/>
            </w:rPr>
            <w:t xml:space="preserve"> </w:t>
          </w:r>
          <w:r w:rsidR="00DB3499" w:rsidRPr="00755EA3">
            <w:rPr>
              <w:rFonts w:cs="Arial"/>
              <w:color w:val="FFFFFF"/>
              <w:sz w:val="16"/>
              <w:szCs w:val="16"/>
              <w:lang w:val="pt-BR"/>
            </w:rPr>
            <w:t>(</w:t>
          </w:r>
          <w:sdt>
            <w:sdtPr>
              <w:rPr>
                <w:rFonts w:cs="Arial"/>
                <w:color w:val="FFFFFF"/>
                <w:sz w:val="16"/>
                <w:szCs w:val="16"/>
                <w:lang w:val="pt-BR"/>
              </w:rPr>
              <w:id w:val="635296134"/>
              <w:placeholder>
                <w:docPart w:val="C649D92971FA48FA8C44FEDA67B455B5"/>
              </w:placeholder>
              <w:dataBinding w:xpath="/CompanyDetailsViewModel/BlommbergCode" w:storeItemID="{0DD311D4-B1CA-4469-ADE8-DAFBBDE51125}"/>
              <w:text/>
            </w:sdtPr>
            <w:sdtEndPr/>
            <w:sdtContent>
              <w:r w:rsidR="00801444">
                <w:rPr>
                  <w:rFonts w:cs="Arial"/>
                  <w:color w:val="FFFFFF"/>
                  <w:sz w:val="16"/>
                  <w:szCs w:val="16"/>
                  <w:lang w:val="en-GB"/>
                </w:rPr>
                <w:t>AMRJ IN</w:t>
              </w:r>
            </w:sdtContent>
          </w:sdt>
          <w:r w:rsidR="00DB3499" w:rsidRPr="00755EA3">
            <w:rPr>
              <w:rFonts w:cs="Arial"/>
              <w:color w:val="FFFFFF"/>
              <w:sz w:val="16"/>
              <w:szCs w:val="16"/>
              <w:lang w:val="pt-BR"/>
            </w:rPr>
            <w:t>)</w:t>
          </w:r>
        </w:p>
      </w:tc>
      <w:tc>
        <w:tcPr>
          <w:tcW w:w="7605" w:type="dxa"/>
          <w:tcBorders>
            <w:bottom w:val="single" w:sz="4" w:space="0" w:color="808080"/>
          </w:tcBorders>
          <w:shd w:val="clear" w:color="auto" w:fill="808080" w:themeFill="background1" w:themeFillShade="80"/>
        </w:tcPr>
        <w:p w:rsidR="00DB3499" w:rsidRPr="00755EA3" w:rsidRDefault="00DB3499" w:rsidP="00A03BA5">
          <w:pPr>
            <w:pStyle w:val="HeaderLeft"/>
            <w:framePr w:hSpace="0" w:wrap="auto" w:vAnchor="margin" w:hAnchor="text" w:xAlign="left" w:yAlign="inline"/>
            <w:spacing w:before="120" w:line="240" w:lineRule="auto"/>
            <w:suppressOverlap w:val="0"/>
            <w:rPr>
              <w:color w:val="auto"/>
            </w:rPr>
          </w:pPr>
          <w:r w:rsidRPr="00755EA3">
            <w:rPr>
              <w:color w:val="FFFFFF" w:themeColor="background1"/>
            </w:rPr>
            <w:t>India Equity Research |</w:t>
          </w:r>
          <w:r w:rsidRPr="00755EA3">
            <w:rPr>
              <w:rFonts w:cs="Arial"/>
              <w:color w:val="FFFFFF" w:themeColor="background1"/>
              <w:lang w:bidi="he-IL"/>
            </w:rPr>
            <w:t xml:space="preserve"> </w:t>
          </w:r>
          <w:sdt>
            <w:sdtPr>
              <w:rPr>
                <w:color w:val="FFFFFF" w:themeColor="background1"/>
              </w:rPr>
              <w:id w:val="1343353053"/>
              <w:placeholder>
                <w:docPart w:val="51306174A1A54A1B9AD68D198E6D19BF"/>
              </w:placeholder>
              <w:dataBinding w:xpath="/CompanyDetailsViewModel/ReportType" w:storeItemID="{0DD311D4-B1CA-4469-ADE8-DAFBBDE51125}"/>
              <w:text/>
            </w:sdtPr>
            <w:sdtEndPr/>
            <w:sdtContent>
              <w:r w:rsidR="00801444">
                <w:rPr>
                  <w:color w:val="FFFFFF" w:themeColor="background1"/>
                  <w:lang w:val="en-GB"/>
                </w:rPr>
                <w:t>Initiating Coverage</w:t>
              </w:r>
            </w:sdtContent>
          </w:sdt>
        </w:p>
      </w:tc>
    </w:tr>
  </w:tbl>
  <w:p w:rsidR="00DB3499" w:rsidRDefault="00DB3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499" w:rsidRDefault="00DB3499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3360" behindDoc="0" locked="0" layoutInCell="1" allowOverlap="1" wp14:anchorId="36766674" wp14:editId="77453299">
          <wp:simplePos x="0" y="0"/>
          <wp:positionH relativeFrom="margin">
            <wp:posOffset>3895090</wp:posOffset>
          </wp:positionH>
          <wp:positionV relativeFrom="paragraph">
            <wp:posOffset>-141274</wp:posOffset>
          </wp:positionV>
          <wp:extent cx="841248" cy="713232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Template\Equirus 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713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9BE906" wp14:editId="0B474973">
              <wp:simplePos x="0" y="0"/>
              <wp:positionH relativeFrom="column">
                <wp:posOffset>2752090</wp:posOffset>
              </wp:positionH>
              <wp:positionV relativeFrom="paragraph">
                <wp:posOffset>622827</wp:posOffset>
              </wp:positionV>
              <wp:extent cx="2240280" cy="932688"/>
              <wp:effectExtent l="0" t="0" r="7620" b="127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0280" cy="932688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567856" id="Rectangle 2" o:spid="_x0000_s1026" style="position:absolute;margin-left:216.7pt;margin-top:49.05pt;width:176.4pt;height:7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" fillcolor="#7f7f7f" stroked="f" strokeweight="1pt"/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C3B5A6" wp14:editId="711C816F">
              <wp:simplePos x="0" y="0"/>
              <wp:positionH relativeFrom="column">
                <wp:posOffset>-2459990</wp:posOffset>
              </wp:positionH>
              <wp:positionV relativeFrom="paragraph">
                <wp:posOffset>621665</wp:posOffset>
              </wp:positionV>
              <wp:extent cx="5230368" cy="932688"/>
              <wp:effectExtent l="0" t="0" r="889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0368" cy="932688"/>
                      </a:xfrm>
                      <a:prstGeom prst="rect">
                        <a:avLst/>
                      </a:prstGeom>
                      <a:solidFill>
                        <a:srgbClr val="06488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9B827F" id="Rectangle 1" o:spid="_x0000_s1026" style="position:absolute;margin-left:-193.7pt;margin-top:48.95pt;width:411.85pt;height: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" fillcolor="#064884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A00"/>
    <w:multiLevelType w:val="hybridMultilevel"/>
    <w:tmpl w:val="9A9E37C4"/>
    <w:lvl w:ilvl="0" w:tplc="E474C484">
      <w:start w:val="1"/>
      <w:numFmt w:val="decimal"/>
      <w:pStyle w:val="ExhibitHeader"/>
      <w:lvlText w:val="Exhibit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890"/>
    <w:multiLevelType w:val="hybridMultilevel"/>
    <w:tmpl w:val="1A3E4242"/>
    <w:lvl w:ilvl="0" w:tplc="FE86F01A">
      <w:start w:val="1"/>
      <w:numFmt w:val="bullet"/>
      <w:lvlText w:val="■"/>
      <w:lvlJc w:val="left"/>
      <w:pPr>
        <w:ind w:left="540" w:hanging="360"/>
      </w:pPr>
      <w:rPr>
        <w:rFonts w:ascii="Arial" w:hAnsi="Arial" w:hint="default"/>
        <w:color w:val="A7A9AC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4B613A9"/>
    <w:multiLevelType w:val="hybridMultilevel"/>
    <w:tmpl w:val="890AB73C"/>
    <w:lvl w:ilvl="0" w:tplc="FC88AA6C">
      <w:start w:val="1"/>
      <w:numFmt w:val="bullet"/>
      <w:pStyle w:val="FP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F22B6"/>
    <w:multiLevelType w:val="multilevel"/>
    <w:tmpl w:val="46E8896C"/>
    <w:lvl w:ilvl="0">
      <w:start w:val="1"/>
      <w:numFmt w:val="decimal"/>
      <w:suff w:val="space"/>
      <w:lvlText w:val="Exhibit %1:"/>
      <w:lvlJc w:val="left"/>
      <w:pPr>
        <w:ind w:left="360" w:hanging="360"/>
      </w:pPr>
      <w:rPr>
        <w:rFonts w:ascii="Arial Bold" w:hAnsi="Arial Bold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7A20A42"/>
    <w:multiLevelType w:val="multilevel"/>
    <w:tmpl w:val="AF061D1C"/>
    <w:name w:val="Bullet 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b w:val="0"/>
        <w:bCs w:val="0"/>
        <w:i w:val="0"/>
        <w:iCs w:val="0"/>
        <w:color w:val="FF9900"/>
        <w:sz w:val="16"/>
        <w:szCs w:val="16"/>
      </w:rPr>
    </w:lvl>
    <w:lvl w:ilvl="2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  <w:color w:val="5F5F5F"/>
        <w:sz w:val="28"/>
        <w:szCs w:val="28"/>
      </w:rPr>
    </w:lvl>
    <w:lvl w:ilvl="3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  <w:color w:val="5F5F5F"/>
        <w:sz w:val="18"/>
        <w:szCs w:val="18"/>
      </w:rPr>
    </w:lvl>
    <w:lvl w:ilvl="4">
      <w:start w:val="1"/>
      <w:numFmt w:val="bullet"/>
      <w:lvlText w:val=""/>
      <w:lvlJc w:val="left"/>
      <w:pPr>
        <w:ind w:left="864" w:hanging="216"/>
      </w:pPr>
      <w:rPr>
        <w:rFonts w:ascii="Symbol" w:hAnsi="Symbol" w:hint="default"/>
        <w:color w:val="000000" w:themeColor="text1"/>
        <w:sz w:val="20"/>
        <w:szCs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ACKPAGE_TABLE" w:val="-1"/>
    <w:docVar w:name="COMPANY_ID" w:val="7"/>
    <w:docVar w:name="EquiDoc" w:val="EquiDoc"/>
    <w:docVar w:name="fin_xml_id" w:val="{D48F8685-20B2-4CAA-8C8C-B78DB92A92A7}"/>
    <w:docVar w:name="Initiating Coverage" w:val="Initiating Coverage"/>
    <w:docVar w:name="Product Name" w:val="Initiating Coverage"/>
    <w:docVar w:name="qfin_xml_id" w:val="{A4EC72D9-687D-4562-B838-7056894CF4CA}"/>
    <w:docVar w:name="REPORT_CODE" w:val="Non-Banking"/>
    <w:docVar w:name="xml_id" w:val="{0DD311D4-B1CA-4469-ADE8-DAFBBDE51125}"/>
  </w:docVars>
  <w:rsids>
    <w:rsidRoot w:val="00801444"/>
    <w:rsid w:val="000002D5"/>
    <w:rsid w:val="00004520"/>
    <w:rsid w:val="000151E0"/>
    <w:rsid w:val="0001708D"/>
    <w:rsid w:val="00021F40"/>
    <w:rsid w:val="00023E3D"/>
    <w:rsid w:val="00027188"/>
    <w:rsid w:val="00043FD0"/>
    <w:rsid w:val="00050ABC"/>
    <w:rsid w:val="00057EF3"/>
    <w:rsid w:val="000630CA"/>
    <w:rsid w:val="0006394C"/>
    <w:rsid w:val="0006675B"/>
    <w:rsid w:val="000A3A54"/>
    <w:rsid w:val="000D75AB"/>
    <w:rsid w:val="000E2C41"/>
    <w:rsid w:val="000E5676"/>
    <w:rsid w:val="000F3645"/>
    <w:rsid w:val="000F6559"/>
    <w:rsid w:val="000F6851"/>
    <w:rsid w:val="00103558"/>
    <w:rsid w:val="00116202"/>
    <w:rsid w:val="0012385F"/>
    <w:rsid w:val="00147427"/>
    <w:rsid w:val="001507CF"/>
    <w:rsid w:val="00151BFE"/>
    <w:rsid w:val="001529F7"/>
    <w:rsid w:val="00160231"/>
    <w:rsid w:val="001602AE"/>
    <w:rsid w:val="00166EA0"/>
    <w:rsid w:val="001752D0"/>
    <w:rsid w:val="0017797F"/>
    <w:rsid w:val="001949E7"/>
    <w:rsid w:val="00197EE5"/>
    <w:rsid w:val="001A7442"/>
    <w:rsid w:val="001B247B"/>
    <w:rsid w:val="001B7114"/>
    <w:rsid w:val="001C008F"/>
    <w:rsid w:val="001C13F3"/>
    <w:rsid w:val="001E74BA"/>
    <w:rsid w:val="00205FA1"/>
    <w:rsid w:val="002340AB"/>
    <w:rsid w:val="0024017C"/>
    <w:rsid w:val="00243C20"/>
    <w:rsid w:val="00247AE6"/>
    <w:rsid w:val="00257867"/>
    <w:rsid w:val="00277ADD"/>
    <w:rsid w:val="002A3841"/>
    <w:rsid w:val="002A44C9"/>
    <w:rsid w:val="002B21A7"/>
    <w:rsid w:val="002C274B"/>
    <w:rsid w:val="002D55BB"/>
    <w:rsid w:val="002D64F5"/>
    <w:rsid w:val="002E64AE"/>
    <w:rsid w:val="002F59FE"/>
    <w:rsid w:val="0030616B"/>
    <w:rsid w:val="00312FED"/>
    <w:rsid w:val="00315A44"/>
    <w:rsid w:val="00332F9E"/>
    <w:rsid w:val="00365711"/>
    <w:rsid w:val="003736DC"/>
    <w:rsid w:val="00380745"/>
    <w:rsid w:val="00382264"/>
    <w:rsid w:val="00387F1B"/>
    <w:rsid w:val="00391140"/>
    <w:rsid w:val="00392D26"/>
    <w:rsid w:val="0039693C"/>
    <w:rsid w:val="003A66C0"/>
    <w:rsid w:val="003C0CE8"/>
    <w:rsid w:val="003E125F"/>
    <w:rsid w:val="003F1ACC"/>
    <w:rsid w:val="003F4715"/>
    <w:rsid w:val="0041012C"/>
    <w:rsid w:val="0041088B"/>
    <w:rsid w:val="00413B7F"/>
    <w:rsid w:val="00413C29"/>
    <w:rsid w:val="00417CB6"/>
    <w:rsid w:val="00443F1C"/>
    <w:rsid w:val="00470566"/>
    <w:rsid w:val="004713FE"/>
    <w:rsid w:val="004841A1"/>
    <w:rsid w:val="00486C80"/>
    <w:rsid w:val="004910B7"/>
    <w:rsid w:val="004B25E3"/>
    <w:rsid w:val="004C0FAC"/>
    <w:rsid w:val="004F71C1"/>
    <w:rsid w:val="0051457C"/>
    <w:rsid w:val="00522A44"/>
    <w:rsid w:val="00530E98"/>
    <w:rsid w:val="00531194"/>
    <w:rsid w:val="00531D44"/>
    <w:rsid w:val="005365CA"/>
    <w:rsid w:val="00544E16"/>
    <w:rsid w:val="00565BF4"/>
    <w:rsid w:val="005870FD"/>
    <w:rsid w:val="005A628A"/>
    <w:rsid w:val="005B333D"/>
    <w:rsid w:val="005B5C68"/>
    <w:rsid w:val="005B7918"/>
    <w:rsid w:val="005F0AAF"/>
    <w:rsid w:val="005F3B25"/>
    <w:rsid w:val="005F3FB0"/>
    <w:rsid w:val="0060564E"/>
    <w:rsid w:val="00607909"/>
    <w:rsid w:val="00615789"/>
    <w:rsid w:val="006274FD"/>
    <w:rsid w:val="0063164F"/>
    <w:rsid w:val="00637640"/>
    <w:rsid w:val="00643F1F"/>
    <w:rsid w:val="0065182B"/>
    <w:rsid w:val="00652904"/>
    <w:rsid w:val="006543A1"/>
    <w:rsid w:val="006546CF"/>
    <w:rsid w:val="006614CB"/>
    <w:rsid w:val="00663862"/>
    <w:rsid w:val="00686309"/>
    <w:rsid w:val="00686647"/>
    <w:rsid w:val="0069283F"/>
    <w:rsid w:val="006A5A32"/>
    <w:rsid w:val="006B1C35"/>
    <w:rsid w:val="006D21C2"/>
    <w:rsid w:val="00704449"/>
    <w:rsid w:val="0070646F"/>
    <w:rsid w:val="007073B7"/>
    <w:rsid w:val="0071010C"/>
    <w:rsid w:val="0073584E"/>
    <w:rsid w:val="0074290F"/>
    <w:rsid w:val="00742B9C"/>
    <w:rsid w:val="00746A7A"/>
    <w:rsid w:val="007508A7"/>
    <w:rsid w:val="0075374B"/>
    <w:rsid w:val="00757CC6"/>
    <w:rsid w:val="007620C6"/>
    <w:rsid w:val="00765447"/>
    <w:rsid w:val="007744AA"/>
    <w:rsid w:val="007818A7"/>
    <w:rsid w:val="0079187D"/>
    <w:rsid w:val="007A1182"/>
    <w:rsid w:val="007B2439"/>
    <w:rsid w:val="007B2D60"/>
    <w:rsid w:val="007B354E"/>
    <w:rsid w:val="007B624A"/>
    <w:rsid w:val="007C17E2"/>
    <w:rsid w:val="007D09D7"/>
    <w:rsid w:val="007D1836"/>
    <w:rsid w:val="007D49BB"/>
    <w:rsid w:val="007F36B0"/>
    <w:rsid w:val="00801444"/>
    <w:rsid w:val="00827E4F"/>
    <w:rsid w:val="00844799"/>
    <w:rsid w:val="008450FD"/>
    <w:rsid w:val="00857743"/>
    <w:rsid w:val="00861A9F"/>
    <w:rsid w:val="008631A4"/>
    <w:rsid w:val="008679D6"/>
    <w:rsid w:val="00871259"/>
    <w:rsid w:val="00886E04"/>
    <w:rsid w:val="008A3BA5"/>
    <w:rsid w:val="008A63C7"/>
    <w:rsid w:val="008B0ADA"/>
    <w:rsid w:val="008B64C4"/>
    <w:rsid w:val="008C615D"/>
    <w:rsid w:val="008E083A"/>
    <w:rsid w:val="008E2555"/>
    <w:rsid w:val="008E416C"/>
    <w:rsid w:val="009005C4"/>
    <w:rsid w:val="009100D3"/>
    <w:rsid w:val="00913545"/>
    <w:rsid w:val="00915954"/>
    <w:rsid w:val="00920B6F"/>
    <w:rsid w:val="009213CC"/>
    <w:rsid w:val="00925FAE"/>
    <w:rsid w:val="00945D7B"/>
    <w:rsid w:val="009512C3"/>
    <w:rsid w:val="00954466"/>
    <w:rsid w:val="00954CDA"/>
    <w:rsid w:val="00961570"/>
    <w:rsid w:val="00970447"/>
    <w:rsid w:val="00977D2E"/>
    <w:rsid w:val="009825DC"/>
    <w:rsid w:val="00986033"/>
    <w:rsid w:val="00987EA1"/>
    <w:rsid w:val="009A4881"/>
    <w:rsid w:val="009B343C"/>
    <w:rsid w:val="009B58E5"/>
    <w:rsid w:val="009B5A60"/>
    <w:rsid w:val="009C406F"/>
    <w:rsid w:val="009D0F72"/>
    <w:rsid w:val="009F2783"/>
    <w:rsid w:val="009F5CF9"/>
    <w:rsid w:val="00A03BA5"/>
    <w:rsid w:val="00A44F46"/>
    <w:rsid w:val="00A54093"/>
    <w:rsid w:val="00A66062"/>
    <w:rsid w:val="00A6654B"/>
    <w:rsid w:val="00A66AFC"/>
    <w:rsid w:val="00A743EE"/>
    <w:rsid w:val="00A76C93"/>
    <w:rsid w:val="00A77582"/>
    <w:rsid w:val="00A77B99"/>
    <w:rsid w:val="00A83B9C"/>
    <w:rsid w:val="00A85E4D"/>
    <w:rsid w:val="00A92675"/>
    <w:rsid w:val="00AA3B91"/>
    <w:rsid w:val="00AB0517"/>
    <w:rsid w:val="00AC3ED5"/>
    <w:rsid w:val="00AC69AE"/>
    <w:rsid w:val="00AD2406"/>
    <w:rsid w:val="00AE1C3A"/>
    <w:rsid w:val="00AF108D"/>
    <w:rsid w:val="00AF7C12"/>
    <w:rsid w:val="00B02706"/>
    <w:rsid w:val="00B05AFE"/>
    <w:rsid w:val="00B150AD"/>
    <w:rsid w:val="00B225B5"/>
    <w:rsid w:val="00B25D7D"/>
    <w:rsid w:val="00B32867"/>
    <w:rsid w:val="00B441E9"/>
    <w:rsid w:val="00B619BE"/>
    <w:rsid w:val="00B61DFD"/>
    <w:rsid w:val="00B65E8E"/>
    <w:rsid w:val="00B756E0"/>
    <w:rsid w:val="00B77A17"/>
    <w:rsid w:val="00B77EBE"/>
    <w:rsid w:val="00B856D5"/>
    <w:rsid w:val="00B91659"/>
    <w:rsid w:val="00BA1E14"/>
    <w:rsid w:val="00BB068B"/>
    <w:rsid w:val="00BC6C1E"/>
    <w:rsid w:val="00BD6E43"/>
    <w:rsid w:val="00BE116F"/>
    <w:rsid w:val="00BE4914"/>
    <w:rsid w:val="00BE53A1"/>
    <w:rsid w:val="00BF0070"/>
    <w:rsid w:val="00BF6BC4"/>
    <w:rsid w:val="00BF78AB"/>
    <w:rsid w:val="00C05C30"/>
    <w:rsid w:val="00C100EE"/>
    <w:rsid w:val="00C13AB9"/>
    <w:rsid w:val="00C204CB"/>
    <w:rsid w:val="00C20820"/>
    <w:rsid w:val="00C24F13"/>
    <w:rsid w:val="00C25D17"/>
    <w:rsid w:val="00C34B78"/>
    <w:rsid w:val="00C427E7"/>
    <w:rsid w:val="00C44F93"/>
    <w:rsid w:val="00C5656C"/>
    <w:rsid w:val="00C90303"/>
    <w:rsid w:val="00C971C2"/>
    <w:rsid w:val="00CB0E03"/>
    <w:rsid w:val="00CC7F68"/>
    <w:rsid w:val="00CE56B4"/>
    <w:rsid w:val="00CF7AB0"/>
    <w:rsid w:val="00D034D0"/>
    <w:rsid w:val="00D067C5"/>
    <w:rsid w:val="00D10B12"/>
    <w:rsid w:val="00D125B0"/>
    <w:rsid w:val="00D27896"/>
    <w:rsid w:val="00D422A0"/>
    <w:rsid w:val="00D660C0"/>
    <w:rsid w:val="00D66CB6"/>
    <w:rsid w:val="00D72A86"/>
    <w:rsid w:val="00D81616"/>
    <w:rsid w:val="00D83095"/>
    <w:rsid w:val="00D838A2"/>
    <w:rsid w:val="00D84C40"/>
    <w:rsid w:val="00D96DAA"/>
    <w:rsid w:val="00DA1B36"/>
    <w:rsid w:val="00DB3499"/>
    <w:rsid w:val="00DB726C"/>
    <w:rsid w:val="00DD4790"/>
    <w:rsid w:val="00DE616C"/>
    <w:rsid w:val="00DE61B9"/>
    <w:rsid w:val="00DE6C19"/>
    <w:rsid w:val="00E1345B"/>
    <w:rsid w:val="00E1590B"/>
    <w:rsid w:val="00E2297B"/>
    <w:rsid w:val="00E25898"/>
    <w:rsid w:val="00E2731C"/>
    <w:rsid w:val="00E30A6E"/>
    <w:rsid w:val="00E351FD"/>
    <w:rsid w:val="00E460E7"/>
    <w:rsid w:val="00E506E3"/>
    <w:rsid w:val="00E5715B"/>
    <w:rsid w:val="00E83B06"/>
    <w:rsid w:val="00E84651"/>
    <w:rsid w:val="00E90727"/>
    <w:rsid w:val="00EA28FB"/>
    <w:rsid w:val="00EC1CF1"/>
    <w:rsid w:val="00EC533A"/>
    <w:rsid w:val="00EC5DE9"/>
    <w:rsid w:val="00ED1576"/>
    <w:rsid w:val="00EE37DB"/>
    <w:rsid w:val="00F13E71"/>
    <w:rsid w:val="00F21076"/>
    <w:rsid w:val="00F3353F"/>
    <w:rsid w:val="00F440EC"/>
    <w:rsid w:val="00F62213"/>
    <w:rsid w:val="00F66554"/>
    <w:rsid w:val="00F66D23"/>
    <w:rsid w:val="00F874A6"/>
    <w:rsid w:val="00F93F89"/>
    <w:rsid w:val="00FA1864"/>
    <w:rsid w:val="00FB0730"/>
    <w:rsid w:val="00FB33EE"/>
    <w:rsid w:val="00FC090E"/>
    <w:rsid w:val="00FC1FFC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A625A"/>
  <w15:chartTrackingRefBased/>
  <w15:docId w15:val="{EA69561E-7E97-4E01-9F0A-CB512D11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4F46"/>
    <w:pPr>
      <w:tabs>
        <w:tab w:val="center" w:pos="4513"/>
        <w:tab w:val="right" w:pos="9026"/>
      </w:tabs>
      <w:spacing w:after="0" w:line="240" w:lineRule="auto"/>
    </w:pPr>
    <w:rPr>
      <w:rFonts w:ascii="Futura Lt BT" w:hAnsi="Futura Lt BT"/>
      <w:sz w:val="20"/>
    </w:rPr>
  </w:style>
  <w:style w:type="character" w:customStyle="1" w:styleId="HeaderChar">
    <w:name w:val="Header Char"/>
    <w:basedOn w:val="DefaultParagraphFont"/>
    <w:link w:val="Header"/>
    <w:rsid w:val="00A44F46"/>
    <w:rPr>
      <w:rFonts w:ascii="Futura Lt BT" w:hAnsi="Futura Lt BT"/>
      <w:sz w:val="20"/>
    </w:rPr>
  </w:style>
  <w:style w:type="paragraph" w:styleId="Footer">
    <w:name w:val="footer"/>
    <w:basedOn w:val="Normal"/>
    <w:link w:val="FooterChar"/>
    <w:uiPriority w:val="99"/>
    <w:unhideWhenUsed/>
    <w:rsid w:val="009B3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3C"/>
  </w:style>
  <w:style w:type="paragraph" w:customStyle="1" w:styleId="Body">
    <w:name w:val="Body"/>
    <w:basedOn w:val="Normal"/>
    <w:qFormat/>
    <w:rsid w:val="008E2555"/>
    <w:pPr>
      <w:spacing w:before="80" w:after="120" w:line="240" w:lineRule="exact"/>
      <w:jc w:val="both"/>
    </w:pPr>
    <w:rPr>
      <w:rFonts w:ascii="Futura Lt BT" w:hAnsi="Futura Lt BT"/>
      <w:sz w:val="18"/>
    </w:rPr>
  </w:style>
  <w:style w:type="paragraph" w:customStyle="1" w:styleId="CompanyName">
    <w:name w:val="Company Name"/>
    <w:basedOn w:val="Body"/>
    <w:qFormat/>
    <w:rsid w:val="00742B9C"/>
    <w:pPr>
      <w:tabs>
        <w:tab w:val="right" w:pos="7740"/>
      </w:tabs>
      <w:spacing w:before="0" w:after="0" w:line="240" w:lineRule="auto"/>
      <w:ind w:left="187"/>
    </w:pPr>
    <w:rPr>
      <w:b/>
      <w:sz w:val="40"/>
    </w:rPr>
  </w:style>
  <w:style w:type="character" w:styleId="PlaceholderText">
    <w:name w:val="Placeholder Text"/>
    <w:basedOn w:val="DefaultParagraphFont"/>
    <w:uiPriority w:val="99"/>
    <w:semiHidden/>
    <w:rsid w:val="009B343C"/>
    <w:rPr>
      <w:color w:val="808080"/>
    </w:rPr>
  </w:style>
  <w:style w:type="paragraph" w:customStyle="1" w:styleId="ReportTitle">
    <w:name w:val="Report Title"/>
    <w:basedOn w:val="Body"/>
    <w:qFormat/>
    <w:rsid w:val="008E2555"/>
    <w:pPr>
      <w:tabs>
        <w:tab w:val="right" w:pos="7740"/>
      </w:tabs>
      <w:spacing w:before="120" w:after="0" w:line="240" w:lineRule="auto"/>
      <w:ind w:left="187" w:right="3643"/>
    </w:pPr>
    <w:rPr>
      <w:b/>
      <w:color w:val="FFFFFF" w:themeColor="background1"/>
      <w:sz w:val="40"/>
    </w:rPr>
  </w:style>
  <w:style w:type="paragraph" w:customStyle="1" w:styleId="FPHeading">
    <w:name w:val="FP Heading"/>
    <w:basedOn w:val="Body"/>
    <w:next w:val="Body"/>
    <w:qFormat/>
    <w:rsid w:val="00021F40"/>
    <w:pPr>
      <w:spacing w:before="120" w:after="80"/>
    </w:pPr>
    <w:rPr>
      <w:b/>
      <w:sz w:val="24"/>
    </w:rPr>
  </w:style>
  <w:style w:type="paragraph" w:customStyle="1" w:styleId="FPBullet">
    <w:name w:val="FP Bullet"/>
    <w:basedOn w:val="Body"/>
    <w:qFormat/>
    <w:rsid w:val="00021F40"/>
    <w:pPr>
      <w:numPr>
        <w:numId w:val="1"/>
      </w:numPr>
      <w:spacing w:before="0" w:after="80" w:line="260" w:lineRule="exact"/>
      <w:ind w:left="360"/>
    </w:pPr>
    <w:rPr>
      <w:sz w:val="20"/>
    </w:rPr>
  </w:style>
  <w:style w:type="table" w:styleId="TableGrid">
    <w:name w:val="Table Grid"/>
    <w:basedOn w:val="TableNormal"/>
    <w:rsid w:val="00D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4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ReportDateFoo">
    <w:name w:val="Report Date Foo"/>
    <w:basedOn w:val="Normal"/>
    <w:qFormat/>
    <w:rsid w:val="00A44F46"/>
    <w:pPr>
      <w:tabs>
        <w:tab w:val="right" w:pos="10710"/>
        <w:tab w:val="right" w:pos="10890"/>
      </w:tabs>
      <w:spacing w:after="0" w:line="240" w:lineRule="auto"/>
    </w:pPr>
    <w:rPr>
      <w:rFonts w:ascii="Futura Lt BT" w:hAnsi="Futura Lt BT"/>
      <w:sz w:val="12"/>
      <w:lang w:val="en-US"/>
    </w:rPr>
  </w:style>
  <w:style w:type="paragraph" w:customStyle="1" w:styleId="AnalystName">
    <w:name w:val="Analyst Name"/>
    <w:basedOn w:val="Normal"/>
    <w:qFormat/>
    <w:rsid w:val="001A7442"/>
    <w:pPr>
      <w:framePr w:hSpace="187" w:wrap="around" w:vAnchor="text" w:hAnchor="page" w:x="433" w:y="721"/>
      <w:tabs>
        <w:tab w:val="right" w:pos="2990"/>
      </w:tabs>
      <w:autoSpaceDE w:val="0"/>
      <w:autoSpaceDN w:val="0"/>
      <w:adjustRightInd w:val="0"/>
      <w:spacing w:after="0" w:line="240" w:lineRule="exact"/>
      <w:ind w:left="144"/>
    </w:pPr>
    <w:rPr>
      <w:rFonts w:ascii="Futura Lt BT" w:eastAsia="MS Mincho" w:hAnsi="Futura Lt BT" w:cs="Arial"/>
      <w:b/>
      <w:bCs/>
      <w:sz w:val="16"/>
      <w:szCs w:val="20"/>
      <w:lang w:val="pt-BR" w:eastAsia="ja-JP"/>
    </w:rPr>
  </w:style>
  <w:style w:type="paragraph" w:customStyle="1" w:styleId="Analystemail">
    <w:name w:val="Analyst email"/>
    <w:basedOn w:val="Normal"/>
    <w:qFormat/>
    <w:rsid w:val="001A7442"/>
    <w:pPr>
      <w:framePr w:hSpace="187" w:wrap="around" w:vAnchor="text" w:hAnchor="page" w:x="433" w:y="721"/>
      <w:autoSpaceDE w:val="0"/>
      <w:autoSpaceDN w:val="0"/>
      <w:adjustRightInd w:val="0"/>
      <w:spacing w:after="0" w:line="240" w:lineRule="exact"/>
      <w:ind w:left="144"/>
    </w:pPr>
    <w:rPr>
      <w:rFonts w:ascii="Futura Lt BT" w:eastAsia="MS Mincho" w:hAnsi="Futura Lt BT" w:cs="Arial"/>
      <w:bCs/>
      <w:sz w:val="16"/>
      <w:szCs w:val="16"/>
      <w:lang w:val="pt-BR" w:eastAsia="ja-JP"/>
    </w:rPr>
  </w:style>
  <w:style w:type="paragraph" w:customStyle="1" w:styleId="Analystnumber">
    <w:name w:val="Analyst number"/>
    <w:basedOn w:val="Normal"/>
    <w:qFormat/>
    <w:rsid w:val="001A7442"/>
    <w:pPr>
      <w:framePr w:hSpace="187" w:wrap="around" w:vAnchor="text" w:hAnchor="page" w:x="433" w:y="721"/>
      <w:tabs>
        <w:tab w:val="right" w:pos="2990"/>
      </w:tabs>
      <w:autoSpaceDE w:val="0"/>
      <w:autoSpaceDN w:val="0"/>
      <w:adjustRightInd w:val="0"/>
      <w:spacing w:after="0" w:line="240" w:lineRule="exact"/>
      <w:ind w:left="144"/>
    </w:pPr>
    <w:rPr>
      <w:rFonts w:ascii="Futura Lt BT" w:eastAsia="MS Mincho" w:hAnsi="Futura Lt BT" w:cs="Arial"/>
      <w:bCs/>
      <w:sz w:val="16"/>
      <w:szCs w:val="16"/>
      <w:lang w:val="pt-BR" w:eastAsia="ja-JP"/>
    </w:rPr>
  </w:style>
  <w:style w:type="paragraph" w:customStyle="1" w:styleId="HeaderLeft">
    <w:name w:val="Header Left"/>
    <w:basedOn w:val="Header"/>
    <w:qFormat/>
    <w:rsid w:val="00A44F46"/>
    <w:pPr>
      <w:framePr w:hSpace="187" w:wrap="around" w:vAnchor="text" w:hAnchor="page" w:x="721" w:y="1"/>
      <w:tabs>
        <w:tab w:val="clear" w:pos="4513"/>
        <w:tab w:val="clear" w:pos="9026"/>
        <w:tab w:val="center" w:pos="4680"/>
        <w:tab w:val="right" w:pos="9360"/>
      </w:tabs>
      <w:spacing w:before="80" w:after="40" w:line="260" w:lineRule="exact"/>
      <w:ind w:right="27"/>
      <w:suppressOverlap/>
      <w:jc w:val="right"/>
    </w:pPr>
    <w:rPr>
      <w:color w:val="FFFFFF"/>
      <w:sz w:val="16"/>
      <w:szCs w:val="16"/>
      <w:lang w:val="en-US"/>
    </w:rPr>
  </w:style>
  <w:style w:type="paragraph" w:customStyle="1" w:styleId="ChapterTitle">
    <w:name w:val="Chapter Title"/>
    <w:basedOn w:val="Body"/>
    <w:next w:val="SubHead"/>
    <w:qFormat/>
    <w:rsid w:val="00A76C93"/>
    <w:pPr>
      <w:pageBreakBefore/>
      <w:spacing w:before="120" w:line="240" w:lineRule="atLeast"/>
    </w:pPr>
    <w:rPr>
      <w:b/>
      <w:sz w:val="28"/>
    </w:rPr>
  </w:style>
  <w:style w:type="paragraph" w:customStyle="1" w:styleId="SubHead">
    <w:name w:val="Sub Head"/>
    <w:basedOn w:val="Body"/>
    <w:next w:val="BoldText"/>
    <w:qFormat/>
    <w:rsid w:val="001A7442"/>
    <w:pPr>
      <w:spacing w:before="0" w:after="0" w:line="240" w:lineRule="atLeast"/>
    </w:pPr>
    <w:rPr>
      <w:color w:val="064884"/>
      <w:sz w:val="24"/>
    </w:rPr>
  </w:style>
  <w:style w:type="paragraph" w:customStyle="1" w:styleId="BoldText">
    <w:name w:val="Bold Text"/>
    <w:basedOn w:val="Body"/>
    <w:next w:val="Body"/>
    <w:qFormat/>
    <w:rsid w:val="001A7442"/>
    <w:pPr>
      <w:spacing w:line="260" w:lineRule="exact"/>
    </w:pPr>
    <w:rPr>
      <w:b/>
      <w:sz w:val="20"/>
    </w:rPr>
  </w:style>
  <w:style w:type="paragraph" w:customStyle="1" w:styleId="Callout">
    <w:name w:val="Callout"/>
    <w:basedOn w:val="Body"/>
    <w:next w:val="Body"/>
    <w:qFormat/>
    <w:rsid w:val="001A7442"/>
    <w:pPr>
      <w:framePr w:w="2866" w:wrap="around" w:vAnchor="text" w:hAnchor="page" w:x="534" w:y="131"/>
    </w:pPr>
    <w:rPr>
      <w:i/>
      <w:color w:val="064884"/>
    </w:rPr>
  </w:style>
  <w:style w:type="paragraph" w:customStyle="1" w:styleId="ExhibitSource">
    <w:name w:val="Exhibit Source"/>
    <w:basedOn w:val="Normal"/>
    <w:next w:val="Body"/>
    <w:qFormat/>
    <w:rsid w:val="00F3353F"/>
    <w:pPr>
      <w:keepNext/>
      <w:pBdr>
        <w:top w:val="single" w:sz="4" w:space="1" w:color="auto"/>
      </w:pBdr>
      <w:spacing w:after="180" w:line="240" w:lineRule="auto"/>
    </w:pPr>
    <w:rPr>
      <w:rFonts w:ascii="Futura Lt BT" w:eastAsia="Times New Roman" w:hAnsi="Futura Lt BT" w:cs="Times New Roman"/>
      <w:i/>
      <w:sz w:val="16"/>
      <w:szCs w:val="24"/>
      <w:lang w:val="en-US"/>
    </w:rPr>
  </w:style>
  <w:style w:type="table" w:customStyle="1" w:styleId="EquirusTable">
    <w:name w:val="Equirus Table"/>
    <w:basedOn w:val="TableNormal"/>
    <w:uiPriority w:val="99"/>
    <w:rsid w:val="00365711"/>
    <w:pPr>
      <w:spacing w:after="0" w:line="240" w:lineRule="auto"/>
    </w:pPr>
    <w:rPr>
      <w:rFonts w:ascii="Futura Lt BT" w:hAnsi="Futura Lt BT"/>
      <w:sz w:val="16"/>
    </w:rPr>
    <w:tblPr>
      <w:tblStyleRowBandSize w:val="1"/>
      <w:tblBorders>
        <w:bottom w:val="single" w:sz="4" w:space="0" w:color="auto"/>
      </w:tblBorders>
      <w:tblCellMar>
        <w:left w:w="29" w:type="dxa"/>
        <w:right w:w="29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ExhibitHeader">
    <w:name w:val="Exhibit Header"/>
    <w:basedOn w:val="Body"/>
    <w:next w:val="ExhibitPlaceholder"/>
    <w:qFormat/>
    <w:rsid w:val="00530E98"/>
    <w:pPr>
      <w:numPr>
        <w:numId w:val="3"/>
      </w:numPr>
      <w:pBdr>
        <w:bottom w:val="single" w:sz="4" w:space="1" w:color="auto"/>
      </w:pBdr>
      <w:spacing w:after="0" w:line="240" w:lineRule="auto"/>
      <w:ind w:hanging="720"/>
    </w:pPr>
    <w:rPr>
      <w:b/>
    </w:rPr>
  </w:style>
  <w:style w:type="paragraph" w:styleId="ListParagraph">
    <w:name w:val="List Paragraph"/>
    <w:basedOn w:val="Normal"/>
    <w:uiPriority w:val="34"/>
    <w:qFormat/>
    <w:rsid w:val="004841A1"/>
    <w:pPr>
      <w:ind w:left="720"/>
      <w:contextualSpacing/>
    </w:pPr>
  </w:style>
  <w:style w:type="paragraph" w:customStyle="1" w:styleId="ExhibitPlaceholder">
    <w:name w:val="Exhibit Placeholder"/>
    <w:basedOn w:val="Body"/>
    <w:next w:val="ExhibitSource"/>
    <w:qFormat/>
    <w:rsid w:val="008E083A"/>
    <w:pPr>
      <w:spacing w:before="0" w:after="0" w:line="240" w:lineRule="auto"/>
    </w:pPr>
    <w:rPr>
      <w:sz w:val="16"/>
    </w:rPr>
  </w:style>
  <w:style w:type="paragraph" w:customStyle="1" w:styleId="SPDetailsLeft">
    <w:name w:val="SP Details Left"/>
    <w:basedOn w:val="Normal"/>
    <w:qFormat/>
    <w:rsid w:val="00BE116F"/>
    <w:pPr>
      <w:framePr w:hSpace="187" w:wrap="around" w:vAnchor="text" w:hAnchor="page" w:x="433" w:y="721"/>
      <w:tabs>
        <w:tab w:val="right" w:pos="2970"/>
      </w:tabs>
      <w:autoSpaceDE w:val="0"/>
      <w:autoSpaceDN w:val="0"/>
      <w:adjustRightInd w:val="0"/>
      <w:spacing w:after="0" w:line="280" w:lineRule="exact"/>
    </w:pPr>
    <w:rPr>
      <w:rFonts w:ascii="Futura Lt BT" w:eastAsia="Calibri" w:hAnsi="Futura Lt BT" w:cs="Arial"/>
      <w:b/>
      <w:color w:val="FFFFFF"/>
      <w:sz w:val="18"/>
      <w:szCs w:val="18"/>
      <w:lang w:val="en-US"/>
    </w:rPr>
  </w:style>
  <w:style w:type="paragraph" w:customStyle="1" w:styleId="SPdetailsright">
    <w:name w:val="SP details right"/>
    <w:basedOn w:val="SPDetailsLeft"/>
    <w:qFormat/>
    <w:rsid w:val="00BE116F"/>
    <w:pPr>
      <w:framePr w:hSpace="0" w:wrap="auto" w:vAnchor="margin" w:hAnchor="text" w:xAlign="left" w:yAlign="inline"/>
      <w:tabs>
        <w:tab w:val="clear" w:pos="2970"/>
        <w:tab w:val="right" w:pos="3152"/>
      </w:tabs>
      <w:ind w:left="182"/>
    </w:pPr>
  </w:style>
  <w:style w:type="paragraph" w:customStyle="1" w:styleId="eps">
    <w:name w:val="eps"/>
    <w:basedOn w:val="Normal"/>
    <w:link w:val="epsChar"/>
    <w:rsid w:val="00BE116F"/>
    <w:pPr>
      <w:framePr w:hSpace="187" w:wrap="around" w:vAnchor="text" w:hAnchor="page" w:x="433" w:y="721"/>
      <w:pBdr>
        <w:bottom w:val="single" w:sz="4" w:space="1" w:color="auto"/>
      </w:pBdr>
      <w:tabs>
        <w:tab w:val="right" w:pos="2970"/>
      </w:tabs>
      <w:autoSpaceDE w:val="0"/>
      <w:autoSpaceDN w:val="0"/>
      <w:adjustRightInd w:val="0"/>
      <w:spacing w:after="0" w:line="240" w:lineRule="auto"/>
    </w:pPr>
    <w:rPr>
      <w:rFonts w:ascii="Futura Lt BT" w:eastAsia="Calibri" w:hAnsi="Futura Lt BT" w:cs="Arial"/>
      <w:bCs/>
      <w:color w:val="000000"/>
      <w:sz w:val="18"/>
      <w:szCs w:val="16"/>
      <w:lang w:val="en-US"/>
    </w:rPr>
  </w:style>
  <w:style w:type="character" w:customStyle="1" w:styleId="epsChar">
    <w:name w:val="eps Char"/>
    <w:basedOn w:val="DefaultParagraphFont"/>
    <w:link w:val="eps"/>
    <w:rsid w:val="00BE116F"/>
    <w:rPr>
      <w:rFonts w:ascii="Futura Lt BT" w:eastAsia="Calibri" w:hAnsi="Futura Lt BT" w:cs="Arial"/>
      <w:bCs/>
      <w:color w:val="000000"/>
      <w:sz w:val="18"/>
      <w:szCs w:val="16"/>
      <w:lang w:val="en-US"/>
    </w:rPr>
  </w:style>
  <w:style w:type="paragraph" w:customStyle="1" w:styleId="Keyfinancials">
    <w:name w:val="Key financials"/>
    <w:basedOn w:val="Normal"/>
    <w:qFormat/>
    <w:rsid w:val="00746A7A"/>
    <w:pPr>
      <w:spacing w:after="80" w:line="240" w:lineRule="auto"/>
    </w:pPr>
    <w:rPr>
      <w:rFonts w:ascii="Arial" w:eastAsia="MS Mincho" w:hAnsi="Arial" w:cs="Times New Roman"/>
      <w:b/>
      <w:sz w:val="20"/>
      <w:szCs w:val="20"/>
      <w:lang w:val="en-US"/>
    </w:rPr>
  </w:style>
  <w:style w:type="paragraph" w:customStyle="1" w:styleId="exhibitsource0">
    <w:name w:val="exhibit source"/>
    <w:basedOn w:val="Normal"/>
    <w:next w:val="Normal"/>
    <w:qFormat/>
    <w:rsid w:val="00DE61B9"/>
    <w:pPr>
      <w:keepNext/>
      <w:pBdr>
        <w:top w:val="single" w:sz="4" w:space="1" w:color="auto"/>
      </w:pBdr>
      <w:spacing w:before="16" w:after="0" w:line="240" w:lineRule="auto"/>
      <w:ind w:left="29" w:right="29"/>
    </w:pPr>
    <w:rPr>
      <w:rFonts w:ascii="Arial" w:eastAsia="Times New Roman" w:hAnsi="Arial" w:cs="Times New Roman"/>
      <w:i/>
      <w:sz w:val="1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tec\AppData\Roaming\Microsoft\Templates\Initiating%20Coverage%20v1.0.1.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306174A1A54A1B9AD68D198E6D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708DA-AB68-45AB-92EB-EEC7A4E7C727}"/>
      </w:docPartPr>
      <w:docPartBody>
        <w:p w:rsidR="00BE29FB" w:rsidRDefault="00FD55E3">
          <w:pPr>
            <w:pStyle w:val="51306174A1A54A1B9AD68D198E6D19BF"/>
          </w:pPr>
          <w:r w:rsidRPr="0026554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9D92971FA48FA8C44FEDA67B45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2FAE-C6A7-4C45-B846-5409F1AB0EBC}"/>
      </w:docPartPr>
      <w:docPartBody>
        <w:p w:rsidR="00BE29FB" w:rsidRDefault="00FD55E3">
          <w:pPr>
            <w:pStyle w:val="C649D92971FA48FA8C44FEDA67B455B5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34B1964C64890B94B68D34007D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E557-93A1-4838-ACE1-0DF919281796}"/>
      </w:docPartPr>
      <w:docPartBody>
        <w:p w:rsidR="00BE29FB" w:rsidRDefault="002B79BA" w:rsidP="002B79BA">
          <w:pPr>
            <w:pStyle w:val="0F334B1964C64890B94B68D34007D65A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76C92D64C94585A1708FD6F59E9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C93BA-41A2-4AF8-A5BE-A65B18F4B282}"/>
      </w:docPartPr>
      <w:docPartBody>
        <w:p w:rsidR="00BE29FB" w:rsidRDefault="002B79BA" w:rsidP="002B79BA">
          <w:pPr>
            <w:pStyle w:val="0276C92D64C94585A1708FD6F59E9316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2BEEFA6C841EE9BF49DB0C1485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B4343-165E-4B4E-A987-B5D95C7EC33D}"/>
      </w:docPartPr>
      <w:docPartBody>
        <w:p w:rsidR="00BE29FB" w:rsidRDefault="002B79BA" w:rsidP="002B79BA">
          <w:pPr>
            <w:pStyle w:val="DC62BEEFA6C841EE9BF49DB0C148555A"/>
          </w:pPr>
          <w:r w:rsidRPr="00256D63">
            <w:rPr>
              <w:rStyle w:val="PlaceholderText"/>
            </w:rPr>
            <w:t>Click here to enter text.</w:t>
          </w:r>
        </w:p>
      </w:docPartBody>
    </w:docPart>
    <w:docPart>
      <w:docPartPr>
        <w:name w:val="C4E266CB2B0E40AA8981EF73970A8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5B756-6522-4A70-980F-C9F0260BD3AB}"/>
      </w:docPartPr>
      <w:docPartBody>
        <w:p w:rsidR="00BE29FB" w:rsidRDefault="002B79BA" w:rsidP="002B79BA">
          <w:pPr>
            <w:pStyle w:val="C4E266CB2B0E40AA8981EF73970A892F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8BF01E83315C4AA6BAA05545C14E7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DF8BB-D107-4A55-8765-483A4D5FF4CD}"/>
      </w:docPartPr>
      <w:docPartBody>
        <w:p w:rsidR="00BE29FB" w:rsidRDefault="002B79BA" w:rsidP="002B79BA">
          <w:pPr>
            <w:pStyle w:val="8BF01E83315C4AA6BAA05545C14E78C5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AAF6654B409C4FFFBCE9704D9FE1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73502-2C40-4EFA-B841-44171B1E2A19}"/>
      </w:docPartPr>
      <w:docPartBody>
        <w:p w:rsidR="00BE29FB" w:rsidRDefault="002B79BA" w:rsidP="002B79BA">
          <w:pPr>
            <w:pStyle w:val="AAF6654B409C4FFFBCE9704D9FE106C1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C15F68C430C24D14BD975E7FC3D01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78A3F-7850-4211-A97B-7C6B3746D016}"/>
      </w:docPartPr>
      <w:docPartBody>
        <w:p w:rsidR="00BE29FB" w:rsidRDefault="002B79BA" w:rsidP="002B79BA">
          <w:pPr>
            <w:pStyle w:val="C15F68C430C24D14BD975E7FC3D016A4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BBDA4032328045958F05E9416E3EC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B68B7-1BAF-473D-A746-C48611E3430A}"/>
      </w:docPartPr>
      <w:docPartBody>
        <w:p w:rsidR="00BE29FB" w:rsidRDefault="002B79BA" w:rsidP="002B79BA">
          <w:pPr>
            <w:pStyle w:val="BBDA4032328045958F05E9416E3EC958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E0380825C2A4424AA1B0A36CEAC05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CA746-BEA9-4C62-A4CA-8BBFD6F33B02}"/>
      </w:docPartPr>
      <w:docPartBody>
        <w:p w:rsidR="00BE29FB" w:rsidRDefault="002B79BA" w:rsidP="002B79BA">
          <w:pPr>
            <w:pStyle w:val="E0380825C2A4424AA1B0A36CEAC05A7A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44BDA7E7742E4CCEBA62DB430D31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F94CB-4248-4D1D-9ADD-F043E5E9D864}"/>
      </w:docPartPr>
      <w:docPartBody>
        <w:p w:rsidR="00BE29FB" w:rsidRDefault="002B79BA" w:rsidP="002B79BA">
          <w:pPr>
            <w:pStyle w:val="44BDA7E7742E4CCEBA62DB430D315741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CC8F7A3A89984CB1B1F0B210EDDB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7ADB-B58C-40A3-8405-1314EA86F5DC}"/>
      </w:docPartPr>
      <w:docPartBody>
        <w:p w:rsidR="00BE29FB" w:rsidRDefault="002B79BA" w:rsidP="002B79BA">
          <w:pPr>
            <w:pStyle w:val="CC8F7A3A89984CB1B1F0B210EDDB114C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D3CF9C692D954F4BA29066E99158A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12709-90BA-48A2-82C6-957BAC504CF8}"/>
      </w:docPartPr>
      <w:docPartBody>
        <w:p w:rsidR="00BE29FB" w:rsidRDefault="00BE29FB"/>
      </w:docPartBody>
    </w:docPart>
    <w:docPart>
      <w:docPartPr>
        <w:name w:val="3C839974E13C43E2954216AB2D262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33AE-5447-4541-98DE-24D74E280597}"/>
      </w:docPartPr>
      <w:docPartBody>
        <w:p w:rsidR="00BE29FB" w:rsidRDefault="00BE29FB"/>
      </w:docPartBody>
    </w:docPart>
    <w:docPart>
      <w:docPartPr>
        <w:name w:val="5AF04BB0555D4A35A55836133EFE5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19DCB-C8B1-4F34-858F-8B360A0B7883}"/>
      </w:docPartPr>
      <w:docPartBody>
        <w:p w:rsidR="00BE29FB" w:rsidRDefault="00BE29FB"/>
      </w:docPartBody>
    </w:docPart>
    <w:docPart>
      <w:docPartPr>
        <w:name w:val="4ECA2EC134414CA8A1C6BDD4A78EE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E6CA9-1A6A-4165-99D4-05E315678B5A}"/>
      </w:docPartPr>
      <w:docPartBody>
        <w:p w:rsidR="00BE29FB" w:rsidRDefault="00BE29FB"/>
      </w:docPartBody>
    </w:docPart>
    <w:docPart>
      <w:docPartPr>
        <w:name w:val="4F2B1CD0828A4E10A2768EB252DB8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19467-E41D-44BC-9617-23567B48F3A3}"/>
      </w:docPartPr>
      <w:docPartBody>
        <w:p w:rsidR="00BE29FB" w:rsidRDefault="00BE29FB"/>
      </w:docPartBody>
    </w:docPart>
    <w:docPart>
      <w:docPartPr>
        <w:name w:val="9E6E5DFC16254D02AF545F8BD377B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D0DA0-445D-4710-B7A4-04FFB03C8F7E}"/>
      </w:docPartPr>
      <w:docPartBody>
        <w:p w:rsidR="00BE29FB" w:rsidRDefault="00BE29FB"/>
      </w:docPartBody>
    </w:docPart>
    <w:docPart>
      <w:docPartPr>
        <w:name w:val="C0B85B4F3DCD438DBE8EC538D178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AC18-4E6F-4E66-8BA0-1160F603C527}"/>
      </w:docPartPr>
      <w:docPartBody>
        <w:p w:rsidR="00BE29FB" w:rsidRDefault="00BE29FB"/>
      </w:docPartBody>
    </w:docPart>
    <w:docPart>
      <w:docPartPr>
        <w:name w:val="BDE72BF073BE441F95AC0ECCAE794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5AC01-6EC5-4B6A-BF6D-25FBA753DAE1}"/>
      </w:docPartPr>
      <w:docPartBody>
        <w:p w:rsidR="00BE29FB" w:rsidRDefault="00BE29FB"/>
      </w:docPartBody>
    </w:docPart>
    <w:docPart>
      <w:docPartPr>
        <w:name w:val="658DD79B52C14926BE3DB72EC4500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AF227-463F-4B69-8642-797A434E2AB5}"/>
      </w:docPartPr>
      <w:docPartBody>
        <w:p w:rsidR="00BE29FB" w:rsidRDefault="00BE29FB"/>
      </w:docPartBody>
    </w:docPart>
    <w:docPart>
      <w:docPartPr>
        <w:name w:val="67350BB73B074D6181D8FE77FA5E0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2BBE7-EE9D-4A97-9564-1552E636A1EC}"/>
      </w:docPartPr>
      <w:docPartBody>
        <w:p w:rsidR="00BE29FB" w:rsidRDefault="00BE29FB"/>
      </w:docPartBody>
    </w:docPart>
    <w:docPart>
      <w:docPartPr>
        <w:name w:val="0580B686DD594D06AAE53F4CF32EF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FDA8F-EA15-4151-BEDE-CC28B2F10BE6}"/>
      </w:docPartPr>
      <w:docPartBody>
        <w:p w:rsidR="00BE29FB" w:rsidRDefault="00BE29FB"/>
      </w:docPartBody>
    </w:docPart>
    <w:docPart>
      <w:docPartPr>
        <w:name w:val="3C04945014E043F8A05D0E55F5D55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DE88-0F29-4FD4-9380-F9168F8F84E0}"/>
      </w:docPartPr>
      <w:docPartBody>
        <w:p w:rsidR="00BE29FB" w:rsidRDefault="00BE29FB"/>
      </w:docPartBody>
    </w:docPart>
    <w:docPart>
      <w:docPartPr>
        <w:name w:val="A10DCC30B8C147028FF07DE8CAEB2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45BA-CD83-4441-AE8D-A9C01F3A903D}"/>
      </w:docPartPr>
      <w:docPartBody>
        <w:p w:rsidR="00BE29FB" w:rsidRDefault="00BE29FB"/>
      </w:docPartBody>
    </w:docPart>
    <w:docPart>
      <w:docPartPr>
        <w:name w:val="4DED0F6AFA6F4FC29F8A30731B3AD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041A0-B44C-45FC-8535-83E9EE09002B}"/>
      </w:docPartPr>
      <w:docPartBody>
        <w:p w:rsidR="00BE29FB" w:rsidRDefault="00BE29FB"/>
      </w:docPartBody>
    </w:docPart>
    <w:docPart>
      <w:docPartPr>
        <w:name w:val="8DAACC128EEF44BEB82853E7C1BDA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69E86-5FC7-4F1A-99E4-0EBCD7651559}"/>
      </w:docPartPr>
      <w:docPartBody>
        <w:p w:rsidR="00BE29FB" w:rsidRDefault="00BE29FB"/>
      </w:docPartBody>
    </w:docPart>
    <w:docPart>
      <w:docPartPr>
        <w:name w:val="E1452669949148A7815068FCBC33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4D991-FAC6-47C3-B470-DBE8E620A393}"/>
      </w:docPartPr>
      <w:docPartBody>
        <w:p w:rsidR="00BE29FB" w:rsidRDefault="00BE29FB"/>
      </w:docPartBody>
    </w:docPart>
    <w:docPart>
      <w:docPartPr>
        <w:name w:val="506EFDE1837B4D909B791A75B6A2B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96E2F-AFAB-4213-BB8B-6870D8CAD19D}"/>
      </w:docPartPr>
      <w:docPartBody>
        <w:p w:rsidR="00BE29FB" w:rsidRDefault="00BE29FB"/>
      </w:docPartBody>
    </w:docPart>
    <w:docPart>
      <w:docPartPr>
        <w:name w:val="5A04D7D8AE7343A789EC50665BBF1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7B5A5-1F04-4F10-8489-FE957C73120E}"/>
      </w:docPartPr>
      <w:docPartBody>
        <w:p w:rsidR="00BE29FB" w:rsidRDefault="00BE29FB"/>
      </w:docPartBody>
    </w:docPart>
    <w:docPart>
      <w:docPartPr>
        <w:name w:val="1D62E462299E4F15A828E89179BBA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FC3CF-BEB5-4148-AC43-9FC2331BB26C}"/>
      </w:docPartPr>
      <w:docPartBody>
        <w:p w:rsidR="00BE29FB" w:rsidRDefault="00BE29FB"/>
      </w:docPartBody>
    </w:docPart>
    <w:docPart>
      <w:docPartPr>
        <w:name w:val="3076DE2C5D3A46AB9172C5E6F18AD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F1D7A-1B74-4C7C-A556-B4EFEA95233E}"/>
      </w:docPartPr>
      <w:docPartBody>
        <w:p w:rsidR="00BE29FB" w:rsidRDefault="00BE29FB"/>
      </w:docPartBody>
    </w:docPart>
    <w:docPart>
      <w:docPartPr>
        <w:name w:val="8C429A6B73374B82ADAD73BD53F3E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91FFA-88AC-43BB-8F9D-D5963210B235}"/>
      </w:docPartPr>
      <w:docPartBody>
        <w:p w:rsidR="00BE29FB" w:rsidRDefault="00BE29FB"/>
      </w:docPartBody>
    </w:docPart>
    <w:docPart>
      <w:docPartPr>
        <w:name w:val="7F872C99B2FF4869B98FE9B202C1C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CA04-B082-4460-AF06-E4F4C84A272A}"/>
      </w:docPartPr>
      <w:docPartBody>
        <w:p w:rsidR="00BE29FB" w:rsidRDefault="00BE29FB"/>
      </w:docPartBody>
    </w:docPart>
    <w:docPart>
      <w:docPartPr>
        <w:name w:val="FFCD9EE90C7841BDA34E1FB92152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38FB8-9E22-4D16-8D4B-0ACB289F7215}"/>
      </w:docPartPr>
      <w:docPartBody>
        <w:p w:rsidR="00BE29FB" w:rsidRDefault="00BE29FB"/>
      </w:docPartBody>
    </w:docPart>
    <w:docPart>
      <w:docPartPr>
        <w:name w:val="66CEEA9617254553869D24079E8B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645C4-BBBF-4170-BAC2-53732465BD33}"/>
      </w:docPartPr>
      <w:docPartBody>
        <w:p w:rsidR="00BE29FB" w:rsidRDefault="00BE29FB"/>
      </w:docPartBody>
    </w:docPart>
    <w:docPart>
      <w:docPartPr>
        <w:name w:val="4FD7CC8EFD484C329A951F74184C1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B176-4CE7-4662-BE68-DD8DFC11A92E}"/>
      </w:docPartPr>
      <w:docPartBody>
        <w:p w:rsidR="00BE29FB" w:rsidRDefault="00BE29FB"/>
      </w:docPartBody>
    </w:docPart>
    <w:docPart>
      <w:docPartPr>
        <w:name w:val="CE06FA209A6A4075A0814A81534D4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8F3C9-98E7-4380-83D9-F41E19D661B2}"/>
      </w:docPartPr>
      <w:docPartBody>
        <w:p w:rsidR="00BE29FB" w:rsidRDefault="00BE29FB"/>
      </w:docPartBody>
    </w:docPart>
    <w:docPart>
      <w:docPartPr>
        <w:name w:val="124C3A75A3F64D83B2768908F99AA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24E34-AB0B-44EF-9BB1-0A1A8C2D48D3}"/>
      </w:docPartPr>
      <w:docPartBody>
        <w:p w:rsidR="00BE29FB" w:rsidRDefault="00BE29FB"/>
      </w:docPartBody>
    </w:docPart>
    <w:docPart>
      <w:docPartPr>
        <w:name w:val="BEE70BC0B34E4C53A425F109A2C1F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5DCD6-1779-4948-9C66-60DAE89593B6}"/>
      </w:docPartPr>
      <w:docPartBody>
        <w:p w:rsidR="00BE29FB" w:rsidRDefault="00BE29FB"/>
      </w:docPartBody>
    </w:docPart>
    <w:docPart>
      <w:docPartPr>
        <w:name w:val="758D9731D22E4BECB1B638D2D65AC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F16B6-D918-4F9D-B072-7A43C5FA52D8}"/>
      </w:docPartPr>
      <w:docPartBody>
        <w:p w:rsidR="00BE29FB" w:rsidRDefault="00BE29FB"/>
      </w:docPartBody>
    </w:docPart>
    <w:docPart>
      <w:docPartPr>
        <w:name w:val="B3417E65451F432E9105408E77858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6451F-E72C-40C7-93B1-9E035386B2D0}"/>
      </w:docPartPr>
      <w:docPartBody>
        <w:p w:rsidR="00BE29FB" w:rsidRDefault="00BE29FB"/>
      </w:docPartBody>
    </w:docPart>
    <w:docPart>
      <w:docPartPr>
        <w:name w:val="EF3436AF601E40D0975BA79523F2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58F45-F12F-4E21-A771-6674A0404AE8}"/>
      </w:docPartPr>
      <w:docPartBody>
        <w:p w:rsidR="00BE29FB" w:rsidRDefault="00BE29FB"/>
      </w:docPartBody>
    </w:docPart>
    <w:docPart>
      <w:docPartPr>
        <w:name w:val="E5702307289D49F5BC4A287B0CECE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22176-B08B-434C-BAA5-5C566948C13B}"/>
      </w:docPartPr>
      <w:docPartBody>
        <w:p w:rsidR="00BE29FB" w:rsidRDefault="00BE29FB"/>
      </w:docPartBody>
    </w:docPart>
    <w:docPart>
      <w:docPartPr>
        <w:name w:val="36380E8234F14A6FB5A8DA59D020B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F01E4-9D96-4F8E-A48F-DE3A4DD457D1}"/>
      </w:docPartPr>
      <w:docPartBody>
        <w:p w:rsidR="00BE29FB" w:rsidRDefault="00BE29FB"/>
      </w:docPartBody>
    </w:docPart>
    <w:docPart>
      <w:docPartPr>
        <w:name w:val="EB7C13F7A69D49F398B486E75355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F5A2F-597B-45DC-94E5-81241D40A948}"/>
      </w:docPartPr>
      <w:docPartBody>
        <w:p w:rsidR="00BE29FB" w:rsidRDefault="00BE29FB"/>
      </w:docPartBody>
    </w:docPart>
    <w:docPart>
      <w:docPartPr>
        <w:name w:val="A2590AC6AE1243C4B9BA2A6D45B9E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C003D-8EF6-46A8-98F7-8CDE84EF3EE1}"/>
      </w:docPartPr>
      <w:docPartBody>
        <w:p w:rsidR="00BE29FB" w:rsidRDefault="00BE29FB"/>
      </w:docPartBody>
    </w:docPart>
    <w:docPart>
      <w:docPartPr>
        <w:name w:val="1BAFB00E1A3143DBAA029468D0937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B08C8-9BF1-4628-B8C3-CE93C1634A6B}"/>
      </w:docPartPr>
      <w:docPartBody>
        <w:p w:rsidR="00BE29FB" w:rsidRDefault="00BE29FB"/>
      </w:docPartBody>
    </w:docPart>
    <w:docPart>
      <w:docPartPr>
        <w:name w:val="E637B736D89A45FBA9B0FF6D9B35C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F389-726E-4130-BB85-0AD8BC6AA06C}"/>
      </w:docPartPr>
      <w:docPartBody>
        <w:p w:rsidR="00BE29FB" w:rsidRDefault="00BE29FB"/>
      </w:docPartBody>
    </w:docPart>
    <w:docPart>
      <w:docPartPr>
        <w:name w:val="1F6313556BD0493EA8D34D2095B2D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08C9-65B7-4A7F-A20B-0D2A3FFB3F5E}"/>
      </w:docPartPr>
      <w:docPartBody>
        <w:p w:rsidR="00BE29FB" w:rsidRDefault="00BE29FB"/>
      </w:docPartBody>
    </w:docPart>
    <w:docPart>
      <w:docPartPr>
        <w:name w:val="DC7CAC7D920442C6BB4946E463C9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A2543-4CD2-4067-89BC-6340BD6327F4}"/>
      </w:docPartPr>
      <w:docPartBody>
        <w:p w:rsidR="00BE29FB" w:rsidRDefault="00BE29FB"/>
      </w:docPartBody>
    </w:docPart>
    <w:docPart>
      <w:docPartPr>
        <w:name w:val="76753A56CA284406B4ECC9B8A59CA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B7297-374A-41D3-867C-D28B9BE8326E}"/>
      </w:docPartPr>
      <w:docPartBody>
        <w:p w:rsidR="00BE29FB" w:rsidRDefault="00BE29FB"/>
      </w:docPartBody>
    </w:docPart>
    <w:docPart>
      <w:docPartPr>
        <w:name w:val="AF0C85A582044AEF8F1FA85BA11F8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DF7FF-6F78-43DE-BAEB-D64770BB6F25}"/>
      </w:docPartPr>
      <w:docPartBody>
        <w:p w:rsidR="00BE29FB" w:rsidRDefault="00BE29FB"/>
      </w:docPartBody>
    </w:docPart>
    <w:docPart>
      <w:docPartPr>
        <w:name w:val="89D72FAAFEBB4A3AB7BC7FC1A3764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9AD1A-DE8E-4740-BC8D-A7C4F579AD5C}"/>
      </w:docPartPr>
      <w:docPartBody>
        <w:p w:rsidR="00BE29FB" w:rsidRDefault="00BE29FB"/>
      </w:docPartBody>
    </w:docPart>
    <w:docPart>
      <w:docPartPr>
        <w:name w:val="5E1A1D790FCE4ED7845FF30021085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37AD-D9F8-4F0B-BA40-F0CBDED44295}"/>
      </w:docPartPr>
      <w:docPartBody>
        <w:p w:rsidR="00BE29FB" w:rsidRDefault="00BE29FB"/>
      </w:docPartBody>
    </w:docPart>
    <w:docPart>
      <w:docPartPr>
        <w:name w:val="81F8AFE5C79F459FA22E2ABF07E50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3E06-4830-44A2-ABBE-F58AFCDB9F93}"/>
      </w:docPartPr>
      <w:docPartBody>
        <w:p w:rsidR="00BE29FB" w:rsidRDefault="00BE29FB"/>
      </w:docPartBody>
    </w:docPart>
    <w:docPart>
      <w:docPartPr>
        <w:name w:val="9ABBF1BC746D4307B97A1CFE4D689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FF90D-B38C-4642-BE18-0AD440E7B523}"/>
      </w:docPartPr>
      <w:docPartBody>
        <w:p w:rsidR="00BE29FB" w:rsidRDefault="00BE29FB"/>
      </w:docPartBody>
    </w:docPart>
    <w:docPart>
      <w:docPartPr>
        <w:name w:val="DA38FED0D9C24799AE8FDC7E9605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63ED9-33DD-4962-A96B-F5E872A1FB7A}"/>
      </w:docPartPr>
      <w:docPartBody>
        <w:p w:rsidR="00BE29FB" w:rsidRDefault="00BE29FB"/>
      </w:docPartBody>
    </w:docPart>
    <w:docPart>
      <w:docPartPr>
        <w:name w:val="30CAD9CC6D1A4703B4777E488E4B6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D7439-C39F-44A2-9938-30080199DBCC}"/>
      </w:docPartPr>
      <w:docPartBody>
        <w:p w:rsidR="00BE29FB" w:rsidRDefault="00BE29FB"/>
      </w:docPartBody>
    </w:docPart>
    <w:docPart>
      <w:docPartPr>
        <w:name w:val="7427DA0F88454568BF92284F63840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6AED4-1A7C-4865-AE13-3AB146A43B5A}"/>
      </w:docPartPr>
      <w:docPartBody>
        <w:p w:rsidR="00BE29FB" w:rsidRDefault="00BE29FB"/>
      </w:docPartBody>
    </w:docPart>
    <w:docPart>
      <w:docPartPr>
        <w:name w:val="16675F55455A4AB492FD1C7DB0C5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47198-34D0-4EB1-952D-FF2951726166}"/>
      </w:docPartPr>
      <w:docPartBody>
        <w:p w:rsidR="00BE29FB" w:rsidRDefault="00BE29FB"/>
      </w:docPartBody>
    </w:docPart>
    <w:docPart>
      <w:docPartPr>
        <w:name w:val="2CD48C513D004B2AA62F430AF71A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58B3C-1A23-467C-BCB2-EBEA306E6813}"/>
      </w:docPartPr>
      <w:docPartBody>
        <w:p w:rsidR="00BE29FB" w:rsidRDefault="00BE29FB"/>
      </w:docPartBody>
    </w:docPart>
    <w:docPart>
      <w:docPartPr>
        <w:name w:val="AF33E320063B407184E3927529BC7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4C61-A58B-484A-A109-8B4E79893D94}"/>
      </w:docPartPr>
      <w:docPartBody>
        <w:p w:rsidR="00BE29FB" w:rsidRDefault="00BE29FB"/>
      </w:docPartBody>
    </w:docPart>
    <w:docPart>
      <w:docPartPr>
        <w:name w:val="5115878FB5F344C18F1721D906C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2B903-8846-48CD-9FA1-457C7D7D462D}"/>
      </w:docPartPr>
      <w:docPartBody>
        <w:p w:rsidR="00BE29FB" w:rsidRDefault="00BE29FB"/>
      </w:docPartBody>
    </w:docPart>
    <w:docPart>
      <w:docPartPr>
        <w:name w:val="175C2FD698FD420ABB4F88F69FC27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C1374-4FE5-43D8-958D-4E4FF07907B9}"/>
      </w:docPartPr>
      <w:docPartBody>
        <w:p w:rsidR="00BE29FB" w:rsidRDefault="00BE29FB"/>
      </w:docPartBody>
    </w:docPart>
    <w:docPart>
      <w:docPartPr>
        <w:name w:val="AEC8E2B8369C4DB4BF6D786ACEBF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E6231-1507-47C0-97D1-712CC6D22193}"/>
      </w:docPartPr>
      <w:docPartBody>
        <w:p w:rsidR="00BE29FB" w:rsidRDefault="00BE29FB"/>
      </w:docPartBody>
    </w:docPart>
    <w:docPart>
      <w:docPartPr>
        <w:name w:val="0443EB691B204444AADE281EA811F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D3110-06DC-4E88-847B-8C7BAB6ED9F1}"/>
      </w:docPartPr>
      <w:docPartBody>
        <w:p w:rsidR="00BE29FB" w:rsidRDefault="00BE29FB"/>
      </w:docPartBody>
    </w:docPart>
    <w:docPart>
      <w:docPartPr>
        <w:name w:val="EE106EDA8A0F48F797A611601E360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D5F41-CD0F-4401-BAAF-2A266F43F4CF}"/>
      </w:docPartPr>
      <w:docPartBody>
        <w:p w:rsidR="00BE29FB" w:rsidRDefault="00BE29FB"/>
      </w:docPartBody>
    </w:docPart>
    <w:docPart>
      <w:docPartPr>
        <w:name w:val="C29E2A834EB94E82B4D87D023DF9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BBB6C-5270-4D2F-B55D-F5F3900BF096}"/>
      </w:docPartPr>
      <w:docPartBody>
        <w:p w:rsidR="00BE29FB" w:rsidRDefault="00BE29FB"/>
      </w:docPartBody>
    </w:docPart>
    <w:docPart>
      <w:docPartPr>
        <w:name w:val="A7BDF4892FF549E1A7AEA715B342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23E8-04B7-47E8-8A97-223CA0FFE23F}"/>
      </w:docPartPr>
      <w:docPartBody>
        <w:p w:rsidR="00BE29FB" w:rsidRDefault="00BE29FB"/>
      </w:docPartBody>
    </w:docPart>
    <w:docPart>
      <w:docPartPr>
        <w:name w:val="414293F1F91549AFB5F1BE369BE3A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B750-5846-42DB-AE60-421524F32FE2}"/>
      </w:docPartPr>
      <w:docPartBody>
        <w:p w:rsidR="00BE29FB" w:rsidRDefault="00BE29FB"/>
      </w:docPartBody>
    </w:docPart>
    <w:docPart>
      <w:docPartPr>
        <w:name w:val="7E11A3F1A1C54F7D9D9DE10B41C73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15BCF-7318-4D00-9F9A-1E80C648328D}"/>
      </w:docPartPr>
      <w:docPartBody>
        <w:p w:rsidR="00BE29FB" w:rsidRDefault="00BE29FB"/>
      </w:docPartBody>
    </w:docPart>
    <w:docPart>
      <w:docPartPr>
        <w:name w:val="D1EE0A8A3CEC450EB0427BB5D0C5A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04E0-37AD-403D-BE7D-7335BE1951FF}"/>
      </w:docPartPr>
      <w:docPartBody>
        <w:p w:rsidR="00BE29FB" w:rsidRDefault="00BE29FB"/>
      </w:docPartBody>
    </w:docPart>
    <w:docPart>
      <w:docPartPr>
        <w:name w:val="F57798EF59B149149AF4FA8E4907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55203-D9F9-4C35-B524-69041268E9AD}"/>
      </w:docPartPr>
      <w:docPartBody>
        <w:p w:rsidR="00BE29FB" w:rsidRDefault="00BE29FB"/>
      </w:docPartBody>
    </w:docPart>
    <w:docPart>
      <w:docPartPr>
        <w:name w:val="680554B8CE444570A9136675242C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C9E54-ED80-41FC-8637-C524C63620A7}"/>
      </w:docPartPr>
      <w:docPartBody>
        <w:p w:rsidR="00BE29FB" w:rsidRDefault="00BE29FB"/>
      </w:docPartBody>
    </w:docPart>
    <w:docPart>
      <w:docPartPr>
        <w:name w:val="9E89267E40FC43E586C1BA351E40B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A5A97-DA6C-455D-8B7F-25C9243D1E7B}"/>
      </w:docPartPr>
      <w:docPartBody>
        <w:p w:rsidR="00BE29FB" w:rsidRDefault="00BE29FB"/>
      </w:docPartBody>
    </w:docPart>
    <w:docPart>
      <w:docPartPr>
        <w:name w:val="B55CED7C24F242F3819FAA157170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99DA-5459-4A97-B5EF-1FCFF7861389}"/>
      </w:docPartPr>
      <w:docPartBody>
        <w:p w:rsidR="00BE29FB" w:rsidRDefault="00BE29FB"/>
      </w:docPartBody>
    </w:docPart>
    <w:docPart>
      <w:docPartPr>
        <w:name w:val="505EF647D2D6415ABADF56CE3E4B1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5BCD9-86CC-44D1-BF08-A85C5AE269A4}"/>
      </w:docPartPr>
      <w:docPartBody>
        <w:p w:rsidR="00BE29FB" w:rsidRDefault="00BE29FB"/>
      </w:docPartBody>
    </w:docPart>
    <w:docPart>
      <w:docPartPr>
        <w:name w:val="186915748FE942ADB2A08C18D2C5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6839-2853-4ACF-A30F-10408C49F18E}"/>
      </w:docPartPr>
      <w:docPartBody>
        <w:p w:rsidR="00BE29FB" w:rsidRDefault="00BE29FB"/>
      </w:docPartBody>
    </w:docPart>
    <w:docPart>
      <w:docPartPr>
        <w:name w:val="1632CF5C400E4198B9149DE4FB48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9439-20C0-40D0-8674-BFB8863E5E85}"/>
      </w:docPartPr>
      <w:docPartBody>
        <w:p w:rsidR="00BE29FB" w:rsidRDefault="00BE29FB"/>
      </w:docPartBody>
    </w:docPart>
    <w:docPart>
      <w:docPartPr>
        <w:name w:val="4F5161EACC0047B98083DEF2A6A49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BB55F-B0BA-4ED1-9121-6360442F3B34}"/>
      </w:docPartPr>
      <w:docPartBody>
        <w:p w:rsidR="00BE29FB" w:rsidRDefault="00BE29FB"/>
      </w:docPartBody>
    </w:docPart>
    <w:docPart>
      <w:docPartPr>
        <w:name w:val="6EC17CEE38604540AB77B4539E16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B1C33-CD93-4253-BCC1-4E34F0A0F688}"/>
      </w:docPartPr>
      <w:docPartBody>
        <w:p w:rsidR="00BE29FB" w:rsidRDefault="00BE29FB"/>
      </w:docPartBody>
    </w:docPart>
    <w:docPart>
      <w:docPartPr>
        <w:name w:val="3A646EDC1D4741B1AE45203D68DC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1E26-C563-473E-9271-D1DCDE0131A9}"/>
      </w:docPartPr>
      <w:docPartBody>
        <w:p w:rsidR="00BE29FB" w:rsidRDefault="00BE29FB"/>
      </w:docPartBody>
    </w:docPart>
    <w:docPart>
      <w:docPartPr>
        <w:name w:val="0883FA9AF2024E57AFF576E000F21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653C9-339B-4A0F-93AD-ADB9EE243B6B}"/>
      </w:docPartPr>
      <w:docPartBody>
        <w:p w:rsidR="00BE29FB" w:rsidRDefault="00BE29FB"/>
      </w:docPartBody>
    </w:docPart>
    <w:docPart>
      <w:docPartPr>
        <w:name w:val="D744A8D3A4044E6A96E6EAE85BFB0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7F043-340C-4C39-8E4D-4487AC621B3A}"/>
      </w:docPartPr>
      <w:docPartBody>
        <w:p w:rsidR="00BE29FB" w:rsidRDefault="00BE29FB"/>
      </w:docPartBody>
    </w:docPart>
    <w:docPart>
      <w:docPartPr>
        <w:name w:val="CDABFDD38B60484FABF295B398ACF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C783A-0785-4CC4-8C41-C1CF8BA099F9}"/>
      </w:docPartPr>
      <w:docPartBody>
        <w:p w:rsidR="00BE29FB" w:rsidRDefault="00BE29FB"/>
      </w:docPartBody>
    </w:docPart>
    <w:docPart>
      <w:docPartPr>
        <w:name w:val="9C4E91399B1942A6B60B134E5D1ED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67230-2EBE-497A-97EF-40286D29061F}"/>
      </w:docPartPr>
      <w:docPartBody>
        <w:p w:rsidR="00BE29FB" w:rsidRDefault="00BE29FB"/>
      </w:docPartBody>
    </w:docPart>
    <w:docPart>
      <w:docPartPr>
        <w:name w:val="8F899E869D42431E87E8FC676CB19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513-59B9-49F0-8DF2-F02702E2DD08}"/>
      </w:docPartPr>
      <w:docPartBody>
        <w:p w:rsidR="00BE29FB" w:rsidRDefault="00BE29FB"/>
      </w:docPartBody>
    </w:docPart>
    <w:docPart>
      <w:docPartPr>
        <w:name w:val="60115EFD20C74015A110173264E6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0056D-22C2-4056-9170-16BDFA4800C1}"/>
      </w:docPartPr>
      <w:docPartBody>
        <w:p w:rsidR="00BE29FB" w:rsidRDefault="00BE29FB"/>
      </w:docPartBody>
    </w:docPart>
    <w:docPart>
      <w:docPartPr>
        <w:name w:val="CE7D7B1700C848D2A5037554F79B8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5021E-7C9F-4A64-8BF0-901F9972C38F}"/>
      </w:docPartPr>
      <w:docPartBody>
        <w:p w:rsidR="00BE29FB" w:rsidRDefault="00BE29FB"/>
      </w:docPartBody>
    </w:docPart>
    <w:docPart>
      <w:docPartPr>
        <w:name w:val="9233BE95C3494DAA955F00E8AAC3C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3CAF5-8317-48EF-991E-C502807084D8}"/>
      </w:docPartPr>
      <w:docPartBody>
        <w:p w:rsidR="00BE29FB" w:rsidRDefault="00BE29FB"/>
      </w:docPartBody>
    </w:docPart>
    <w:docPart>
      <w:docPartPr>
        <w:name w:val="65D9DB20DCEF4C37B5C9139A6542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8B5-D71C-4D7E-8030-7039729C7656}"/>
      </w:docPartPr>
      <w:docPartBody>
        <w:p w:rsidR="00BE29FB" w:rsidRDefault="00BE29FB"/>
      </w:docPartBody>
    </w:docPart>
    <w:docPart>
      <w:docPartPr>
        <w:name w:val="436A1BEEB8E943AC84AA666D6B862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49143-DE35-4CE1-9E42-97E76F16BA04}"/>
      </w:docPartPr>
      <w:docPartBody>
        <w:p w:rsidR="00BE29FB" w:rsidRDefault="00BE29FB"/>
      </w:docPartBody>
    </w:docPart>
    <w:docPart>
      <w:docPartPr>
        <w:name w:val="0B88EE1F33DD477B84F65AFE59F46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143B-7A38-4575-AD6A-C01B5CD262AD}"/>
      </w:docPartPr>
      <w:docPartBody>
        <w:p w:rsidR="00BE29FB" w:rsidRDefault="00BE29FB"/>
      </w:docPartBody>
    </w:docPart>
    <w:docPart>
      <w:docPartPr>
        <w:name w:val="A56DB5CC52524303BFDDE304FEE17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24AFD-9F94-4184-B3AA-D5B596BD09A1}"/>
      </w:docPartPr>
      <w:docPartBody>
        <w:p w:rsidR="00BE29FB" w:rsidRDefault="00BE29FB"/>
      </w:docPartBody>
    </w:docPart>
    <w:docPart>
      <w:docPartPr>
        <w:name w:val="F31A982FF1CB4EBA97B9E5ABD7C7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50FBC-62B3-4EA0-8668-F795CF600D5B}"/>
      </w:docPartPr>
      <w:docPartBody>
        <w:p w:rsidR="00BE29FB" w:rsidRDefault="00BE29FB"/>
      </w:docPartBody>
    </w:docPart>
    <w:docPart>
      <w:docPartPr>
        <w:name w:val="EBEE3DE75C2A44C49309809B46B84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06CF8-4FB1-448F-9170-03702FE0CCD0}"/>
      </w:docPartPr>
      <w:docPartBody>
        <w:p w:rsidR="00BE29FB" w:rsidRDefault="00BE29FB"/>
      </w:docPartBody>
    </w:docPart>
    <w:docPart>
      <w:docPartPr>
        <w:name w:val="457C2502C51C434E843CB9BE7B04C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B6FCE-10CF-49D4-98F6-D5B9CADF07E9}"/>
      </w:docPartPr>
      <w:docPartBody>
        <w:p w:rsidR="00BE29FB" w:rsidRDefault="00BE29FB"/>
      </w:docPartBody>
    </w:docPart>
    <w:docPart>
      <w:docPartPr>
        <w:name w:val="5BA84499807B44BAA1C9A7295933B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F8052-4C04-4C52-88EC-37FB46712E1E}"/>
      </w:docPartPr>
      <w:docPartBody>
        <w:p w:rsidR="00BE29FB" w:rsidRDefault="00BE29FB"/>
      </w:docPartBody>
    </w:docPart>
    <w:docPart>
      <w:docPartPr>
        <w:name w:val="22F0E57E21654FE3B2B73322521E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7B9FC-6B72-48D3-BE20-A59CA8791894}"/>
      </w:docPartPr>
      <w:docPartBody>
        <w:p w:rsidR="00BE29FB" w:rsidRDefault="00BE29FB"/>
      </w:docPartBody>
    </w:docPart>
    <w:docPart>
      <w:docPartPr>
        <w:name w:val="3BE14F9D3EE34A5E8924CD4689F9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5B46-D2B1-49C7-9724-077DC8ECA7AD}"/>
      </w:docPartPr>
      <w:docPartBody>
        <w:p w:rsidR="00BE29FB" w:rsidRDefault="00BE29FB"/>
      </w:docPartBody>
    </w:docPart>
    <w:docPart>
      <w:docPartPr>
        <w:name w:val="508F196CAD944D3E912CA98DD9D2F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5CD2-53A1-4938-8967-8C58F8796B14}"/>
      </w:docPartPr>
      <w:docPartBody>
        <w:p w:rsidR="00BE29FB" w:rsidRDefault="00BE29FB"/>
      </w:docPartBody>
    </w:docPart>
    <w:docPart>
      <w:docPartPr>
        <w:name w:val="67492AD95B024A54B3BBC339DA648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E5E8-6653-4393-B2D7-85265A35FE09}"/>
      </w:docPartPr>
      <w:docPartBody>
        <w:p w:rsidR="00BE29FB" w:rsidRDefault="00BE29FB"/>
      </w:docPartBody>
    </w:docPart>
    <w:docPart>
      <w:docPartPr>
        <w:name w:val="D2D495D3CB5541C29E400AF6A2DB6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57ED-8704-4348-88A1-1FCA5E8320BC}"/>
      </w:docPartPr>
      <w:docPartBody>
        <w:p w:rsidR="00BE29FB" w:rsidRDefault="00BE29FB"/>
      </w:docPartBody>
    </w:docPart>
    <w:docPart>
      <w:docPartPr>
        <w:name w:val="DA8DB526D915419595537677B344E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EDD6E-C5D6-4B7A-B30F-8D313BACC45E}"/>
      </w:docPartPr>
      <w:docPartBody>
        <w:p w:rsidR="00BE29FB" w:rsidRDefault="00BE29FB"/>
      </w:docPartBody>
    </w:docPart>
    <w:docPart>
      <w:docPartPr>
        <w:name w:val="29851E0612244FAFACA1AB7B5F3AA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5E597-8A4B-4287-894F-A058B7D105AF}"/>
      </w:docPartPr>
      <w:docPartBody>
        <w:p w:rsidR="00BE29FB" w:rsidRDefault="00BE29FB"/>
      </w:docPartBody>
    </w:docPart>
    <w:docPart>
      <w:docPartPr>
        <w:name w:val="BFF6EA6E480C4CA79F24101B60F9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099C-B590-48D1-A29B-47F9EA4306D3}"/>
      </w:docPartPr>
      <w:docPartBody>
        <w:p w:rsidR="00BE29FB" w:rsidRDefault="00BE29FB"/>
      </w:docPartBody>
    </w:docPart>
    <w:docPart>
      <w:docPartPr>
        <w:name w:val="FF3E8E30D70E48B6B2A72BD8F385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6514-3F2E-4973-B020-84B4B0CD5D24}"/>
      </w:docPartPr>
      <w:docPartBody>
        <w:p w:rsidR="00BE29FB" w:rsidRDefault="00BE29FB"/>
      </w:docPartBody>
    </w:docPart>
    <w:docPart>
      <w:docPartPr>
        <w:name w:val="A67D71FB3FE34B60AB1F33AEB94F6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5601A-6D07-4BCD-9083-DD90310D259D}"/>
      </w:docPartPr>
      <w:docPartBody>
        <w:p w:rsidR="00BE29FB" w:rsidRDefault="00BE29FB"/>
      </w:docPartBody>
    </w:docPart>
    <w:docPart>
      <w:docPartPr>
        <w:name w:val="85FBC825D25F46269E5A58CF8267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559FC-3F6D-4536-BA72-561A1B192083}"/>
      </w:docPartPr>
      <w:docPartBody>
        <w:p w:rsidR="00BE29FB" w:rsidRDefault="00BE29FB"/>
      </w:docPartBody>
    </w:docPart>
    <w:docPart>
      <w:docPartPr>
        <w:name w:val="51969799B0604EC197758B83ACD52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A96FA-5DA7-4570-9A6F-A902E716EE45}"/>
      </w:docPartPr>
      <w:docPartBody>
        <w:p w:rsidR="00BE29FB" w:rsidRDefault="00BE29FB"/>
      </w:docPartBody>
    </w:docPart>
    <w:docPart>
      <w:docPartPr>
        <w:name w:val="41FEC1465A964C218FFA0E1BD6293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4B5AA-1B10-405A-8FE0-BD7CA8B25BBE}"/>
      </w:docPartPr>
      <w:docPartBody>
        <w:p w:rsidR="00BE29FB" w:rsidRDefault="00BE29FB"/>
      </w:docPartBody>
    </w:docPart>
    <w:docPart>
      <w:docPartPr>
        <w:name w:val="1A42705C0D604B53BC5FD3D69EBEB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ACC6F-3EDF-4A9C-9E40-2818E8055312}"/>
      </w:docPartPr>
      <w:docPartBody>
        <w:p w:rsidR="00BE29FB" w:rsidRDefault="00BE29FB"/>
      </w:docPartBody>
    </w:docPart>
    <w:docPart>
      <w:docPartPr>
        <w:name w:val="D7272096ED1F4766BAC6F959ED4DB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CA298-6285-4091-8F89-54E02E195687}"/>
      </w:docPartPr>
      <w:docPartBody>
        <w:p w:rsidR="00BE29FB" w:rsidRDefault="00BE29FB"/>
      </w:docPartBody>
    </w:docPart>
    <w:docPart>
      <w:docPartPr>
        <w:name w:val="D95140F7E4A449E3894F43B171E7C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8C993-C2FB-419B-81B1-2CFD3BFA87FB}"/>
      </w:docPartPr>
      <w:docPartBody>
        <w:p w:rsidR="00BE29FB" w:rsidRDefault="00BE29FB"/>
      </w:docPartBody>
    </w:docPart>
    <w:docPart>
      <w:docPartPr>
        <w:name w:val="FBF03352355D471C942C223C7AD33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DD46D-E9C2-451B-B920-54BA6066622D}"/>
      </w:docPartPr>
      <w:docPartBody>
        <w:p w:rsidR="00BE29FB" w:rsidRDefault="00BE29FB"/>
      </w:docPartBody>
    </w:docPart>
    <w:docPart>
      <w:docPartPr>
        <w:name w:val="9D856793D5C34843B141F9629E05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EAD8F-75C8-4FAD-9487-FDA1A2214981}"/>
      </w:docPartPr>
      <w:docPartBody>
        <w:p w:rsidR="00BE29FB" w:rsidRDefault="00BE29FB"/>
      </w:docPartBody>
    </w:docPart>
    <w:docPart>
      <w:docPartPr>
        <w:name w:val="F6D0E6C9A1E4472C9A5106F643031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227B0-C3C1-4C17-92D4-1941D525B9BD}"/>
      </w:docPartPr>
      <w:docPartBody>
        <w:p w:rsidR="00BE29FB" w:rsidRDefault="00BE29FB"/>
      </w:docPartBody>
    </w:docPart>
    <w:docPart>
      <w:docPartPr>
        <w:name w:val="2564BF775B3F4F61A9AF5DF5CE2EE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6E2A-8C74-44D9-A0EA-5738D6308C8F}"/>
      </w:docPartPr>
      <w:docPartBody>
        <w:p w:rsidR="00BE29FB" w:rsidRDefault="00BE29FB"/>
      </w:docPartBody>
    </w:docPart>
    <w:docPart>
      <w:docPartPr>
        <w:name w:val="A158FFC9FEAC471883DE24F62BC91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2CCE2-8637-4F55-BEA2-DF8144661285}"/>
      </w:docPartPr>
      <w:docPartBody>
        <w:p w:rsidR="00BE29FB" w:rsidRDefault="00BE29FB"/>
      </w:docPartBody>
    </w:docPart>
    <w:docPart>
      <w:docPartPr>
        <w:name w:val="86138FC57D3E4F1FA97B657CBC3FA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F6091-04CF-4641-977B-2FD103BBE082}"/>
      </w:docPartPr>
      <w:docPartBody>
        <w:p w:rsidR="00BE29FB" w:rsidRDefault="00BE29FB"/>
      </w:docPartBody>
    </w:docPart>
    <w:docPart>
      <w:docPartPr>
        <w:name w:val="B467503904194B6F9B09C1D07C987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9849F-0E6F-40C5-B851-2A3CF167E8E8}"/>
      </w:docPartPr>
      <w:docPartBody>
        <w:p w:rsidR="00BE29FB" w:rsidRDefault="00BE29FB"/>
      </w:docPartBody>
    </w:docPart>
    <w:docPart>
      <w:docPartPr>
        <w:name w:val="44D7D725B4DF4DF9811E6931980FA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81631-C615-4C05-89CB-E11397357751}"/>
      </w:docPartPr>
      <w:docPartBody>
        <w:p w:rsidR="00BE29FB" w:rsidRDefault="00BE29FB"/>
      </w:docPartBody>
    </w:docPart>
    <w:docPart>
      <w:docPartPr>
        <w:name w:val="7D94940EA378450C9D98B40FA812B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A51C-FB26-4095-A245-90DC92AFACD4}"/>
      </w:docPartPr>
      <w:docPartBody>
        <w:p w:rsidR="00BE29FB" w:rsidRDefault="00BE29FB"/>
      </w:docPartBody>
    </w:docPart>
    <w:docPart>
      <w:docPartPr>
        <w:name w:val="F3351C27AFC440DA91637CC04FB68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50C0-CEF5-4156-B5AE-E39880BD17CD}"/>
      </w:docPartPr>
      <w:docPartBody>
        <w:p w:rsidR="00BE29FB" w:rsidRDefault="00BE29FB"/>
      </w:docPartBody>
    </w:docPart>
    <w:docPart>
      <w:docPartPr>
        <w:name w:val="3F4064B9F34A48EF87E4465D35DAC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AFC2-2AA2-49BD-B581-F847F6578F4A}"/>
      </w:docPartPr>
      <w:docPartBody>
        <w:p w:rsidR="00BE29FB" w:rsidRDefault="00BE29FB"/>
      </w:docPartBody>
    </w:docPart>
    <w:docPart>
      <w:docPartPr>
        <w:name w:val="C066C3858E10451AA6491E6984BFA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E9E60-29BA-42A0-80AE-4EE0841735AB}"/>
      </w:docPartPr>
      <w:docPartBody>
        <w:p w:rsidR="00BE29FB" w:rsidRDefault="00BE29FB"/>
      </w:docPartBody>
    </w:docPart>
    <w:docPart>
      <w:docPartPr>
        <w:name w:val="08ED92EF08274CE5AA34B0A89FD73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D798-8E46-401E-BAF2-1A40432CFA05}"/>
      </w:docPartPr>
      <w:docPartBody>
        <w:p w:rsidR="00BE29FB" w:rsidRDefault="00BE29FB"/>
      </w:docPartBody>
    </w:docPart>
    <w:docPart>
      <w:docPartPr>
        <w:name w:val="EC77E98E19604019B3C071EFFDFF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F82B-EC18-44F4-89C2-77FA00F12C80}"/>
      </w:docPartPr>
      <w:docPartBody>
        <w:p w:rsidR="00BE29FB" w:rsidRDefault="00BE29FB"/>
      </w:docPartBody>
    </w:docPart>
    <w:docPart>
      <w:docPartPr>
        <w:name w:val="BFA68FA162344D97BC52907D004AA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76648-4898-4CDC-8431-3011CA3D1309}"/>
      </w:docPartPr>
      <w:docPartBody>
        <w:p w:rsidR="00BE29FB" w:rsidRDefault="00BE29FB"/>
      </w:docPartBody>
    </w:docPart>
    <w:docPart>
      <w:docPartPr>
        <w:name w:val="4A308BEC8A5F4DBDBB857A4FDF3D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5E24C-C337-41D0-BA02-CDD7FCE2D9D6}"/>
      </w:docPartPr>
      <w:docPartBody>
        <w:p w:rsidR="00BE29FB" w:rsidRDefault="00BE29FB"/>
      </w:docPartBody>
    </w:docPart>
    <w:docPart>
      <w:docPartPr>
        <w:name w:val="98A101395C2445DBB670C5E927CE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E22BC-C285-4466-BDF0-4AA1CC02D351}"/>
      </w:docPartPr>
      <w:docPartBody>
        <w:p w:rsidR="00BE29FB" w:rsidRDefault="00BE29FB"/>
      </w:docPartBody>
    </w:docPart>
    <w:docPart>
      <w:docPartPr>
        <w:name w:val="79A51B96FEBA4966B3A4A4AB994F1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F7783-5DBF-4BA9-A1B1-51933F821A92}"/>
      </w:docPartPr>
      <w:docPartBody>
        <w:p w:rsidR="00BE29FB" w:rsidRDefault="00BE29FB"/>
      </w:docPartBody>
    </w:docPart>
    <w:docPart>
      <w:docPartPr>
        <w:name w:val="A379D1A15B14486893A8150F58262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BDB9D-CF27-468D-8BF9-9F12C385C8F5}"/>
      </w:docPartPr>
      <w:docPartBody>
        <w:p w:rsidR="00BE29FB" w:rsidRDefault="00BE29FB"/>
      </w:docPartBody>
    </w:docPart>
    <w:docPart>
      <w:docPartPr>
        <w:name w:val="E01BD14273684759948380020650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08798-E601-48DF-BB58-A7E552ADF9C2}"/>
      </w:docPartPr>
      <w:docPartBody>
        <w:p w:rsidR="00BE29FB" w:rsidRDefault="00BE29FB"/>
      </w:docPartBody>
    </w:docPart>
    <w:docPart>
      <w:docPartPr>
        <w:name w:val="E8EAF847D27A42AFA8989B23A1F09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898FF-792B-4A52-BD3E-182C0A9BF36E}"/>
      </w:docPartPr>
      <w:docPartBody>
        <w:p w:rsidR="00BE29FB" w:rsidRDefault="00BE29FB"/>
      </w:docPartBody>
    </w:docPart>
    <w:docPart>
      <w:docPartPr>
        <w:name w:val="7282F4D10C384F3FA3B7886806201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5E8C-6A61-4A31-B328-EAA8FADAE085}"/>
      </w:docPartPr>
      <w:docPartBody>
        <w:p w:rsidR="00BE29FB" w:rsidRDefault="00BE29FB"/>
      </w:docPartBody>
    </w:docPart>
    <w:docPart>
      <w:docPartPr>
        <w:name w:val="1B7F73C30DF94311BF2979E928D2F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5C9A9-0158-47DD-9ABA-9AF4AB79E277}"/>
      </w:docPartPr>
      <w:docPartBody>
        <w:p w:rsidR="00BE29FB" w:rsidRDefault="00BE29FB"/>
      </w:docPartBody>
    </w:docPart>
    <w:docPart>
      <w:docPartPr>
        <w:name w:val="9EA94B76E92F448284DA6DF469424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9502-0AC1-44DF-A32B-08681598FB90}"/>
      </w:docPartPr>
      <w:docPartBody>
        <w:p w:rsidR="00BE29FB" w:rsidRDefault="00BE29FB"/>
      </w:docPartBody>
    </w:docPart>
    <w:docPart>
      <w:docPartPr>
        <w:name w:val="976ECEAAA3E645FB96E563DEB5EB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443F6-E047-49C7-A10D-EE68241AE999}"/>
      </w:docPartPr>
      <w:docPartBody>
        <w:p w:rsidR="00BE29FB" w:rsidRDefault="00BE29FB"/>
      </w:docPartBody>
    </w:docPart>
    <w:docPart>
      <w:docPartPr>
        <w:name w:val="59081FEB34C24FA1BE856CE06DFA9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12365-7AAB-466D-B981-CD07A4F6BD48}"/>
      </w:docPartPr>
      <w:docPartBody>
        <w:p w:rsidR="00BE29FB" w:rsidRDefault="00BE29FB"/>
      </w:docPartBody>
    </w:docPart>
    <w:docPart>
      <w:docPartPr>
        <w:name w:val="A6EF1533286740F99CE10C99F40D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F2703-7AA0-4EBF-89CB-C63A675F6CBC}"/>
      </w:docPartPr>
      <w:docPartBody>
        <w:p w:rsidR="00BE29FB" w:rsidRDefault="00BE29FB"/>
      </w:docPartBody>
    </w:docPart>
    <w:docPart>
      <w:docPartPr>
        <w:name w:val="3B4789B14D9F44758A4225736A5F1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D150-0D89-49FB-A9E2-6FBD26A67A80}"/>
      </w:docPartPr>
      <w:docPartBody>
        <w:p w:rsidR="00BE29FB" w:rsidRDefault="00BE29FB"/>
      </w:docPartBody>
    </w:docPart>
    <w:docPart>
      <w:docPartPr>
        <w:name w:val="C83F5860586B473CA45A4405C2A41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8C4E3-42A5-4EE0-80D1-056A89EDA49D}"/>
      </w:docPartPr>
      <w:docPartBody>
        <w:p w:rsidR="00BE29FB" w:rsidRDefault="00BE29FB"/>
      </w:docPartBody>
    </w:docPart>
    <w:docPart>
      <w:docPartPr>
        <w:name w:val="D386603C766A4BFC9A4548A918BE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018A-C155-4443-A53F-28DAD3D5A220}"/>
      </w:docPartPr>
      <w:docPartBody>
        <w:p w:rsidR="00BE29FB" w:rsidRDefault="00BE29FB"/>
      </w:docPartBody>
    </w:docPart>
    <w:docPart>
      <w:docPartPr>
        <w:name w:val="11CB04E7ABA545B6B44E38F2676A6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8BC41-9304-4D12-802B-0C5224D57DC0}"/>
      </w:docPartPr>
      <w:docPartBody>
        <w:p w:rsidR="00BE29FB" w:rsidRDefault="00BE29FB"/>
      </w:docPartBody>
    </w:docPart>
    <w:docPart>
      <w:docPartPr>
        <w:name w:val="D410764BB3464F7385934F5834E8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716F0-4F91-4B2B-8769-FE070619874A}"/>
      </w:docPartPr>
      <w:docPartBody>
        <w:p w:rsidR="00BE29FB" w:rsidRDefault="00BE29FB"/>
      </w:docPartBody>
    </w:docPart>
    <w:docPart>
      <w:docPartPr>
        <w:name w:val="5CF1AA74784C4A8F8C6FCE41AF45A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39D61-D76A-4237-B4CF-53ADA7604E3D}"/>
      </w:docPartPr>
      <w:docPartBody>
        <w:p w:rsidR="00BE29FB" w:rsidRDefault="00BE29FB"/>
      </w:docPartBody>
    </w:docPart>
    <w:docPart>
      <w:docPartPr>
        <w:name w:val="EF32E245A9BF480EBFDB549F72FD2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0D42E-9BAA-41C2-8427-7246D05A61A7}"/>
      </w:docPartPr>
      <w:docPartBody>
        <w:p w:rsidR="00BE29FB" w:rsidRDefault="00BE29FB"/>
      </w:docPartBody>
    </w:docPart>
    <w:docPart>
      <w:docPartPr>
        <w:name w:val="DA409E093A4C4EA6A9B5B2EDFB00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389D-3EF8-493D-A7E4-C1E03648FA73}"/>
      </w:docPartPr>
      <w:docPartBody>
        <w:p w:rsidR="00BE29FB" w:rsidRDefault="00BE29FB"/>
      </w:docPartBody>
    </w:docPart>
    <w:docPart>
      <w:docPartPr>
        <w:name w:val="009FA6E924F44F72A5F2A4D4E314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3F5D9-CA83-4E7F-84AC-1BA4DC453A58}"/>
      </w:docPartPr>
      <w:docPartBody>
        <w:p w:rsidR="00BE29FB" w:rsidRDefault="00BE29FB"/>
      </w:docPartBody>
    </w:docPart>
    <w:docPart>
      <w:docPartPr>
        <w:name w:val="5F1B9410CB55433EA46CB5CDE6B78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660AD-6494-4DC3-96C3-D0AAA97DECC0}"/>
      </w:docPartPr>
      <w:docPartBody>
        <w:p w:rsidR="00BE29FB" w:rsidRDefault="00BE29FB"/>
      </w:docPartBody>
    </w:docPart>
    <w:docPart>
      <w:docPartPr>
        <w:name w:val="774635342A674AF1910A1E7DF1702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BCACA-6D22-4BA4-B8E4-7AD41ED00D0D}"/>
      </w:docPartPr>
      <w:docPartBody>
        <w:p w:rsidR="00BE29FB" w:rsidRDefault="00BE29FB"/>
      </w:docPartBody>
    </w:docPart>
    <w:docPart>
      <w:docPartPr>
        <w:name w:val="964CF31174CE4C6CBDA9FA2DF400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0422-2BC7-4757-A051-5934611370DA}"/>
      </w:docPartPr>
      <w:docPartBody>
        <w:p w:rsidR="00BE29FB" w:rsidRDefault="00BE29FB"/>
      </w:docPartBody>
    </w:docPart>
    <w:docPart>
      <w:docPartPr>
        <w:name w:val="EB285CF0A34D42828C3BB675530D8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45D83-4D4F-41C9-A4FA-F861403442A2}"/>
      </w:docPartPr>
      <w:docPartBody>
        <w:p w:rsidR="00BE29FB" w:rsidRDefault="00BE29FB"/>
      </w:docPartBody>
    </w:docPart>
    <w:docPart>
      <w:docPartPr>
        <w:name w:val="FD9D92181FC74D69AEBE665792EBB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41943-5347-4016-9083-BAACB485B8A2}"/>
      </w:docPartPr>
      <w:docPartBody>
        <w:p w:rsidR="00BE29FB" w:rsidRDefault="00BE29FB"/>
      </w:docPartBody>
    </w:docPart>
    <w:docPart>
      <w:docPartPr>
        <w:name w:val="B7924CEEA4B8405FBD37C7C929C8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26EE4-B6C0-40ED-A49F-68568BAB39E6}"/>
      </w:docPartPr>
      <w:docPartBody>
        <w:p w:rsidR="00BE29FB" w:rsidRDefault="00BE29FB"/>
      </w:docPartBody>
    </w:docPart>
    <w:docPart>
      <w:docPartPr>
        <w:name w:val="DA5EF173DA2D4445923A0DF67FEF0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7477C-D73F-4C34-B660-27D6B7D1D8B7}"/>
      </w:docPartPr>
      <w:docPartBody>
        <w:p w:rsidR="00BE29FB" w:rsidRDefault="00BE29FB"/>
      </w:docPartBody>
    </w:docPart>
    <w:docPart>
      <w:docPartPr>
        <w:name w:val="53D7CC38A13E4FEBA849D4640FF0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2B37C-9AC4-444B-B3B6-BAC97AA44AC3}"/>
      </w:docPartPr>
      <w:docPartBody>
        <w:p w:rsidR="00BE29FB" w:rsidRDefault="00BE29FB"/>
      </w:docPartBody>
    </w:docPart>
    <w:docPart>
      <w:docPartPr>
        <w:name w:val="411AF8CF56C9486B9091C92D7E8AF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6652E-CF2A-4147-9C76-DC4873540F7F}"/>
      </w:docPartPr>
      <w:docPartBody>
        <w:p w:rsidR="00BE29FB" w:rsidRDefault="00BE29FB"/>
      </w:docPartBody>
    </w:docPart>
    <w:docPart>
      <w:docPartPr>
        <w:name w:val="BD30157CBC90499D94971F08C2D1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5A481-CDD1-4FED-B93E-FEF07ED3A0C5}"/>
      </w:docPartPr>
      <w:docPartBody>
        <w:p w:rsidR="00BE29FB" w:rsidRDefault="00BE29FB"/>
      </w:docPartBody>
    </w:docPart>
    <w:docPart>
      <w:docPartPr>
        <w:name w:val="0F11162488614E86835D8DABF3F39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B209-8634-48A2-A74E-9CF3064A3667}"/>
      </w:docPartPr>
      <w:docPartBody>
        <w:p w:rsidR="00BE29FB" w:rsidRDefault="00BE29FB"/>
      </w:docPartBody>
    </w:docPart>
    <w:docPart>
      <w:docPartPr>
        <w:name w:val="EC3ED69C87C9436C9CAB0C5063E3B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7D44A-62D0-4910-A2A1-B795BC84D939}"/>
      </w:docPartPr>
      <w:docPartBody>
        <w:p w:rsidR="00BE29FB" w:rsidRDefault="00BE29FB"/>
      </w:docPartBody>
    </w:docPart>
    <w:docPart>
      <w:docPartPr>
        <w:name w:val="B919C0121F9C4D4A867B41C52AF9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AF16A-980B-4A65-BF14-2947F5DAC82A}"/>
      </w:docPartPr>
      <w:docPartBody>
        <w:p w:rsidR="00BE29FB" w:rsidRDefault="00BE29FB"/>
      </w:docPartBody>
    </w:docPart>
    <w:docPart>
      <w:docPartPr>
        <w:name w:val="0CA7D343B85C4DF79CC52DEDBB1B5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E3F51-3827-4216-BEA0-8E8C0B05F0B0}"/>
      </w:docPartPr>
      <w:docPartBody>
        <w:p w:rsidR="00BE29FB" w:rsidRDefault="00BE29FB"/>
      </w:docPartBody>
    </w:docPart>
    <w:docPart>
      <w:docPartPr>
        <w:name w:val="A8ED199DA3434C1E92C95783E7D20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A4AD-84B7-4B15-BBA2-E9DD55FADFBE}"/>
      </w:docPartPr>
      <w:docPartBody>
        <w:p w:rsidR="00BE29FB" w:rsidRDefault="00BE29FB"/>
      </w:docPartBody>
    </w:docPart>
    <w:docPart>
      <w:docPartPr>
        <w:name w:val="266791549F8943CF8E98E1341BF1F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8B55-5C8E-4B79-8FE6-37B1A365918C}"/>
      </w:docPartPr>
      <w:docPartBody>
        <w:p w:rsidR="00BE29FB" w:rsidRDefault="00BE29FB"/>
      </w:docPartBody>
    </w:docPart>
    <w:docPart>
      <w:docPartPr>
        <w:name w:val="FBB685B87397452395610AACD1E3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218A7-4E0E-4CF8-8540-B0C434BCA6C3}"/>
      </w:docPartPr>
      <w:docPartBody>
        <w:p w:rsidR="00BE29FB" w:rsidRDefault="00BE29FB"/>
      </w:docPartBody>
    </w:docPart>
    <w:docPart>
      <w:docPartPr>
        <w:name w:val="D4055C2A1007459BBB437776CCE48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BBE5-8E7C-469E-BA0A-51E822DC767B}"/>
      </w:docPartPr>
      <w:docPartBody>
        <w:p w:rsidR="00BE29FB" w:rsidRDefault="00BE29FB"/>
      </w:docPartBody>
    </w:docPart>
    <w:docPart>
      <w:docPartPr>
        <w:name w:val="86D72C3844FC4E63A990B5A7BFF9D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D7EFE-6506-4B18-A2F1-D462025B0CE0}"/>
      </w:docPartPr>
      <w:docPartBody>
        <w:p w:rsidR="00BE29FB" w:rsidRDefault="00BE29FB"/>
      </w:docPartBody>
    </w:docPart>
    <w:docPart>
      <w:docPartPr>
        <w:name w:val="9B9A4C1D561347508F24B61B10C4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4A3C9-426C-4DFE-8841-5164F02E5537}"/>
      </w:docPartPr>
      <w:docPartBody>
        <w:p w:rsidR="00BE29FB" w:rsidRDefault="00BE29FB"/>
      </w:docPartBody>
    </w:docPart>
    <w:docPart>
      <w:docPartPr>
        <w:name w:val="3E3AD5854E1944F1899393C8F0C6B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16310-F46F-472D-BD95-28673C0CAEEF}"/>
      </w:docPartPr>
      <w:docPartBody>
        <w:p w:rsidR="00BE29FB" w:rsidRDefault="00BE29FB"/>
      </w:docPartBody>
    </w:docPart>
    <w:docPart>
      <w:docPartPr>
        <w:name w:val="D79575595EAD40089C1674B503928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7625E-C20A-4D45-85B4-EC82F93D5429}"/>
      </w:docPartPr>
      <w:docPartBody>
        <w:p w:rsidR="00BE29FB" w:rsidRDefault="00BE29FB"/>
      </w:docPartBody>
    </w:docPart>
    <w:docPart>
      <w:docPartPr>
        <w:name w:val="BE41E05EEF844DF78A9C058710FE8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022A-6DB2-44E5-81A6-98F7653FAF30}"/>
      </w:docPartPr>
      <w:docPartBody>
        <w:p w:rsidR="00BE29FB" w:rsidRDefault="00BE29FB"/>
      </w:docPartBody>
    </w:docPart>
    <w:docPart>
      <w:docPartPr>
        <w:name w:val="0525E8B4E99A43E0A6988CE8112F7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FFE6-4716-4A2E-9605-66BC152BFC55}"/>
      </w:docPartPr>
      <w:docPartBody>
        <w:p w:rsidR="00BE29FB" w:rsidRDefault="00BE29FB"/>
      </w:docPartBody>
    </w:docPart>
    <w:docPart>
      <w:docPartPr>
        <w:name w:val="6149EEBA9DAD4CFEB059E7A40EF2E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551C7-8CF4-498E-AF0B-5B7EB8446CB8}"/>
      </w:docPartPr>
      <w:docPartBody>
        <w:p w:rsidR="00BE29FB" w:rsidRDefault="00BE29FB"/>
      </w:docPartBody>
    </w:docPart>
    <w:docPart>
      <w:docPartPr>
        <w:name w:val="5F8B32C63A0041CC9A0B88CCA1478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ED5A9-B2B6-4574-9F3C-2BEB002E65C4}"/>
      </w:docPartPr>
      <w:docPartBody>
        <w:p w:rsidR="00BE29FB" w:rsidRDefault="00BE29FB"/>
      </w:docPartBody>
    </w:docPart>
    <w:docPart>
      <w:docPartPr>
        <w:name w:val="253C937BF352444FB5ABB179D9570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B7FD-36E7-446D-AF5C-CF8C82973223}"/>
      </w:docPartPr>
      <w:docPartBody>
        <w:p w:rsidR="00BE29FB" w:rsidRDefault="00BE29FB"/>
      </w:docPartBody>
    </w:docPart>
    <w:docPart>
      <w:docPartPr>
        <w:name w:val="55F2C3D29F094772A0D61ACDB1ACA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D193-44D5-4F75-8342-532D84BAB4A2}"/>
      </w:docPartPr>
      <w:docPartBody>
        <w:p w:rsidR="00BE29FB" w:rsidRDefault="00BE29FB"/>
      </w:docPartBody>
    </w:docPart>
    <w:docPart>
      <w:docPartPr>
        <w:name w:val="E8F616D3AE7242658CA8BB67C5328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F751-5574-4FC3-8C8E-9E50053EA37D}"/>
      </w:docPartPr>
      <w:docPartBody>
        <w:p w:rsidR="00BE29FB" w:rsidRDefault="00BE29FB"/>
      </w:docPartBody>
    </w:docPart>
    <w:docPart>
      <w:docPartPr>
        <w:name w:val="F24AF9DA1C06491AA926AA6C53214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75CEA-B001-47AF-BC55-938C985B1EFA}"/>
      </w:docPartPr>
      <w:docPartBody>
        <w:p w:rsidR="00BE29FB" w:rsidRDefault="00BE29FB"/>
      </w:docPartBody>
    </w:docPart>
    <w:docPart>
      <w:docPartPr>
        <w:name w:val="C0FFA04276EB464B809CEE2FA1DE9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A7B8-FA7C-493C-9CD5-4DAFB22B374D}"/>
      </w:docPartPr>
      <w:docPartBody>
        <w:p w:rsidR="00BE29FB" w:rsidRDefault="00BE29FB"/>
      </w:docPartBody>
    </w:docPart>
    <w:docPart>
      <w:docPartPr>
        <w:name w:val="25CAC51290F547F9BA9F84F1569ED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381EA-C232-4836-9419-AA279263BD1F}"/>
      </w:docPartPr>
      <w:docPartBody>
        <w:p w:rsidR="00BE29FB" w:rsidRDefault="00BE29FB"/>
      </w:docPartBody>
    </w:docPart>
    <w:docPart>
      <w:docPartPr>
        <w:name w:val="A7C7F18DD92E4DDE8545F46E00A7A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77EA4-9E49-436F-8AA7-D1094F5E8260}"/>
      </w:docPartPr>
      <w:docPartBody>
        <w:p w:rsidR="00BE29FB" w:rsidRDefault="00BE29FB"/>
      </w:docPartBody>
    </w:docPart>
    <w:docPart>
      <w:docPartPr>
        <w:name w:val="FBF2463F775A4C4195C4AAE90B669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94794-1367-45B1-B4DC-58A3813C8D46}"/>
      </w:docPartPr>
      <w:docPartBody>
        <w:p w:rsidR="00BE29FB" w:rsidRDefault="00BE29FB"/>
      </w:docPartBody>
    </w:docPart>
    <w:docPart>
      <w:docPartPr>
        <w:name w:val="95D49B5977184E2D9F71F7101E6F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06E5A-5A3D-406B-9CD3-CF8F32C29347}"/>
      </w:docPartPr>
      <w:docPartBody>
        <w:p w:rsidR="00BE29FB" w:rsidRDefault="00BE29FB"/>
      </w:docPartBody>
    </w:docPart>
    <w:docPart>
      <w:docPartPr>
        <w:name w:val="B15EB95D363A468F945B8A746DE1B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6AF16-9213-4113-BC9F-6D640BBB7D35}"/>
      </w:docPartPr>
      <w:docPartBody>
        <w:p w:rsidR="00BE29FB" w:rsidRDefault="00BE29FB"/>
      </w:docPartBody>
    </w:docPart>
    <w:docPart>
      <w:docPartPr>
        <w:name w:val="E01B509C137848C782CBFB6AEA1BB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EB00D-9189-4BC7-B537-060DADE4749F}"/>
      </w:docPartPr>
      <w:docPartBody>
        <w:p w:rsidR="00BE29FB" w:rsidRDefault="00BE29FB"/>
      </w:docPartBody>
    </w:docPart>
    <w:docPart>
      <w:docPartPr>
        <w:name w:val="8B27FE4551AA404AA3B9D97A3C099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56862-5C8A-41E5-9B68-1673350F227A}"/>
      </w:docPartPr>
      <w:docPartBody>
        <w:p w:rsidR="00BE29FB" w:rsidRDefault="00BE29FB"/>
      </w:docPartBody>
    </w:docPart>
    <w:docPart>
      <w:docPartPr>
        <w:name w:val="670B9DCE527E4621B54DBC59ECFF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CD7EB-DF32-4A00-A2AB-8705FC955689}"/>
      </w:docPartPr>
      <w:docPartBody>
        <w:p w:rsidR="00BE29FB" w:rsidRDefault="00BE29FB"/>
      </w:docPartBody>
    </w:docPart>
    <w:docPart>
      <w:docPartPr>
        <w:name w:val="22CAADCD0D7F4B8B8630FBA9BA7F9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615E5-C2FB-4107-8DF2-4056241AF9C9}"/>
      </w:docPartPr>
      <w:docPartBody>
        <w:p w:rsidR="00BE29FB" w:rsidRDefault="00BE29FB"/>
      </w:docPartBody>
    </w:docPart>
    <w:docPart>
      <w:docPartPr>
        <w:name w:val="52848A858CB84587A3E76CC4A04F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37E48-8037-4A7D-AF7B-602E3D4FFCFA}"/>
      </w:docPartPr>
      <w:docPartBody>
        <w:p w:rsidR="00BE29FB" w:rsidRDefault="00BE29FB"/>
      </w:docPartBody>
    </w:docPart>
    <w:docPart>
      <w:docPartPr>
        <w:name w:val="386FC152F8E84A0DB99C783079725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CD556-B64B-42F8-8D65-487C14A380AD}"/>
      </w:docPartPr>
      <w:docPartBody>
        <w:p w:rsidR="00BE29FB" w:rsidRDefault="00BE29FB"/>
      </w:docPartBody>
    </w:docPart>
    <w:docPart>
      <w:docPartPr>
        <w:name w:val="3FBCBF98B2B64F84877E77F60DCF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5E56F-2853-4F1F-AA1A-717AB735F98B}"/>
      </w:docPartPr>
      <w:docPartBody>
        <w:p w:rsidR="00BE29FB" w:rsidRDefault="00BE29FB"/>
      </w:docPartBody>
    </w:docPart>
    <w:docPart>
      <w:docPartPr>
        <w:name w:val="400902A2376643BC91645E7F29AE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AE559-5645-4B94-9E91-032D40EC3401}"/>
      </w:docPartPr>
      <w:docPartBody>
        <w:p w:rsidR="00BE29FB" w:rsidRDefault="00BE29FB"/>
      </w:docPartBody>
    </w:docPart>
    <w:docPart>
      <w:docPartPr>
        <w:name w:val="243497A4B27042009391504E6AA2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2921-BC47-4514-B564-5729A88A8D01}"/>
      </w:docPartPr>
      <w:docPartBody>
        <w:p w:rsidR="00BE29FB" w:rsidRDefault="00BE29FB"/>
      </w:docPartBody>
    </w:docPart>
    <w:docPart>
      <w:docPartPr>
        <w:name w:val="66A6445B689E46148CB4B362C2B9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939C2-51B6-4D8A-9092-B20808A4E3FA}"/>
      </w:docPartPr>
      <w:docPartBody>
        <w:p w:rsidR="00BE29FB" w:rsidRDefault="00BE29FB"/>
      </w:docPartBody>
    </w:docPart>
    <w:docPart>
      <w:docPartPr>
        <w:name w:val="F539F1328C6E4DCEA6E14A91610DB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555DA-3D41-4530-A343-332120B1CCAD}"/>
      </w:docPartPr>
      <w:docPartBody>
        <w:p w:rsidR="00BE29FB" w:rsidRDefault="00BE29FB"/>
      </w:docPartBody>
    </w:docPart>
    <w:docPart>
      <w:docPartPr>
        <w:name w:val="2BDBF7F5E51949E8BBF0193117780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AF7F3-4A89-4073-B5E8-F8625B4FDF9E}"/>
      </w:docPartPr>
      <w:docPartBody>
        <w:p w:rsidR="00BE29FB" w:rsidRDefault="00BE29FB"/>
      </w:docPartBody>
    </w:docPart>
    <w:docPart>
      <w:docPartPr>
        <w:name w:val="A8AFDCF160D449E0827AAB8DF9C7C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E6051-3BD3-4C6E-8E50-0FA868014DDE}"/>
      </w:docPartPr>
      <w:docPartBody>
        <w:p w:rsidR="00BE29FB" w:rsidRDefault="00BE29FB"/>
      </w:docPartBody>
    </w:docPart>
    <w:docPart>
      <w:docPartPr>
        <w:name w:val="59DA41B48B6A4ADFA3217944C6D7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0F8F0-38B4-45DC-AC20-AF3C1A16204D}"/>
      </w:docPartPr>
      <w:docPartBody>
        <w:p w:rsidR="00BE29FB" w:rsidRDefault="00BE29FB"/>
      </w:docPartBody>
    </w:docPart>
    <w:docPart>
      <w:docPartPr>
        <w:name w:val="4168A06BC6914B37AB1DC05FD4F46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E6AB5-996F-4639-8D49-D327257BD80F}"/>
      </w:docPartPr>
      <w:docPartBody>
        <w:p w:rsidR="00BE29FB" w:rsidRDefault="00BE29FB"/>
      </w:docPartBody>
    </w:docPart>
    <w:docPart>
      <w:docPartPr>
        <w:name w:val="4AF69619C01C44C790774B492A72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B238B-C56C-4547-B6D7-043473C6E5CC}"/>
      </w:docPartPr>
      <w:docPartBody>
        <w:p w:rsidR="00BE29FB" w:rsidRDefault="00BE29FB"/>
      </w:docPartBody>
    </w:docPart>
    <w:docPart>
      <w:docPartPr>
        <w:name w:val="F24B768628B2405098182B60CABE2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8363-2053-48C2-B5C3-8CFB2CCD48BC}"/>
      </w:docPartPr>
      <w:docPartBody>
        <w:p w:rsidR="00BE29FB" w:rsidRDefault="00BE29FB"/>
      </w:docPartBody>
    </w:docPart>
    <w:docPart>
      <w:docPartPr>
        <w:name w:val="60CFB25E81134F2F958FEB696CEA9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15C0-1C03-44DC-8460-EE7650D8BBA1}"/>
      </w:docPartPr>
      <w:docPartBody>
        <w:p w:rsidR="00BE29FB" w:rsidRDefault="00BE29FB"/>
      </w:docPartBody>
    </w:docPart>
    <w:docPart>
      <w:docPartPr>
        <w:name w:val="0BC4106B12A14BB5ACDF0F975C27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B3058-0C15-4E56-93CC-6F255454AA29}"/>
      </w:docPartPr>
      <w:docPartBody>
        <w:p w:rsidR="00BE29FB" w:rsidRDefault="00BE29FB"/>
      </w:docPartBody>
    </w:docPart>
    <w:docPart>
      <w:docPartPr>
        <w:name w:val="27EFB8844E3A4AA9B97B8300903B9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D3EF8-ADA1-4BDA-824D-37F2E05C8E91}"/>
      </w:docPartPr>
      <w:docPartBody>
        <w:p w:rsidR="00BE29FB" w:rsidRDefault="00BE29FB"/>
      </w:docPartBody>
    </w:docPart>
    <w:docPart>
      <w:docPartPr>
        <w:name w:val="9BF639921F5F45B48FD7EC71B8C1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879C-0611-4429-BD13-58B3D935CEE2}"/>
      </w:docPartPr>
      <w:docPartBody>
        <w:p w:rsidR="00BE29FB" w:rsidRDefault="00BE29FB"/>
      </w:docPartBody>
    </w:docPart>
    <w:docPart>
      <w:docPartPr>
        <w:name w:val="2675513D8FCD41C29D3F2885A118E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72619-5CB3-4109-86EC-39C92E5EE45B}"/>
      </w:docPartPr>
      <w:docPartBody>
        <w:p w:rsidR="00BE29FB" w:rsidRDefault="00BE29FB"/>
      </w:docPartBody>
    </w:docPart>
    <w:docPart>
      <w:docPartPr>
        <w:name w:val="2A3786DE7ACA4B6AAFC6E4ADA9D99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4EB65-1A73-4E38-9F1D-2135DF56C7D1}"/>
      </w:docPartPr>
      <w:docPartBody>
        <w:p w:rsidR="00BE29FB" w:rsidRDefault="00BE29FB"/>
      </w:docPartBody>
    </w:docPart>
    <w:docPart>
      <w:docPartPr>
        <w:name w:val="3FA0980506E54D008093016A0A86C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E54D-AB12-41D9-A84F-041EACD5A5DC}"/>
      </w:docPartPr>
      <w:docPartBody>
        <w:p w:rsidR="00BE29FB" w:rsidRDefault="00BE29FB"/>
      </w:docPartBody>
    </w:docPart>
    <w:docPart>
      <w:docPartPr>
        <w:name w:val="1D5EB91BE5964B0480C17AAE9EC64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C01B5-51BB-4E81-A8BD-51134E28B9C1}"/>
      </w:docPartPr>
      <w:docPartBody>
        <w:p w:rsidR="00BE29FB" w:rsidRDefault="00BE29FB"/>
      </w:docPartBody>
    </w:docPart>
    <w:docPart>
      <w:docPartPr>
        <w:name w:val="DE8E8423E16E4CEAB1C17ED073A02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6885B-0988-4039-AC54-D88B6BFE19D8}"/>
      </w:docPartPr>
      <w:docPartBody>
        <w:p w:rsidR="00BE29FB" w:rsidRDefault="00BE29FB"/>
      </w:docPartBody>
    </w:docPart>
    <w:docPart>
      <w:docPartPr>
        <w:name w:val="78B0E991DEB84201A3CF7228C918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7C995-1086-430E-87E5-2A001DFFB2C9}"/>
      </w:docPartPr>
      <w:docPartBody>
        <w:p w:rsidR="00BE29FB" w:rsidRDefault="00BE29FB"/>
      </w:docPartBody>
    </w:docPart>
    <w:docPart>
      <w:docPartPr>
        <w:name w:val="22D17F89E81A441590E211E5DAB2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6D9F9-B1AA-4DE5-BC62-02FA26CD78D2}"/>
      </w:docPartPr>
      <w:docPartBody>
        <w:p w:rsidR="00BE29FB" w:rsidRDefault="00BE29FB"/>
      </w:docPartBody>
    </w:docPart>
    <w:docPart>
      <w:docPartPr>
        <w:name w:val="4DFAAF60F4C543F2A73719DF8F964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BDE1-677E-46E4-8F2A-059DBAA9B1A2}"/>
      </w:docPartPr>
      <w:docPartBody>
        <w:p w:rsidR="00BE29FB" w:rsidRDefault="00BE29FB"/>
      </w:docPartBody>
    </w:docPart>
    <w:docPart>
      <w:docPartPr>
        <w:name w:val="798E975BC8D545A0A811459C4418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35981-EDFA-4A67-BBF9-0F29B17DEAA7}"/>
      </w:docPartPr>
      <w:docPartBody>
        <w:p w:rsidR="00BE29FB" w:rsidRDefault="00BE29FB"/>
      </w:docPartBody>
    </w:docPart>
    <w:docPart>
      <w:docPartPr>
        <w:name w:val="26D70251CD864B7B8827E1A5B2B79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F681F-3B44-40DD-942C-FD206040E975}"/>
      </w:docPartPr>
      <w:docPartBody>
        <w:p w:rsidR="00BE29FB" w:rsidRDefault="00BE29FB"/>
      </w:docPartBody>
    </w:docPart>
    <w:docPart>
      <w:docPartPr>
        <w:name w:val="9B9CC2B414364D5489B420E3B1DA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9B9A2-E653-4D89-A955-1371006F5095}"/>
      </w:docPartPr>
      <w:docPartBody>
        <w:p w:rsidR="00BE29FB" w:rsidRDefault="00BE29FB"/>
      </w:docPartBody>
    </w:docPart>
    <w:docPart>
      <w:docPartPr>
        <w:name w:val="4B0398C867F04A7B8C80570AACF6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2120A-04D3-4CC9-9B74-B9018F85F38F}"/>
      </w:docPartPr>
      <w:docPartBody>
        <w:p w:rsidR="00BE29FB" w:rsidRDefault="00BE29FB"/>
      </w:docPartBody>
    </w:docPart>
    <w:docPart>
      <w:docPartPr>
        <w:name w:val="69C156CFFF38488CA8764E4D88862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40D-F0DE-4773-819D-5CFF40877B96}"/>
      </w:docPartPr>
      <w:docPartBody>
        <w:p w:rsidR="00BE29FB" w:rsidRDefault="00BE29FB"/>
      </w:docPartBody>
    </w:docPart>
    <w:docPart>
      <w:docPartPr>
        <w:name w:val="D3E85C137DD84E259B1B5D0E4BAD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E718B-473C-41D2-948B-841041E784D9}"/>
      </w:docPartPr>
      <w:docPartBody>
        <w:p w:rsidR="00BE29FB" w:rsidRDefault="00BE29FB"/>
      </w:docPartBody>
    </w:docPart>
    <w:docPart>
      <w:docPartPr>
        <w:name w:val="9BEEC9DC41B84FB7A648F3559A643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894A-AB90-462F-BBF5-825591A27E9F}"/>
      </w:docPartPr>
      <w:docPartBody>
        <w:p w:rsidR="00BE29FB" w:rsidRDefault="00BE29FB"/>
      </w:docPartBody>
    </w:docPart>
    <w:docPart>
      <w:docPartPr>
        <w:name w:val="B4DE39F16FBA4C5B9EC5CB769219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D1684-8AF4-4352-A16A-F0B03B4ECBA4}"/>
      </w:docPartPr>
      <w:docPartBody>
        <w:p w:rsidR="00BE29FB" w:rsidRDefault="00BE29FB"/>
      </w:docPartBody>
    </w:docPart>
    <w:docPart>
      <w:docPartPr>
        <w:name w:val="3B715FF7CF60486DB4535F804C4A0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FC5EB-D244-4F16-B9F1-6F81DF949124}"/>
      </w:docPartPr>
      <w:docPartBody>
        <w:p w:rsidR="00BE29FB" w:rsidRDefault="00BE29FB"/>
      </w:docPartBody>
    </w:docPart>
    <w:docPart>
      <w:docPartPr>
        <w:name w:val="1EFB8CBF61C04B61896C940434A08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BB53A-4E6D-4E0E-A72F-B9B95F66DB2F}"/>
      </w:docPartPr>
      <w:docPartBody>
        <w:p w:rsidR="00BE29FB" w:rsidRDefault="00BE29FB"/>
      </w:docPartBody>
    </w:docPart>
    <w:docPart>
      <w:docPartPr>
        <w:name w:val="EF6C029374C64AD48A4A51B000391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CD5B4-9DE6-48C3-8E90-892E93DA6BC3}"/>
      </w:docPartPr>
      <w:docPartBody>
        <w:p w:rsidR="00BE29FB" w:rsidRDefault="00BE29FB"/>
      </w:docPartBody>
    </w:docPart>
    <w:docPart>
      <w:docPartPr>
        <w:name w:val="C16E2B450E0B4DBC8D7DC0EDC676F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00FEA-97BF-4904-970A-586985AF1117}"/>
      </w:docPartPr>
      <w:docPartBody>
        <w:p w:rsidR="00BE29FB" w:rsidRDefault="00BE29FB"/>
      </w:docPartBody>
    </w:docPart>
    <w:docPart>
      <w:docPartPr>
        <w:name w:val="A6CFC0BE9F584CA1B918422A369B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8E134-5C6C-41FB-B5C4-505C25B7DB73}"/>
      </w:docPartPr>
      <w:docPartBody>
        <w:p w:rsidR="00BE29FB" w:rsidRDefault="00BE29FB"/>
      </w:docPartBody>
    </w:docPart>
    <w:docPart>
      <w:docPartPr>
        <w:name w:val="21BC615D61B449958252CE89DF5F0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C9404-E76D-4221-994A-3640BF557748}"/>
      </w:docPartPr>
      <w:docPartBody>
        <w:p w:rsidR="00BE29FB" w:rsidRDefault="00BE29FB"/>
      </w:docPartBody>
    </w:docPart>
    <w:docPart>
      <w:docPartPr>
        <w:name w:val="FF5C2A03C9CD4735A40EB04D282E3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6DFD-1174-4E44-9D56-B1375B9298A6}"/>
      </w:docPartPr>
      <w:docPartBody>
        <w:p w:rsidR="00BE29FB" w:rsidRDefault="00BE29FB"/>
      </w:docPartBody>
    </w:docPart>
    <w:docPart>
      <w:docPartPr>
        <w:name w:val="2417B53753E84644BE77A9242A96E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13448-9644-4277-ADD6-B041DA4919DD}"/>
      </w:docPartPr>
      <w:docPartBody>
        <w:p w:rsidR="00BE29FB" w:rsidRDefault="00BE29FB"/>
      </w:docPartBody>
    </w:docPart>
    <w:docPart>
      <w:docPartPr>
        <w:name w:val="D21084E0861E4DC391A07EDC5764B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2D30-2BA9-4469-A1FE-17E55D47C8C5}"/>
      </w:docPartPr>
      <w:docPartBody>
        <w:p w:rsidR="00BE29FB" w:rsidRDefault="00BE29FB"/>
      </w:docPartBody>
    </w:docPart>
    <w:docPart>
      <w:docPartPr>
        <w:name w:val="F3230380EBFC4482B09EA6C51797D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EFD-89DE-4F2F-B16F-4AC119AE25BC}"/>
      </w:docPartPr>
      <w:docPartBody>
        <w:p w:rsidR="00BE29FB" w:rsidRDefault="00BE29FB"/>
      </w:docPartBody>
    </w:docPart>
    <w:docPart>
      <w:docPartPr>
        <w:name w:val="DAC1F405F39846C999D02CF414347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37725-A525-4859-A257-B1006D995E51}"/>
      </w:docPartPr>
      <w:docPartBody>
        <w:p w:rsidR="00BE29FB" w:rsidRDefault="00BE29FB"/>
      </w:docPartBody>
    </w:docPart>
    <w:docPart>
      <w:docPartPr>
        <w:name w:val="C94F6A8402054188A5546F745874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B178D-B82D-4334-B835-ADE9FFB059B5}"/>
      </w:docPartPr>
      <w:docPartBody>
        <w:p w:rsidR="00BE29FB" w:rsidRDefault="00BE29FB"/>
      </w:docPartBody>
    </w:docPart>
    <w:docPart>
      <w:docPartPr>
        <w:name w:val="3E13987829BF42CE861E659898B69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1056F-E724-4F8C-B30E-B41E784F6E17}"/>
      </w:docPartPr>
      <w:docPartBody>
        <w:p w:rsidR="00BE29FB" w:rsidRDefault="00BE29FB"/>
      </w:docPartBody>
    </w:docPart>
    <w:docPart>
      <w:docPartPr>
        <w:name w:val="FB13D4A6669B40BB94DC1117272C3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6E8A-B4FD-41A2-AA23-343FC9E5C0EA}"/>
      </w:docPartPr>
      <w:docPartBody>
        <w:p w:rsidR="00BE29FB" w:rsidRDefault="00BE29FB"/>
      </w:docPartBody>
    </w:docPart>
    <w:docPart>
      <w:docPartPr>
        <w:name w:val="BB2C06BF043048E2A516F5384863D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5775-CE18-4048-956A-663B16734C25}"/>
      </w:docPartPr>
      <w:docPartBody>
        <w:p w:rsidR="00BE29FB" w:rsidRDefault="00BE29FB"/>
      </w:docPartBody>
    </w:docPart>
    <w:docPart>
      <w:docPartPr>
        <w:name w:val="0BD3FF95862E42A39B46858BD1DE2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09B39-40D3-4C17-BF27-868E75F713F5}"/>
      </w:docPartPr>
      <w:docPartBody>
        <w:p w:rsidR="00BE29FB" w:rsidRDefault="00BE29FB"/>
      </w:docPartBody>
    </w:docPart>
    <w:docPart>
      <w:docPartPr>
        <w:name w:val="B50C0169C4E04A0E86122C0DB120C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47DF-12BA-44B3-9B3F-7C3CD0AEF66E}"/>
      </w:docPartPr>
      <w:docPartBody>
        <w:p w:rsidR="00BE29FB" w:rsidRDefault="00BE29FB"/>
      </w:docPartBody>
    </w:docPart>
    <w:docPart>
      <w:docPartPr>
        <w:name w:val="7992CBD3C7AF4A04A9E714B99AD1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F115-38DB-4B5B-8C01-0C50E5A0F41F}"/>
      </w:docPartPr>
      <w:docPartBody>
        <w:p w:rsidR="00BE29FB" w:rsidRDefault="00BE29FB"/>
      </w:docPartBody>
    </w:docPart>
    <w:docPart>
      <w:docPartPr>
        <w:name w:val="51503FC12D03490697D317F4B9204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71C33-048A-44AA-90BA-19BD6FE6F51A}"/>
      </w:docPartPr>
      <w:docPartBody>
        <w:p w:rsidR="00BE29FB" w:rsidRDefault="00BE29FB"/>
      </w:docPartBody>
    </w:docPart>
    <w:docPart>
      <w:docPartPr>
        <w:name w:val="436260B6DBED4DBC8E1D6E5940807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86C5B-F9EB-4F3B-B089-DD8AC39C1D5C}"/>
      </w:docPartPr>
      <w:docPartBody>
        <w:p w:rsidR="00BE29FB" w:rsidRDefault="00BE29FB"/>
      </w:docPartBody>
    </w:docPart>
    <w:docPart>
      <w:docPartPr>
        <w:name w:val="CD2D741B0EBA4458BF9757105B715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2A713-871F-43EF-8B85-B255074E9F6F}"/>
      </w:docPartPr>
      <w:docPartBody>
        <w:p w:rsidR="00BE29FB" w:rsidRDefault="00BE29FB"/>
      </w:docPartBody>
    </w:docPart>
    <w:docPart>
      <w:docPartPr>
        <w:name w:val="763DE2CFBB19451FB775EC980644C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3CBF-A259-4AAF-A305-3CC2306F53D7}"/>
      </w:docPartPr>
      <w:docPartBody>
        <w:p w:rsidR="00BE29FB" w:rsidRDefault="00BE29FB"/>
      </w:docPartBody>
    </w:docPart>
    <w:docPart>
      <w:docPartPr>
        <w:name w:val="AF36A239C1E342BD8F09D3E0DABC2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95CAC-2644-4AD5-8B85-6AA22BD3E463}"/>
      </w:docPartPr>
      <w:docPartBody>
        <w:p w:rsidR="00BE29FB" w:rsidRDefault="00BE29FB"/>
      </w:docPartBody>
    </w:docPart>
    <w:docPart>
      <w:docPartPr>
        <w:name w:val="92F7B088EA8D4C3C943801FFC5BBC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E9C5A-9607-4022-9A2A-AD1FE3881C4B}"/>
      </w:docPartPr>
      <w:docPartBody>
        <w:p w:rsidR="00BE29FB" w:rsidRDefault="00BE29FB"/>
      </w:docPartBody>
    </w:docPart>
    <w:docPart>
      <w:docPartPr>
        <w:name w:val="2C9016CC7E57461FA06F2067E6558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E8478-B0FC-4C13-BA3D-D8DE220E6B8A}"/>
      </w:docPartPr>
      <w:docPartBody>
        <w:p w:rsidR="00BE29FB" w:rsidRDefault="00BE29FB"/>
      </w:docPartBody>
    </w:docPart>
    <w:docPart>
      <w:docPartPr>
        <w:name w:val="66E740CE5DD74C88BB4879652CB07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CF9A1-2E6A-41C6-96CA-4C4C423C80BF}"/>
      </w:docPartPr>
      <w:docPartBody>
        <w:p w:rsidR="00BE29FB" w:rsidRDefault="00BE29FB"/>
      </w:docPartBody>
    </w:docPart>
    <w:docPart>
      <w:docPartPr>
        <w:name w:val="02728FC8251542D18D2D07279FFB6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A3E8-B6AF-421A-873C-6C3216BA192E}"/>
      </w:docPartPr>
      <w:docPartBody>
        <w:p w:rsidR="00BE29FB" w:rsidRDefault="00BE29FB"/>
      </w:docPartBody>
    </w:docPart>
    <w:docPart>
      <w:docPartPr>
        <w:name w:val="F89D351089FE4835AEDF647B317F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353C9-1B38-449E-91D4-C1BC9EEAC947}"/>
      </w:docPartPr>
      <w:docPartBody>
        <w:p w:rsidR="00BE29FB" w:rsidRDefault="00BE29FB"/>
      </w:docPartBody>
    </w:docPart>
    <w:docPart>
      <w:docPartPr>
        <w:name w:val="846A1A83A0A7465595BC3AD7ADE3F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4C79C-83FE-4866-9C74-E1EACEFF3922}"/>
      </w:docPartPr>
      <w:docPartBody>
        <w:p w:rsidR="00BE29FB" w:rsidRDefault="00BE29FB"/>
      </w:docPartBody>
    </w:docPart>
    <w:docPart>
      <w:docPartPr>
        <w:name w:val="911BC590E0B5405EB321541142A8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01FB-06C3-4F47-B6D5-F34C0337D81C}"/>
      </w:docPartPr>
      <w:docPartBody>
        <w:p w:rsidR="00BE29FB" w:rsidRDefault="00BE29FB"/>
      </w:docPartBody>
    </w:docPart>
    <w:docPart>
      <w:docPartPr>
        <w:name w:val="BBFEE1231D3447428618D8AD18275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D30C2-8B8E-4C37-BE0B-49E21D38EBE3}"/>
      </w:docPartPr>
      <w:docPartBody>
        <w:p w:rsidR="00BE29FB" w:rsidRDefault="00BE29FB"/>
      </w:docPartBody>
    </w:docPart>
    <w:docPart>
      <w:docPartPr>
        <w:name w:val="97FDA3A6B94E46B98C7F22A44FC38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E1F64-FDBD-42EC-B3E3-BB9374475DE5}"/>
      </w:docPartPr>
      <w:docPartBody>
        <w:p w:rsidR="00BE29FB" w:rsidRDefault="00BE29FB"/>
      </w:docPartBody>
    </w:docPart>
    <w:docPart>
      <w:docPartPr>
        <w:name w:val="C5399202314C44EA8470EB22D466B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8401F-256D-458C-83F4-EF8A42AED9C0}"/>
      </w:docPartPr>
      <w:docPartBody>
        <w:p w:rsidR="00BE29FB" w:rsidRDefault="00BE29FB"/>
      </w:docPartBody>
    </w:docPart>
    <w:docPart>
      <w:docPartPr>
        <w:name w:val="05E465363DF842F8918701FC01A9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1D750-93AE-438B-8536-F2A85AC17A06}"/>
      </w:docPartPr>
      <w:docPartBody>
        <w:p w:rsidR="00BE29FB" w:rsidRDefault="00BE29FB"/>
      </w:docPartBody>
    </w:docPart>
    <w:docPart>
      <w:docPartPr>
        <w:name w:val="95B1B8049E674F59B636B4A2E3D1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2EC4-AFC3-4ABC-9602-6004DE69C168}"/>
      </w:docPartPr>
      <w:docPartBody>
        <w:p w:rsidR="00BE29FB" w:rsidRDefault="00BE29FB"/>
      </w:docPartBody>
    </w:docPart>
    <w:docPart>
      <w:docPartPr>
        <w:name w:val="81412034C5094535A07253A4E262B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01119-2BDA-4BC9-A404-9A478D872601}"/>
      </w:docPartPr>
      <w:docPartBody>
        <w:p w:rsidR="00BE29FB" w:rsidRDefault="00BE29FB"/>
      </w:docPartBody>
    </w:docPart>
    <w:docPart>
      <w:docPartPr>
        <w:name w:val="37C652249CBE4EE4B9F121E0BAE0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0E104-4EA9-4C3D-90EC-E2695F3567BC}"/>
      </w:docPartPr>
      <w:docPartBody>
        <w:p w:rsidR="00BE29FB" w:rsidRDefault="00BE29FB"/>
      </w:docPartBody>
    </w:docPart>
    <w:docPart>
      <w:docPartPr>
        <w:name w:val="B646D8D2020F4E8880E02674138B9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C17B-CDB2-4198-8851-5C66E83BA79B}"/>
      </w:docPartPr>
      <w:docPartBody>
        <w:p w:rsidR="00BE29FB" w:rsidRDefault="00BE29FB"/>
      </w:docPartBody>
    </w:docPart>
    <w:docPart>
      <w:docPartPr>
        <w:name w:val="FDF816D8D6244CC49B2E9309C0E5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6E8C9-B34C-40C9-B2CA-4430638AC483}"/>
      </w:docPartPr>
      <w:docPartBody>
        <w:p w:rsidR="00BE29FB" w:rsidRDefault="00BE29FB"/>
      </w:docPartBody>
    </w:docPart>
    <w:docPart>
      <w:docPartPr>
        <w:name w:val="B9B03415D2CB4F43A3015A3E36667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91BA3-FCD5-4232-8B59-F80256B00327}"/>
      </w:docPartPr>
      <w:docPartBody>
        <w:p w:rsidR="00BE29FB" w:rsidRDefault="00BE29FB"/>
      </w:docPartBody>
    </w:docPart>
    <w:docPart>
      <w:docPartPr>
        <w:name w:val="323ACC1711CE45ED85883A4CB37E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63317-DED0-45FE-BAEA-D72629EC9DB7}"/>
      </w:docPartPr>
      <w:docPartBody>
        <w:p w:rsidR="00BE29FB" w:rsidRDefault="00BE29FB"/>
      </w:docPartBody>
    </w:docPart>
    <w:docPart>
      <w:docPartPr>
        <w:name w:val="D65DF40702554652AB652F714BFC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1ECED-73C3-4AB5-8723-E5AF57FF0B52}"/>
      </w:docPartPr>
      <w:docPartBody>
        <w:p w:rsidR="00BE29FB" w:rsidRDefault="00BE29FB"/>
      </w:docPartBody>
    </w:docPart>
    <w:docPart>
      <w:docPartPr>
        <w:name w:val="CF508454F4154609B802C8F9CE7D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0A5EE-9619-4398-A833-F61E2971DFBA}"/>
      </w:docPartPr>
      <w:docPartBody>
        <w:p w:rsidR="00BE29FB" w:rsidRDefault="00BE29FB"/>
      </w:docPartBody>
    </w:docPart>
    <w:docPart>
      <w:docPartPr>
        <w:name w:val="BE77B56BF1954C888A124DBB6E3E7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86451-8023-44EF-BF46-967CFDFFA72A}"/>
      </w:docPartPr>
      <w:docPartBody>
        <w:p w:rsidR="00BE29FB" w:rsidRDefault="00BE29FB"/>
      </w:docPartBody>
    </w:docPart>
    <w:docPart>
      <w:docPartPr>
        <w:name w:val="FEB69B8DFC574D19BE5E8F054CD5D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9FF8-1E02-4FF8-A5A8-44D0562151D0}"/>
      </w:docPartPr>
      <w:docPartBody>
        <w:p w:rsidR="00BE29FB" w:rsidRDefault="00BE29FB"/>
      </w:docPartBody>
    </w:docPart>
    <w:docPart>
      <w:docPartPr>
        <w:name w:val="777CFE079DC344A48820E7402BC1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4D91-0589-4A06-8F90-EA2ACF08DDAC}"/>
      </w:docPartPr>
      <w:docPartBody>
        <w:p w:rsidR="00BE29FB" w:rsidRDefault="00BE29FB"/>
      </w:docPartBody>
    </w:docPart>
    <w:docPart>
      <w:docPartPr>
        <w:name w:val="0F14198838A245FDB6E0B5339432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166EF-F9E0-4F5E-8C3A-1FCEE6CF3B56}"/>
      </w:docPartPr>
      <w:docPartBody>
        <w:p w:rsidR="00BE29FB" w:rsidRDefault="00BE29FB"/>
      </w:docPartBody>
    </w:docPart>
    <w:docPart>
      <w:docPartPr>
        <w:name w:val="F80133D61B2045DDB5DEDBEF296A2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EC73-C9F4-4270-B35F-813038303310}"/>
      </w:docPartPr>
      <w:docPartBody>
        <w:p w:rsidR="00BE29FB" w:rsidRDefault="00BE29FB"/>
      </w:docPartBody>
    </w:docPart>
    <w:docPart>
      <w:docPartPr>
        <w:name w:val="3BD7910C1F90489285A20C9256BC9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834F9-B17D-44D2-8C36-7EEC03845B39}"/>
      </w:docPartPr>
      <w:docPartBody>
        <w:p w:rsidR="00BE29FB" w:rsidRDefault="00BE29FB"/>
      </w:docPartBody>
    </w:docPart>
    <w:docPart>
      <w:docPartPr>
        <w:name w:val="3106D307DA504D60B2EC7B44D370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D9D6E-0F22-41DC-9F27-CBCBF3168F51}"/>
      </w:docPartPr>
      <w:docPartBody>
        <w:p w:rsidR="00BE29FB" w:rsidRDefault="00BE29FB"/>
      </w:docPartBody>
    </w:docPart>
    <w:docPart>
      <w:docPartPr>
        <w:name w:val="018114E31DD24062949BAD6DCAE86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CC4A-6797-4C0B-B193-5B443267013D}"/>
      </w:docPartPr>
      <w:docPartBody>
        <w:p w:rsidR="00BE29FB" w:rsidRDefault="00BE29FB"/>
      </w:docPartBody>
    </w:docPart>
    <w:docPart>
      <w:docPartPr>
        <w:name w:val="067FC8296FEE458FADA7A16C55E4D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6793-92A9-46B3-889B-F18BCF09141A}"/>
      </w:docPartPr>
      <w:docPartBody>
        <w:p w:rsidR="00BE29FB" w:rsidRDefault="00BE29FB"/>
      </w:docPartBody>
    </w:docPart>
    <w:docPart>
      <w:docPartPr>
        <w:name w:val="24B984AFBA604EB1AEC43B31E5B8B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7794-C397-4FA8-B282-B551C0B23690}"/>
      </w:docPartPr>
      <w:docPartBody>
        <w:p w:rsidR="00BE29FB" w:rsidRDefault="00BE29FB"/>
      </w:docPartBody>
    </w:docPart>
    <w:docPart>
      <w:docPartPr>
        <w:name w:val="29CD432EF0314DDA855D0AA8DAF8B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05C0F-AE0E-4549-B5F2-99A1B7C33782}"/>
      </w:docPartPr>
      <w:docPartBody>
        <w:p w:rsidR="00BE29FB" w:rsidRDefault="00BE29FB"/>
      </w:docPartBody>
    </w:docPart>
    <w:docPart>
      <w:docPartPr>
        <w:name w:val="D8066DFBC97F47B3BCD5A0F813A57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A40C8-63C6-41F9-A358-37D8818CFD5D}"/>
      </w:docPartPr>
      <w:docPartBody>
        <w:p w:rsidR="00BE29FB" w:rsidRDefault="00BE29FB"/>
      </w:docPartBody>
    </w:docPart>
    <w:docPart>
      <w:docPartPr>
        <w:name w:val="3BBD5F5E58524EAE824DFE6F73E8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9188-D15C-416E-9AA4-3667131E9E41}"/>
      </w:docPartPr>
      <w:docPartBody>
        <w:p w:rsidR="00BE29FB" w:rsidRDefault="00BE29FB"/>
      </w:docPartBody>
    </w:docPart>
    <w:docPart>
      <w:docPartPr>
        <w:name w:val="9409607C9CA84C8EBAA817ABE061D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25243-6D3E-4507-BF56-DA64BBA2B14F}"/>
      </w:docPartPr>
      <w:docPartBody>
        <w:p w:rsidR="00BE29FB" w:rsidRDefault="00BE29FB"/>
      </w:docPartBody>
    </w:docPart>
    <w:docPart>
      <w:docPartPr>
        <w:name w:val="7989FF0F5EA943A99F1EAF360A8FC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A2133-FEB8-4FAA-983F-3CF9826A59EA}"/>
      </w:docPartPr>
      <w:docPartBody>
        <w:p w:rsidR="00BE29FB" w:rsidRDefault="00BE29FB"/>
      </w:docPartBody>
    </w:docPart>
    <w:docPart>
      <w:docPartPr>
        <w:name w:val="B63F314128264272A5825768DDF5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BE766-61D7-456E-A471-A77691FEF9B7}"/>
      </w:docPartPr>
      <w:docPartBody>
        <w:p w:rsidR="00BE29FB" w:rsidRDefault="00BE29FB"/>
      </w:docPartBody>
    </w:docPart>
    <w:docPart>
      <w:docPartPr>
        <w:name w:val="1F257518F7DC4632A3AE190F51EED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6978-8445-47FA-8681-8EA9FBC8AD60}"/>
      </w:docPartPr>
      <w:docPartBody>
        <w:p w:rsidR="00BE29FB" w:rsidRDefault="00BE29FB"/>
      </w:docPartBody>
    </w:docPart>
    <w:docPart>
      <w:docPartPr>
        <w:name w:val="14ADBCAEFE004D91931926D4FE7FA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140D3-EEC4-44AD-9D44-13FD14FD4339}"/>
      </w:docPartPr>
      <w:docPartBody>
        <w:p w:rsidR="00BE29FB" w:rsidRDefault="00BE29FB"/>
      </w:docPartBody>
    </w:docPart>
    <w:docPart>
      <w:docPartPr>
        <w:name w:val="464ABB23D3454925A7BD65CAB711D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3221-F074-4738-AE38-E6EA99E2D9F9}"/>
      </w:docPartPr>
      <w:docPartBody>
        <w:p w:rsidR="00BE29FB" w:rsidRDefault="00BE29FB"/>
      </w:docPartBody>
    </w:docPart>
    <w:docPart>
      <w:docPartPr>
        <w:name w:val="F77B1D5E7AAB480B9F4C5E9F4CE3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DBF65-A2FC-4586-9D75-365D6D290E2F}"/>
      </w:docPartPr>
      <w:docPartBody>
        <w:p w:rsidR="00BE29FB" w:rsidRDefault="00BE29FB"/>
      </w:docPartBody>
    </w:docPart>
    <w:docPart>
      <w:docPartPr>
        <w:name w:val="BFB00B27CAD94614AB9B2C44BE2E8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E0D2B-D0D1-4306-B345-3F1C643EB512}"/>
      </w:docPartPr>
      <w:docPartBody>
        <w:p w:rsidR="00BE29FB" w:rsidRDefault="00BE29FB"/>
      </w:docPartBody>
    </w:docPart>
    <w:docPart>
      <w:docPartPr>
        <w:name w:val="1030EAC2C90848DE99123480C9593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FB0C3-2A10-4083-8A77-5E4089DDF6BD}"/>
      </w:docPartPr>
      <w:docPartBody>
        <w:p w:rsidR="00BE29FB" w:rsidRDefault="00BE29FB"/>
      </w:docPartBody>
    </w:docPart>
    <w:docPart>
      <w:docPartPr>
        <w:name w:val="0A51AAD8F08843738C0BB78A7265A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BCB14-30A0-458C-A04B-096387244FC5}"/>
      </w:docPartPr>
      <w:docPartBody>
        <w:p w:rsidR="00BE29FB" w:rsidRDefault="00BE29FB"/>
      </w:docPartBody>
    </w:docPart>
    <w:docPart>
      <w:docPartPr>
        <w:name w:val="89150D0888DE494F8A3C34F5B5D43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14A3E-B57A-4273-97F6-D92ED2E1840D}"/>
      </w:docPartPr>
      <w:docPartBody>
        <w:p w:rsidR="00BE29FB" w:rsidRDefault="00BE29FB"/>
      </w:docPartBody>
    </w:docPart>
    <w:docPart>
      <w:docPartPr>
        <w:name w:val="AD00927E2633416C8B5ACBF5C900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52AB3-3404-4D5C-9803-D786427A6EF8}"/>
      </w:docPartPr>
      <w:docPartBody>
        <w:p w:rsidR="00BE29FB" w:rsidRDefault="00BE29FB"/>
      </w:docPartBody>
    </w:docPart>
    <w:docPart>
      <w:docPartPr>
        <w:name w:val="D32DC68C2C1E468C9C3FBA3CA6367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ED330-E666-4079-B288-30FE0D1FBBAD}"/>
      </w:docPartPr>
      <w:docPartBody>
        <w:p w:rsidR="00BE29FB" w:rsidRDefault="00BE29FB"/>
      </w:docPartBody>
    </w:docPart>
    <w:docPart>
      <w:docPartPr>
        <w:name w:val="B9783B7AEA724FDBA0766CDAE321A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BCDB-4D4C-432D-BB2B-3143B069A9B7}"/>
      </w:docPartPr>
      <w:docPartBody>
        <w:p w:rsidR="00BE29FB" w:rsidRDefault="00BE29FB"/>
      </w:docPartBody>
    </w:docPart>
    <w:docPart>
      <w:docPartPr>
        <w:name w:val="E2285F59F6FD4C9288B1F052BA1A2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89E9A-058F-4964-A56A-60EFFA1C51A9}"/>
      </w:docPartPr>
      <w:docPartBody>
        <w:p w:rsidR="00BE29FB" w:rsidRDefault="00BE29FB"/>
      </w:docPartBody>
    </w:docPart>
    <w:docPart>
      <w:docPartPr>
        <w:name w:val="1F81865FA3144B9EB4BC3AC6B2681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30648-FF7D-472C-8F96-95F57E0DBB78}"/>
      </w:docPartPr>
      <w:docPartBody>
        <w:p w:rsidR="00BE29FB" w:rsidRDefault="00BE29FB"/>
      </w:docPartBody>
    </w:docPart>
    <w:docPart>
      <w:docPartPr>
        <w:name w:val="86936802D41D42F7A8DF2EE3690A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BA3EC-154C-4196-A1E7-DA5E8606C318}"/>
      </w:docPartPr>
      <w:docPartBody>
        <w:p w:rsidR="00BE29FB" w:rsidRDefault="00BE29FB"/>
      </w:docPartBody>
    </w:docPart>
    <w:docPart>
      <w:docPartPr>
        <w:name w:val="226F0FC4F146428783160D2A565D4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65DC-5EA8-4ABF-A8B9-F6D76741EAA9}"/>
      </w:docPartPr>
      <w:docPartBody>
        <w:p w:rsidR="00BE29FB" w:rsidRDefault="00BE29FB"/>
      </w:docPartBody>
    </w:docPart>
    <w:docPart>
      <w:docPartPr>
        <w:name w:val="313ACE8335E04C6AB54E9A0635546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AACDD-D4EF-4705-B5DD-EDC0F76D4091}"/>
      </w:docPartPr>
      <w:docPartBody>
        <w:p w:rsidR="00BE29FB" w:rsidRDefault="00BE29FB"/>
      </w:docPartBody>
    </w:docPart>
    <w:docPart>
      <w:docPartPr>
        <w:name w:val="504A867BFACC441FA22CE34F5184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47C6A-647C-4EA2-885C-47CB5AB40F8C}"/>
      </w:docPartPr>
      <w:docPartBody>
        <w:p w:rsidR="00BE29FB" w:rsidRDefault="00BE29FB"/>
      </w:docPartBody>
    </w:docPart>
    <w:docPart>
      <w:docPartPr>
        <w:name w:val="32C1EBF92D0743729BB8B4A55351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5D98A-146E-40A5-9927-A4AA90D72424}"/>
      </w:docPartPr>
      <w:docPartBody>
        <w:p w:rsidR="00BE29FB" w:rsidRDefault="00BE29FB"/>
      </w:docPartBody>
    </w:docPart>
    <w:docPart>
      <w:docPartPr>
        <w:name w:val="7F07157FD66C4780AD55AA736E5C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412A-F836-4B70-B6D4-CF98689A5902}"/>
      </w:docPartPr>
      <w:docPartBody>
        <w:p w:rsidR="00BE29FB" w:rsidRDefault="00BE29FB"/>
      </w:docPartBody>
    </w:docPart>
    <w:docPart>
      <w:docPartPr>
        <w:name w:val="C56205DE6A0548B28E03038662D8D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09C91-4E59-45A6-9C10-363913F98FBD}"/>
      </w:docPartPr>
      <w:docPartBody>
        <w:p w:rsidR="00BE29FB" w:rsidRDefault="00BE29FB"/>
      </w:docPartBody>
    </w:docPart>
    <w:docPart>
      <w:docPartPr>
        <w:name w:val="A60B7111FB0F4075AEAD40D6DEDE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5E31C-ADF5-4EF0-94DE-7C31C149455D}"/>
      </w:docPartPr>
      <w:docPartBody>
        <w:p w:rsidR="00BE29FB" w:rsidRDefault="002B79BA" w:rsidP="002B79BA">
          <w:pPr>
            <w:pStyle w:val="A60B7111FB0F4075AEAD40D6DEDE011F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8B654161BF474495E8A0CF1F70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4127C-29D7-4D4E-BBFE-EA1C807A8EFF}"/>
      </w:docPartPr>
      <w:docPartBody>
        <w:p w:rsidR="00BE29FB" w:rsidRDefault="002B79BA" w:rsidP="002B79BA">
          <w:pPr>
            <w:pStyle w:val="7E8B654161BF474495E8A0CF1F700880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D8BEE0095B5B417F8A46F51500E19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8166D-FB3D-4857-B376-198F93D96876}"/>
      </w:docPartPr>
      <w:docPartBody>
        <w:p w:rsidR="00BE29FB" w:rsidRDefault="002B79BA" w:rsidP="002B79BA">
          <w:pPr>
            <w:pStyle w:val="D8BEE0095B5B417F8A46F51500E199AF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37C5AC2C210F4093A55BEE45E1939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E224-9458-4373-8E49-2548BC75D212}"/>
      </w:docPartPr>
      <w:docPartBody>
        <w:p w:rsidR="00BE29FB" w:rsidRDefault="002B79BA" w:rsidP="002B79BA">
          <w:pPr>
            <w:pStyle w:val="37C5AC2C210F4093A55BEE45E193961A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65BDED256E874DFF88F92CE7703C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C9639-8485-4D5B-9273-1273F6C7BC86}"/>
      </w:docPartPr>
      <w:docPartBody>
        <w:p w:rsidR="00BE29FB" w:rsidRDefault="002B79BA" w:rsidP="002B79BA">
          <w:pPr>
            <w:pStyle w:val="65BDED256E874DFF88F92CE7703CF443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4DE71A3ED04C464AB114C6AAEC731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827AD-069E-42DA-B5C7-37A1CDF3C3BB}"/>
      </w:docPartPr>
      <w:docPartBody>
        <w:p w:rsidR="00BE29FB" w:rsidRDefault="002B79BA" w:rsidP="002B79BA">
          <w:pPr>
            <w:pStyle w:val="4DE71A3ED04C464AB114C6AAEC731946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2578A8D505BA4EA8B13F4BD931DA3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0BC61-E8A6-41F8-BEA3-AB22F6463390}"/>
      </w:docPartPr>
      <w:docPartBody>
        <w:p w:rsidR="00BE29FB" w:rsidRDefault="002B79BA" w:rsidP="002B79BA">
          <w:pPr>
            <w:pStyle w:val="2578A8D505BA4EA8B13F4BD931DA3191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7A5376FDAE924E118E752BE2CC158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6048F-2571-4184-8DB4-C13E803284F1}"/>
      </w:docPartPr>
      <w:docPartBody>
        <w:p w:rsidR="00BE29FB" w:rsidRDefault="002B79BA" w:rsidP="002B79BA">
          <w:pPr>
            <w:pStyle w:val="7A5376FDAE924E118E752BE2CC158DFF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6EF23627F8C248D385F24281C4142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938DE-7C35-4F00-AF10-36F5690185F2}"/>
      </w:docPartPr>
      <w:docPartBody>
        <w:p w:rsidR="00BE29FB" w:rsidRDefault="00BE29FB"/>
      </w:docPartBody>
    </w:docPart>
    <w:docPart>
      <w:docPartPr>
        <w:name w:val="E3A430F1C3BA44D6BA409A0B4F5E5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D1E26-FB5B-4311-A50F-1F4D3E927F9D}"/>
      </w:docPartPr>
      <w:docPartBody>
        <w:p w:rsidR="00BE29FB" w:rsidRDefault="00BE29FB"/>
      </w:docPartBody>
    </w:docPart>
    <w:docPart>
      <w:docPartPr>
        <w:name w:val="AFCF8B902F5440EAA2BCD381B680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5132-F2B1-4ACF-BD5B-9F9B65B9CEA0}"/>
      </w:docPartPr>
      <w:docPartBody>
        <w:p w:rsidR="00BE29FB" w:rsidRDefault="00BE29FB"/>
      </w:docPartBody>
    </w:docPart>
    <w:docPart>
      <w:docPartPr>
        <w:name w:val="97E3A5FBB7874BF094043E9663849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A515D-2A34-485E-91D5-41FFFD9D5C9C}"/>
      </w:docPartPr>
      <w:docPartBody>
        <w:p w:rsidR="00BE29FB" w:rsidRDefault="00BE29FB"/>
      </w:docPartBody>
    </w:docPart>
    <w:docPart>
      <w:docPartPr>
        <w:name w:val="FA0510703E1F46998F87A2E416954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6F16-A049-46B3-88B3-63746719BCBD}"/>
      </w:docPartPr>
      <w:docPartBody>
        <w:p w:rsidR="00BE29FB" w:rsidRDefault="00BE29FB"/>
      </w:docPartBody>
    </w:docPart>
    <w:docPart>
      <w:docPartPr>
        <w:name w:val="EE22D2E3E27D48B5BC375D9710873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7F50A-D183-4FAF-BBF4-4A7E3C6AF1EB}"/>
      </w:docPartPr>
      <w:docPartBody>
        <w:p w:rsidR="00BE29FB" w:rsidRDefault="00BE29FB"/>
      </w:docPartBody>
    </w:docPart>
    <w:docPart>
      <w:docPartPr>
        <w:name w:val="2CA0F04CA0EF476685A4071D3C8CA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65EF9-32BD-4B6A-BBE1-EC7DDBC44BE6}"/>
      </w:docPartPr>
      <w:docPartBody>
        <w:p w:rsidR="00BE29FB" w:rsidRDefault="00BE29FB"/>
      </w:docPartBody>
    </w:docPart>
    <w:docPart>
      <w:docPartPr>
        <w:name w:val="E3FDE1BACA204F958BECEC444C45F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57FF-AAC6-4506-AD6A-B5DF206B7C3B}"/>
      </w:docPartPr>
      <w:docPartBody>
        <w:p w:rsidR="00BE29FB" w:rsidRDefault="00BE29FB"/>
      </w:docPartBody>
    </w:docPart>
    <w:docPart>
      <w:docPartPr>
        <w:name w:val="F35D9CD435494C2491FBFD90AFD91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F3A50-4604-4B5B-B6C7-2DBF4BF01E2C}"/>
      </w:docPartPr>
      <w:docPartBody>
        <w:p w:rsidR="00BE29FB" w:rsidRDefault="00BE29FB"/>
      </w:docPartBody>
    </w:docPart>
    <w:docPart>
      <w:docPartPr>
        <w:name w:val="E0052DFABD3E4FBA8011F8C608110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475AF-D230-4E87-AD3C-0D515BF9EEED}"/>
      </w:docPartPr>
      <w:docPartBody>
        <w:p w:rsidR="00BE29FB" w:rsidRDefault="00BE29FB"/>
      </w:docPartBody>
    </w:docPart>
    <w:docPart>
      <w:docPartPr>
        <w:name w:val="15FD84814F3E45C5ABBE75A4BE26D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CCE19-94C4-40AC-8F69-145FFD7BBFDD}"/>
      </w:docPartPr>
      <w:docPartBody>
        <w:p w:rsidR="00BE29FB" w:rsidRDefault="00BE29FB"/>
      </w:docPartBody>
    </w:docPart>
    <w:docPart>
      <w:docPartPr>
        <w:name w:val="2C2E6B9B12A74FDB8C7B480282905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6E1E3-E056-40B4-8CE7-ABE7C1AEB3C6}"/>
      </w:docPartPr>
      <w:docPartBody>
        <w:p w:rsidR="00BE29FB" w:rsidRDefault="00BE29FB"/>
      </w:docPartBody>
    </w:docPart>
    <w:docPart>
      <w:docPartPr>
        <w:name w:val="3D0CCB4BBB324E829013373C90267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5E30-38D7-412C-B331-0D1E0172218D}"/>
      </w:docPartPr>
      <w:docPartBody>
        <w:p w:rsidR="00BE29FB" w:rsidRDefault="00BE29FB"/>
      </w:docPartBody>
    </w:docPart>
    <w:docPart>
      <w:docPartPr>
        <w:name w:val="28CFF6F5019749D29996F36B5C70A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BF1F5-9175-4B20-98DA-1F7C5EFF880A}"/>
      </w:docPartPr>
      <w:docPartBody>
        <w:p w:rsidR="00BE29FB" w:rsidRDefault="00BE29FB"/>
      </w:docPartBody>
    </w:docPart>
    <w:docPart>
      <w:docPartPr>
        <w:name w:val="F71A70143F7B41368117FE218CDF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6A606-2483-4B34-AC17-D650EDF23354}"/>
      </w:docPartPr>
      <w:docPartBody>
        <w:p w:rsidR="00BE29FB" w:rsidRDefault="00BE29FB"/>
      </w:docPartBody>
    </w:docPart>
    <w:docPart>
      <w:docPartPr>
        <w:name w:val="3E48723289F04CE99298A7FCD45DE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A6B99-1766-428E-B560-AB804C5BC15F}"/>
      </w:docPartPr>
      <w:docPartBody>
        <w:p w:rsidR="00BE29FB" w:rsidRDefault="00BE29FB"/>
      </w:docPartBody>
    </w:docPart>
    <w:docPart>
      <w:docPartPr>
        <w:name w:val="6F0984B0A8144980826D9E50965A5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24D66-D132-44E2-B4C6-F360A1240FFD}"/>
      </w:docPartPr>
      <w:docPartBody>
        <w:p w:rsidR="00BE29FB" w:rsidRDefault="00BE29FB"/>
      </w:docPartBody>
    </w:docPart>
    <w:docPart>
      <w:docPartPr>
        <w:name w:val="4DE832C899BB49189E50B741A2AF2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FCE60-BD41-42E5-96CF-B1A90DDF0383}"/>
      </w:docPartPr>
      <w:docPartBody>
        <w:p w:rsidR="00BE29FB" w:rsidRDefault="00BE29FB"/>
      </w:docPartBody>
    </w:docPart>
    <w:docPart>
      <w:docPartPr>
        <w:name w:val="45EA0A72F3A24654AB9C3B1C7CDB9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DBCB3-3786-44F8-A730-C22463B0230F}"/>
      </w:docPartPr>
      <w:docPartBody>
        <w:p w:rsidR="00BE29FB" w:rsidRDefault="00BE29FB"/>
      </w:docPartBody>
    </w:docPart>
    <w:docPart>
      <w:docPartPr>
        <w:name w:val="5B2E140543DB4F6C96346D0968494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C3F5E-A010-48A7-907E-52B3CAAF11F7}"/>
      </w:docPartPr>
      <w:docPartBody>
        <w:p w:rsidR="00BE29FB" w:rsidRDefault="00BE29FB"/>
      </w:docPartBody>
    </w:docPart>
    <w:docPart>
      <w:docPartPr>
        <w:name w:val="404012F0428D43D0B438C5CE9082E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AEB4D-DE68-4DBF-8B0A-C83DE544BB4F}"/>
      </w:docPartPr>
      <w:docPartBody>
        <w:p w:rsidR="00BE29FB" w:rsidRDefault="00BE29FB"/>
      </w:docPartBody>
    </w:docPart>
    <w:docPart>
      <w:docPartPr>
        <w:name w:val="E48B6EB50BA34A1AB21CEF0744519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C6EE-97CB-444F-AE29-6D47F58E12D3}"/>
      </w:docPartPr>
      <w:docPartBody>
        <w:p w:rsidR="00BE29FB" w:rsidRDefault="00BE29FB"/>
      </w:docPartBody>
    </w:docPart>
    <w:docPart>
      <w:docPartPr>
        <w:name w:val="9A90C6B9F54B419EAC94A28C24F95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D6EE3-6963-4849-85D8-6733F436FD6F}"/>
      </w:docPartPr>
      <w:docPartBody>
        <w:p w:rsidR="00BE29FB" w:rsidRDefault="00BE29FB"/>
      </w:docPartBody>
    </w:docPart>
    <w:docPart>
      <w:docPartPr>
        <w:name w:val="59059AB982FD407E83704000AA324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9DBCA-5A6A-4E38-BAAD-39AAB92393B0}"/>
      </w:docPartPr>
      <w:docPartBody>
        <w:p w:rsidR="00BE29FB" w:rsidRDefault="00BE29FB"/>
      </w:docPartBody>
    </w:docPart>
    <w:docPart>
      <w:docPartPr>
        <w:name w:val="DD672E3C4EF94D95970980A350CA5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FEDFE-9769-4240-9A80-FA70BCFE2408}"/>
      </w:docPartPr>
      <w:docPartBody>
        <w:p w:rsidR="00BE29FB" w:rsidRDefault="00BE29FB"/>
      </w:docPartBody>
    </w:docPart>
    <w:docPart>
      <w:docPartPr>
        <w:name w:val="144B0E250C9D4AB990EC1AF567869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CB18-CE5E-4885-9C79-E62FD300831C}"/>
      </w:docPartPr>
      <w:docPartBody>
        <w:p w:rsidR="00BE29FB" w:rsidRDefault="00BE29FB"/>
      </w:docPartBody>
    </w:docPart>
    <w:docPart>
      <w:docPartPr>
        <w:name w:val="DD0C8574B3EC453388B1395DF8C0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5BDD8-1EBD-4559-A569-7DCAE4D0E61B}"/>
      </w:docPartPr>
      <w:docPartBody>
        <w:p w:rsidR="00BE29FB" w:rsidRDefault="00BE29FB"/>
      </w:docPartBody>
    </w:docPart>
    <w:docPart>
      <w:docPartPr>
        <w:name w:val="5928FBF2DB624A7E9ED15ABB7EDD8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E2A57-8931-4DD9-A060-8769A898022E}"/>
      </w:docPartPr>
      <w:docPartBody>
        <w:p w:rsidR="00BE29FB" w:rsidRDefault="00BE29FB"/>
      </w:docPartBody>
    </w:docPart>
    <w:docPart>
      <w:docPartPr>
        <w:name w:val="63CCC04D90A7451CA09C3272D8A27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565C0-6F8C-43C5-95B0-1E39D6525F02}"/>
      </w:docPartPr>
      <w:docPartBody>
        <w:p w:rsidR="00BE29FB" w:rsidRDefault="00BE29FB"/>
      </w:docPartBody>
    </w:docPart>
    <w:docPart>
      <w:docPartPr>
        <w:name w:val="4CF95CF5EFB24B899133D7A0F67F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882FD-B18F-4D01-BBFB-DC27300CA413}"/>
      </w:docPartPr>
      <w:docPartBody>
        <w:p w:rsidR="00BE29FB" w:rsidRDefault="00BE29FB"/>
      </w:docPartBody>
    </w:docPart>
    <w:docPart>
      <w:docPartPr>
        <w:name w:val="8DAB00105DE342259AD8CC808C103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E597-C46D-49AA-956F-B45216D84E81}"/>
      </w:docPartPr>
      <w:docPartBody>
        <w:p w:rsidR="00BE29FB" w:rsidRDefault="00BE29FB"/>
      </w:docPartBody>
    </w:docPart>
    <w:docPart>
      <w:docPartPr>
        <w:name w:val="F9560DBE278C454F9FE8120CCB596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7C039-5393-4164-B16C-60D4B981FEB9}"/>
      </w:docPartPr>
      <w:docPartBody>
        <w:p w:rsidR="00BE29FB" w:rsidRDefault="00BE29FB"/>
      </w:docPartBody>
    </w:docPart>
    <w:docPart>
      <w:docPartPr>
        <w:name w:val="0B09F127579741B2AB0DB2687794C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08CD0-A94A-4D81-9870-1998281D18A6}"/>
      </w:docPartPr>
      <w:docPartBody>
        <w:p w:rsidR="00BE29FB" w:rsidRDefault="00BE29FB"/>
      </w:docPartBody>
    </w:docPart>
    <w:docPart>
      <w:docPartPr>
        <w:name w:val="E92712BC10E1427CAA407EF93CEC4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17748-F7CB-46E3-BE6D-649AA429F6C1}"/>
      </w:docPartPr>
      <w:docPartBody>
        <w:p w:rsidR="00BE29FB" w:rsidRDefault="00BE29FB"/>
      </w:docPartBody>
    </w:docPart>
    <w:docPart>
      <w:docPartPr>
        <w:name w:val="834AD6C4D91D4B979B01978876D89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832B8-0A18-4679-B3E6-3127968557E8}"/>
      </w:docPartPr>
      <w:docPartBody>
        <w:p w:rsidR="00BE29FB" w:rsidRDefault="00BE29FB"/>
      </w:docPartBody>
    </w:docPart>
    <w:docPart>
      <w:docPartPr>
        <w:name w:val="36BCF67F4EE74045B6F2644604B8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659ED-EF2D-4C08-A48B-B7EFE99308C4}"/>
      </w:docPartPr>
      <w:docPartBody>
        <w:p w:rsidR="00BE29FB" w:rsidRDefault="00BE29FB"/>
      </w:docPartBody>
    </w:docPart>
    <w:docPart>
      <w:docPartPr>
        <w:name w:val="2FAC7763B54847888C64A25B7C7B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9464-A75F-44E5-9054-B92D5E313531}"/>
      </w:docPartPr>
      <w:docPartBody>
        <w:p w:rsidR="00BE29FB" w:rsidRDefault="00BE29FB"/>
      </w:docPartBody>
    </w:docPart>
    <w:docPart>
      <w:docPartPr>
        <w:name w:val="13A6DABF97F7423AB2E58098B5E53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009B9-B514-4D55-9F72-AC7A268AD3A3}"/>
      </w:docPartPr>
      <w:docPartBody>
        <w:p w:rsidR="00BE29FB" w:rsidRDefault="00BE29FB"/>
      </w:docPartBody>
    </w:docPart>
    <w:docPart>
      <w:docPartPr>
        <w:name w:val="F30EBCF0A1E6453E84889172836FD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D68D5-6099-4431-A74F-6B3CF4A231CC}"/>
      </w:docPartPr>
      <w:docPartBody>
        <w:p w:rsidR="00BE29FB" w:rsidRDefault="00BE29FB"/>
      </w:docPartBody>
    </w:docPart>
    <w:docPart>
      <w:docPartPr>
        <w:name w:val="73328BC9B3C3497E81F2A80CE5D57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7CF63-C81F-45A1-85D9-05EB74415245}"/>
      </w:docPartPr>
      <w:docPartBody>
        <w:p w:rsidR="00BE29FB" w:rsidRDefault="00BE29FB"/>
      </w:docPartBody>
    </w:docPart>
    <w:docPart>
      <w:docPartPr>
        <w:name w:val="36A2E8EF701748A79AD3B4336B162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D21A-54F3-4DB9-ACE5-2366BFCFC751}"/>
      </w:docPartPr>
      <w:docPartBody>
        <w:p w:rsidR="00BE29FB" w:rsidRDefault="00BE29FB"/>
      </w:docPartBody>
    </w:docPart>
    <w:docPart>
      <w:docPartPr>
        <w:name w:val="4348C1987AEC4E06B978AD3A85F3C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8949-B2C5-4E08-A241-A445A4DC017B}"/>
      </w:docPartPr>
      <w:docPartBody>
        <w:p w:rsidR="00BE29FB" w:rsidRDefault="00BE29FB"/>
      </w:docPartBody>
    </w:docPart>
    <w:docPart>
      <w:docPartPr>
        <w:name w:val="8F048DC9DA414577A3F76418033A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C2E89-E78C-49D0-B838-ED185FA92381}"/>
      </w:docPartPr>
      <w:docPartBody>
        <w:p w:rsidR="00BE29FB" w:rsidRDefault="00BE29FB"/>
      </w:docPartBody>
    </w:docPart>
    <w:docPart>
      <w:docPartPr>
        <w:name w:val="388D381CCD964F938779EA2822F46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32B3-18E3-4B18-9DE2-BE1EA217636F}"/>
      </w:docPartPr>
      <w:docPartBody>
        <w:p w:rsidR="00BE29FB" w:rsidRDefault="00BE29FB"/>
      </w:docPartBody>
    </w:docPart>
    <w:docPart>
      <w:docPartPr>
        <w:name w:val="E4924D9F89F149F6868AAD5D7487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BDA8-CC9D-48B7-8B55-9D4CF9F64A81}"/>
      </w:docPartPr>
      <w:docPartBody>
        <w:p w:rsidR="00BE29FB" w:rsidRDefault="00BE29FB"/>
      </w:docPartBody>
    </w:docPart>
    <w:docPart>
      <w:docPartPr>
        <w:name w:val="AF163DDA182541CC98A7AFE86F66B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6217D-F3C5-4914-9AF6-47B9194E26A2}"/>
      </w:docPartPr>
      <w:docPartBody>
        <w:p w:rsidR="00BE29FB" w:rsidRDefault="00BE29FB"/>
      </w:docPartBody>
    </w:docPart>
    <w:docPart>
      <w:docPartPr>
        <w:name w:val="9418C183B0B04B59B3CF443945879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41228-148A-4463-9157-1667B3594EF2}"/>
      </w:docPartPr>
      <w:docPartBody>
        <w:p w:rsidR="00BE29FB" w:rsidRDefault="00BE29FB"/>
      </w:docPartBody>
    </w:docPart>
    <w:docPart>
      <w:docPartPr>
        <w:name w:val="38C24C43CE8C4375A133E8EC0F0D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D3921-C478-4CEF-ADFF-CBF21E4214B7}"/>
      </w:docPartPr>
      <w:docPartBody>
        <w:p w:rsidR="00BE29FB" w:rsidRDefault="00BE29FB"/>
      </w:docPartBody>
    </w:docPart>
    <w:docPart>
      <w:docPartPr>
        <w:name w:val="CB67F396F2874A939688B62AB9548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74ED2-B1BA-4B17-ADAF-E1C2E317B2B2}"/>
      </w:docPartPr>
      <w:docPartBody>
        <w:p w:rsidR="00BE29FB" w:rsidRDefault="00BE29FB"/>
      </w:docPartBody>
    </w:docPart>
    <w:docPart>
      <w:docPartPr>
        <w:name w:val="10E0A0E461FF4E9696FA3C2840101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FCBAD-E295-4BB7-A394-83515CD8EE9E}"/>
      </w:docPartPr>
      <w:docPartBody>
        <w:p w:rsidR="00BE29FB" w:rsidRDefault="00BE29FB"/>
      </w:docPartBody>
    </w:docPart>
    <w:docPart>
      <w:docPartPr>
        <w:name w:val="8616FD3A2C224A7A96B94C932DABB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EBD60-581F-4691-8B49-7268B0B800B7}"/>
      </w:docPartPr>
      <w:docPartBody>
        <w:p w:rsidR="00BE29FB" w:rsidRDefault="00BE29FB"/>
      </w:docPartBody>
    </w:docPart>
    <w:docPart>
      <w:docPartPr>
        <w:name w:val="FA5738B7DDC54BF794121AC0764B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34E91-5484-4658-B974-CFA943235CF4}"/>
      </w:docPartPr>
      <w:docPartBody>
        <w:p w:rsidR="00BE29FB" w:rsidRDefault="00BE29FB"/>
      </w:docPartBody>
    </w:docPart>
    <w:docPart>
      <w:docPartPr>
        <w:name w:val="18F67E99B78740A386FE7480F28D4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5BA49-8543-4B26-ABA2-CB64A67D0C08}"/>
      </w:docPartPr>
      <w:docPartBody>
        <w:p w:rsidR="00BE29FB" w:rsidRDefault="00BE29FB"/>
      </w:docPartBody>
    </w:docPart>
    <w:docPart>
      <w:docPartPr>
        <w:name w:val="8C603C5E7CFA42278ED58067F8B75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528E9-78BF-4079-BBF4-6696FB9F02CB}"/>
      </w:docPartPr>
      <w:docPartBody>
        <w:p w:rsidR="00BE29FB" w:rsidRDefault="00BE29FB"/>
      </w:docPartBody>
    </w:docPart>
    <w:docPart>
      <w:docPartPr>
        <w:name w:val="D81EBFC16CBA463FB0BE8A3A0675B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5680B-2870-4115-98C9-E5CC307E0822}"/>
      </w:docPartPr>
      <w:docPartBody>
        <w:p w:rsidR="00BE29FB" w:rsidRDefault="00BE29FB"/>
      </w:docPartBody>
    </w:docPart>
    <w:docPart>
      <w:docPartPr>
        <w:name w:val="AA675D6965EF409AAC0EA0756C49E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DFDC6-54B9-4B58-A188-3401133CD2BE}"/>
      </w:docPartPr>
      <w:docPartBody>
        <w:p w:rsidR="00BE29FB" w:rsidRDefault="00BE29FB"/>
      </w:docPartBody>
    </w:docPart>
    <w:docPart>
      <w:docPartPr>
        <w:name w:val="67079794EA5E4E289AC1E3614701A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42810-557D-4BF9-817E-B16C5B757B7D}"/>
      </w:docPartPr>
      <w:docPartBody>
        <w:p w:rsidR="00BE29FB" w:rsidRDefault="00BE29FB"/>
      </w:docPartBody>
    </w:docPart>
    <w:docPart>
      <w:docPartPr>
        <w:name w:val="95B87491750C46EAA61C17AB6EBAB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6932A-4B60-459B-B0BD-BCB752783AFA}"/>
      </w:docPartPr>
      <w:docPartBody>
        <w:p w:rsidR="00BE29FB" w:rsidRDefault="00BE29FB"/>
      </w:docPartBody>
    </w:docPart>
    <w:docPart>
      <w:docPartPr>
        <w:name w:val="5D03785FF2D94FC68B508A409ECE6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EEF55-3CAD-460F-A548-36D860328096}"/>
      </w:docPartPr>
      <w:docPartBody>
        <w:p w:rsidR="00BE29FB" w:rsidRDefault="00BE29FB"/>
      </w:docPartBody>
    </w:docPart>
    <w:docPart>
      <w:docPartPr>
        <w:name w:val="F5E68DDA39394F81BFF961D3F176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EEF7-9B91-475A-8722-07AF65DC5CDE}"/>
      </w:docPartPr>
      <w:docPartBody>
        <w:p w:rsidR="00BE29FB" w:rsidRDefault="00BE29FB"/>
      </w:docPartBody>
    </w:docPart>
    <w:docPart>
      <w:docPartPr>
        <w:name w:val="ABFACAEA818848E4BEE573D7A6DF8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EEBE4-9480-44C7-B822-F0C077BE6953}"/>
      </w:docPartPr>
      <w:docPartBody>
        <w:p w:rsidR="00BE29FB" w:rsidRDefault="00BE29FB"/>
      </w:docPartBody>
    </w:docPart>
    <w:docPart>
      <w:docPartPr>
        <w:name w:val="E7DC41903F744DEDA6007B8A061CE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EFC85-CDAA-45DC-9D80-E7C7DC1271EB}"/>
      </w:docPartPr>
      <w:docPartBody>
        <w:p w:rsidR="00BE29FB" w:rsidRDefault="00BE29FB"/>
      </w:docPartBody>
    </w:docPart>
    <w:docPart>
      <w:docPartPr>
        <w:name w:val="784407E397F8498A888FF3EC2093F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A309-8447-49DA-8769-8643CBD65AA5}"/>
      </w:docPartPr>
      <w:docPartBody>
        <w:p w:rsidR="00BE29FB" w:rsidRDefault="00BE29FB"/>
      </w:docPartBody>
    </w:docPart>
    <w:docPart>
      <w:docPartPr>
        <w:name w:val="C0E5E813A17D4FE9AB77BEDE12670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DA6C-1104-4582-B3ED-632131552787}"/>
      </w:docPartPr>
      <w:docPartBody>
        <w:p w:rsidR="00BE29FB" w:rsidRDefault="00BE29FB"/>
      </w:docPartBody>
    </w:docPart>
    <w:docPart>
      <w:docPartPr>
        <w:name w:val="C2361D0846B64B288BBE5839377B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36AA-43E1-41C4-87FB-39E41AA5DFAA}"/>
      </w:docPartPr>
      <w:docPartBody>
        <w:p w:rsidR="00BE29FB" w:rsidRDefault="00BE29FB"/>
      </w:docPartBody>
    </w:docPart>
    <w:docPart>
      <w:docPartPr>
        <w:name w:val="33ABBD010B114A5D9CCA8D49E9CBC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C12F0-22D4-4B27-AFCB-3C7563919B48}"/>
      </w:docPartPr>
      <w:docPartBody>
        <w:p w:rsidR="00BE29FB" w:rsidRDefault="00BE29FB"/>
      </w:docPartBody>
    </w:docPart>
    <w:docPart>
      <w:docPartPr>
        <w:name w:val="168A6B7E4258417AA42E3CF677259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6FC-8E54-47FC-8A93-F80ADDCF1350}"/>
      </w:docPartPr>
      <w:docPartBody>
        <w:p w:rsidR="00BE29FB" w:rsidRDefault="00BE29FB"/>
      </w:docPartBody>
    </w:docPart>
    <w:docPart>
      <w:docPartPr>
        <w:name w:val="E062138DFBE844DFB00BA1A4AF9D8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068C6-A8C4-46DE-B56C-5B4C2DF99CE6}"/>
      </w:docPartPr>
      <w:docPartBody>
        <w:p w:rsidR="00BE29FB" w:rsidRDefault="00BE29FB"/>
      </w:docPartBody>
    </w:docPart>
    <w:docPart>
      <w:docPartPr>
        <w:name w:val="3C2BD7D222DA4BE6882AFDF95E265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30A0D-87AE-4E56-900B-664363373246}"/>
      </w:docPartPr>
      <w:docPartBody>
        <w:p w:rsidR="00BE29FB" w:rsidRDefault="00BE29FB"/>
      </w:docPartBody>
    </w:docPart>
    <w:docPart>
      <w:docPartPr>
        <w:name w:val="30D29A921D0E4AD2AABBFF2C21233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1D324-A034-4947-899C-19E3DED10D7F}"/>
      </w:docPartPr>
      <w:docPartBody>
        <w:p w:rsidR="00BE29FB" w:rsidRDefault="00BE29FB"/>
      </w:docPartBody>
    </w:docPart>
    <w:docPart>
      <w:docPartPr>
        <w:name w:val="1A85AA5275904CEBA0D44001557E2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E85B-EA79-417C-8C6C-3557492DF1B6}"/>
      </w:docPartPr>
      <w:docPartBody>
        <w:p w:rsidR="00BE29FB" w:rsidRDefault="00BE29FB"/>
      </w:docPartBody>
    </w:docPart>
    <w:docPart>
      <w:docPartPr>
        <w:name w:val="D3CFA5BCB624414988322D35BCBD4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C57EB-C1F4-4323-B6BB-2704BE0DD6D1}"/>
      </w:docPartPr>
      <w:docPartBody>
        <w:p w:rsidR="00BE29FB" w:rsidRDefault="00BE29FB"/>
      </w:docPartBody>
    </w:docPart>
    <w:docPart>
      <w:docPartPr>
        <w:name w:val="33F48AE360834C06A5F8AA65AA92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237BA-597E-48C1-A3FE-13396954441C}"/>
      </w:docPartPr>
      <w:docPartBody>
        <w:p w:rsidR="00BE29FB" w:rsidRDefault="00BE29FB"/>
      </w:docPartBody>
    </w:docPart>
    <w:docPart>
      <w:docPartPr>
        <w:name w:val="CB96148CE61E4F9891E9E2144486F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A507C-96A9-4C78-ABE1-B2F6649560D8}"/>
      </w:docPartPr>
      <w:docPartBody>
        <w:p w:rsidR="00BE29FB" w:rsidRDefault="00BE29FB"/>
      </w:docPartBody>
    </w:docPart>
    <w:docPart>
      <w:docPartPr>
        <w:name w:val="1F6FFA6759A745A7B2808E3A1866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865E-03AA-40DC-A6ED-85815F3A0862}"/>
      </w:docPartPr>
      <w:docPartBody>
        <w:p w:rsidR="00BE29FB" w:rsidRDefault="00BE29FB"/>
      </w:docPartBody>
    </w:docPart>
    <w:docPart>
      <w:docPartPr>
        <w:name w:val="B15A55FAC9524FD49856DC02ADA99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31C77-0974-4422-A72A-721DDEFEC254}"/>
      </w:docPartPr>
      <w:docPartBody>
        <w:p w:rsidR="00BE29FB" w:rsidRDefault="00BE29FB"/>
      </w:docPartBody>
    </w:docPart>
    <w:docPart>
      <w:docPartPr>
        <w:name w:val="B77368FFCE2B451D9CDB65C5EBC95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0D056-272D-447B-ACCA-3AECC1643501}"/>
      </w:docPartPr>
      <w:docPartBody>
        <w:p w:rsidR="00BE29FB" w:rsidRDefault="00BE29FB"/>
      </w:docPartBody>
    </w:docPart>
    <w:docPart>
      <w:docPartPr>
        <w:name w:val="FCF903C5EBFC401385D3FD8B0FB8A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4BB5-A639-479A-BF09-8D42D72AB34E}"/>
      </w:docPartPr>
      <w:docPartBody>
        <w:p w:rsidR="00BE29FB" w:rsidRDefault="00BE29FB"/>
      </w:docPartBody>
    </w:docPart>
    <w:docPart>
      <w:docPartPr>
        <w:name w:val="122B71BA8C0E4515B79A53EE87431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BBD17-8270-446D-BEA3-7C88D33A90BA}"/>
      </w:docPartPr>
      <w:docPartBody>
        <w:p w:rsidR="00BE29FB" w:rsidRDefault="00BE29FB"/>
      </w:docPartBody>
    </w:docPart>
    <w:docPart>
      <w:docPartPr>
        <w:name w:val="FAC60BA3E8424C65BF2F9F2621F79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D14C1-76C3-4D10-81F9-DE4DEA359EE9}"/>
      </w:docPartPr>
      <w:docPartBody>
        <w:p w:rsidR="00BE29FB" w:rsidRDefault="00BE29FB"/>
      </w:docPartBody>
    </w:docPart>
    <w:docPart>
      <w:docPartPr>
        <w:name w:val="F055CECF619443A980E1078A5EA5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97FD3-5142-4130-8A59-6374D79A99BC}"/>
      </w:docPartPr>
      <w:docPartBody>
        <w:p w:rsidR="00BE29FB" w:rsidRDefault="00BE29FB"/>
      </w:docPartBody>
    </w:docPart>
    <w:docPart>
      <w:docPartPr>
        <w:name w:val="CF05A162EB5C4377A3E1FC9C1763C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5665-0E05-4752-9949-6F1C473B32F0}"/>
      </w:docPartPr>
      <w:docPartBody>
        <w:p w:rsidR="00BE29FB" w:rsidRDefault="00BE29FB"/>
      </w:docPartBody>
    </w:docPart>
    <w:docPart>
      <w:docPartPr>
        <w:name w:val="387B439A8AA54EBDA66CA9A1D162E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C9199-12C6-48C7-860C-478383D9E114}"/>
      </w:docPartPr>
      <w:docPartBody>
        <w:p w:rsidR="00BE29FB" w:rsidRDefault="00BE29FB"/>
      </w:docPartBody>
    </w:docPart>
    <w:docPart>
      <w:docPartPr>
        <w:name w:val="628D58D9126B4BA0B2C21704B7339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CC5D-C2D1-4A86-B715-CE73D0FB7DDB}"/>
      </w:docPartPr>
      <w:docPartBody>
        <w:p w:rsidR="00BE29FB" w:rsidRDefault="00BE29FB"/>
      </w:docPartBody>
    </w:docPart>
    <w:docPart>
      <w:docPartPr>
        <w:name w:val="DAA406C28C8F471EBC8EDE9DF44A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4CA6-C25C-4497-B65D-3740584DE326}"/>
      </w:docPartPr>
      <w:docPartBody>
        <w:p w:rsidR="00BE29FB" w:rsidRDefault="00BE29FB"/>
      </w:docPartBody>
    </w:docPart>
    <w:docPart>
      <w:docPartPr>
        <w:name w:val="A9BF16217EB1436EA681E883701C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4464-22A1-4AAD-9D4B-98E2E065C9C3}"/>
      </w:docPartPr>
      <w:docPartBody>
        <w:p w:rsidR="00BE29FB" w:rsidRDefault="00BE29FB"/>
      </w:docPartBody>
    </w:docPart>
    <w:docPart>
      <w:docPartPr>
        <w:name w:val="32E0255D9CB64A6EAB8803F51BE7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D1FC9-79C9-4E17-81AE-602399ED37AE}"/>
      </w:docPartPr>
      <w:docPartBody>
        <w:p w:rsidR="00BE29FB" w:rsidRDefault="00BE29FB"/>
      </w:docPartBody>
    </w:docPart>
    <w:docPart>
      <w:docPartPr>
        <w:name w:val="EB408CEBCCA2456CA9D533DFBAC28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BDC8-6C0F-49BC-B81F-64848AE1370E}"/>
      </w:docPartPr>
      <w:docPartBody>
        <w:p w:rsidR="00BE29FB" w:rsidRDefault="00BE29FB"/>
      </w:docPartBody>
    </w:docPart>
    <w:docPart>
      <w:docPartPr>
        <w:name w:val="13B83BDB1A7A4190A97C1CDE43C1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A504A-B212-46BB-90A0-34C23AD4BDC0}"/>
      </w:docPartPr>
      <w:docPartBody>
        <w:p w:rsidR="00BE29FB" w:rsidRDefault="00BE29FB"/>
      </w:docPartBody>
    </w:docPart>
    <w:docPart>
      <w:docPartPr>
        <w:name w:val="91CB6E5D185149729A793B784AADB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63D6E-CD55-413A-9B01-6E7CA71E8EBE}"/>
      </w:docPartPr>
      <w:docPartBody>
        <w:p w:rsidR="00BE29FB" w:rsidRDefault="00BE29FB"/>
      </w:docPartBody>
    </w:docPart>
    <w:docPart>
      <w:docPartPr>
        <w:name w:val="C5F48DC3F5FB49B78B831324B998C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1DD5C-92AE-4DDD-BA13-87A1A3D21AC9}"/>
      </w:docPartPr>
      <w:docPartBody>
        <w:p w:rsidR="00BE29FB" w:rsidRDefault="00BE29FB"/>
      </w:docPartBody>
    </w:docPart>
    <w:docPart>
      <w:docPartPr>
        <w:name w:val="FCB1182A175343EFACD4E84FD7C0F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A71-E909-4538-BFB3-29BC8B21A160}"/>
      </w:docPartPr>
      <w:docPartBody>
        <w:p w:rsidR="00BE29FB" w:rsidRDefault="00BE29FB"/>
      </w:docPartBody>
    </w:docPart>
    <w:docPart>
      <w:docPartPr>
        <w:name w:val="0671C00E5A0848929C75AD15D081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89AD6-C064-4274-87D6-E9D4D73549FB}"/>
      </w:docPartPr>
      <w:docPartBody>
        <w:p w:rsidR="00BE29FB" w:rsidRDefault="00BE29FB"/>
      </w:docPartBody>
    </w:docPart>
    <w:docPart>
      <w:docPartPr>
        <w:name w:val="7E12ABDF95654D63A92B3F5BA4EEE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D6600-1416-4246-97B5-AEE7EF3B12DD}"/>
      </w:docPartPr>
      <w:docPartBody>
        <w:p w:rsidR="00BE29FB" w:rsidRDefault="00BE29FB"/>
      </w:docPartBody>
    </w:docPart>
    <w:docPart>
      <w:docPartPr>
        <w:name w:val="837684D51ECB47E592B090BD46F88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CA828-3222-4786-9FFD-662A201C6907}"/>
      </w:docPartPr>
      <w:docPartBody>
        <w:p w:rsidR="00BE29FB" w:rsidRDefault="00BE29FB"/>
      </w:docPartBody>
    </w:docPart>
    <w:docPart>
      <w:docPartPr>
        <w:name w:val="715761C6E30049178910A7C287A23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3508-0374-49F3-B315-8E83A35A427F}"/>
      </w:docPartPr>
      <w:docPartBody>
        <w:p w:rsidR="00BE29FB" w:rsidRDefault="00BE29FB"/>
      </w:docPartBody>
    </w:docPart>
    <w:docPart>
      <w:docPartPr>
        <w:name w:val="6C8DCDF57A844FD6ADE08B069D54E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179B7-4DE2-4F5F-8590-1EFD938A8971}"/>
      </w:docPartPr>
      <w:docPartBody>
        <w:p w:rsidR="00BE29FB" w:rsidRDefault="00BE29FB"/>
      </w:docPartBody>
    </w:docPart>
    <w:docPart>
      <w:docPartPr>
        <w:name w:val="E9B0D563469D4868B70A0FAA42D0A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34FD3-2848-4E4A-A35E-1129181936A6}"/>
      </w:docPartPr>
      <w:docPartBody>
        <w:p w:rsidR="00BE29FB" w:rsidRDefault="00BE29FB"/>
      </w:docPartBody>
    </w:docPart>
    <w:docPart>
      <w:docPartPr>
        <w:name w:val="CB24B1621A9E4B588D980BB99090A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C0ECC-647A-41CF-A5C7-76DD5C5083E6}"/>
      </w:docPartPr>
      <w:docPartBody>
        <w:p w:rsidR="00BE29FB" w:rsidRDefault="00BE29FB"/>
      </w:docPartBody>
    </w:docPart>
    <w:docPart>
      <w:docPartPr>
        <w:name w:val="5841FE2A11CC4E87B4C1CAB82A08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7DC4-A37B-4C5D-9C4E-751832F55C92}"/>
      </w:docPartPr>
      <w:docPartBody>
        <w:p w:rsidR="00BE29FB" w:rsidRDefault="00BE29FB"/>
      </w:docPartBody>
    </w:docPart>
    <w:docPart>
      <w:docPartPr>
        <w:name w:val="18D2A375300348299FF5FCA127C0E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62F06-449E-4776-A2E1-9E64E76CE9FD}"/>
      </w:docPartPr>
      <w:docPartBody>
        <w:p w:rsidR="00BE29FB" w:rsidRDefault="00BE29FB"/>
      </w:docPartBody>
    </w:docPart>
    <w:docPart>
      <w:docPartPr>
        <w:name w:val="26136A947267405999EE4568FD1D4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38E42-82AA-4C24-ADDC-88406161AD6E}"/>
      </w:docPartPr>
      <w:docPartBody>
        <w:p w:rsidR="00BE29FB" w:rsidRDefault="00BE29FB"/>
      </w:docPartBody>
    </w:docPart>
    <w:docPart>
      <w:docPartPr>
        <w:name w:val="868CAC4D54834B6E8AC00C6D2E729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0719F-D589-42BF-942C-65E6BBABC612}"/>
      </w:docPartPr>
      <w:docPartBody>
        <w:p w:rsidR="00BE29FB" w:rsidRDefault="00BE29FB"/>
      </w:docPartBody>
    </w:docPart>
    <w:docPart>
      <w:docPartPr>
        <w:name w:val="9726EFCE33614111A250FA5C53ED0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721D5-EE67-4F14-B1AE-94FD4B089018}"/>
      </w:docPartPr>
      <w:docPartBody>
        <w:p w:rsidR="00BE29FB" w:rsidRDefault="00BE29FB"/>
      </w:docPartBody>
    </w:docPart>
    <w:docPart>
      <w:docPartPr>
        <w:name w:val="5678844100104970B3AA9DCEC200C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5D92-92D0-4336-9FB8-7016D942A277}"/>
      </w:docPartPr>
      <w:docPartBody>
        <w:p w:rsidR="00BE29FB" w:rsidRDefault="00BE29FB"/>
      </w:docPartBody>
    </w:docPart>
    <w:docPart>
      <w:docPartPr>
        <w:name w:val="122397DFE17947619A67963DE837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CD02F-8486-4574-9B2C-A2F5675206C5}"/>
      </w:docPartPr>
      <w:docPartBody>
        <w:p w:rsidR="00BE29FB" w:rsidRDefault="00BE29FB"/>
      </w:docPartBody>
    </w:docPart>
    <w:docPart>
      <w:docPartPr>
        <w:name w:val="1C4EF3BA6B51471E98F2779B95C5A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5FD79-9155-425B-B124-FCE3A7660194}"/>
      </w:docPartPr>
      <w:docPartBody>
        <w:p w:rsidR="00BE29FB" w:rsidRDefault="00BE29FB"/>
      </w:docPartBody>
    </w:docPart>
    <w:docPart>
      <w:docPartPr>
        <w:name w:val="1EEB50C24C4844BB90D6017A193C5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EC113-D567-46D0-8BFC-C7093A56FC4A}"/>
      </w:docPartPr>
      <w:docPartBody>
        <w:p w:rsidR="00BE29FB" w:rsidRDefault="00BE29FB"/>
      </w:docPartBody>
    </w:docPart>
    <w:docPart>
      <w:docPartPr>
        <w:name w:val="8C2795F4356A4FC58444AA4573EDB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720EA-4907-458C-9869-68928DF3D1AF}"/>
      </w:docPartPr>
      <w:docPartBody>
        <w:p w:rsidR="00BE29FB" w:rsidRDefault="00BE29FB"/>
      </w:docPartBody>
    </w:docPart>
    <w:docPart>
      <w:docPartPr>
        <w:name w:val="393139CE5E4D41218745831A65EBA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FC116-D800-4939-99EA-0736D2D7953D}"/>
      </w:docPartPr>
      <w:docPartBody>
        <w:p w:rsidR="00BE29FB" w:rsidRDefault="00BE29FB"/>
      </w:docPartBody>
    </w:docPart>
    <w:docPart>
      <w:docPartPr>
        <w:name w:val="F3D24042B0F744F29199BA8684F92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82CA-8F5B-4CCA-BC7E-F01FB853B052}"/>
      </w:docPartPr>
      <w:docPartBody>
        <w:p w:rsidR="00BE29FB" w:rsidRDefault="00BE29FB"/>
      </w:docPartBody>
    </w:docPart>
    <w:docPart>
      <w:docPartPr>
        <w:name w:val="E4E8393CFDEF4F64BE387C4DD1B7A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1F1D-B08B-422F-8699-8F6A75BE2A2C}"/>
      </w:docPartPr>
      <w:docPartBody>
        <w:p w:rsidR="00BE29FB" w:rsidRDefault="00BE29FB"/>
      </w:docPartBody>
    </w:docPart>
    <w:docPart>
      <w:docPartPr>
        <w:name w:val="D7DFF14A91C144DE97CC4B061B7CD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344E-B1E0-461C-B5AF-7A1A7E24C17B}"/>
      </w:docPartPr>
      <w:docPartBody>
        <w:p w:rsidR="00BE29FB" w:rsidRDefault="00BE29FB"/>
      </w:docPartBody>
    </w:docPart>
    <w:docPart>
      <w:docPartPr>
        <w:name w:val="22C3DD7EEF474D3DAA9602C111ABF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4C8AC-3746-4A83-BC3A-68ED9A3931C8}"/>
      </w:docPartPr>
      <w:docPartBody>
        <w:p w:rsidR="00BE29FB" w:rsidRDefault="00BE29FB"/>
      </w:docPartBody>
    </w:docPart>
    <w:docPart>
      <w:docPartPr>
        <w:name w:val="182082F6A59C44D0869DD55CBFEA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8E79E-1365-44A6-9318-C891E27CC2E2}"/>
      </w:docPartPr>
      <w:docPartBody>
        <w:p w:rsidR="00BE29FB" w:rsidRDefault="00BE29FB"/>
      </w:docPartBody>
    </w:docPart>
    <w:docPart>
      <w:docPartPr>
        <w:name w:val="10F20D9AC3384F4FBFD225F3AF6FC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4E98B-0DC1-41A3-A7CF-025007BE1755}"/>
      </w:docPartPr>
      <w:docPartBody>
        <w:p w:rsidR="00BE29FB" w:rsidRDefault="00BE29FB"/>
      </w:docPartBody>
    </w:docPart>
    <w:docPart>
      <w:docPartPr>
        <w:name w:val="E48B2351FD6E42A2A7B378ACC918F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6F06F-7428-494E-92E5-657BCF6C693F}"/>
      </w:docPartPr>
      <w:docPartBody>
        <w:p w:rsidR="00BE29FB" w:rsidRDefault="00BE29FB"/>
      </w:docPartBody>
    </w:docPart>
    <w:docPart>
      <w:docPartPr>
        <w:name w:val="0FD6F7E73F1B40A8B73EC6898AEA5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452A2-9FC0-484D-85A3-6EC49D2CAD33}"/>
      </w:docPartPr>
      <w:docPartBody>
        <w:p w:rsidR="00BE29FB" w:rsidRDefault="00BE29FB"/>
      </w:docPartBody>
    </w:docPart>
    <w:docPart>
      <w:docPartPr>
        <w:name w:val="36F7263CAB66400D9D9792B745109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C55FF-D57B-4D73-B3B6-087BE8FCC481}"/>
      </w:docPartPr>
      <w:docPartBody>
        <w:p w:rsidR="00BE29FB" w:rsidRDefault="00BE29FB"/>
      </w:docPartBody>
    </w:docPart>
    <w:docPart>
      <w:docPartPr>
        <w:name w:val="DA4755CDC21C426E8FDB1D4FC0439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3B007-C1E8-4D82-B01F-9F90B6E8D357}"/>
      </w:docPartPr>
      <w:docPartBody>
        <w:p w:rsidR="00BE29FB" w:rsidRDefault="00BE29FB"/>
      </w:docPartBody>
    </w:docPart>
    <w:docPart>
      <w:docPartPr>
        <w:name w:val="1417B7CF4769434190083F7B31E5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E82DA-AFE6-458A-AF89-071D6A322380}"/>
      </w:docPartPr>
      <w:docPartBody>
        <w:p w:rsidR="00BE29FB" w:rsidRDefault="00BE29FB"/>
      </w:docPartBody>
    </w:docPart>
    <w:docPart>
      <w:docPartPr>
        <w:name w:val="2B8FB2F89CDE4FE29A14638936F8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B9026-AFC0-4C98-8DBB-476264D9EB6D}"/>
      </w:docPartPr>
      <w:docPartBody>
        <w:p w:rsidR="00BE29FB" w:rsidRDefault="00BE29FB"/>
      </w:docPartBody>
    </w:docPart>
    <w:docPart>
      <w:docPartPr>
        <w:name w:val="1C1935388A7A49C0B6BFF662D6C55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1CEFB-311D-4099-B7A9-4D3700EC5592}"/>
      </w:docPartPr>
      <w:docPartBody>
        <w:p w:rsidR="00BE29FB" w:rsidRDefault="00BE29FB"/>
      </w:docPartBody>
    </w:docPart>
    <w:docPart>
      <w:docPartPr>
        <w:name w:val="1E8F58C363734E719B1F6C1216269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E971-A53C-4137-B009-E4E766145988}"/>
      </w:docPartPr>
      <w:docPartBody>
        <w:p w:rsidR="00BE29FB" w:rsidRDefault="00BE29FB"/>
      </w:docPartBody>
    </w:docPart>
    <w:docPart>
      <w:docPartPr>
        <w:name w:val="5E27955B23D54EDA877B7BE070FB5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B187-C6CB-4FFD-A82A-F45C5964826F}"/>
      </w:docPartPr>
      <w:docPartBody>
        <w:p w:rsidR="00BE29FB" w:rsidRDefault="00BE29FB"/>
      </w:docPartBody>
    </w:docPart>
    <w:docPart>
      <w:docPartPr>
        <w:name w:val="433FDCD60FCE4AB3A74CB23BBC2C9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E670B-8100-4424-9239-D2F7270F4467}"/>
      </w:docPartPr>
      <w:docPartBody>
        <w:p w:rsidR="00BE29FB" w:rsidRDefault="00BE29FB"/>
      </w:docPartBody>
    </w:docPart>
    <w:docPart>
      <w:docPartPr>
        <w:name w:val="ADC677656BCB4C6A8B53C33BB42C4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32F1F-3D62-41A2-B92B-AE9F384603B1}"/>
      </w:docPartPr>
      <w:docPartBody>
        <w:p w:rsidR="00BE29FB" w:rsidRDefault="00BE29FB"/>
      </w:docPartBody>
    </w:docPart>
    <w:docPart>
      <w:docPartPr>
        <w:name w:val="BA51AE9D64EF4A83B74163588A283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3F4FF-D252-4709-A2EA-5783CB456E6D}"/>
      </w:docPartPr>
      <w:docPartBody>
        <w:p w:rsidR="00BE29FB" w:rsidRDefault="00BE29FB"/>
      </w:docPartBody>
    </w:docPart>
    <w:docPart>
      <w:docPartPr>
        <w:name w:val="26E48D25BF2C465BA57AB1A59B1AA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F86E4-5209-4A03-B062-C9D2DB5E1814}"/>
      </w:docPartPr>
      <w:docPartBody>
        <w:p w:rsidR="00BE29FB" w:rsidRDefault="00BE29FB"/>
      </w:docPartBody>
    </w:docPart>
    <w:docPart>
      <w:docPartPr>
        <w:name w:val="6531DB46E5194898926B569D3AD47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BAB2C-F4F7-4E62-9C02-238FF1B573CC}"/>
      </w:docPartPr>
      <w:docPartBody>
        <w:p w:rsidR="00BE29FB" w:rsidRDefault="00BE29FB"/>
      </w:docPartBody>
    </w:docPart>
    <w:docPart>
      <w:docPartPr>
        <w:name w:val="350A17E2DD5447258D07AD79D67AA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3371-995E-436E-9CD4-0C71FB90A61A}"/>
      </w:docPartPr>
      <w:docPartBody>
        <w:p w:rsidR="00BE29FB" w:rsidRDefault="00BE29FB"/>
      </w:docPartBody>
    </w:docPart>
    <w:docPart>
      <w:docPartPr>
        <w:name w:val="9DD8800D37E04AC6B361E6F1A3A2C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EE554-F76D-4302-B682-46F21AEBEC0E}"/>
      </w:docPartPr>
      <w:docPartBody>
        <w:p w:rsidR="00BE29FB" w:rsidRDefault="00BE29FB"/>
      </w:docPartBody>
    </w:docPart>
    <w:docPart>
      <w:docPartPr>
        <w:name w:val="E18BF5D2F7A94D70B5FC0C0A74FDF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4D62F-6DD1-448F-9428-09BEC621D522}"/>
      </w:docPartPr>
      <w:docPartBody>
        <w:p w:rsidR="00BE29FB" w:rsidRDefault="00BE29FB"/>
      </w:docPartBody>
    </w:docPart>
    <w:docPart>
      <w:docPartPr>
        <w:name w:val="2EA8AD32DCAE4B05860015E9182E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A794-BAAB-4656-AFBE-89921BA4D82B}"/>
      </w:docPartPr>
      <w:docPartBody>
        <w:p w:rsidR="00BE29FB" w:rsidRDefault="00BE29FB"/>
      </w:docPartBody>
    </w:docPart>
    <w:docPart>
      <w:docPartPr>
        <w:name w:val="54960949C62E431F8BC753F701F1A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4EBE5-387C-4522-BAA0-8C9AA3A7E5EF}"/>
      </w:docPartPr>
      <w:docPartBody>
        <w:p w:rsidR="00BE29FB" w:rsidRDefault="00BE29FB"/>
      </w:docPartBody>
    </w:docPart>
    <w:docPart>
      <w:docPartPr>
        <w:name w:val="4F8FFDA306564148A85B7FAFCC74B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BC8F-D550-4159-A477-5CADF9945CFD}"/>
      </w:docPartPr>
      <w:docPartBody>
        <w:p w:rsidR="00BE29FB" w:rsidRDefault="00BE29FB"/>
      </w:docPartBody>
    </w:docPart>
    <w:docPart>
      <w:docPartPr>
        <w:name w:val="570F68298716413994BDC32DD6F16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A7DC1-C195-4970-B216-F3130F788FD9}"/>
      </w:docPartPr>
      <w:docPartBody>
        <w:p w:rsidR="00BE29FB" w:rsidRDefault="00BE29FB"/>
      </w:docPartBody>
    </w:docPart>
    <w:docPart>
      <w:docPartPr>
        <w:name w:val="1A91F4874E9A4647BB15E4CF8AB68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9D081-59C9-47A6-ABB3-C44DACF1DDEC}"/>
      </w:docPartPr>
      <w:docPartBody>
        <w:p w:rsidR="00BE29FB" w:rsidRDefault="00BE29FB"/>
      </w:docPartBody>
    </w:docPart>
    <w:docPart>
      <w:docPartPr>
        <w:name w:val="C38CAD632C10429D84A3535FCB5F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8DA0A-C43A-45DD-AD34-CA955B0AA697}"/>
      </w:docPartPr>
      <w:docPartBody>
        <w:p w:rsidR="00BE29FB" w:rsidRDefault="00BE29FB"/>
      </w:docPartBody>
    </w:docPart>
    <w:docPart>
      <w:docPartPr>
        <w:name w:val="EDCE1C1D787C41F5B7136F8927A2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ED057-6FB1-42F1-B95F-960E90C89B81}"/>
      </w:docPartPr>
      <w:docPartBody>
        <w:p w:rsidR="00BE29FB" w:rsidRDefault="00BE29FB"/>
      </w:docPartBody>
    </w:docPart>
    <w:docPart>
      <w:docPartPr>
        <w:name w:val="F9A32B61DF7B4EABBEE9C90BF3CE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872D-564E-4874-8448-A2E36A7371AE}"/>
      </w:docPartPr>
      <w:docPartBody>
        <w:p w:rsidR="00BE29FB" w:rsidRDefault="00BE29FB"/>
      </w:docPartBody>
    </w:docPart>
    <w:docPart>
      <w:docPartPr>
        <w:name w:val="9C5B086F9D9A4138BE67F82780E27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B56F-0240-432E-8D30-77D57C9A2EFE}"/>
      </w:docPartPr>
      <w:docPartBody>
        <w:p w:rsidR="00BE29FB" w:rsidRDefault="00BE29FB"/>
      </w:docPartBody>
    </w:docPart>
    <w:docPart>
      <w:docPartPr>
        <w:name w:val="2B08606C3C2E4440817C7DA515A99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0C645-B840-452C-A98C-355B73708BFB}"/>
      </w:docPartPr>
      <w:docPartBody>
        <w:p w:rsidR="00BE29FB" w:rsidRDefault="00BE29FB"/>
      </w:docPartBody>
    </w:docPart>
    <w:docPart>
      <w:docPartPr>
        <w:name w:val="50E87C77AD4645B2AEA6C9FBDA73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361AE-3CE0-416B-88BE-E674FF1AF62E}"/>
      </w:docPartPr>
      <w:docPartBody>
        <w:p w:rsidR="00BE29FB" w:rsidRDefault="00BE29FB"/>
      </w:docPartBody>
    </w:docPart>
    <w:docPart>
      <w:docPartPr>
        <w:name w:val="93D8B8FFB17D40BA914DF2806AE31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79D1-9094-4D4C-8B1C-2B04AA7D399A}"/>
      </w:docPartPr>
      <w:docPartBody>
        <w:p w:rsidR="00BE29FB" w:rsidRDefault="00BE29FB"/>
      </w:docPartBody>
    </w:docPart>
    <w:docPart>
      <w:docPartPr>
        <w:name w:val="DDA9F15F3C89410585D164A4F3C34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1CD53-6EBD-4718-A684-65518B5394A8}"/>
      </w:docPartPr>
      <w:docPartBody>
        <w:p w:rsidR="00BE29FB" w:rsidRDefault="00BE29FB"/>
      </w:docPartBody>
    </w:docPart>
    <w:docPart>
      <w:docPartPr>
        <w:name w:val="CB5DF50ACCA045B0BA520B1FB0D67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217A6-7D9E-4677-B438-3D78E3542793}"/>
      </w:docPartPr>
      <w:docPartBody>
        <w:p w:rsidR="00BE29FB" w:rsidRDefault="00BE29FB"/>
      </w:docPartBody>
    </w:docPart>
    <w:docPart>
      <w:docPartPr>
        <w:name w:val="2566B2A707D847AAA4A351821734C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8B216-41F6-4852-83B3-947FEBAB2D49}"/>
      </w:docPartPr>
      <w:docPartBody>
        <w:p w:rsidR="00BE29FB" w:rsidRDefault="00BE29FB"/>
      </w:docPartBody>
    </w:docPart>
    <w:docPart>
      <w:docPartPr>
        <w:name w:val="5E72830850AB46C78756F376454F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9C6D3-D245-4841-A768-FB3500C8A0CE}"/>
      </w:docPartPr>
      <w:docPartBody>
        <w:p w:rsidR="00BE29FB" w:rsidRDefault="00BE29FB"/>
      </w:docPartBody>
    </w:docPart>
    <w:docPart>
      <w:docPartPr>
        <w:name w:val="59D8B34C48BD4006B85DDC69064D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3D173-83BF-4E7D-859E-879F337A5E74}"/>
      </w:docPartPr>
      <w:docPartBody>
        <w:p w:rsidR="00BE29FB" w:rsidRDefault="00BE29FB"/>
      </w:docPartBody>
    </w:docPart>
    <w:docPart>
      <w:docPartPr>
        <w:name w:val="B63D6742B8E84F4EBF26CD7A219E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B5E7E-B946-4E7E-91DA-B2153A0F9D94}"/>
      </w:docPartPr>
      <w:docPartBody>
        <w:p w:rsidR="00BE29FB" w:rsidRDefault="00BE29FB"/>
      </w:docPartBody>
    </w:docPart>
    <w:docPart>
      <w:docPartPr>
        <w:name w:val="0BB043AC00BE43A4A75B0B92A0CA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04018-56C5-4AE4-A0DE-D052E5D1C30D}"/>
      </w:docPartPr>
      <w:docPartBody>
        <w:p w:rsidR="00BE29FB" w:rsidRDefault="00BE29FB"/>
      </w:docPartBody>
    </w:docPart>
    <w:docPart>
      <w:docPartPr>
        <w:name w:val="A918D38D4A3C4ADCBB6EA38A7C2C6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216C-1E65-4279-82B6-0CA2F02D5818}"/>
      </w:docPartPr>
      <w:docPartBody>
        <w:p w:rsidR="00BE29FB" w:rsidRDefault="00BE29FB"/>
      </w:docPartBody>
    </w:docPart>
    <w:docPart>
      <w:docPartPr>
        <w:name w:val="635B4021DFA647D4B87CF4237461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09253-C8ED-468F-BD31-50F6273897A1}"/>
      </w:docPartPr>
      <w:docPartBody>
        <w:p w:rsidR="00BE29FB" w:rsidRDefault="00BE29FB"/>
      </w:docPartBody>
    </w:docPart>
    <w:docPart>
      <w:docPartPr>
        <w:name w:val="DC5E721A3E4949BA83598908E2CF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23DB3-5B9C-4DD7-A5BB-A01D32A09637}"/>
      </w:docPartPr>
      <w:docPartBody>
        <w:p w:rsidR="00BE29FB" w:rsidRDefault="00BE29FB"/>
      </w:docPartBody>
    </w:docPart>
    <w:docPart>
      <w:docPartPr>
        <w:name w:val="0861F2DF2AC9417C9B66035FBCEA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7A9E8-D407-46FD-9D63-D926381086E5}"/>
      </w:docPartPr>
      <w:docPartBody>
        <w:p w:rsidR="00BE29FB" w:rsidRDefault="00BE29FB"/>
      </w:docPartBody>
    </w:docPart>
    <w:docPart>
      <w:docPartPr>
        <w:name w:val="D797C20E4EAF4908AB1B146C0B303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E388-0BED-47B0-A23C-BAAD25D2308F}"/>
      </w:docPartPr>
      <w:docPartBody>
        <w:p w:rsidR="00BE29FB" w:rsidRDefault="00BE29FB"/>
      </w:docPartBody>
    </w:docPart>
    <w:docPart>
      <w:docPartPr>
        <w:name w:val="88EC6C2E250B4FF79358474432DBE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59877-5914-4AA8-9921-FABBB39C7378}"/>
      </w:docPartPr>
      <w:docPartBody>
        <w:p w:rsidR="00BE29FB" w:rsidRDefault="00BE29FB"/>
      </w:docPartBody>
    </w:docPart>
    <w:docPart>
      <w:docPartPr>
        <w:name w:val="649DF389660E409389D087306031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BEF1-6D8E-4E74-877D-F16BD6DDDD74}"/>
      </w:docPartPr>
      <w:docPartBody>
        <w:p w:rsidR="00BE29FB" w:rsidRDefault="00BE29FB"/>
      </w:docPartBody>
    </w:docPart>
    <w:docPart>
      <w:docPartPr>
        <w:name w:val="89974C96BE084B17B98DF2A770A4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85AD0-5C56-43CC-9304-BDCF4ACA2953}"/>
      </w:docPartPr>
      <w:docPartBody>
        <w:p w:rsidR="00BE29FB" w:rsidRDefault="00BE29FB"/>
      </w:docPartBody>
    </w:docPart>
    <w:docPart>
      <w:docPartPr>
        <w:name w:val="68AAFAF609D048A5977AE77CD2C73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2F517-4723-4789-9B47-BDE115A36E96}"/>
      </w:docPartPr>
      <w:docPartBody>
        <w:p w:rsidR="00BE29FB" w:rsidRDefault="00BE29FB"/>
      </w:docPartBody>
    </w:docPart>
    <w:docPart>
      <w:docPartPr>
        <w:name w:val="E4BB3BD031E2415F889DE7A53C37B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DDF27-9A4D-4C0A-A4E9-785066DBB66F}"/>
      </w:docPartPr>
      <w:docPartBody>
        <w:p w:rsidR="00BE29FB" w:rsidRDefault="00BE29FB"/>
      </w:docPartBody>
    </w:docPart>
    <w:docPart>
      <w:docPartPr>
        <w:name w:val="E08876811FC1418AB627E7D168A51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C15C-2C88-4C55-A9D9-20BDCA517A4C}"/>
      </w:docPartPr>
      <w:docPartBody>
        <w:p w:rsidR="00BE29FB" w:rsidRDefault="00BE29FB"/>
      </w:docPartBody>
    </w:docPart>
    <w:docPart>
      <w:docPartPr>
        <w:name w:val="DC713064ED3F47D29C6AA922B662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7F839-B80C-4270-826C-B61F39899096}"/>
      </w:docPartPr>
      <w:docPartBody>
        <w:p w:rsidR="00BE29FB" w:rsidRDefault="00BE29FB"/>
      </w:docPartBody>
    </w:docPart>
    <w:docPart>
      <w:docPartPr>
        <w:name w:val="F233FB671F80414B9C220CFE42EE9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0109-B9E8-47DF-AC04-164E85E937E0}"/>
      </w:docPartPr>
      <w:docPartBody>
        <w:p w:rsidR="00BE29FB" w:rsidRDefault="00BE29FB"/>
      </w:docPartBody>
    </w:docPart>
    <w:docPart>
      <w:docPartPr>
        <w:name w:val="0461351CF08345D9BBC0D0AEEACBC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4CC27-6F4B-47AC-B307-2023080E5904}"/>
      </w:docPartPr>
      <w:docPartBody>
        <w:p w:rsidR="00BE29FB" w:rsidRDefault="00BE29FB"/>
      </w:docPartBody>
    </w:docPart>
    <w:docPart>
      <w:docPartPr>
        <w:name w:val="2DF9F57440BD420DB7A1A8740705D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62829-6A4C-4862-9694-E20F7E698C0F}"/>
      </w:docPartPr>
      <w:docPartBody>
        <w:p w:rsidR="00BE29FB" w:rsidRDefault="00BE29FB"/>
      </w:docPartBody>
    </w:docPart>
    <w:docPart>
      <w:docPartPr>
        <w:name w:val="62A8783543874AA98560D46260DFD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24B32-4B34-49D8-86A0-5F4C73EABE03}"/>
      </w:docPartPr>
      <w:docPartBody>
        <w:p w:rsidR="00BE29FB" w:rsidRDefault="00BE29FB"/>
      </w:docPartBody>
    </w:docPart>
    <w:docPart>
      <w:docPartPr>
        <w:name w:val="2263FB899833407FA8616188B717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76135-BED6-4A8C-90E4-B0A841D40D59}"/>
      </w:docPartPr>
      <w:docPartBody>
        <w:p w:rsidR="00BE29FB" w:rsidRDefault="00BE29FB"/>
      </w:docPartBody>
    </w:docPart>
    <w:docPart>
      <w:docPartPr>
        <w:name w:val="70A5D7B6B2F246F686A8E9F843730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1EBAD-B0C2-4AAD-9202-12600482EB00}"/>
      </w:docPartPr>
      <w:docPartBody>
        <w:p w:rsidR="00BE29FB" w:rsidRDefault="00BE29FB"/>
      </w:docPartBody>
    </w:docPart>
    <w:docPart>
      <w:docPartPr>
        <w:name w:val="887BD279B50A495FA6DEDC56B6CC8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33EAE-B559-46F5-86A2-42B3358EC01C}"/>
      </w:docPartPr>
      <w:docPartBody>
        <w:p w:rsidR="00BE29FB" w:rsidRDefault="00BE29FB"/>
      </w:docPartBody>
    </w:docPart>
    <w:docPart>
      <w:docPartPr>
        <w:name w:val="BDB1099AA2F74765A00137B5EC077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40EF-C1FC-4A0D-ABA3-0191396FFDBF}"/>
      </w:docPartPr>
      <w:docPartBody>
        <w:p w:rsidR="00BE29FB" w:rsidRDefault="00BE29FB"/>
      </w:docPartBody>
    </w:docPart>
    <w:docPart>
      <w:docPartPr>
        <w:name w:val="6CA9AFA54C6D4386B0A30AF7DC83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4051-A6A9-40A1-B411-36765CEBBB8A}"/>
      </w:docPartPr>
      <w:docPartBody>
        <w:p w:rsidR="00BE29FB" w:rsidRDefault="00BE29FB"/>
      </w:docPartBody>
    </w:docPart>
    <w:docPart>
      <w:docPartPr>
        <w:name w:val="9C8A4ADDE7834387B4B981832328E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A1A1E-37D8-4034-816C-F0FA2C8B4D1C}"/>
      </w:docPartPr>
      <w:docPartBody>
        <w:p w:rsidR="00BE29FB" w:rsidRDefault="00BE29FB"/>
      </w:docPartBody>
    </w:docPart>
    <w:docPart>
      <w:docPartPr>
        <w:name w:val="FA4161F85C6A4E1BAAD0BC76E28DB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5FB1A-D020-48DA-B548-C6D4308A75D4}"/>
      </w:docPartPr>
      <w:docPartBody>
        <w:p w:rsidR="00BE29FB" w:rsidRDefault="00BE29FB"/>
      </w:docPartBody>
    </w:docPart>
    <w:docPart>
      <w:docPartPr>
        <w:name w:val="BB9D8C3B1B854918BD3F9B2CD2785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A1C09-E05C-4C10-95A5-899FC3F62C34}"/>
      </w:docPartPr>
      <w:docPartBody>
        <w:p w:rsidR="00BE29FB" w:rsidRDefault="00BE29FB"/>
      </w:docPartBody>
    </w:docPart>
    <w:docPart>
      <w:docPartPr>
        <w:name w:val="A826209801B14BF0943B4D0E3E420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2765-C8AF-4F6B-BCB9-3640A18248C4}"/>
      </w:docPartPr>
      <w:docPartBody>
        <w:p w:rsidR="00BE29FB" w:rsidRDefault="00BE29FB"/>
      </w:docPartBody>
    </w:docPart>
    <w:docPart>
      <w:docPartPr>
        <w:name w:val="2AF48E7FEC264E62936C46A39DC3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1AC4-98A6-4A7A-B15B-1650F9D8E888}"/>
      </w:docPartPr>
      <w:docPartBody>
        <w:p w:rsidR="00BE29FB" w:rsidRDefault="00BE29FB"/>
      </w:docPartBody>
    </w:docPart>
    <w:docPart>
      <w:docPartPr>
        <w:name w:val="B361DA5B6E294D1BBF4BB21DF3673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23E76-2791-4048-ABC8-66C9A57934F9}"/>
      </w:docPartPr>
      <w:docPartBody>
        <w:p w:rsidR="00BE29FB" w:rsidRDefault="00BE29FB"/>
      </w:docPartBody>
    </w:docPart>
    <w:docPart>
      <w:docPartPr>
        <w:name w:val="EB03B36246B74EF19FE1B90DE1E0B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1C93D-2131-42C1-A55D-39A2C21A4B47}"/>
      </w:docPartPr>
      <w:docPartBody>
        <w:p w:rsidR="00BE29FB" w:rsidRDefault="00BE29FB"/>
      </w:docPartBody>
    </w:docPart>
    <w:docPart>
      <w:docPartPr>
        <w:name w:val="7B0186341A244261B2C6FA91E944E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75A5D-B768-42AD-BDE6-EBD1186A788F}"/>
      </w:docPartPr>
      <w:docPartBody>
        <w:p w:rsidR="00BE29FB" w:rsidRDefault="00BE29FB"/>
      </w:docPartBody>
    </w:docPart>
    <w:docPart>
      <w:docPartPr>
        <w:name w:val="9CB37F7D82134A41942CEEE01454D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881A4-004E-4EDE-AED1-FFAF86C20A12}"/>
      </w:docPartPr>
      <w:docPartBody>
        <w:p w:rsidR="00BE29FB" w:rsidRDefault="00BE29FB"/>
      </w:docPartBody>
    </w:docPart>
    <w:docPart>
      <w:docPartPr>
        <w:name w:val="79382E7BA0F049AE9186AB24BD137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959DD-45FF-4A2B-8BA2-E98AFAE95707}"/>
      </w:docPartPr>
      <w:docPartBody>
        <w:p w:rsidR="00BE29FB" w:rsidRDefault="00BE29FB"/>
      </w:docPartBody>
    </w:docPart>
    <w:docPart>
      <w:docPartPr>
        <w:name w:val="CB7C6D11EB68403E87C5B3E8858BA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97760-00A2-4E10-A9A2-1493DCD11958}"/>
      </w:docPartPr>
      <w:docPartBody>
        <w:p w:rsidR="00BE29FB" w:rsidRDefault="00BE29FB"/>
      </w:docPartBody>
    </w:docPart>
    <w:docPart>
      <w:docPartPr>
        <w:name w:val="6BFAE472D6CB446CBE8D178CC6B04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6EF7-1247-4B88-BB40-540506E6C3F5}"/>
      </w:docPartPr>
      <w:docPartBody>
        <w:p w:rsidR="00BE29FB" w:rsidRDefault="00BE29FB"/>
      </w:docPartBody>
    </w:docPart>
    <w:docPart>
      <w:docPartPr>
        <w:name w:val="3950A9DF8C4943C590C520D44760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6C6DB-672E-4D59-B2F0-6BBBA3DF9FBF}"/>
      </w:docPartPr>
      <w:docPartBody>
        <w:p w:rsidR="00BE29FB" w:rsidRDefault="00BE29FB"/>
      </w:docPartBody>
    </w:docPart>
    <w:docPart>
      <w:docPartPr>
        <w:name w:val="40B418AB78DF41159CB58B46AC673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92C6D-444B-4321-86B7-8C74B0F65BCA}"/>
      </w:docPartPr>
      <w:docPartBody>
        <w:p w:rsidR="00BE29FB" w:rsidRDefault="00BE29FB"/>
      </w:docPartBody>
    </w:docPart>
    <w:docPart>
      <w:docPartPr>
        <w:name w:val="59DE9EEEC9304CC08E787112E2680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5B64-C8DC-4BD7-B516-8637D95C2F4E}"/>
      </w:docPartPr>
      <w:docPartBody>
        <w:p w:rsidR="00BE29FB" w:rsidRDefault="00BE29FB"/>
      </w:docPartBody>
    </w:docPart>
    <w:docPart>
      <w:docPartPr>
        <w:name w:val="94A06C63794A4BE8AB2F589BB7002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B33B7-CFDA-44A1-8A0B-B656D4285B5A}"/>
      </w:docPartPr>
      <w:docPartBody>
        <w:p w:rsidR="00BE29FB" w:rsidRDefault="00BE29FB"/>
      </w:docPartBody>
    </w:docPart>
    <w:docPart>
      <w:docPartPr>
        <w:name w:val="B47FA3C622464B01A6B0765D15B13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65B5-5246-48C3-93B4-AD2A29BD02EF}"/>
      </w:docPartPr>
      <w:docPartBody>
        <w:p w:rsidR="00BE29FB" w:rsidRDefault="00BE29FB"/>
      </w:docPartBody>
    </w:docPart>
    <w:docPart>
      <w:docPartPr>
        <w:name w:val="6C7E6F917DD8406EB2D1CD98EAB28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9572D-A755-4B26-8C3E-7C18EC7B2991}"/>
      </w:docPartPr>
      <w:docPartBody>
        <w:p w:rsidR="00BE29FB" w:rsidRDefault="00BE29FB"/>
      </w:docPartBody>
    </w:docPart>
    <w:docPart>
      <w:docPartPr>
        <w:name w:val="F57F1921B6EA49278DBA5D30D95A3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55C25-94FA-455D-803E-57F9B18C9356}"/>
      </w:docPartPr>
      <w:docPartBody>
        <w:p w:rsidR="00BE29FB" w:rsidRDefault="00BE29FB"/>
      </w:docPartBody>
    </w:docPart>
    <w:docPart>
      <w:docPartPr>
        <w:name w:val="68EDA9E3C39E490BA5ED376F9F260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C13F8-6CB8-4DFD-A613-AF3F8480F880}"/>
      </w:docPartPr>
      <w:docPartBody>
        <w:p w:rsidR="00BE29FB" w:rsidRDefault="002B79BA" w:rsidP="002B79BA">
          <w:pPr>
            <w:pStyle w:val="68EDA9E3C39E490BA5ED376F9F260755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F812AF3AFB4FB39CF8EC644C4B2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77BA9-7E36-4218-8FD1-08CD5C7182BE}"/>
      </w:docPartPr>
      <w:docPartBody>
        <w:p w:rsidR="00BE29FB" w:rsidRDefault="002B79BA" w:rsidP="002B79BA">
          <w:pPr>
            <w:pStyle w:val="3DF812AF3AFB4FB39CF8EC644C4B2C18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44E99BEBEA88498B8FBFC7686563C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15CA1-D9C3-49D6-B711-F11FCA6973B5}"/>
      </w:docPartPr>
      <w:docPartBody>
        <w:p w:rsidR="00BE29FB" w:rsidRDefault="002B79BA" w:rsidP="002B79BA">
          <w:pPr>
            <w:pStyle w:val="44E99BEBEA88498B8FBFC7686563C3F6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5A29B2183CAC404F96E00A75CEFAA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A7791-D884-4B43-9D02-180E68514D37}"/>
      </w:docPartPr>
      <w:docPartBody>
        <w:p w:rsidR="00BE29FB" w:rsidRDefault="002B79BA" w:rsidP="002B79BA">
          <w:pPr>
            <w:pStyle w:val="5A29B2183CAC404F96E00A75CEFAA55A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1E525F06A95648D6A4B3FAE2E791B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A8223-B2BD-41DF-9DE1-67A97BA7F33A}"/>
      </w:docPartPr>
      <w:docPartBody>
        <w:p w:rsidR="00BE29FB" w:rsidRDefault="002B79BA" w:rsidP="002B79BA">
          <w:pPr>
            <w:pStyle w:val="1E525F06A95648D6A4B3FAE2E791B8C4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2D4F109873134FAFBE571C25FEA53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78A8B-F85C-4493-8C1F-A9A0279D6AD3}"/>
      </w:docPartPr>
      <w:docPartBody>
        <w:p w:rsidR="00BE29FB" w:rsidRDefault="002B79BA" w:rsidP="002B79BA">
          <w:pPr>
            <w:pStyle w:val="2D4F109873134FAFBE571C25FEA53174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D23B5FF1226F4B52B244CF03FAB2D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10A13-86CB-45FB-84C3-CFBCC649654C}"/>
      </w:docPartPr>
      <w:docPartBody>
        <w:p w:rsidR="00BE29FB" w:rsidRDefault="002B79BA" w:rsidP="002B79BA">
          <w:pPr>
            <w:pStyle w:val="D23B5FF1226F4B52B244CF03FAB2D42A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2FA547DD67044A7F94142BDD2B196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5884C-88E3-4DAF-A665-D59F44A2736E}"/>
      </w:docPartPr>
      <w:docPartBody>
        <w:p w:rsidR="00BE29FB" w:rsidRDefault="002B79BA" w:rsidP="002B79BA">
          <w:pPr>
            <w:pStyle w:val="2FA547DD67044A7F94142BDD2B19623F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83403D752C534E90AE5ACDAEE3AE3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3D1AB-8052-44C3-994E-6A441016E38E}"/>
      </w:docPartPr>
      <w:docPartBody>
        <w:p w:rsidR="00BE29FB" w:rsidRDefault="00BE29FB"/>
      </w:docPartBody>
    </w:docPart>
    <w:docPart>
      <w:docPartPr>
        <w:name w:val="FD5FC1FBA88B4072A65EE7B80648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9B00F-8C99-4846-9EFD-0342DDD6C60C}"/>
      </w:docPartPr>
      <w:docPartBody>
        <w:p w:rsidR="00BE29FB" w:rsidRDefault="00BE29FB"/>
      </w:docPartBody>
    </w:docPart>
    <w:docPart>
      <w:docPartPr>
        <w:name w:val="518B6C1A966147AF806EE17C4ACA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F02D8-1476-4DD4-85D1-F43C6E04232C}"/>
      </w:docPartPr>
      <w:docPartBody>
        <w:p w:rsidR="00BE29FB" w:rsidRDefault="00BE29FB"/>
      </w:docPartBody>
    </w:docPart>
    <w:docPart>
      <w:docPartPr>
        <w:name w:val="FF5076E071FE4E1285E26A530732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AA5B-EFBC-4BA6-9B6F-67210200A133}"/>
      </w:docPartPr>
      <w:docPartBody>
        <w:p w:rsidR="00BE29FB" w:rsidRDefault="00BE29FB"/>
      </w:docPartBody>
    </w:docPart>
    <w:docPart>
      <w:docPartPr>
        <w:name w:val="FB86EAD39D034F2784E2133C5AC39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44872-D690-4E45-B644-FD9CA51C12B7}"/>
      </w:docPartPr>
      <w:docPartBody>
        <w:p w:rsidR="00BE29FB" w:rsidRDefault="00BE29FB"/>
      </w:docPartBody>
    </w:docPart>
    <w:docPart>
      <w:docPartPr>
        <w:name w:val="274037B2B68948CEB07A7D38B2E68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1701-1349-4146-8A3F-5C20F862C69D}"/>
      </w:docPartPr>
      <w:docPartBody>
        <w:p w:rsidR="00BE29FB" w:rsidRDefault="00BE29FB"/>
      </w:docPartBody>
    </w:docPart>
    <w:docPart>
      <w:docPartPr>
        <w:name w:val="E05120E7B724483A9B6CD8671785E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941B-D161-4C95-9089-7E2DC75F560C}"/>
      </w:docPartPr>
      <w:docPartBody>
        <w:p w:rsidR="00BE29FB" w:rsidRDefault="00BE29FB"/>
      </w:docPartBody>
    </w:docPart>
    <w:docPart>
      <w:docPartPr>
        <w:name w:val="B7ACC2FF0B514FA2A0D4949ACA6FE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3149-E8F5-4391-9BB1-A3ECDE50A8D9}"/>
      </w:docPartPr>
      <w:docPartBody>
        <w:p w:rsidR="00BE29FB" w:rsidRDefault="00BE29FB"/>
      </w:docPartBody>
    </w:docPart>
    <w:docPart>
      <w:docPartPr>
        <w:name w:val="F657A77E920D4A6780F076748B9D3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ECFF-6895-498D-A121-BBFBE8E1EF58}"/>
      </w:docPartPr>
      <w:docPartBody>
        <w:p w:rsidR="00BE29FB" w:rsidRDefault="00BE29FB"/>
      </w:docPartBody>
    </w:docPart>
    <w:docPart>
      <w:docPartPr>
        <w:name w:val="7306A380D12D4457B5D874AF2AF3A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30DF-5826-4F80-A9FD-64131D0BD748}"/>
      </w:docPartPr>
      <w:docPartBody>
        <w:p w:rsidR="00BE29FB" w:rsidRDefault="00BE29FB"/>
      </w:docPartBody>
    </w:docPart>
    <w:docPart>
      <w:docPartPr>
        <w:name w:val="D762254F1F4D49898C5328875C66B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7812A-2DD7-4111-AF2F-6A850997A662}"/>
      </w:docPartPr>
      <w:docPartBody>
        <w:p w:rsidR="00BE29FB" w:rsidRDefault="00BE29FB"/>
      </w:docPartBody>
    </w:docPart>
    <w:docPart>
      <w:docPartPr>
        <w:name w:val="C354B30D83A549F5A3754BA30E9F3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95F6B-D7BD-4129-BFA4-52B85FCEFD38}"/>
      </w:docPartPr>
      <w:docPartBody>
        <w:p w:rsidR="00BE29FB" w:rsidRDefault="00BE29FB"/>
      </w:docPartBody>
    </w:docPart>
    <w:docPart>
      <w:docPartPr>
        <w:name w:val="F766B400FC29443FACE5B3012F77A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771E8-01FC-48D6-8234-0AE95567E3D8}"/>
      </w:docPartPr>
      <w:docPartBody>
        <w:p w:rsidR="00BE29FB" w:rsidRDefault="00BE29FB"/>
      </w:docPartBody>
    </w:docPart>
    <w:docPart>
      <w:docPartPr>
        <w:name w:val="6794FDFA7D704852911090D52428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48B6-3C0D-4E88-B644-9BF726FDD319}"/>
      </w:docPartPr>
      <w:docPartBody>
        <w:p w:rsidR="00BE29FB" w:rsidRDefault="00BE29FB"/>
      </w:docPartBody>
    </w:docPart>
    <w:docPart>
      <w:docPartPr>
        <w:name w:val="8BAF18E59AE04EB489F703B74460F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4661-B83B-4131-8ADB-C0B5ED710D26}"/>
      </w:docPartPr>
      <w:docPartBody>
        <w:p w:rsidR="00BE29FB" w:rsidRDefault="00BE29FB"/>
      </w:docPartBody>
    </w:docPart>
    <w:docPart>
      <w:docPartPr>
        <w:name w:val="30F26604DC5B4A1886D9E24F7F918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8CF6B-F9C4-4C54-BB5C-0A95F55EEEA5}"/>
      </w:docPartPr>
      <w:docPartBody>
        <w:p w:rsidR="00BE29FB" w:rsidRDefault="00BE29FB"/>
      </w:docPartBody>
    </w:docPart>
    <w:docPart>
      <w:docPartPr>
        <w:name w:val="F500EC7BA70F4C0DA6538A0EB486B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F2EF1-30A1-4ED4-A0BF-DFA07D676409}"/>
      </w:docPartPr>
      <w:docPartBody>
        <w:p w:rsidR="00BE29FB" w:rsidRDefault="00BE29FB"/>
      </w:docPartBody>
    </w:docPart>
    <w:docPart>
      <w:docPartPr>
        <w:name w:val="E6BDF713631A4233902088DB7A041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AB20-BF9D-432C-8925-6B57D081D917}"/>
      </w:docPartPr>
      <w:docPartBody>
        <w:p w:rsidR="00BE29FB" w:rsidRDefault="00BE29FB"/>
      </w:docPartBody>
    </w:docPart>
    <w:docPart>
      <w:docPartPr>
        <w:name w:val="E49649C04CA5407E87BB714B0AACE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A14F1-046A-461E-BEDD-28CE09A693B6}"/>
      </w:docPartPr>
      <w:docPartBody>
        <w:p w:rsidR="00BE29FB" w:rsidRDefault="00BE29FB"/>
      </w:docPartBody>
    </w:docPart>
    <w:docPart>
      <w:docPartPr>
        <w:name w:val="7AFBFA5E18344AA9B620D7A8DB677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4B3F8-8B9B-4108-ABC9-0235394E54A8}"/>
      </w:docPartPr>
      <w:docPartBody>
        <w:p w:rsidR="00BE29FB" w:rsidRDefault="00BE29FB"/>
      </w:docPartBody>
    </w:docPart>
    <w:docPart>
      <w:docPartPr>
        <w:name w:val="E4E9EB7A5E164FB593B068ACBFCB6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84DB-A2EF-43B6-842E-0B15868A93E7}"/>
      </w:docPartPr>
      <w:docPartBody>
        <w:p w:rsidR="00BE29FB" w:rsidRDefault="00BE29FB"/>
      </w:docPartBody>
    </w:docPart>
    <w:docPart>
      <w:docPartPr>
        <w:name w:val="87419274A75449D082B539389B5CB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A7DA-E291-4FA5-9F6F-66164C2AE80A}"/>
      </w:docPartPr>
      <w:docPartBody>
        <w:p w:rsidR="00BE29FB" w:rsidRDefault="00BE29FB"/>
      </w:docPartBody>
    </w:docPart>
    <w:docPart>
      <w:docPartPr>
        <w:name w:val="C559B262821A4CD28DEAC3E8C90F5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AD577-7083-4696-8412-E9A0F2B879CE}"/>
      </w:docPartPr>
      <w:docPartBody>
        <w:p w:rsidR="00BE29FB" w:rsidRDefault="00BE29FB"/>
      </w:docPartBody>
    </w:docPart>
    <w:docPart>
      <w:docPartPr>
        <w:name w:val="C70BA365330B452F9548D97592E1F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339B0-9A42-41D1-95A5-E43B067CCFB8}"/>
      </w:docPartPr>
      <w:docPartBody>
        <w:p w:rsidR="00BE29FB" w:rsidRDefault="00BE29FB"/>
      </w:docPartBody>
    </w:docPart>
    <w:docPart>
      <w:docPartPr>
        <w:name w:val="C5C32D66B7CD487CA348553825574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09661-6603-4F5C-B15C-1052EC7690D5}"/>
      </w:docPartPr>
      <w:docPartBody>
        <w:p w:rsidR="00BE29FB" w:rsidRDefault="00BE29FB"/>
      </w:docPartBody>
    </w:docPart>
    <w:docPart>
      <w:docPartPr>
        <w:name w:val="1262243A4C63406382D9A563021CA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868E7-565B-4446-A8F1-30A9F2B3B71C}"/>
      </w:docPartPr>
      <w:docPartBody>
        <w:p w:rsidR="00BE29FB" w:rsidRDefault="00BE29FB"/>
      </w:docPartBody>
    </w:docPart>
    <w:docPart>
      <w:docPartPr>
        <w:name w:val="D0E18434D066494A8697837B3D6D9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58C4-28EC-4255-9CB2-2851209BC598}"/>
      </w:docPartPr>
      <w:docPartBody>
        <w:p w:rsidR="00BE29FB" w:rsidRDefault="00BE29FB"/>
      </w:docPartBody>
    </w:docPart>
    <w:docPart>
      <w:docPartPr>
        <w:name w:val="982D3FF0C5C24F9BB1DD66E03E878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3DD8-D46E-4646-8726-9B5461CCFA00}"/>
      </w:docPartPr>
      <w:docPartBody>
        <w:p w:rsidR="00BE29FB" w:rsidRDefault="00BE29FB"/>
      </w:docPartBody>
    </w:docPart>
    <w:docPart>
      <w:docPartPr>
        <w:name w:val="92E5831893734D96ADD668C61EE6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5463-CBE1-4C57-A736-6FD74028F43A}"/>
      </w:docPartPr>
      <w:docPartBody>
        <w:p w:rsidR="00BE29FB" w:rsidRDefault="00BE29FB"/>
      </w:docPartBody>
    </w:docPart>
    <w:docPart>
      <w:docPartPr>
        <w:name w:val="FD832E24BFFD4CFE96DE229B722F1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3DE4F-8E48-4AB5-A0E7-20F3AD7BAE3E}"/>
      </w:docPartPr>
      <w:docPartBody>
        <w:p w:rsidR="00BE29FB" w:rsidRDefault="00BE29FB"/>
      </w:docPartBody>
    </w:docPart>
    <w:docPart>
      <w:docPartPr>
        <w:name w:val="BDA82FC8E156458C8728FECCE1424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08F54-8B14-4D49-9AC7-04BCB4DE7667}"/>
      </w:docPartPr>
      <w:docPartBody>
        <w:p w:rsidR="00BE29FB" w:rsidRDefault="00BE29FB"/>
      </w:docPartBody>
    </w:docPart>
    <w:docPart>
      <w:docPartPr>
        <w:name w:val="7637F699806A4F95B4B09159E40FD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B9C1-0804-496E-93D5-5B611155D822}"/>
      </w:docPartPr>
      <w:docPartBody>
        <w:p w:rsidR="00BE29FB" w:rsidRDefault="00BE29FB"/>
      </w:docPartBody>
    </w:docPart>
    <w:docPart>
      <w:docPartPr>
        <w:name w:val="EAC4E3319BAA419D96752CAA4DCD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C7D23-6ED4-4C56-AFC4-5C0F15F79016}"/>
      </w:docPartPr>
      <w:docPartBody>
        <w:p w:rsidR="00BE29FB" w:rsidRDefault="002B79BA" w:rsidP="002B79BA">
          <w:pPr>
            <w:pStyle w:val="EAC4E3319BAA419D96752CAA4DCD420D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6196E7D8024A7688F28DFFE99C0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A80-EB99-4660-A283-9E382BE6D0AF}"/>
      </w:docPartPr>
      <w:docPartBody>
        <w:p w:rsidR="00BE29FB" w:rsidRDefault="002B79BA" w:rsidP="002B79BA">
          <w:pPr>
            <w:pStyle w:val="3E6196E7D8024A7688F28DFFE99C0D03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A850AC059E2841B68AC8C9FF8EA3A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82D2-9BA2-41D2-8616-F90A58C916F0}"/>
      </w:docPartPr>
      <w:docPartBody>
        <w:p w:rsidR="00BE29FB" w:rsidRDefault="002B79BA" w:rsidP="002B79BA">
          <w:pPr>
            <w:pStyle w:val="A850AC059E2841B68AC8C9FF8EA3A12E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9FE994BF57AB4045B6977803DFB4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EC66D-36BB-4222-BC71-8C05562AC3BA}"/>
      </w:docPartPr>
      <w:docPartBody>
        <w:p w:rsidR="00BE29FB" w:rsidRDefault="002B79BA" w:rsidP="002B79BA">
          <w:pPr>
            <w:pStyle w:val="9FE994BF57AB4045B6977803DFB4030B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1BE7AE63723E4488AFCF9D8A753B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2CDD5-A9A0-441C-8F5C-18DB52647C38}"/>
      </w:docPartPr>
      <w:docPartBody>
        <w:p w:rsidR="00BE29FB" w:rsidRDefault="002B79BA" w:rsidP="002B79BA">
          <w:pPr>
            <w:pStyle w:val="1BE7AE63723E4488AFCF9D8A753B399A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8CFEBD0D9D044265931C8AB2DC914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6459-E745-4841-B976-FA19E0A1D8B2}"/>
      </w:docPartPr>
      <w:docPartBody>
        <w:p w:rsidR="00BE29FB" w:rsidRDefault="002B79BA" w:rsidP="002B79BA">
          <w:pPr>
            <w:pStyle w:val="8CFEBD0D9D044265931C8AB2DC9141EB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7FF37130BA054239BA31B82E1C879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577FC-78E2-467F-9FDA-AAC31E5028F5}"/>
      </w:docPartPr>
      <w:docPartBody>
        <w:p w:rsidR="00BE29FB" w:rsidRDefault="002B79BA" w:rsidP="002B79BA">
          <w:pPr>
            <w:pStyle w:val="7FF37130BA054239BA31B82E1C8792D9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52B243FB68EB4F5FAD1FB74A27427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D8463-611E-475D-A571-7DF622786731}"/>
      </w:docPartPr>
      <w:docPartBody>
        <w:p w:rsidR="00BE29FB" w:rsidRDefault="002B79BA" w:rsidP="002B79BA">
          <w:pPr>
            <w:pStyle w:val="52B243FB68EB4F5FAD1FB74A2742768D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3BCAD7337FFE45859ABF8654F0D70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55FF6-F2ED-4A2D-AE51-4DB2AE206ACA}"/>
      </w:docPartPr>
      <w:docPartBody>
        <w:p w:rsidR="00BE29FB" w:rsidRDefault="00BE29FB"/>
      </w:docPartBody>
    </w:docPart>
    <w:docPart>
      <w:docPartPr>
        <w:name w:val="57CF16EDEC2F46CBBA8D43785DCFC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A1335-8BD5-4324-A69C-59E9AEA83D9B}"/>
      </w:docPartPr>
      <w:docPartBody>
        <w:p w:rsidR="00BE29FB" w:rsidRDefault="00BE29FB"/>
      </w:docPartBody>
    </w:docPart>
    <w:docPart>
      <w:docPartPr>
        <w:name w:val="597902DEE84846C397423D526577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E2DA7-48E2-4684-A1D5-9854FECB2F9D}"/>
      </w:docPartPr>
      <w:docPartBody>
        <w:p w:rsidR="00BE29FB" w:rsidRDefault="00BE29FB"/>
      </w:docPartBody>
    </w:docPart>
    <w:docPart>
      <w:docPartPr>
        <w:name w:val="4C386F29DC4D448DB03DBA77F0BA2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694DF-8DDA-4E76-A13B-536E7AABE4B1}"/>
      </w:docPartPr>
      <w:docPartBody>
        <w:p w:rsidR="00BE29FB" w:rsidRDefault="00BE29FB"/>
      </w:docPartBody>
    </w:docPart>
    <w:docPart>
      <w:docPartPr>
        <w:name w:val="A845B31316A042A3B94AE763AB29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50D9D-7376-4BEB-A956-BFE2D1A10B97}"/>
      </w:docPartPr>
      <w:docPartBody>
        <w:p w:rsidR="00BE29FB" w:rsidRDefault="00BE29FB"/>
      </w:docPartBody>
    </w:docPart>
    <w:docPart>
      <w:docPartPr>
        <w:name w:val="F106BE9DA35743A0A0DBBC86CF804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CF4F0-26D7-4302-A61C-F704647AC5D2}"/>
      </w:docPartPr>
      <w:docPartBody>
        <w:p w:rsidR="00BE29FB" w:rsidRDefault="00BE29FB"/>
      </w:docPartBody>
    </w:docPart>
    <w:docPart>
      <w:docPartPr>
        <w:name w:val="46FDBFDFFB214255AC6E799788672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0E42-0C14-4C07-AB32-500F082BA8C1}"/>
      </w:docPartPr>
      <w:docPartBody>
        <w:p w:rsidR="00BE29FB" w:rsidRDefault="00BE29FB"/>
      </w:docPartBody>
    </w:docPart>
    <w:docPart>
      <w:docPartPr>
        <w:name w:val="5728F118775B451181A8FB0A95D85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CAF3B-C95B-404F-B056-D922A1993B88}"/>
      </w:docPartPr>
      <w:docPartBody>
        <w:p w:rsidR="00BE29FB" w:rsidRDefault="00BE29FB"/>
      </w:docPartBody>
    </w:docPart>
    <w:docPart>
      <w:docPartPr>
        <w:name w:val="1F4611711D1A410FA1B7AD69F3F8E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39490-393E-4F78-8E81-722041A93755}"/>
      </w:docPartPr>
      <w:docPartBody>
        <w:p w:rsidR="00BE29FB" w:rsidRDefault="00BE29FB"/>
      </w:docPartBody>
    </w:docPart>
    <w:docPart>
      <w:docPartPr>
        <w:name w:val="D7446653F5AA4D4D921798BBE0267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C5154-6881-43ED-A5F2-E168FBB34441}"/>
      </w:docPartPr>
      <w:docPartBody>
        <w:p w:rsidR="00BE29FB" w:rsidRDefault="00BE29FB"/>
      </w:docPartBody>
    </w:docPart>
    <w:docPart>
      <w:docPartPr>
        <w:name w:val="03DE453B3EDC4282AB6A284B94BF4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3FD40-D12E-468C-B627-D60B99EDE294}"/>
      </w:docPartPr>
      <w:docPartBody>
        <w:p w:rsidR="00BE29FB" w:rsidRDefault="00BE29FB"/>
      </w:docPartBody>
    </w:docPart>
    <w:docPart>
      <w:docPartPr>
        <w:name w:val="25FE2C2DC15D45C59DA6F2AAA3D69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1E648-41C9-42B5-B1A0-88967BBEF18B}"/>
      </w:docPartPr>
      <w:docPartBody>
        <w:p w:rsidR="00BE29FB" w:rsidRDefault="00BE29FB"/>
      </w:docPartBody>
    </w:docPart>
    <w:docPart>
      <w:docPartPr>
        <w:name w:val="0BFBBB21735E466D82C11BE125930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3B2D8-C22D-4AF1-94D3-A75AFE53E443}"/>
      </w:docPartPr>
      <w:docPartBody>
        <w:p w:rsidR="00BE29FB" w:rsidRDefault="00BE29FB"/>
      </w:docPartBody>
    </w:docPart>
    <w:docPart>
      <w:docPartPr>
        <w:name w:val="D269FA4FD17645A9B6E39C992C626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2E5AC-5B6D-42A1-A652-6199ED2A7440}"/>
      </w:docPartPr>
      <w:docPartBody>
        <w:p w:rsidR="00BE29FB" w:rsidRDefault="00BE29FB"/>
      </w:docPartBody>
    </w:docPart>
    <w:docPart>
      <w:docPartPr>
        <w:name w:val="2C1EA793E9C645A983DF3CD04A080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7169C-B68B-432E-9499-517D4ED3CA08}"/>
      </w:docPartPr>
      <w:docPartBody>
        <w:p w:rsidR="00BE29FB" w:rsidRDefault="00BE29FB"/>
      </w:docPartBody>
    </w:docPart>
    <w:docPart>
      <w:docPartPr>
        <w:name w:val="BD345A8B695B4387AF06A55B29A39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188B-D642-4EDA-8309-20A6DEFBDB4B}"/>
      </w:docPartPr>
      <w:docPartBody>
        <w:p w:rsidR="00BE29FB" w:rsidRDefault="00BE29FB"/>
      </w:docPartBody>
    </w:docPart>
    <w:docPart>
      <w:docPartPr>
        <w:name w:val="DB8DCBF582964BF18B38FC3CE19C1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F0F4E-5DD7-4B45-8060-B9903CE9B7E4}"/>
      </w:docPartPr>
      <w:docPartBody>
        <w:p w:rsidR="00BE29FB" w:rsidRDefault="00BE29FB"/>
      </w:docPartBody>
    </w:docPart>
    <w:docPart>
      <w:docPartPr>
        <w:name w:val="464A36D978974C4FB84F2042A05E7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24E36-1009-4418-8D10-9B5A4D39745D}"/>
      </w:docPartPr>
      <w:docPartBody>
        <w:p w:rsidR="00BE29FB" w:rsidRDefault="00BE29FB"/>
      </w:docPartBody>
    </w:docPart>
    <w:docPart>
      <w:docPartPr>
        <w:name w:val="F6DCC28140C64C51A71634E93C0E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83904-D5E5-4DF3-B91D-9533B05BD20C}"/>
      </w:docPartPr>
      <w:docPartBody>
        <w:p w:rsidR="00BE29FB" w:rsidRDefault="00BE29FB"/>
      </w:docPartBody>
    </w:docPart>
    <w:docPart>
      <w:docPartPr>
        <w:name w:val="5175FE2676404FC6B592903C8FB9D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7672D-E90E-4F0D-B6C1-6D0C76474B04}"/>
      </w:docPartPr>
      <w:docPartBody>
        <w:p w:rsidR="00BE29FB" w:rsidRDefault="00BE29FB"/>
      </w:docPartBody>
    </w:docPart>
    <w:docPart>
      <w:docPartPr>
        <w:name w:val="C53FD19A6F0F47DE9005124BDCF9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EE069-BCA2-4D7A-8382-CF687860C2EF}"/>
      </w:docPartPr>
      <w:docPartBody>
        <w:p w:rsidR="00BE29FB" w:rsidRDefault="00BE29FB"/>
      </w:docPartBody>
    </w:docPart>
    <w:docPart>
      <w:docPartPr>
        <w:name w:val="562A3142AA02441991BA0305B4106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26B21-1C6C-4A4C-B039-BABF703270C8}"/>
      </w:docPartPr>
      <w:docPartBody>
        <w:p w:rsidR="00BE29FB" w:rsidRDefault="00BE29FB"/>
      </w:docPartBody>
    </w:docPart>
    <w:docPart>
      <w:docPartPr>
        <w:name w:val="FA465CC3F887419991FB6D6F84AE1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2F4D-44A9-4621-998E-72AE841C2DE0}"/>
      </w:docPartPr>
      <w:docPartBody>
        <w:p w:rsidR="00BE29FB" w:rsidRDefault="00BE29FB"/>
      </w:docPartBody>
    </w:docPart>
    <w:docPart>
      <w:docPartPr>
        <w:name w:val="BDCE0A0305BC4542BE700DB0068A2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CA1F5-6DE2-48D3-B260-C2BF349D9504}"/>
      </w:docPartPr>
      <w:docPartBody>
        <w:p w:rsidR="00BE29FB" w:rsidRDefault="00BE29FB"/>
      </w:docPartBody>
    </w:docPart>
    <w:docPart>
      <w:docPartPr>
        <w:name w:val="A7D3157F06E14DAB8AE0562371B4F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EC33F-7218-4054-B356-0DE5971BA85D}"/>
      </w:docPartPr>
      <w:docPartBody>
        <w:p w:rsidR="00BE29FB" w:rsidRDefault="00BE29FB"/>
      </w:docPartBody>
    </w:docPart>
    <w:docPart>
      <w:docPartPr>
        <w:name w:val="60F44B469F384226951ED15C16A6A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065A4-60A7-44A7-813A-C572EDEF77F0}"/>
      </w:docPartPr>
      <w:docPartBody>
        <w:p w:rsidR="00BE29FB" w:rsidRDefault="00BE29FB"/>
      </w:docPartBody>
    </w:docPart>
    <w:docPart>
      <w:docPartPr>
        <w:name w:val="8E7B92DA45FB4E7B9ABE747AE6BF6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BFF9-6481-4ECC-AD70-2DDC16EBBCE7}"/>
      </w:docPartPr>
      <w:docPartBody>
        <w:p w:rsidR="00BE29FB" w:rsidRDefault="00BE29FB"/>
      </w:docPartBody>
    </w:docPart>
    <w:docPart>
      <w:docPartPr>
        <w:name w:val="E47F1E468FE14C2EAC0DD8C1A6552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69150-5E43-4826-A854-F59865BB04FF}"/>
      </w:docPartPr>
      <w:docPartBody>
        <w:p w:rsidR="00BE29FB" w:rsidRDefault="00BE29FB"/>
      </w:docPartBody>
    </w:docPart>
    <w:docPart>
      <w:docPartPr>
        <w:name w:val="BFF69992CC8947F0BAF10A30DE424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4482-48AD-4DE9-9140-E2427F344B0E}"/>
      </w:docPartPr>
      <w:docPartBody>
        <w:p w:rsidR="00BE29FB" w:rsidRDefault="00BE29FB"/>
      </w:docPartBody>
    </w:docPart>
    <w:docPart>
      <w:docPartPr>
        <w:name w:val="FDBB020DBADE435FB54EC5F1B17B7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F3FDA-625C-4402-A649-37EA8B9EBA38}"/>
      </w:docPartPr>
      <w:docPartBody>
        <w:p w:rsidR="00BE29FB" w:rsidRDefault="00BE29FB"/>
      </w:docPartBody>
    </w:docPart>
    <w:docPart>
      <w:docPartPr>
        <w:name w:val="C41FF9B05DAF4084A55A0F7A8F161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86D5C-EB33-4507-B2E8-EC0890EF0093}"/>
      </w:docPartPr>
      <w:docPartBody>
        <w:p w:rsidR="00BE29FB" w:rsidRDefault="00BE29FB"/>
      </w:docPartBody>
    </w:docPart>
    <w:docPart>
      <w:docPartPr>
        <w:name w:val="B5FA48E2E3ED4A98A056946DD389B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52DDA-5049-430A-84C7-CBF98255CDAD}"/>
      </w:docPartPr>
      <w:docPartBody>
        <w:p w:rsidR="00BE29FB" w:rsidRDefault="00BE29FB"/>
      </w:docPartBody>
    </w:docPart>
    <w:docPart>
      <w:docPartPr>
        <w:name w:val="3B5C178C56D549819F8FE85F917FA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2F6E9-2286-4D0C-AEA4-6FB3ECBCA644}"/>
      </w:docPartPr>
      <w:docPartBody>
        <w:p w:rsidR="00BE29FB" w:rsidRDefault="00BE29FB"/>
      </w:docPartBody>
    </w:docPart>
    <w:docPart>
      <w:docPartPr>
        <w:name w:val="7B3683E34A044381B56AA64E849E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FD432-5E0F-46F2-BB77-A665D9732D22}"/>
      </w:docPartPr>
      <w:docPartBody>
        <w:p w:rsidR="00BE29FB" w:rsidRDefault="00BE29FB"/>
      </w:docPartBody>
    </w:docPart>
    <w:docPart>
      <w:docPartPr>
        <w:name w:val="043ED03BA8374960886E654A0CC96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05C89-6FF7-449C-9A2D-5E2E8F106567}"/>
      </w:docPartPr>
      <w:docPartBody>
        <w:p w:rsidR="00BE29FB" w:rsidRDefault="00BE29FB"/>
      </w:docPartBody>
    </w:docPart>
    <w:docPart>
      <w:docPartPr>
        <w:name w:val="8F41A64C599C4AB7A3FAD61F38105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FDAC3-E6E0-41AA-BF49-0182849A7979}"/>
      </w:docPartPr>
      <w:docPartBody>
        <w:p w:rsidR="00BE29FB" w:rsidRDefault="00BE29FB"/>
      </w:docPartBody>
    </w:docPart>
    <w:docPart>
      <w:docPartPr>
        <w:name w:val="1626A997A90C45508904052EB15E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5A6A-A7B4-4930-9E87-AB7DBED130A2}"/>
      </w:docPartPr>
      <w:docPartBody>
        <w:p w:rsidR="00BE29FB" w:rsidRDefault="00BE29FB"/>
      </w:docPartBody>
    </w:docPart>
    <w:docPart>
      <w:docPartPr>
        <w:name w:val="C164E7CFAE11469D82A65ABF9B91A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B1B59-A9B4-4186-9B09-4857F7FFEE51}"/>
      </w:docPartPr>
      <w:docPartBody>
        <w:p w:rsidR="00BE29FB" w:rsidRDefault="00BE29FB"/>
      </w:docPartBody>
    </w:docPart>
    <w:docPart>
      <w:docPartPr>
        <w:name w:val="2927249F4ECB45A1BD3D1507A2335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E548-A23E-458B-B10E-0A548AF7803B}"/>
      </w:docPartPr>
      <w:docPartBody>
        <w:p w:rsidR="00BE29FB" w:rsidRDefault="00BE29FB"/>
      </w:docPartBody>
    </w:docPart>
    <w:docPart>
      <w:docPartPr>
        <w:name w:val="C4579EBB716B4F46AA53B2384FF3B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FF540-33A1-42A3-B072-712990B0F5F2}"/>
      </w:docPartPr>
      <w:docPartBody>
        <w:p w:rsidR="00BE29FB" w:rsidRDefault="00BE29FB"/>
      </w:docPartBody>
    </w:docPart>
    <w:docPart>
      <w:docPartPr>
        <w:name w:val="F34C1401210D4D84A451D8FF6ECAB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F656F-6AA7-4195-BC31-DB5CDDC076C2}"/>
      </w:docPartPr>
      <w:docPartBody>
        <w:p w:rsidR="00BE29FB" w:rsidRDefault="00BE29FB"/>
      </w:docPartBody>
    </w:docPart>
    <w:docPart>
      <w:docPartPr>
        <w:name w:val="C5D55D5D0155436AB8A86F04B540B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40D12-FEEE-4050-A216-3F8249401C06}"/>
      </w:docPartPr>
      <w:docPartBody>
        <w:p w:rsidR="00BE29FB" w:rsidRDefault="00BE29FB"/>
      </w:docPartBody>
    </w:docPart>
    <w:docPart>
      <w:docPartPr>
        <w:name w:val="D37AF360166B4115A6312A463D0FF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309E1-ED2E-4433-9BBC-FA9F9118FDC1}"/>
      </w:docPartPr>
      <w:docPartBody>
        <w:p w:rsidR="00BE29FB" w:rsidRDefault="00BE29FB"/>
      </w:docPartBody>
    </w:docPart>
    <w:docPart>
      <w:docPartPr>
        <w:name w:val="F51D33A6BA2F4825B305F81F995CC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2202A-FA63-4301-928A-0F26A49DE59A}"/>
      </w:docPartPr>
      <w:docPartBody>
        <w:p w:rsidR="00BE29FB" w:rsidRDefault="00BE29FB"/>
      </w:docPartBody>
    </w:docPart>
    <w:docPart>
      <w:docPartPr>
        <w:name w:val="907742F20C554E2E85B3989627441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AA14F-3387-4865-9EBB-740296923E19}"/>
      </w:docPartPr>
      <w:docPartBody>
        <w:p w:rsidR="00BE29FB" w:rsidRDefault="00BE29FB"/>
      </w:docPartBody>
    </w:docPart>
    <w:docPart>
      <w:docPartPr>
        <w:name w:val="CBE2D09ECB534225A43D6881BE706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37257-A286-48AF-A2E2-3A0F6371C5D0}"/>
      </w:docPartPr>
      <w:docPartBody>
        <w:p w:rsidR="00BE29FB" w:rsidRDefault="00BE29FB"/>
      </w:docPartBody>
    </w:docPart>
    <w:docPart>
      <w:docPartPr>
        <w:name w:val="3CE0FE62FB7D4BD4B1980AD65F4B1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50C7C-C231-40F8-8A9A-D617187C2D87}"/>
      </w:docPartPr>
      <w:docPartBody>
        <w:p w:rsidR="00BE29FB" w:rsidRDefault="00BE29FB"/>
      </w:docPartBody>
    </w:docPart>
    <w:docPart>
      <w:docPartPr>
        <w:name w:val="F1DEEABF8F3940C6A2154B097616B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0DCB-2695-4517-B96B-1A2228C39687}"/>
      </w:docPartPr>
      <w:docPartBody>
        <w:p w:rsidR="00BE29FB" w:rsidRDefault="00BE29FB"/>
      </w:docPartBody>
    </w:docPart>
    <w:docPart>
      <w:docPartPr>
        <w:name w:val="263A84F9F0794FAA8310A35DB3A00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FBEF-1A21-40D0-8E91-B4384B911F7C}"/>
      </w:docPartPr>
      <w:docPartBody>
        <w:p w:rsidR="00BE29FB" w:rsidRDefault="00BE29FB"/>
      </w:docPartBody>
    </w:docPart>
    <w:docPart>
      <w:docPartPr>
        <w:name w:val="C1B60566CA91483AB2D33BAF72321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300B7-F1A5-4063-9BB4-B187DFF1992F}"/>
      </w:docPartPr>
      <w:docPartBody>
        <w:p w:rsidR="00BE29FB" w:rsidRDefault="00BE29FB"/>
      </w:docPartBody>
    </w:docPart>
    <w:docPart>
      <w:docPartPr>
        <w:name w:val="4D959755B5B84CAFBA59B534D780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5EA56-8969-4889-8B89-A98A7C7E5CDC}"/>
      </w:docPartPr>
      <w:docPartBody>
        <w:p w:rsidR="00BE29FB" w:rsidRDefault="00BE29FB"/>
      </w:docPartBody>
    </w:docPart>
    <w:docPart>
      <w:docPartPr>
        <w:name w:val="949AD3ED3527467387A1F8AFBABC1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61A12-743B-4467-8C18-41D3CA9A7440}"/>
      </w:docPartPr>
      <w:docPartBody>
        <w:p w:rsidR="00BE29FB" w:rsidRDefault="00BE29FB"/>
      </w:docPartBody>
    </w:docPart>
    <w:docPart>
      <w:docPartPr>
        <w:name w:val="6A12BBE004A54221BB69FB2700A81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E529D-F0D9-47E0-999D-F74B704A1757}"/>
      </w:docPartPr>
      <w:docPartBody>
        <w:p w:rsidR="00BE29FB" w:rsidRDefault="00BE29FB"/>
      </w:docPartBody>
    </w:docPart>
    <w:docPart>
      <w:docPartPr>
        <w:name w:val="1F5B776B41E348BAB264BE70FBCE4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BC88-9785-4DC4-97CD-DE0A9945D0D0}"/>
      </w:docPartPr>
      <w:docPartBody>
        <w:p w:rsidR="00BE29FB" w:rsidRDefault="00BE29FB"/>
      </w:docPartBody>
    </w:docPart>
    <w:docPart>
      <w:docPartPr>
        <w:name w:val="09CF0FB6519A4675A2B05DAE13534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ECC5D-BA14-4864-9DCC-3E24E010D429}"/>
      </w:docPartPr>
      <w:docPartBody>
        <w:p w:rsidR="00BE29FB" w:rsidRDefault="00BE29FB"/>
      </w:docPartBody>
    </w:docPart>
    <w:docPart>
      <w:docPartPr>
        <w:name w:val="7DE290FC37704D1E806D84DB0BCB3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B6FB8-D8D3-4D7C-B6FC-BEAEF9A919E9}"/>
      </w:docPartPr>
      <w:docPartBody>
        <w:p w:rsidR="00BE29FB" w:rsidRDefault="00BE29FB"/>
      </w:docPartBody>
    </w:docPart>
    <w:docPart>
      <w:docPartPr>
        <w:name w:val="7BF4E782178B415889091E45B8DA6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E85AE-D390-47F9-9A15-6BBC18146BFA}"/>
      </w:docPartPr>
      <w:docPartBody>
        <w:p w:rsidR="00BE29FB" w:rsidRDefault="002B79BA" w:rsidP="002B79BA">
          <w:pPr>
            <w:pStyle w:val="7BF4E782178B415889091E45B8DA6F84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84CF0ADC7946E99883115F5D377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899B-5D79-4ED9-BA62-40CEBA7A58A8}"/>
      </w:docPartPr>
      <w:docPartBody>
        <w:p w:rsidR="00BE29FB" w:rsidRDefault="002B79BA" w:rsidP="002B79BA">
          <w:pPr>
            <w:pStyle w:val="6C84CF0ADC7946E99883115F5D377313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214BCA71823444CB9D5AABC1DD69E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EB3DB-DFD2-43D4-8887-BBCA3AF453DB}"/>
      </w:docPartPr>
      <w:docPartBody>
        <w:p w:rsidR="00BE29FB" w:rsidRDefault="002B79BA" w:rsidP="002B79BA">
          <w:pPr>
            <w:pStyle w:val="214BCA71823444CB9D5AABC1DD69E955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CB8D787D6FD944CFA1E0302F0547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F0143-EE26-462D-8A79-7D92E47CBD97}"/>
      </w:docPartPr>
      <w:docPartBody>
        <w:p w:rsidR="00BE29FB" w:rsidRDefault="002B79BA" w:rsidP="002B79BA">
          <w:pPr>
            <w:pStyle w:val="CB8D787D6FD944CFA1E0302F0547D1C9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31FC83841F5A431D9C700766B3C8D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3244-99CE-47B5-8B83-5DD189FED620}"/>
      </w:docPartPr>
      <w:docPartBody>
        <w:p w:rsidR="00BE29FB" w:rsidRDefault="002B79BA" w:rsidP="002B79BA">
          <w:pPr>
            <w:pStyle w:val="31FC83841F5A431D9C700766B3C8DC8B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6BCFD15886814618A5B44A57980E4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E67F-5D8E-48C8-8C9E-1971EF97673B}"/>
      </w:docPartPr>
      <w:docPartBody>
        <w:p w:rsidR="00BE29FB" w:rsidRDefault="002B79BA" w:rsidP="002B79BA">
          <w:pPr>
            <w:pStyle w:val="6BCFD15886814618A5B44A57980E4F82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7A1DD207523B4C349ABB72B92D8E3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10C28-C668-4901-8FA7-D11D9F59006F}"/>
      </w:docPartPr>
      <w:docPartBody>
        <w:p w:rsidR="00BE29FB" w:rsidRDefault="002B79BA" w:rsidP="002B79BA">
          <w:pPr>
            <w:pStyle w:val="7A1DD207523B4C349ABB72B92D8E35B0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29F30FD42D84427B8381841F310F7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B8EFA-B3A7-4B16-A890-F0EF7D7A7646}"/>
      </w:docPartPr>
      <w:docPartBody>
        <w:p w:rsidR="00BE29FB" w:rsidRDefault="002B79BA" w:rsidP="002B79BA">
          <w:pPr>
            <w:pStyle w:val="29F30FD42D84427B8381841F310F75AE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73ADC70CA25C48C6A2D9EA2DE3211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EEC86-5F02-4517-AA50-3E00895F349F}"/>
      </w:docPartPr>
      <w:docPartBody>
        <w:p w:rsidR="00BE29FB" w:rsidRDefault="00BE29FB"/>
      </w:docPartBody>
    </w:docPart>
    <w:docPart>
      <w:docPartPr>
        <w:name w:val="069C5718519B4FEB9080D2B3B984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A095A-8F32-4993-A563-54D9FD864469}"/>
      </w:docPartPr>
      <w:docPartBody>
        <w:p w:rsidR="00BE29FB" w:rsidRDefault="00BE29FB"/>
      </w:docPartBody>
    </w:docPart>
    <w:docPart>
      <w:docPartPr>
        <w:name w:val="B6F35EDF0A534099AD4994D39CC0D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F8773-5D27-472D-A531-33CC87AB0397}"/>
      </w:docPartPr>
      <w:docPartBody>
        <w:p w:rsidR="00BE29FB" w:rsidRDefault="00BE29FB"/>
      </w:docPartBody>
    </w:docPart>
    <w:docPart>
      <w:docPartPr>
        <w:name w:val="93B617732188426B903DD0F6AAF10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A007F-47B7-48FE-BB79-ABCEBBC11695}"/>
      </w:docPartPr>
      <w:docPartBody>
        <w:p w:rsidR="00BE29FB" w:rsidRDefault="00BE29FB"/>
      </w:docPartBody>
    </w:docPart>
    <w:docPart>
      <w:docPartPr>
        <w:name w:val="41BE0E31F477499E81404FF8B7717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CAEC-55D5-4EC3-ACE1-38098D681948}"/>
      </w:docPartPr>
      <w:docPartBody>
        <w:p w:rsidR="00BE29FB" w:rsidRDefault="00BE29FB"/>
      </w:docPartBody>
    </w:docPart>
    <w:docPart>
      <w:docPartPr>
        <w:name w:val="D6D7E430318A443AB3515AEBDDF66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90469-07BF-4D48-9EDE-92DDDCE21EB8}"/>
      </w:docPartPr>
      <w:docPartBody>
        <w:p w:rsidR="00BE29FB" w:rsidRDefault="00BE29FB"/>
      </w:docPartBody>
    </w:docPart>
    <w:docPart>
      <w:docPartPr>
        <w:name w:val="489472C1FD6A46778F29AD8D8A18D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03721-5093-4134-934D-E47E9F522501}"/>
      </w:docPartPr>
      <w:docPartBody>
        <w:p w:rsidR="00BE29FB" w:rsidRDefault="00BE29FB"/>
      </w:docPartBody>
    </w:docPart>
    <w:docPart>
      <w:docPartPr>
        <w:name w:val="2D2F184A24454DB89BE3FA8F488E9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8F863-A4B2-4F96-B956-4C5C7C1C53B8}"/>
      </w:docPartPr>
      <w:docPartBody>
        <w:p w:rsidR="00BE29FB" w:rsidRDefault="00BE29FB"/>
      </w:docPartBody>
    </w:docPart>
    <w:docPart>
      <w:docPartPr>
        <w:name w:val="1D6B2A82687945A1A1145624D4BE7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FAEB5-953A-484E-8D01-69B817EC3771}"/>
      </w:docPartPr>
      <w:docPartBody>
        <w:p w:rsidR="00BE29FB" w:rsidRDefault="00BE29FB"/>
      </w:docPartBody>
    </w:docPart>
    <w:docPart>
      <w:docPartPr>
        <w:name w:val="A81C4639EA474FB1AB4CD0E5A6D08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78D5A-7F5E-4196-8047-72C6B5B2F50A}"/>
      </w:docPartPr>
      <w:docPartBody>
        <w:p w:rsidR="00BE29FB" w:rsidRDefault="00BE29FB"/>
      </w:docPartBody>
    </w:docPart>
    <w:docPart>
      <w:docPartPr>
        <w:name w:val="B946D0D4E5464037BE10E12222F3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2DA46-E44A-44E9-8EBF-AB9F52C6C4CA}"/>
      </w:docPartPr>
      <w:docPartBody>
        <w:p w:rsidR="00BE29FB" w:rsidRDefault="00BE29FB"/>
      </w:docPartBody>
    </w:docPart>
    <w:docPart>
      <w:docPartPr>
        <w:name w:val="60042D16FFA74B5DA846DD2ED417F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E1D07-3A40-43CD-A3C6-4ED5C233752A}"/>
      </w:docPartPr>
      <w:docPartBody>
        <w:p w:rsidR="00BE29FB" w:rsidRDefault="00BE29FB"/>
      </w:docPartBody>
    </w:docPart>
    <w:docPart>
      <w:docPartPr>
        <w:name w:val="1547377CB8BF4A4C83BB20190DF5E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3E6CD-7141-4E23-BE8D-C1603C116D3A}"/>
      </w:docPartPr>
      <w:docPartBody>
        <w:p w:rsidR="00BE29FB" w:rsidRDefault="00BE29FB"/>
      </w:docPartBody>
    </w:docPart>
    <w:docPart>
      <w:docPartPr>
        <w:name w:val="8C2BC0CD4F194A32B1EF3B05802C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AD308-6B67-4B0B-BFDB-AF9D7F7DC093}"/>
      </w:docPartPr>
      <w:docPartBody>
        <w:p w:rsidR="00BE29FB" w:rsidRDefault="00BE29FB"/>
      </w:docPartBody>
    </w:docPart>
    <w:docPart>
      <w:docPartPr>
        <w:name w:val="4C62967B5F034282871120F145CD7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97139-0678-414C-BE2A-D975AC066FE7}"/>
      </w:docPartPr>
      <w:docPartBody>
        <w:p w:rsidR="00BE29FB" w:rsidRDefault="00BE29FB"/>
      </w:docPartBody>
    </w:docPart>
    <w:docPart>
      <w:docPartPr>
        <w:name w:val="110DEC0714524F378D7F94820334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C9A2E-AA73-4770-985E-32E0F04D3A4D}"/>
      </w:docPartPr>
      <w:docPartBody>
        <w:p w:rsidR="00BE29FB" w:rsidRDefault="00BE29FB"/>
      </w:docPartBody>
    </w:docPart>
    <w:docPart>
      <w:docPartPr>
        <w:name w:val="CEDBDC5A71E84A0AB5E40A72B843B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AB4C-3B8A-4107-BC81-3A5037E3DEA2}"/>
      </w:docPartPr>
      <w:docPartBody>
        <w:p w:rsidR="00BE29FB" w:rsidRDefault="00BE29FB"/>
      </w:docPartBody>
    </w:docPart>
    <w:docPart>
      <w:docPartPr>
        <w:name w:val="A80270BF7D4C46FE8852EC625366C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639B-BDD4-415F-B2D8-6195C4BE7091}"/>
      </w:docPartPr>
      <w:docPartBody>
        <w:p w:rsidR="00BE29FB" w:rsidRDefault="00BE29FB"/>
      </w:docPartBody>
    </w:docPart>
    <w:docPart>
      <w:docPartPr>
        <w:name w:val="BE79C3CAB80049D59D478718C7829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423-B6C5-4E39-8005-CEBA1FCCA170}"/>
      </w:docPartPr>
      <w:docPartBody>
        <w:p w:rsidR="00BE29FB" w:rsidRDefault="00BE29FB"/>
      </w:docPartBody>
    </w:docPart>
    <w:docPart>
      <w:docPartPr>
        <w:name w:val="7EE042C58DF443A0853383CD074FF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CFA0-2282-41B9-B23B-2AAA84850E6D}"/>
      </w:docPartPr>
      <w:docPartBody>
        <w:p w:rsidR="00BE29FB" w:rsidRDefault="00BE29FB"/>
      </w:docPartBody>
    </w:docPart>
    <w:docPart>
      <w:docPartPr>
        <w:name w:val="3C11240D0E414552A9AD9751B5AE7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ABB8-7D2B-4D8A-AA6A-A639D36EEF67}"/>
      </w:docPartPr>
      <w:docPartBody>
        <w:p w:rsidR="00BE29FB" w:rsidRDefault="00BE29FB"/>
      </w:docPartBody>
    </w:docPart>
    <w:docPart>
      <w:docPartPr>
        <w:name w:val="05EE75070F474A9797A524560F32E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3E495-E9A4-4094-AAED-AE31A2DD7252}"/>
      </w:docPartPr>
      <w:docPartBody>
        <w:p w:rsidR="00BE29FB" w:rsidRDefault="00BE29FB"/>
      </w:docPartBody>
    </w:docPart>
    <w:docPart>
      <w:docPartPr>
        <w:name w:val="88E455412A9B47218B26CCC5A881E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19CB-1B44-43BC-AFCF-D1BF4B279252}"/>
      </w:docPartPr>
      <w:docPartBody>
        <w:p w:rsidR="00BE29FB" w:rsidRDefault="00BE29FB"/>
      </w:docPartBody>
    </w:docPart>
    <w:docPart>
      <w:docPartPr>
        <w:name w:val="AEFCCA8282E340D994676D665BC52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6F365-C22E-46E9-BD87-70487ABBA67B}"/>
      </w:docPartPr>
      <w:docPartBody>
        <w:p w:rsidR="00BE29FB" w:rsidRDefault="00BE29FB"/>
      </w:docPartBody>
    </w:docPart>
    <w:docPart>
      <w:docPartPr>
        <w:name w:val="21BCC2AB42934715B5997DA521223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6CFF-A2A8-44F5-8BB3-C795F281F766}"/>
      </w:docPartPr>
      <w:docPartBody>
        <w:p w:rsidR="00BE29FB" w:rsidRDefault="00BE29FB"/>
      </w:docPartBody>
    </w:docPart>
    <w:docPart>
      <w:docPartPr>
        <w:name w:val="8A5EDD4F20DA43BD99ED164149A8B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473E7-AA64-4F8C-90AD-8B720D193F98}"/>
      </w:docPartPr>
      <w:docPartBody>
        <w:p w:rsidR="00BE29FB" w:rsidRDefault="00BE29FB"/>
      </w:docPartBody>
    </w:docPart>
    <w:docPart>
      <w:docPartPr>
        <w:name w:val="81CB4F935D934C29999988C72475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CE039-4E36-46BE-969B-A781B27FE157}"/>
      </w:docPartPr>
      <w:docPartBody>
        <w:p w:rsidR="00BE29FB" w:rsidRDefault="00BE29FB"/>
      </w:docPartBody>
    </w:docPart>
    <w:docPart>
      <w:docPartPr>
        <w:name w:val="E6A0B6F9E7F746D494E8531FA6032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78342-9DB9-4482-9FD6-BA56D38397A3}"/>
      </w:docPartPr>
      <w:docPartBody>
        <w:p w:rsidR="00BE29FB" w:rsidRDefault="00BE29FB"/>
      </w:docPartBody>
    </w:docPart>
    <w:docPart>
      <w:docPartPr>
        <w:name w:val="A34EB0AF20FE4DB19858E2B0B9239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F6766-C086-4B85-AB37-520427D7FB3F}"/>
      </w:docPartPr>
      <w:docPartBody>
        <w:p w:rsidR="00BE29FB" w:rsidRDefault="00BE29FB"/>
      </w:docPartBody>
    </w:docPart>
    <w:docPart>
      <w:docPartPr>
        <w:name w:val="ABB60698895844F1AD16EB4E401A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4AF78-B1F1-4181-9087-33CBB159FFA2}"/>
      </w:docPartPr>
      <w:docPartBody>
        <w:p w:rsidR="00BE29FB" w:rsidRDefault="00BE29FB"/>
      </w:docPartBody>
    </w:docPart>
    <w:docPart>
      <w:docPartPr>
        <w:name w:val="C7D8AE076EB24C96A0ECB2A65F7E3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EA509-77BA-4078-AC18-98DD0D45F511}"/>
      </w:docPartPr>
      <w:docPartBody>
        <w:p w:rsidR="00BE29FB" w:rsidRDefault="00BE29FB"/>
      </w:docPartBody>
    </w:docPart>
    <w:docPart>
      <w:docPartPr>
        <w:name w:val="6DF2AB12146B43E092DB085E19B8F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4D06A-57F2-4112-99AD-15FA236A91E5}"/>
      </w:docPartPr>
      <w:docPartBody>
        <w:p w:rsidR="00BE29FB" w:rsidRDefault="00BE29FB"/>
      </w:docPartBody>
    </w:docPart>
    <w:docPart>
      <w:docPartPr>
        <w:name w:val="D5A6BACB5D3E43F5A149C1034F671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7766-47C2-4BFF-907C-0A3584C238E2}"/>
      </w:docPartPr>
      <w:docPartBody>
        <w:p w:rsidR="00BE29FB" w:rsidRDefault="00BE29FB"/>
      </w:docPartBody>
    </w:docPart>
    <w:docPart>
      <w:docPartPr>
        <w:name w:val="42CB916C45F04B28AF7A6510721FC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3BBB8-6F10-4102-87AA-3D0961FA44FF}"/>
      </w:docPartPr>
      <w:docPartBody>
        <w:p w:rsidR="00BE29FB" w:rsidRDefault="00BE29FB"/>
      </w:docPartBody>
    </w:docPart>
    <w:docPart>
      <w:docPartPr>
        <w:name w:val="808A05FF8D4949ED943E3C3BE00C8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4BEF8-E0D4-452F-B24E-6B6ED436FD5A}"/>
      </w:docPartPr>
      <w:docPartBody>
        <w:p w:rsidR="00BE29FB" w:rsidRDefault="00BE29FB"/>
      </w:docPartBody>
    </w:docPart>
    <w:docPart>
      <w:docPartPr>
        <w:name w:val="F53724B3F55241EAB98B01425C291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8A2AE-67BD-447D-AFFC-82696234B676}"/>
      </w:docPartPr>
      <w:docPartBody>
        <w:p w:rsidR="00BE29FB" w:rsidRDefault="00BE29FB"/>
      </w:docPartBody>
    </w:docPart>
    <w:docPart>
      <w:docPartPr>
        <w:name w:val="A09C2E19B76B44659504B96C59320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5F6D-3DF4-4ED5-8CE7-32EBBFB974AB}"/>
      </w:docPartPr>
      <w:docPartBody>
        <w:p w:rsidR="00BE29FB" w:rsidRDefault="00BE29FB"/>
      </w:docPartBody>
    </w:docPart>
    <w:docPart>
      <w:docPartPr>
        <w:name w:val="51DAA67A05F94818BE32C24B84C2F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58029-1042-41D7-B555-3BA6CFE9079F}"/>
      </w:docPartPr>
      <w:docPartBody>
        <w:p w:rsidR="00BE29FB" w:rsidRDefault="00BE29FB"/>
      </w:docPartBody>
    </w:docPart>
    <w:docPart>
      <w:docPartPr>
        <w:name w:val="7735AA8BB92A48548758B7B82559F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F24CC-8067-4114-94FA-DB6CCBF368AD}"/>
      </w:docPartPr>
      <w:docPartBody>
        <w:p w:rsidR="00BE29FB" w:rsidRDefault="00BE29FB"/>
      </w:docPartBody>
    </w:docPart>
    <w:docPart>
      <w:docPartPr>
        <w:name w:val="CB1DE88CA20640269F10D1BF6F4E1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DE554-06D1-4461-A4F3-BA7E80F0CA00}"/>
      </w:docPartPr>
      <w:docPartBody>
        <w:p w:rsidR="00BE29FB" w:rsidRDefault="00BE29FB"/>
      </w:docPartBody>
    </w:docPart>
    <w:docPart>
      <w:docPartPr>
        <w:name w:val="9E6961E626CD4545B2BBA426C863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BBC1C-672E-4273-8552-5B0BDDDF4F51}"/>
      </w:docPartPr>
      <w:docPartBody>
        <w:p w:rsidR="00BE29FB" w:rsidRDefault="00BE29FB"/>
      </w:docPartBody>
    </w:docPart>
    <w:docPart>
      <w:docPartPr>
        <w:name w:val="ECD394E2A3B944D8B241C75B7DC2D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26D27-DF79-4D6B-99D8-83DCC8D89710}"/>
      </w:docPartPr>
      <w:docPartBody>
        <w:p w:rsidR="00BE29FB" w:rsidRDefault="00BE29FB"/>
      </w:docPartBody>
    </w:docPart>
    <w:docPart>
      <w:docPartPr>
        <w:name w:val="ABDB078C1CA5482E8FD87CCE8228A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26155-C1CD-441E-A7B3-2703285C34A2}"/>
      </w:docPartPr>
      <w:docPartBody>
        <w:p w:rsidR="00BE29FB" w:rsidRDefault="00BE29FB"/>
      </w:docPartBody>
    </w:docPart>
    <w:docPart>
      <w:docPartPr>
        <w:name w:val="88622DEF5FF44B8C8F9E3D2CB188F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D7EF-94EF-4D96-BF2A-81884FF5866A}"/>
      </w:docPartPr>
      <w:docPartBody>
        <w:p w:rsidR="00BE29FB" w:rsidRDefault="00BE29FB"/>
      </w:docPartBody>
    </w:docPart>
    <w:docPart>
      <w:docPartPr>
        <w:name w:val="B1C649E3B87B4BBEA0D64FE4FBE2B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7620-055A-4802-A3F4-E37742083680}"/>
      </w:docPartPr>
      <w:docPartBody>
        <w:p w:rsidR="00BE29FB" w:rsidRDefault="00BE29FB"/>
      </w:docPartBody>
    </w:docPart>
    <w:docPart>
      <w:docPartPr>
        <w:name w:val="6590D42F07FB44BB986C07EC8EFF2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FFCD6-8827-4A76-AD08-FBF41168253F}"/>
      </w:docPartPr>
      <w:docPartBody>
        <w:p w:rsidR="00BE29FB" w:rsidRDefault="00BE29FB"/>
      </w:docPartBody>
    </w:docPart>
    <w:docPart>
      <w:docPartPr>
        <w:name w:val="5D961D125308486293E4C85AE04E5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B69B0-DB44-415B-A065-DA0B0ED12CBB}"/>
      </w:docPartPr>
      <w:docPartBody>
        <w:p w:rsidR="00BE29FB" w:rsidRDefault="00BE29FB"/>
      </w:docPartBody>
    </w:docPart>
    <w:docPart>
      <w:docPartPr>
        <w:name w:val="CEF4EB6734D2409799567CB1F26A4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3D862-02AE-44D8-9683-064CAE931B5E}"/>
      </w:docPartPr>
      <w:docPartBody>
        <w:p w:rsidR="00BE29FB" w:rsidRDefault="00BE29FB"/>
      </w:docPartBody>
    </w:docPart>
    <w:docPart>
      <w:docPartPr>
        <w:name w:val="DC5E832FB70D45BCBDC14800DD7AF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ADE6C-0618-4F18-8D34-2B54DC27F2BC}"/>
      </w:docPartPr>
      <w:docPartBody>
        <w:p w:rsidR="00BE29FB" w:rsidRDefault="002B79BA" w:rsidP="002B79BA">
          <w:pPr>
            <w:pStyle w:val="DC5E832FB70D45BCBDC14800DD7AF65F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BC637DDFC441CC8884D32DE2F96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74F08-8BB3-4B30-A284-8800FAA3C43B}"/>
      </w:docPartPr>
      <w:docPartBody>
        <w:p w:rsidR="00BE29FB" w:rsidRDefault="002B79BA" w:rsidP="002B79BA">
          <w:pPr>
            <w:pStyle w:val="DEBC637DDFC441CC8884D32DE2F9623E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77093A2B0E1F483D9DD32350EDBE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1E2A-7EC3-44F4-8E92-83F8D8FF4909}"/>
      </w:docPartPr>
      <w:docPartBody>
        <w:p w:rsidR="00BE29FB" w:rsidRDefault="002B79BA" w:rsidP="002B79BA">
          <w:pPr>
            <w:pStyle w:val="77093A2B0E1F483D9DD32350EDBE461B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F57ED848960448E987B123F57212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D5BA-9DF0-462F-8BAD-5BA6C5393534}"/>
      </w:docPartPr>
      <w:docPartBody>
        <w:p w:rsidR="00BE29FB" w:rsidRDefault="002B79BA" w:rsidP="002B79BA">
          <w:pPr>
            <w:pStyle w:val="F57ED848960448E987B123F5721286A5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C8DDE5113EB94993A5E0AC9B98D99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DDEC4-EA3F-4366-8ECC-9E3CD4F0F772}"/>
      </w:docPartPr>
      <w:docPartBody>
        <w:p w:rsidR="00BE29FB" w:rsidRDefault="002B79BA" w:rsidP="002B79BA">
          <w:pPr>
            <w:pStyle w:val="C8DDE5113EB94993A5E0AC9B98D99D46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A3BDB714881A4FA18E1212D1ACA6A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F8D6F-BCCB-4978-876E-37154C6154BA}"/>
      </w:docPartPr>
      <w:docPartBody>
        <w:p w:rsidR="00BE29FB" w:rsidRDefault="002B79BA" w:rsidP="002B79BA">
          <w:pPr>
            <w:pStyle w:val="A3BDB714881A4FA18E1212D1ACA6A8AA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D38194BEAFE642828BCD34039BFB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5E01F-C3F9-46B4-8B30-9D0236C8B741}"/>
      </w:docPartPr>
      <w:docPartBody>
        <w:p w:rsidR="00BE29FB" w:rsidRDefault="002B79BA" w:rsidP="002B79BA">
          <w:pPr>
            <w:pStyle w:val="D38194BEAFE642828BCD34039BFBF1BB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F90C3F49F9D642C799776E2B03440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29A75-C675-45B1-B42C-BD771C58A84B}"/>
      </w:docPartPr>
      <w:docPartBody>
        <w:p w:rsidR="00BE29FB" w:rsidRDefault="002B79BA" w:rsidP="002B79BA">
          <w:pPr>
            <w:pStyle w:val="F90C3F49F9D642C799776E2B03440530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67A59ADB34194E118D19D00C2E101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8CE36-7C39-4A44-8AAC-EB41DB9AFD4B}"/>
      </w:docPartPr>
      <w:docPartBody>
        <w:p w:rsidR="00BE29FB" w:rsidRDefault="00BE29FB"/>
      </w:docPartBody>
    </w:docPart>
    <w:docPart>
      <w:docPartPr>
        <w:name w:val="6E47A6B8A31340098C285DBA32ED4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8146F-DC7D-4E29-BFD3-083030FC5976}"/>
      </w:docPartPr>
      <w:docPartBody>
        <w:p w:rsidR="00BE29FB" w:rsidRDefault="00BE29FB"/>
      </w:docPartBody>
    </w:docPart>
    <w:docPart>
      <w:docPartPr>
        <w:name w:val="98F246C95B414149958213F0CF643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FFBD-2BFB-46C8-8F8B-0FDFC08B3692}"/>
      </w:docPartPr>
      <w:docPartBody>
        <w:p w:rsidR="00BE29FB" w:rsidRDefault="00BE29FB"/>
      </w:docPartBody>
    </w:docPart>
    <w:docPart>
      <w:docPartPr>
        <w:name w:val="317490A54903494290A778D7C1915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99D67-9F3B-4F50-BC30-1358B5C84958}"/>
      </w:docPartPr>
      <w:docPartBody>
        <w:p w:rsidR="00BE29FB" w:rsidRDefault="00BE29FB"/>
      </w:docPartBody>
    </w:docPart>
    <w:docPart>
      <w:docPartPr>
        <w:name w:val="1D4C2863EB3A4DE6B2B32AAF32C5B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AF54E-5016-42BB-A342-B77144883D74}"/>
      </w:docPartPr>
      <w:docPartBody>
        <w:p w:rsidR="00BE29FB" w:rsidRDefault="00BE29FB"/>
      </w:docPartBody>
    </w:docPart>
    <w:docPart>
      <w:docPartPr>
        <w:name w:val="67B35945F0E5488D8DEF64A5668A6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CA1F-9743-46FD-9429-5824DF4BB257}"/>
      </w:docPartPr>
      <w:docPartBody>
        <w:p w:rsidR="00BE29FB" w:rsidRDefault="00BE29FB"/>
      </w:docPartBody>
    </w:docPart>
    <w:docPart>
      <w:docPartPr>
        <w:name w:val="89CF166DFEB94928980B885A3369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73C20-1AA8-410A-8187-0FEE9445396C}"/>
      </w:docPartPr>
      <w:docPartBody>
        <w:p w:rsidR="00BE29FB" w:rsidRDefault="00BE29FB"/>
      </w:docPartBody>
    </w:docPart>
    <w:docPart>
      <w:docPartPr>
        <w:name w:val="146C80EF52D74E1BAEA9AE333CE8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1CD10-99AB-468C-893F-C79904B59443}"/>
      </w:docPartPr>
      <w:docPartBody>
        <w:p w:rsidR="00BE29FB" w:rsidRDefault="00BE29FB"/>
      </w:docPartBody>
    </w:docPart>
    <w:docPart>
      <w:docPartPr>
        <w:name w:val="D6CDAFA89FDB457D8498BB3D49A57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E0896-5EB0-4476-B78B-0D44131B3860}"/>
      </w:docPartPr>
      <w:docPartBody>
        <w:p w:rsidR="00BE29FB" w:rsidRDefault="00BE29FB"/>
      </w:docPartBody>
    </w:docPart>
    <w:docPart>
      <w:docPartPr>
        <w:name w:val="0A900CAADA144ABBA9690EB89F0DE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71992-B4FC-4605-94A9-4ED007AAC314}"/>
      </w:docPartPr>
      <w:docPartBody>
        <w:p w:rsidR="00BE29FB" w:rsidRDefault="00BE29FB"/>
      </w:docPartBody>
    </w:docPart>
    <w:docPart>
      <w:docPartPr>
        <w:name w:val="3C5E1EF3D51F489BB02FD9507BDF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A2E9-35F5-462A-A229-77F09C04AB17}"/>
      </w:docPartPr>
      <w:docPartBody>
        <w:p w:rsidR="00BE29FB" w:rsidRDefault="00BE29FB"/>
      </w:docPartBody>
    </w:docPart>
    <w:docPart>
      <w:docPartPr>
        <w:name w:val="7647974539794A3A9CDB1215E45C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364B-6B3B-4356-8CAC-146E167EE28D}"/>
      </w:docPartPr>
      <w:docPartBody>
        <w:p w:rsidR="00BE29FB" w:rsidRDefault="00BE29FB"/>
      </w:docPartBody>
    </w:docPart>
    <w:docPart>
      <w:docPartPr>
        <w:name w:val="D39E434F28F34E83BB0E68C810D1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57E07-9D62-4382-9BD4-0DE2A5D929C5}"/>
      </w:docPartPr>
      <w:docPartBody>
        <w:p w:rsidR="00BE29FB" w:rsidRDefault="00BE29FB"/>
      </w:docPartBody>
    </w:docPart>
    <w:docPart>
      <w:docPartPr>
        <w:name w:val="C3C914E7174B4F3DA6E5A7D11A6C8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27CF9-A840-4D3D-BD86-533F3A3552BE}"/>
      </w:docPartPr>
      <w:docPartBody>
        <w:p w:rsidR="00BE29FB" w:rsidRDefault="00BE29FB"/>
      </w:docPartBody>
    </w:docPart>
    <w:docPart>
      <w:docPartPr>
        <w:name w:val="857555FA99BF48D8A268C49F3A15B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CC41C-6D04-4529-BAD0-1B3662530569}"/>
      </w:docPartPr>
      <w:docPartBody>
        <w:p w:rsidR="00BE29FB" w:rsidRDefault="00BE29FB"/>
      </w:docPartBody>
    </w:docPart>
    <w:docPart>
      <w:docPartPr>
        <w:name w:val="0B94F024EFA34AE89FDA56CA4D214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44403-D287-4FAE-BDDD-18CAF12445CC}"/>
      </w:docPartPr>
      <w:docPartBody>
        <w:p w:rsidR="00BE29FB" w:rsidRDefault="00BE29FB"/>
      </w:docPartBody>
    </w:docPart>
    <w:docPart>
      <w:docPartPr>
        <w:name w:val="1EC86CC9A4D242ACA1839B2D7E45D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96FD6-FEC6-44C1-8D74-B8E97D0A9DFD}"/>
      </w:docPartPr>
      <w:docPartBody>
        <w:p w:rsidR="00BE29FB" w:rsidRDefault="00BE29FB"/>
      </w:docPartBody>
    </w:docPart>
    <w:docPart>
      <w:docPartPr>
        <w:name w:val="C5117D3CE82347479C3283A668D47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D9224-551A-4CD0-A5F5-F9D990E56E7E}"/>
      </w:docPartPr>
      <w:docPartBody>
        <w:p w:rsidR="00BE29FB" w:rsidRDefault="00BE29FB"/>
      </w:docPartBody>
    </w:docPart>
    <w:docPart>
      <w:docPartPr>
        <w:name w:val="AB0D0758085440678895CEF73B45A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7115-1E27-451D-9E9A-9C01DB273D07}"/>
      </w:docPartPr>
      <w:docPartBody>
        <w:p w:rsidR="00BE29FB" w:rsidRDefault="00BE29FB"/>
      </w:docPartBody>
    </w:docPart>
    <w:docPart>
      <w:docPartPr>
        <w:name w:val="18853A6140CA4BF9A9F1669763F02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5D07-2267-489A-AFEB-7305E9C632EF}"/>
      </w:docPartPr>
      <w:docPartBody>
        <w:p w:rsidR="00BE29FB" w:rsidRDefault="00BE29FB"/>
      </w:docPartBody>
    </w:docPart>
    <w:docPart>
      <w:docPartPr>
        <w:name w:val="60C816C7D8284AB69D1C8C0316504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8C79-AF20-4EEE-91F3-B1DD7E1E284F}"/>
      </w:docPartPr>
      <w:docPartBody>
        <w:p w:rsidR="00BE29FB" w:rsidRDefault="00BE29FB"/>
      </w:docPartBody>
    </w:docPart>
    <w:docPart>
      <w:docPartPr>
        <w:name w:val="CAAB71BBE5A74D2493676A9AB181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7E7B-9911-4259-8992-0A13A3C77572}"/>
      </w:docPartPr>
      <w:docPartBody>
        <w:p w:rsidR="00BE29FB" w:rsidRDefault="00BE29FB"/>
      </w:docPartBody>
    </w:docPart>
    <w:docPart>
      <w:docPartPr>
        <w:name w:val="C91E5885EDE44080BF46885C11C55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F1BA-5315-4CFD-81FB-346D66D6EB8A}"/>
      </w:docPartPr>
      <w:docPartBody>
        <w:p w:rsidR="00BE29FB" w:rsidRDefault="00BE29FB"/>
      </w:docPartBody>
    </w:docPart>
    <w:docPart>
      <w:docPartPr>
        <w:name w:val="2E33F050FDDB45A8BADEDE94EF905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66A3E-6251-498F-A597-2EB7631DE900}"/>
      </w:docPartPr>
      <w:docPartBody>
        <w:p w:rsidR="00BE29FB" w:rsidRDefault="00BE29FB"/>
      </w:docPartBody>
    </w:docPart>
    <w:docPart>
      <w:docPartPr>
        <w:name w:val="0FEE6D311E054F21A1C48F8C875F5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F062D-D87A-4C01-953B-CAE59F20CFB4}"/>
      </w:docPartPr>
      <w:docPartBody>
        <w:p w:rsidR="00BE29FB" w:rsidRDefault="00BE29FB"/>
      </w:docPartBody>
    </w:docPart>
    <w:docPart>
      <w:docPartPr>
        <w:name w:val="324B3CA8DD2947D2A8C0F8B3347E7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41566-95FD-4C65-8FFB-9F15CBE08658}"/>
      </w:docPartPr>
      <w:docPartBody>
        <w:p w:rsidR="00BE29FB" w:rsidRDefault="00BE29FB"/>
      </w:docPartBody>
    </w:docPart>
    <w:docPart>
      <w:docPartPr>
        <w:name w:val="73979C186F494F49B7891A9CB7183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1CEC3-FAB7-4C3B-AEB0-B0E54E074161}"/>
      </w:docPartPr>
      <w:docPartBody>
        <w:p w:rsidR="00BE29FB" w:rsidRDefault="00BE29FB"/>
      </w:docPartBody>
    </w:docPart>
    <w:docPart>
      <w:docPartPr>
        <w:name w:val="A8AE95E193D64A9898D7F1E72281B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631A-5CCF-42D9-A37A-4AB24985161D}"/>
      </w:docPartPr>
      <w:docPartBody>
        <w:p w:rsidR="00BE29FB" w:rsidRDefault="00BE29FB"/>
      </w:docPartBody>
    </w:docPart>
    <w:docPart>
      <w:docPartPr>
        <w:name w:val="92F3F0747FCA4B1FA5DEA01ABF57E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1925D-8EF6-4548-A3F6-8A93B89D5238}"/>
      </w:docPartPr>
      <w:docPartBody>
        <w:p w:rsidR="00BE29FB" w:rsidRDefault="00BE29FB"/>
      </w:docPartBody>
    </w:docPart>
    <w:docPart>
      <w:docPartPr>
        <w:name w:val="8F44235EC88640E3BCACBFC11751B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B47D4-2092-4ACC-B0E9-ADD061B2E910}"/>
      </w:docPartPr>
      <w:docPartBody>
        <w:p w:rsidR="00BE29FB" w:rsidRDefault="00BE29FB"/>
      </w:docPartBody>
    </w:docPart>
    <w:docPart>
      <w:docPartPr>
        <w:name w:val="1819743DCE594B2C9A69ACBA35DE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F4A53-7259-4978-958E-7BAB7CC8ED04}"/>
      </w:docPartPr>
      <w:docPartBody>
        <w:p w:rsidR="00BE29FB" w:rsidRDefault="00BE29FB"/>
      </w:docPartBody>
    </w:docPart>
    <w:docPart>
      <w:docPartPr>
        <w:name w:val="1A20E80E29FC4B93B457992DBEFC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ACC1B-D207-4AD0-9DE8-14DBC844AF78}"/>
      </w:docPartPr>
      <w:docPartBody>
        <w:p w:rsidR="00BE29FB" w:rsidRDefault="00BE29FB"/>
      </w:docPartBody>
    </w:docPart>
    <w:docPart>
      <w:docPartPr>
        <w:name w:val="53AAAF242D8B4EF6A77491D6D79A8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59CE5-3C3A-4128-850D-E724475EFAAD}"/>
      </w:docPartPr>
      <w:docPartBody>
        <w:p w:rsidR="00BE29FB" w:rsidRDefault="00BE29FB"/>
      </w:docPartBody>
    </w:docPart>
    <w:docPart>
      <w:docPartPr>
        <w:name w:val="9EF61E777CE3415B8634D71F24E7D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60008-5D9D-4D44-A70A-31555FA9C466}"/>
      </w:docPartPr>
      <w:docPartBody>
        <w:p w:rsidR="00BE29FB" w:rsidRDefault="00BE29FB"/>
      </w:docPartBody>
    </w:docPart>
    <w:docPart>
      <w:docPartPr>
        <w:name w:val="D9C9F337EA7440A5A4292A37E5718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7B8F5-6246-4F1F-9ED5-988D82F24A97}"/>
      </w:docPartPr>
      <w:docPartBody>
        <w:p w:rsidR="00BE29FB" w:rsidRDefault="00BE29FB"/>
      </w:docPartBody>
    </w:docPart>
    <w:docPart>
      <w:docPartPr>
        <w:name w:val="F8C6C764F59F4E26AC9A0BFBC3B70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AC0A-D83E-4C99-B8DC-EDE53596FF5E}"/>
      </w:docPartPr>
      <w:docPartBody>
        <w:p w:rsidR="00BE29FB" w:rsidRDefault="00BE29FB"/>
      </w:docPartBody>
    </w:docPart>
    <w:docPart>
      <w:docPartPr>
        <w:name w:val="89849E5A75DD45B8AC1C742FD3BA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D136-38A8-4F1B-98C4-F6F06D61B4A2}"/>
      </w:docPartPr>
      <w:docPartBody>
        <w:p w:rsidR="00BE29FB" w:rsidRDefault="00BE29FB"/>
      </w:docPartBody>
    </w:docPart>
    <w:docPart>
      <w:docPartPr>
        <w:name w:val="64F3AACC536D40848166ED9EB0AA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1A43D-2210-429A-94FA-C059B70C4E44}"/>
      </w:docPartPr>
      <w:docPartBody>
        <w:p w:rsidR="00BE29FB" w:rsidRDefault="00BE29FB"/>
      </w:docPartBody>
    </w:docPart>
    <w:docPart>
      <w:docPartPr>
        <w:name w:val="4710FB908EE04892A1A89D31FBB74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590C1-79A9-44E5-AECA-D756790577C2}"/>
      </w:docPartPr>
      <w:docPartBody>
        <w:p w:rsidR="00BE29FB" w:rsidRDefault="00BE29FB"/>
      </w:docPartBody>
    </w:docPart>
    <w:docPart>
      <w:docPartPr>
        <w:name w:val="3DD793BECD694979926D815675D65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E373-AA73-4519-A370-C0B55F39B826}"/>
      </w:docPartPr>
      <w:docPartBody>
        <w:p w:rsidR="00BE29FB" w:rsidRDefault="00BE29FB"/>
      </w:docPartBody>
    </w:docPart>
    <w:docPart>
      <w:docPartPr>
        <w:name w:val="A45444CF3C2E4875A74989FF4E14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60F5-FAD5-4643-BF1C-09E07D3A5247}"/>
      </w:docPartPr>
      <w:docPartBody>
        <w:p w:rsidR="00BE29FB" w:rsidRDefault="00BE29FB"/>
      </w:docPartBody>
    </w:docPart>
    <w:docPart>
      <w:docPartPr>
        <w:name w:val="B9A2026BDDBF43A19645E09EA1543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D5D4-7372-47E5-B2F3-6D2C43E37421}"/>
      </w:docPartPr>
      <w:docPartBody>
        <w:p w:rsidR="00BE29FB" w:rsidRDefault="00BE29FB"/>
      </w:docPartBody>
    </w:docPart>
    <w:docPart>
      <w:docPartPr>
        <w:name w:val="01438A0EE5A4463391C67145936E4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B588-33F2-4EC4-8473-73A140C295A9}"/>
      </w:docPartPr>
      <w:docPartBody>
        <w:p w:rsidR="00BE29FB" w:rsidRDefault="00BE29FB"/>
      </w:docPartBody>
    </w:docPart>
    <w:docPart>
      <w:docPartPr>
        <w:name w:val="1EDE08739BCF443B9438033E07D9C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9E2F-F89B-41DD-920B-A2BBF59283E7}"/>
      </w:docPartPr>
      <w:docPartBody>
        <w:p w:rsidR="00BE29FB" w:rsidRDefault="00BE29FB"/>
      </w:docPartBody>
    </w:docPart>
    <w:docPart>
      <w:docPartPr>
        <w:name w:val="B49947CECA7345E0BCB394B1675BC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3EE45-A76F-40B9-81CB-17D805CEC0BA}"/>
      </w:docPartPr>
      <w:docPartBody>
        <w:p w:rsidR="00BE29FB" w:rsidRDefault="00BE29FB"/>
      </w:docPartBody>
    </w:docPart>
    <w:docPart>
      <w:docPartPr>
        <w:name w:val="8002CF7717F24C3FA13CFA6E5805C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06515-280D-43DD-930D-4DD2E20D1086}"/>
      </w:docPartPr>
      <w:docPartBody>
        <w:p w:rsidR="00BE29FB" w:rsidRDefault="00BE29FB"/>
      </w:docPartBody>
    </w:docPart>
    <w:docPart>
      <w:docPartPr>
        <w:name w:val="CF2B6CE4B82E4ECD90DA0958C8D8C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66B6F-C55F-4D64-AF1B-FF3AD7CB5277}"/>
      </w:docPartPr>
      <w:docPartBody>
        <w:p w:rsidR="00BE29FB" w:rsidRDefault="00BE29FB"/>
      </w:docPartBody>
    </w:docPart>
    <w:docPart>
      <w:docPartPr>
        <w:name w:val="00F2FCBB576C4D38BF9BDDD585FB2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1990E-9738-46FC-B87F-42BAFB53565E}"/>
      </w:docPartPr>
      <w:docPartBody>
        <w:p w:rsidR="00BE29FB" w:rsidRDefault="00BE29FB"/>
      </w:docPartBody>
    </w:docPart>
    <w:docPart>
      <w:docPartPr>
        <w:name w:val="B1AC728B0E274ED0892012D69084A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C2560-7931-4F1E-BE04-F96440675E28}"/>
      </w:docPartPr>
      <w:docPartBody>
        <w:p w:rsidR="00BE29FB" w:rsidRDefault="00BE29FB"/>
      </w:docPartBody>
    </w:docPart>
    <w:docPart>
      <w:docPartPr>
        <w:name w:val="B34FC2CF1862461B8EA4D60FC9453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1B9E-6F3C-45EF-813B-9E46ADFC73BD}"/>
      </w:docPartPr>
      <w:docPartBody>
        <w:p w:rsidR="00BE29FB" w:rsidRDefault="00BE29FB"/>
      </w:docPartBody>
    </w:docPart>
    <w:docPart>
      <w:docPartPr>
        <w:name w:val="BBE58ED2CDBB43789AE87C9D14EDF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0F814-3CB2-434B-A26A-641BFCBF61B4}"/>
      </w:docPartPr>
      <w:docPartBody>
        <w:p w:rsidR="00BE29FB" w:rsidRDefault="00BE29FB"/>
      </w:docPartBody>
    </w:docPart>
    <w:docPart>
      <w:docPartPr>
        <w:name w:val="EA703E266C994DCE891B46DB8A76F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13906-9A0B-464E-A75D-BC408C10609F}"/>
      </w:docPartPr>
      <w:docPartBody>
        <w:p w:rsidR="00BE29FB" w:rsidRDefault="00BE29FB"/>
      </w:docPartBody>
    </w:docPart>
    <w:docPart>
      <w:docPartPr>
        <w:name w:val="5FBEF1F3FD6C40BFB718EC33ECB73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1ACC1-423E-463B-884C-16178A410C0B}"/>
      </w:docPartPr>
      <w:docPartBody>
        <w:p w:rsidR="00BE29FB" w:rsidRDefault="00BE29FB"/>
      </w:docPartBody>
    </w:docPart>
    <w:docPart>
      <w:docPartPr>
        <w:name w:val="710A5A5E76C34F378D33D79371E37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2BEB5-3E69-4D11-8B00-9B86617496F6}"/>
      </w:docPartPr>
      <w:docPartBody>
        <w:p w:rsidR="00BE29FB" w:rsidRDefault="00BE29FB"/>
      </w:docPartBody>
    </w:docPart>
    <w:docPart>
      <w:docPartPr>
        <w:name w:val="BDD7745AF68D44F4A7FFFD760699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B28A-186A-4587-B9FB-0F1450C7C2D9}"/>
      </w:docPartPr>
      <w:docPartBody>
        <w:p w:rsidR="00BE29FB" w:rsidRDefault="00BE29FB"/>
      </w:docPartBody>
    </w:docPart>
    <w:docPart>
      <w:docPartPr>
        <w:name w:val="6210D69D5867478DB3DF1C983844C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E235-8D03-45A5-9FE4-2B71AECBE043}"/>
      </w:docPartPr>
      <w:docPartBody>
        <w:p w:rsidR="00BE29FB" w:rsidRDefault="00BE29FB"/>
      </w:docPartBody>
    </w:docPart>
    <w:docPart>
      <w:docPartPr>
        <w:name w:val="AF3E2F89646646AFBCF5CAB7152F0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9DA60-247C-452A-8ADC-B9548AF650F3}"/>
      </w:docPartPr>
      <w:docPartBody>
        <w:p w:rsidR="00BE29FB" w:rsidRDefault="00BE29FB"/>
      </w:docPartBody>
    </w:docPart>
    <w:docPart>
      <w:docPartPr>
        <w:name w:val="C89C63E8C947497EA267A5CCBF9B4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DCAC-2ABD-499F-A78F-A4ABBB206FA0}"/>
      </w:docPartPr>
      <w:docPartBody>
        <w:p w:rsidR="00BE29FB" w:rsidRDefault="00BE29FB"/>
      </w:docPartBody>
    </w:docPart>
    <w:docPart>
      <w:docPartPr>
        <w:name w:val="E97DC754C0D444FDB8E8F26029EBF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2701E-02B3-4024-88D7-33114AA1EAFC}"/>
      </w:docPartPr>
      <w:docPartBody>
        <w:p w:rsidR="00BE29FB" w:rsidRDefault="00BE29FB"/>
      </w:docPartBody>
    </w:docPart>
    <w:docPart>
      <w:docPartPr>
        <w:name w:val="3D611D25267144658307CD81B939E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0138-5F6B-4169-951B-E2B69A94BEA5}"/>
      </w:docPartPr>
      <w:docPartBody>
        <w:p w:rsidR="00BE29FB" w:rsidRDefault="00BE29FB"/>
      </w:docPartBody>
    </w:docPart>
    <w:docPart>
      <w:docPartPr>
        <w:name w:val="DE5C6EA2833C4D9380F9149501A68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63648-D7CC-4E17-AFED-C955AD3F54DA}"/>
      </w:docPartPr>
      <w:docPartBody>
        <w:p w:rsidR="00BE29FB" w:rsidRDefault="00BE29FB"/>
      </w:docPartBody>
    </w:docPart>
    <w:docPart>
      <w:docPartPr>
        <w:name w:val="974CE7E16B1E484B98F0AF82CFA3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8CAAB-74AB-4164-AB21-423380F2C0B0}"/>
      </w:docPartPr>
      <w:docPartBody>
        <w:p w:rsidR="00BE29FB" w:rsidRDefault="00BE29FB"/>
      </w:docPartBody>
    </w:docPart>
    <w:docPart>
      <w:docPartPr>
        <w:name w:val="A5334FD473CC4CB084544A7D9F84F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D6615-F1E5-4C98-8570-5EC267D588B9}"/>
      </w:docPartPr>
      <w:docPartBody>
        <w:p w:rsidR="00BE29FB" w:rsidRDefault="00BE29FB"/>
      </w:docPartBody>
    </w:docPart>
    <w:docPart>
      <w:docPartPr>
        <w:name w:val="1A5EC7CA78444C4F9C7B2CC46AE59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1A4D-CBF9-439A-85CD-A5DA79AF3E90}"/>
      </w:docPartPr>
      <w:docPartBody>
        <w:p w:rsidR="00BE29FB" w:rsidRDefault="00BE29FB"/>
      </w:docPartBody>
    </w:docPart>
    <w:docPart>
      <w:docPartPr>
        <w:name w:val="4E4884F339504694B7DA08A11A9A5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DFEC-B6B2-4BB2-9B3D-F565FB892FE5}"/>
      </w:docPartPr>
      <w:docPartBody>
        <w:p w:rsidR="00BE29FB" w:rsidRDefault="00BE29FB"/>
      </w:docPartBody>
    </w:docPart>
    <w:docPart>
      <w:docPartPr>
        <w:name w:val="2EED3D90CA00436B9DA3F17FDB8AA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236FD-0A31-4CC0-B779-D6EE8649066E}"/>
      </w:docPartPr>
      <w:docPartBody>
        <w:p w:rsidR="00BE29FB" w:rsidRDefault="00BE29FB"/>
      </w:docPartBody>
    </w:docPart>
    <w:docPart>
      <w:docPartPr>
        <w:name w:val="4DCCF66AB45B4E81AC8A27F8F6CFD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CABEB-D8EA-442A-A83A-1C4A37070F18}"/>
      </w:docPartPr>
      <w:docPartBody>
        <w:p w:rsidR="00BE29FB" w:rsidRDefault="00BE29FB"/>
      </w:docPartBody>
    </w:docPart>
    <w:docPart>
      <w:docPartPr>
        <w:name w:val="DDBE3E14F88D45C1B809B663D876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12345-A064-4E33-83AF-9D3239DABA6F}"/>
      </w:docPartPr>
      <w:docPartBody>
        <w:p w:rsidR="00BE29FB" w:rsidRDefault="00BE29FB"/>
      </w:docPartBody>
    </w:docPart>
    <w:docPart>
      <w:docPartPr>
        <w:name w:val="F561EA0A77B44EFCB44B039CA594C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8C73B-8876-4DE4-9732-B1216AF630D6}"/>
      </w:docPartPr>
      <w:docPartBody>
        <w:p w:rsidR="00BE29FB" w:rsidRDefault="00BE29FB"/>
      </w:docPartBody>
    </w:docPart>
    <w:docPart>
      <w:docPartPr>
        <w:name w:val="CBD5CF36FE954D2DA1C7A18D2E734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8D2F9-F918-422D-88CB-B62857E7B8A4}"/>
      </w:docPartPr>
      <w:docPartBody>
        <w:p w:rsidR="00BE29FB" w:rsidRDefault="00BE29FB"/>
      </w:docPartBody>
    </w:docPart>
    <w:docPart>
      <w:docPartPr>
        <w:name w:val="99518E1BB9514EC0BC95D9927581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BEAEE-C3A9-4144-BDF1-234F68D53165}"/>
      </w:docPartPr>
      <w:docPartBody>
        <w:p w:rsidR="00BE29FB" w:rsidRDefault="00BE29FB"/>
      </w:docPartBody>
    </w:docPart>
    <w:docPart>
      <w:docPartPr>
        <w:name w:val="4E34A692A0CC47AD8EB2EC2A6D63E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A9517-649D-40A1-A0AD-0265778B4072}"/>
      </w:docPartPr>
      <w:docPartBody>
        <w:p w:rsidR="00BE29FB" w:rsidRDefault="00BE29FB"/>
      </w:docPartBody>
    </w:docPart>
    <w:docPart>
      <w:docPartPr>
        <w:name w:val="A5007D557923403FAC56E7F18ED5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A5950-D257-412F-AA6E-4D83C63B571A}"/>
      </w:docPartPr>
      <w:docPartBody>
        <w:p w:rsidR="00BE29FB" w:rsidRDefault="00BE29FB"/>
      </w:docPartBody>
    </w:docPart>
    <w:docPart>
      <w:docPartPr>
        <w:name w:val="7D0AE89BEE0A4002BE67A714D895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31DD0-602B-492E-BF68-753474094788}"/>
      </w:docPartPr>
      <w:docPartBody>
        <w:p w:rsidR="00BE29FB" w:rsidRDefault="00BE29FB"/>
      </w:docPartBody>
    </w:docPart>
    <w:docPart>
      <w:docPartPr>
        <w:name w:val="E9E86C63650A4CBBA6E664B58E03D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F7DEE-D5B0-45DF-9842-2C76DBA35520}"/>
      </w:docPartPr>
      <w:docPartBody>
        <w:p w:rsidR="00BE29FB" w:rsidRDefault="00BE29FB"/>
      </w:docPartBody>
    </w:docPart>
    <w:docPart>
      <w:docPartPr>
        <w:name w:val="E7031A0480F341B68632D057BDF7E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45DA-FB12-4F3D-9918-DBF3A92C41D4}"/>
      </w:docPartPr>
      <w:docPartBody>
        <w:p w:rsidR="00BE29FB" w:rsidRDefault="00BE29FB"/>
      </w:docPartBody>
    </w:docPart>
    <w:docPart>
      <w:docPartPr>
        <w:name w:val="0A3FC7AAFBE84D5599883A10D34F4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98F4-D62C-47C5-835C-09E87B55241E}"/>
      </w:docPartPr>
      <w:docPartBody>
        <w:p w:rsidR="00BE29FB" w:rsidRDefault="00BE29FB"/>
      </w:docPartBody>
    </w:docPart>
    <w:docPart>
      <w:docPartPr>
        <w:name w:val="0CF016D431EE43F886DD008DC01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360F-21FE-4134-A85A-FE347E14DF83}"/>
      </w:docPartPr>
      <w:docPartBody>
        <w:p w:rsidR="00BE29FB" w:rsidRDefault="00BE29FB"/>
      </w:docPartBody>
    </w:docPart>
    <w:docPart>
      <w:docPartPr>
        <w:name w:val="0B7FD5A4474145498639E4D6D5DB1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E8AF-6A70-4E94-8D38-DF209875F132}"/>
      </w:docPartPr>
      <w:docPartBody>
        <w:p w:rsidR="00BE29FB" w:rsidRDefault="00BE29FB"/>
      </w:docPartBody>
    </w:docPart>
    <w:docPart>
      <w:docPartPr>
        <w:name w:val="D96000FDD9D1485A99FCC0580005D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5945-6464-41C7-BCF4-6F48F0F889C5}"/>
      </w:docPartPr>
      <w:docPartBody>
        <w:p w:rsidR="00BE29FB" w:rsidRDefault="00BE29FB"/>
      </w:docPartBody>
    </w:docPart>
    <w:docPart>
      <w:docPartPr>
        <w:name w:val="5C58E953889B4A019A91E736DE6C2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8752-C6BE-40E5-9EE1-C85A21695881}"/>
      </w:docPartPr>
      <w:docPartBody>
        <w:p w:rsidR="00BE29FB" w:rsidRDefault="00BE29FB"/>
      </w:docPartBody>
    </w:docPart>
    <w:docPart>
      <w:docPartPr>
        <w:name w:val="0703711198A9490B95E01B2AB8E1B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509EA-932B-48BF-8FA3-E604CB39CAC4}"/>
      </w:docPartPr>
      <w:docPartBody>
        <w:p w:rsidR="00BE29FB" w:rsidRDefault="00BE29FB"/>
      </w:docPartBody>
    </w:docPart>
    <w:docPart>
      <w:docPartPr>
        <w:name w:val="989C4AD5419440008E89D9E7EAAE6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2D59A-4DE6-48BD-844A-254768FB96FC}"/>
      </w:docPartPr>
      <w:docPartBody>
        <w:p w:rsidR="00BE29FB" w:rsidRDefault="00BE29FB"/>
      </w:docPartBody>
    </w:docPart>
    <w:docPart>
      <w:docPartPr>
        <w:name w:val="21B6546E51BF4BAAB42CA5B85FF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5646-D337-4133-91C5-67961ABA623A}"/>
      </w:docPartPr>
      <w:docPartBody>
        <w:p w:rsidR="00BE29FB" w:rsidRDefault="00BE29FB"/>
      </w:docPartBody>
    </w:docPart>
    <w:docPart>
      <w:docPartPr>
        <w:name w:val="8A4A7C40FA5D4F92941C4752EF9A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830B6-0C49-4024-BF25-81EA2D6BA194}"/>
      </w:docPartPr>
      <w:docPartBody>
        <w:p w:rsidR="00BE29FB" w:rsidRDefault="00BE29FB"/>
      </w:docPartBody>
    </w:docPart>
    <w:docPart>
      <w:docPartPr>
        <w:name w:val="22215F2DFFBD466D8A0EF57C176E9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6417E-12C1-4D1E-9265-D494AE80380A}"/>
      </w:docPartPr>
      <w:docPartBody>
        <w:p w:rsidR="00BE29FB" w:rsidRDefault="00BE29FB"/>
      </w:docPartBody>
    </w:docPart>
    <w:docPart>
      <w:docPartPr>
        <w:name w:val="42563CDC84BA497D8D54315D05B8D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17938-8FD4-4AF6-8311-47670EAAF1BE}"/>
      </w:docPartPr>
      <w:docPartBody>
        <w:p w:rsidR="00BE29FB" w:rsidRDefault="00BE29FB"/>
      </w:docPartBody>
    </w:docPart>
    <w:docPart>
      <w:docPartPr>
        <w:name w:val="34BA3EDA95064174BF478FDAB0765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725F-20B4-4B53-B555-356A61EEF8E5}"/>
      </w:docPartPr>
      <w:docPartBody>
        <w:p w:rsidR="00BE29FB" w:rsidRDefault="00BE29FB"/>
      </w:docPartBody>
    </w:docPart>
    <w:docPart>
      <w:docPartPr>
        <w:name w:val="7750BF3D65A64CFC84376996BEB39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1F66-7573-49C6-9E70-6A3608421788}"/>
      </w:docPartPr>
      <w:docPartBody>
        <w:p w:rsidR="00BE29FB" w:rsidRDefault="00BE29FB"/>
      </w:docPartBody>
    </w:docPart>
    <w:docPart>
      <w:docPartPr>
        <w:name w:val="03750197B3804958BF723D9749BB8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07C82-E8E1-47D6-B769-D929D1FAADDB}"/>
      </w:docPartPr>
      <w:docPartBody>
        <w:p w:rsidR="00BE29FB" w:rsidRDefault="00BE29FB"/>
      </w:docPartBody>
    </w:docPart>
    <w:docPart>
      <w:docPartPr>
        <w:name w:val="DB3941AD93A14D26993F99542D629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2696-43AF-44D8-BCFF-BE0AD6A75157}"/>
      </w:docPartPr>
      <w:docPartBody>
        <w:p w:rsidR="00BE29FB" w:rsidRDefault="00BE29FB"/>
      </w:docPartBody>
    </w:docPart>
    <w:docPart>
      <w:docPartPr>
        <w:name w:val="52F9C59586624F24870DC78FEA42D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9C48C-8385-4F5F-9ACE-5FA4287D12E3}"/>
      </w:docPartPr>
      <w:docPartBody>
        <w:p w:rsidR="00BE29FB" w:rsidRDefault="00BE29FB"/>
      </w:docPartBody>
    </w:docPart>
    <w:docPart>
      <w:docPartPr>
        <w:name w:val="5E14E291B6E9483B9785C89AB0B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22E77-71F4-46DC-8DA7-5D5845B5B168}"/>
      </w:docPartPr>
      <w:docPartBody>
        <w:p w:rsidR="00BE29FB" w:rsidRDefault="00BE29FB"/>
      </w:docPartBody>
    </w:docPart>
    <w:docPart>
      <w:docPartPr>
        <w:name w:val="190BEF3B045348B0B3F4695B9E994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BB090-3664-498F-B8C2-9ADA99DCE2B0}"/>
      </w:docPartPr>
      <w:docPartBody>
        <w:p w:rsidR="00BE29FB" w:rsidRDefault="00BE29FB"/>
      </w:docPartBody>
    </w:docPart>
    <w:docPart>
      <w:docPartPr>
        <w:name w:val="A5F0575BA28C499FBD4A535A07F8D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22607-667D-4E56-93D1-81A86CE729F9}"/>
      </w:docPartPr>
      <w:docPartBody>
        <w:p w:rsidR="00BE29FB" w:rsidRDefault="00BE29FB"/>
      </w:docPartBody>
    </w:docPart>
    <w:docPart>
      <w:docPartPr>
        <w:name w:val="D127541975CC4CA898FBBA568ACA0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226AE-FA8A-4985-B27B-3FD473576A54}"/>
      </w:docPartPr>
      <w:docPartBody>
        <w:p w:rsidR="00BE29FB" w:rsidRDefault="00BE29FB"/>
      </w:docPartBody>
    </w:docPart>
    <w:docPart>
      <w:docPartPr>
        <w:name w:val="39BDFA80561E45B3B3E8FF8A63EF6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895B3-F108-4381-BD04-250F973D12B2}"/>
      </w:docPartPr>
      <w:docPartBody>
        <w:p w:rsidR="00BE29FB" w:rsidRDefault="00BE29FB"/>
      </w:docPartBody>
    </w:docPart>
    <w:docPart>
      <w:docPartPr>
        <w:name w:val="A916A15938C54FBC8F51127154A1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421B4-D990-4572-B394-E461D515B7B6}"/>
      </w:docPartPr>
      <w:docPartBody>
        <w:p w:rsidR="00BE29FB" w:rsidRDefault="00BE29FB"/>
      </w:docPartBody>
    </w:docPart>
    <w:docPart>
      <w:docPartPr>
        <w:name w:val="486A8C78957B4B55837A2AFCEBA99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4D083-3B5B-4D94-A466-4412D5187D37}"/>
      </w:docPartPr>
      <w:docPartBody>
        <w:p w:rsidR="00BE29FB" w:rsidRDefault="00BE29FB"/>
      </w:docPartBody>
    </w:docPart>
    <w:docPart>
      <w:docPartPr>
        <w:name w:val="6E46839E882D4109B69E8FC3DC843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52E08-8411-4130-9D1F-A1AD1A6296A4}"/>
      </w:docPartPr>
      <w:docPartBody>
        <w:p w:rsidR="00BE29FB" w:rsidRDefault="00BE29FB"/>
      </w:docPartBody>
    </w:docPart>
    <w:docPart>
      <w:docPartPr>
        <w:name w:val="FB64E167C5524E1F80673E4ECE759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49A21-C5E7-4363-96BA-E3C353C43AA0}"/>
      </w:docPartPr>
      <w:docPartBody>
        <w:p w:rsidR="00BE29FB" w:rsidRDefault="00BE29FB"/>
      </w:docPartBody>
    </w:docPart>
    <w:docPart>
      <w:docPartPr>
        <w:name w:val="1BCAAE7AE2F0445F88D3DA7E3F2D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86B1-E43B-4CDE-85C3-E372674A2457}"/>
      </w:docPartPr>
      <w:docPartBody>
        <w:p w:rsidR="00BE29FB" w:rsidRDefault="00BE29FB"/>
      </w:docPartBody>
    </w:docPart>
    <w:docPart>
      <w:docPartPr>
        <w:name w:val="ECA863999E1046B7980F4FBEDE0E1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1BB08-1800-404E-9815-48B412551763}"/>
      </w:docPartPr>
      <w:docPartBody>
        <w:p w:rsidR="00BE29FB" w:rsidRDefault="00BE29FB"/>
      </w:docPartBody>
    </w:docPart>
    <w:docPart>
      <w:docPartPr>
        <w:name w:val="2E9B8D255EF544908250898D0E30A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B3DA4-6EC2-4632-BFC2-3A19171A0E89}"/>
      </w:docPartPr>
      <w:docPartBody>
        <w:p w:rsidR="00BE29FB" w:rsidRDefault="00BE29FB"/>
      </w:docPartBody>
    </w:docPart>
    <w:docPart>
      <w:docPartPr>
        <w:name w:val="A4E7468206D04B9EA9EE2D1E7E6D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7A09C-B46E-4553-BD8C-B2D2FA5991D8}"/>
      </w:docPartPr>
      <w:docPartBody>
        <w:p w:rsidR="00BE29FB" w:rsidRDefault="00BE29FB"/>
      </w:docPartBody>
    </w:docPart>
    <w:docPart>
      <w:docPartPr>
        <w:name w:val="4E1CE3FEFCCE475EAF18EB03C643C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AD939-1DC4-4919-B3F1-042C5BC3F413}"/>
      </w:docPartPr>
      <w:docPartBody>
        <w:p w:rsidR="00BE29FB" w:rsidRDefault="00BE29FB"/>
      </w:docPartBody>
    </w:docPart>
    <w:docPart>
      <w:docPartPr>
        <w:name w:val="D6DC4E0991EA4EA5A99A3E4F27BE7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1FEC1-8C3E-419F-BF01-67183C33287D}"/>
      </w:docPartPr>
      <w:docPartBody>
        <w:p w:rsidR="00BE29FB" w:rsidRDefault="00BE29FB"/>
      </w:docPartBody>
    </w:docPart>
    <w:docPart>
      <w:docPartPr>
        <w:name w:val="A205177C12994235A06458323C163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0202B-FD03-4AD4-A825-7CAD4A6CE4FB}"/>
      </w:docPartPr>
      <w:docPartBody>
        <w:p w:rsidR="00BE29FB" w:rsidRDefault="00BE29FB"/>
      </w:docPartBody>
    </w:docPart>
    <w:docPart>
      <w:docPartPr>
        <w:name w:val="AE2CCF7CD5514D72A911262152F4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4883E-5359-4883-8EA1-9F688665E9CA}"/>
      </w:docPartPr>
      <w:docPartBody>
        <w:p w:rsidR="00BE29FB" w:rsidRDefault="00BE29FB"/>
      </w:docPartBody>
    </w:docPart>
    <w:docPart>
      <w:docPartPr>
        <w:name w:val="22D47D1CDEA24487995CD2F83E979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E64B-F6A8-429D-BAF7-62A48BCDD715}"/>
      </w:docPartPr>
      <w:docPartBody>
        <w:p w:rsidR="00BE29FB" w:rsidRDefault="00BE29FB"/>
      </w:docPartBody>
    </w:docPart>
    <w:docPart>
      <w:docPartPr>
        <w:name w:val="2A7D2F73D17547A2934A25C08AEF9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A12F0-ED95-4F60-82D6-F4BD92836E22}"/>
      </w:docPartPr>
      <w:docPartBody>
        <w:p w:rsidR="00BE29FB" w:rsidRDefault="00BE29FB"/>
      </w:docPartBody>
    </w:docPart>
    <w:docPart>
      <w:docPartPr>
        <w:name w:val="2F71F6812A60466D84CE73C6314D7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B8A52-1282-43A3-B9BD-35CB53712528}"/>
      </w:docPartPr>
      <w:docPartBody>
        <w:p w:rsidR="00BE29FB" w:rsidRDefault="00BE29FB"/>
      </w:docPartBody>
    </w:docPart>
    <w:docPart>
      <w:docPartPr>
        <w:name w:val="320C4B25B79944979A6B4CB2443FE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70C90-3011-4044-9C2E-D38D347E1E96}"/>
      </w:docPartPr>
      <w:docPartBody>
        <w:p w:rsidR="00BE29FB" w:rsidRDefault="00BE29FB"/>
      </w:docPartBody>
    </w:docPart>
    <w:docPart>
      <w:docPartPr>
        <w:name w:val="B9B17B203AD34EF98F15D1006376B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00009-23AB-42C0-9A71-7F329AA9436C}"/>
      </w:docPartPr>
      <w:docPartBody>
        <w:p w:rsidR="00BE29FB" w:rsidRDefault="00BE29FB"/>
      </w:docPartBody>
    </w:docPart>
    <w:docPart>
      <w:docPartPr>
        <w:name w:val="20C9D80442E14E3882B1D8DE6495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DE6C-74B1-48F1-AF51-9C9428477968}"/>
      </w:docPartPr>
      <w:docPartBody>
        <w:p w:rsidR="00BE29FB" w:rsidRDefault="00BE29FB"/>
      </w:docPartBody>
    </w:docPart>
    <w:docPart>
      <w:docPartPr>
        <w:name w:val="B79F7229D50D4FA38B8FF1F6FD226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60A4B-9BBC-4C40-8EDE-003908E5F9EB}"/>
      </w:docPartPr>
      <w:docPartBody>
        <w:p w:rsidR="00BE29FB" w:rsidRDefault="00BE29FB"/>
      </w:docPartBody>
    </w:docPart>
    <w:docPart>
      <w:docPartPr>
        <w:name w:val="AC61887A4F66444CB9CD6051CCD45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E73D1-9F98-41D2-B237-0A9236B2F405}"/>
      </w:docPartPr>
      <w:docPartBody>
        <w:p w:rsidR="00BE29FB" w:rsidRDefault="00BE29FB"/>
      </w:docPartBody>
    </w:docPart>
    <w:docPart>
      <w:docPartPr>
        <w:name w:val="FA59A6A0B4FA499B9FFD2D55BE228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96D4-DD94-4E2B-AEB4-A471ED528D44}"/>
      </w:docPartPr>
      <w:docPartBody>
        <w:p w:rsidR="00BE29FB" w:rsidRDefault="00BE29FB"/>
      </w:docPartBody>
    </w:docPart>
    <w:docPart>
      <w:docPartPr>
        <w:name w:val="D82DEC7AD20941749B6AA6FB6F5DA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C310B-0D62-4874-A0C7-3BBCBF01657D}"/>
      </w:docPartPr>
      <w:docPartBody>
        <w:p w:rsidR="00BE29FB" w:rsidRDefault="00BE29FB"/>
      </w:docPartBody>
    </w:docPart>
    <w:docPart>
      <w:docPartPr>
        <w:name w:val="671F3EF4BBF5457FB6EAE2598D06F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7AD7D-F818-49C8-A9FC-747866691D20}"/>
      </w:docPartPr>
      <w:docPartBody>
        <w:p w:rsidR="00BE29FB" w:rsidRDefault="00BE29FB"/>
      </w:docPartBody>
    </w:docPart>
    <w:docPart>
      <w:docPartPr>
        <w:name w:val="05351232451B4C24B6B58C84FC999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27947-76F0-4312-A353-8C3E37071484}"/>
      </w:docPartPr>
      <w:docPartBody>
        <w:p w:rsidR="00BE29FB" w:rsidRDefault="00BE29FB"/>
      </w:docPartBody>
    </w:docPart>
    <w:docPart>
      <w:docPartPr>
        <w:name w:val="4BA1314ED1EF4AE2BCDDE6A28E18C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002CE-389E-4FA1-B65A-80E8199524DF}"/>
      </w:docPartPr>
      <w:docPartBody>
        <w:p w:rsidR="00BE29FB" w:rsidRDefault="00BE29FB"/>
      </w:docPartBody>
    </w:docPart>
    <w:docPart>
      <w:docPartPr>
        <w:name w:val="4A91FF8D517F4F9EADF965FB92E8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1AB57-9228-40C6-8B54-A2D9E163F95A}"/>
      </w:docPartPr>
      <w:docPartBody>
        <w:p w:rsidR="00BE29FB" w:rsidRDefault="00BE29FB"/>
      </w:docPartBody>
    </w:docPart>
    <w:docPart>
      <w:docPartPr>
        <w:name w:val="90EB28EA166649288E360E60BDCB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BB9E3-FC71-4D11-B0BE-A340EA327733}"/>
      </w:docPartPr>
      <w:docPartBody>
        <w:p w:rsidR="00BE29FB" w:rsidRDefault="00BE29FB"/>
      </w:docPartBody>
    </w:docPart>
    <w:docPart>
      <w:docPartPr>
        <w:name w:val="960073E6AB52426692A4246E85B76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B5EFC-5DF4-4BD5-A502-A521F1C64564}"/>
      </w:docPartPr>
      <w:docPartBody>
        <w:p w:rsidR="00BE29FB" w:rsidRDefault="00BE29FB"/>
      </w:docPartBody>
    </w:docPart>
    <w:docPart>
      <w:docPartPr>
        <w:name w:val="51EE5AF3E62A41889F02D782D20C2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871B3-98FA-422E-9770-FDE007F9F9EC}"/>
      </w:docPartPr>
      <w:docPartBody>
        <w:p w:rsidR="00BE29FB" w:rsidRDefault="00BE29FB"/>
      </w:docPartBody>
    </w:docPart>
    <w:docPart>
      <w:docPartPr>
        <w:name w:val="DB16CFA4B98A4563961F856F68696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87067-E696-4DE9-9A39-9131F77EB4C5}"/>
      </w:docPartPr>
      <w:docPartBody>
        <w:p w:rsidR="00BE29FB" w:rsidRDefault="00BE29FB"/>
      </w:docPartBody>
    </w:docPart>
    <w:docPart>
      <w:docPartPr>
        <w:name w:val="B225CA2A94EC4972A4C0CDA726CC9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7895C-B063-4E80-BE84-B29EB93E5C10}"/>
      </w:docPartPr>
      <w:docPartBody>
        <w:p w:rsidR="00BE29FB" w:rsidRDefault="00BE29FB"/>
      </w:docPartBody>
    </w:docPart>
    <w:docPart>
      <w:docPartPr>
        <w:name w:val="0448809EC1394E2593803857D8818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80DC-0C64-4311-8031-F2E6371E5BE1}"/>
      </w:docPartPr>
      <w:docPartBody>
        <w:p w:rsidR="00BE29FB" w:rsidRDefault="00BE29FB"/>
      </w:docPartBody>
    </w:docPart>
    <w:docPart>
      <w:docPartPr>
        <w:name w:val="F4FF4BFD351A49F185703D84A73A7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A6661-01A9-4D07-979D-4BDB710B3F6F}"/>
      </w:docPartPr>
      <w:docPartBody>
        <w:p w:rsidR="00BE29FB" w:rsidRDefault="00BE29FB"/>
      </w:docPartBody>
    </w:docPart>
    <w:docPart>
      <w:docPartPr>
        <w:name w:val="A5D39DCB81B4443495001262DD5E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23D34-CE9E-4B87-B5C4-60111264FA45}"/>
      </w:docPartPr>
      <w:docPartBody>
        <w:p w:rsidR="00BE29FB" w:rsidRDefault="00BE29FB"/>
      </w:docPartBody>
    </w:docPart>
    <w:docPart>
      <w:docPartPr>
        <w:name w:val="DFEC036CFF9F4CD18B46363B1C9E9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AC191-89CE-4D16-8A2A-81CB92008657}"/>
      </w:docPartPr>
      <w:docPartBody>
        <w:p w:rsidR="00BE29FB" w:rsidRDefault="00BE29FB"/>
      </w:docPartBody>
    </w:docPart>
    <w:docPart>
      <w:docPartPr>
        <w:name w:val="34D8F694CE3248D2913908481F158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64647-ED9E-47E7-9A91-053D005A7C67}"/>
      </w:docPartPr>
      <w:docPartBody>
        <w:p w:rsidR="00BE29FB" w:rsidRDefault="00BE29FB"/>
      </w:docPartBody>
    </w:docPart>
    <w:docPart>
      <w:docPartPr>
        <w:name w:val="1F213C9B2D2646808E175C29EB39E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53002-8AB3-4FD4-8ECC-3B47929CE41C}"/>
      </w:docPartPr>
      <w:docPartBody>
        <w:p w:rsidR="00BE29FB" w:rsidRDefault="00BE29FB"/>
      </w:docPartBody>
    </w:docPart>
    <w:docPart>
      <w:docPartPr>
        <w:name w:val="6569AC777161452C9604947735D32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B10F8-8657-40E2-9400-48A3C07B90C9}"/>
      </w:docPartPr>
      <w:docPartBody>
        <w:p w:rsidR="00BE29FB" w:rsidRDefault="00BE29FB"/>
      </w:docPartBody>
    </w:docPart>
    <w:docPart>
      <w:docPartPr>
        <w:name w:val="6E2C32F062A147B98EEB764198FAB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18658-1228-4663-A477-20AE776821E5}"/>
      </w:docPartPr>
      <w:docPartBody>
        <w:p w:rsidR="00BE29FB" w:rsidRDefault="00BE29FB"/>
      </w:docPartBody>
    </w:docPart>
    <w:docPart>
      <w:docPartPr>
        <w:name w:val="2B8A6C165267470282DCC029C1FE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6A597-0F98-4A30-A54E-37C160172684}"/>
      </w:docPartPr>
      <w:docPartBody>
        <w:p w:rsidR="00BE29FB" w:rsidRDefault="00BE29FB"/>
      </w:docPartBody>
    </w:docPart>
    <w:docPart>
      <w:docPartPr>
        <w:name w:val="71CAE84C5E854C0CB8152DF1DB4A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40657-559B-485A-9E4F-350A67931F66}"/>
      </w:docPartPr>
      <w:docPartBody>
        <w:p w:rsidR="00BE29FB" w:rsidRDefault="00BE29FB"/>
      </w:docPartBody>
    </w:docPart>
    <w:docPart>
      <w:docPartPr>
        <w:name w:val="B2FADB471ED14DD58DA3B1625B564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D9FE6-8C6A-41D0-9AE0-B3666A2B44EB}"/>
      </w:docPartPr>
      <w:docPartBody>
        <w:p w:rsidR="00BE29FB" w:rsidRDefault="00BE29FB"/>
      </w:docPartBody>
    </w:docPart>
    <w:docPart>
      <w:docPartPr>
        <w:name w:val="446A3F71FD2142278344EB71F17A8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CD8E6-0946-41C3-B8B0-9D80B34564C5}"/>
      </w:docPartPr>
      <w:docPartBody>
        <w:p w:rsidR="00BE29FB" w:rsidRDefault="00BE29FB"/>
      </w:docPartBody>
    </w:docPart>
    <w:docPart>
      <w:docPartPr>
        <w:name w:val="EA909FC9D69C499F877EE0215EAFF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7BDD7-6F3D-4D77-B850-E1067AC1813B}"/>
      </w:docPartPr>
      <w:docPartBody>
        <w:p w:rsidR="00BE29FB" w:rsidRDefault="00BE29FB"/>
      </w:docPartBody>
    </w:docPart>
    <w:docPart>
      <w:docPartPr>
        <w:name w:val="DE8AD2379BBC4C3E80E0C84C2A34B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EF567-CBCB-4A2A-B23B-5E5B9D033AF6}"/>
      </w:docPartPr>
      <w:docPartBody>
        <w:p w:rsidR="00BE29FB" w:rsidRDefault="00BE29FB"/>
      </w:docPartBody>
    </w:docPart>
    <w:docPart>
      <w:docPartPr>
        <w:name w:val="5BA4B797AC3141288558B48BA596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E70A0-CADC-4F29-B5C3-71EE7C882672}"/>
      </w:docPartPr>
      <w:docPartBody>
        <w:p w:rsidR="00BE29FB" w:rsidRDefault="00BE29FB"/>
      </w:docPartBody>
    </w:docPart>
    <w:docPart>
      <w:docPartPr>
        <w:name w:val="B52B85B9CDC74CE3A172144633B5C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374D-F36B-4C81-B55F-734A075B86E7}"/>
      </w:docPartPr>
      <w:docPartBody>
        <w:p w:rsidR="00BE29FB" w:rsidRDefault="00BE29FB"/>
      </w:docPartBody>
    </w:docPart>
    <w:docPart>
      <w:docPartPr>
        <w:name w:val="6776549881AF4EA0A8A75C6126A17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AD1F6-4704-45C8-820F-31CBC57F88F3}"/>
      </w:docPartPr>
      <w:docPartBody>
        <w:p w:rsidR="00BE29FB" w:rsidRDefault="00BE29FB"/>
      </w:docPartBody>
    </w:docPart>
    <w:docPart>
      <w:docPartPr>
        <w:name w:val="E1A21DFE492241458A46BA5764A5B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E07C-E3A8-4A9D-83F3-47460F921458}"/>
      </w:docPartPr>
      <w:docPartBody>
        <w:p w:rsidR="00BE29FB" w:rsidRDefault="00BE29FB"/>
      </w:docPartBody>
    </w:docPart>
    <w:docPart>
      <w:docPartPr>
        <w:name w:val="FD30CF724ABB415E9756E0FA1E25D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4A3B-B8EA-47BD-BC5A-B2A083C478CA}"/>
      </w:docPartPr>
      <w:docPartBody>
        <w:p w:rsidR="00BE29FB" w:rsidRDefault="00BE29FB"/>
      </w:docPartBody>
    </w:docPart>
    <w:docPart>
      <w:docPartPr>
        <w:name w:val="637E342F521545BAAB7272E7F51B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DABCE-358F-4397-ADC8-AE02A598B832}"/>
      </w:docPartPr>
      <w:docPartBody>
        <w:p w:rsidR="00BE29FB" w:rsidRDefault="00BE29FB"/>
      </w:docPartBody>
    </w:docPart>
    <w:docPart>
      <w:docPartPr>
        <w:name w:val="BE52A3B218AB4ED78D2ACF7F1980D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DD54-4692-4D7D-A4F1-231C1C29EF3B}"/>
      </w:docPartPr>
      <w:docPartBody>
        <w:p w:rsidR="00BE29FB" w:rsidRDefault="00BE29FB"/>
      </w:docPartBody>
    </w:docPart>
    <w:docPart>
      <w:docPartPr>
        <w:name w:val="C7648AA8D43D47EE8330582D67957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5F1D4-389A-43B9-9644-2A204FAB947F}"/>
      </w:docPartPr>
      <w:docPartBody>
        <w:p w:rsidR="00BE29FB" w:rsidRDefault="00BE29FB"/>
      </w:docPartBody>
    </w:docPart>
    <w:docPart>
      <w:docPartPr>
        <w:name w:val="7DF7451F7764466B8D532A55C148F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2D5D-31DE-421B-88CC-BBD85E9D551A}"/>
      </w:docPartPr>
      <w:docPartBody>
        <w:p w:rsidR="00BE29FB" w:rsidRDefault="00BE29FB"/>
      </w:docPartBody>
    </w:docPart>
    <w:docPart>
      <w:docPartPr>
        <w:name w:val="D5286378B4BF4F2694E6C368EA997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36D19-0C60-49DC-881F-287CF8D60653}"/>
      </w:docPartPr>
      <w:docPartBody>
        <w:p w:rsidR="00BE29FB" w:rsidRDefault="00BE29FB"/>
      </w:docPartBody>
    </w:docPart>
    <w:docPart>
      <w:docPartPr>
        <w:name w:val="A3779037CEB4464D978408690796A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28DB8-E6E0-4380-BBD8-B76A1277BA3B}"/>
      </w:docPartPr>
      <w:docPartBody>
        <w:p w:rsidR="00BE29FB" w:rsidRDefault="00BE29FB"/>
      </w:docPartBody>
    </w:docPart>
    <w:docPart>
      <w:docPartPr>
        <w:name w:val="2295CBE93EFA4ED29A577D6F51AF7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8D4A0-3AA7-4504-9CF6-1F80F90D1C40}"/>
      </w:docPartPr>
      <w:docPartBody>
        <w:p w:rsidR="00BE29FB" w:rsidRDefault="00BE29FB"/>
      </w:docPartBody>
    </w:docPart>
    <w:docPart>
      <w:docPartPr>
        <w:name w:val="D5634D4BB2CC432186AC2029A5551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B8E5C-E49E-4126-876A-EF5DDE64C460}"/>
      </w:docPartPr>
      <w:docPartBody>
        <w:p w:rsidR="00BE29FB" w:rsidRDefault="00BE29FB"/>
      </w:docPartBody>
    </w:docPart>
    <w:docPart>
      <w:docPartPr>
        <w:name w:val="69E088924A7D46FF8C040D8A95D1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9F4C4-31BB-4ED5-BB1D-8A07F873D13E}"/>
      </w:docPartPr>
      <w:docPartBody>
        <w:p w:rsidR="00BE29FB" w:rsidRDefault="00BE29FB"/>
      </w:docPartBody>
    </w:docPart>
    <w:docPart>
      <w:docPartPr>
        <w:name w:val="522A0C6CAAB440EF8504A3D367A7F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18B59-AC2B-4B5D-A1F8-EDC9D59047FB}"/>
      </w:docPartPr>
      <w:docPartBody>
        <w:p w:rsidR="00BE29FB" w:rsidRDefault="00BE29FB"/>
      </w:docPartBody>
    </w:docPart>
    <w:docPart>
      <w:docPartPr>
        <w:name w:val="DA4BAAAC23AD42938A333E90A89AF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E39D4-F38D-4A60-B290-DD2644E5A33A}"/>
      </w:docPartPr>
      <w:docPartBody>
        <w:p w:rsidR="00BE29FB" w:rsidRDefault="00BE29FB"/>
      </w:docPartBody>
    </w:docPart>
    <w:docPart>
      <w:docPartPr>
        <w:name w:val="706D28D36C0141449A0C72CE1693D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5AA35-CF12-4F44-85E4-4B6756D1EED6}"/>
      </w:docPartPr>
      <w:docPartBody>
        <w:p w:rsidR="00BE29FB" w:rsidRDefault="00BE29FB"/>
      </w:docPartBody>
    </w:docPart>
    <w:docPart>
      <w:docPartPr>
        <w:name w:val="D7CEF803017B4398B1C9387B8FC21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D85CF-CB40-48ED-8D2D-F44AA695DDA4}"/>
      </w:docPartPr>
      <w:docPartBody>
        <w:p w:rsidR="00BE29FB" w:rsidRDefault="00BE29FB"/>
      </w:docPartBody>
    </w:docPart>
    <w:docPart>
      <w:docPartPr>
        <w:name w:val="395E747F7AB44F2A8DB81B6054FE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2B32-DF92-4DB7-9D5A-C8D4459E4420}"/>
      </w:docPartPr>
      <w:docPartBody>
        <w:p w:rsidR="00BE29FB" w:rsidRDefault="00BE29FB"/>
      </w:docPartBody>
    </w:docPart>
    <w:docPart>
      <w:docPartPr>
        <w:name w:val="D29BC2033C07413F8E8E6F6D4964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45BB2-0F80-4E7F-B829-FD33BCA718B3}"/>
      </w:docPartPr>
      <w:docPartBody>
        <w:p w:rsidR="00BE29FB" w:rsidRDefault="00BE29FB"/>
      </w:docPartBody>
    </w:docPart>
    <w:docPart>
      <w:docPartPr>
        <w:name w:val="C720966D91204ECA82682DB9738D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77938-0A41-4CBC-9C80-B384B042172C}"/>
      </w:docPartPr>
      <w:docPartBody>
        <w:p w:rsidR="00BE29FB" w:rsidRDefault="00BE29FB"/>
      </w:docPartBody>
    </w:docPart>
    <w:docPart>
      <w:docPartPr>
        <w:name w:val="4AFD4B1E4696424C88FCE25E208F1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ECA21-2C93-4B33-B32E-77EDB4562B02}"/>
      </w:docPartPr>
      <w:docPartBody>
        <w:p w:rsidR="00BE29FB" w:rsidRDefault="00BE29FB"/>
      </w:docPartBody>
    </w:docPart>
    <w:docPart>
      <w:docPartPr>
        <w:name w:val="366C5801E14D4FE1BF3A5580EFF29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C8DF8-42F0-47DB-8861-FFBB0A3C5D56}"/>
      </w:docPartPr>
      <w:docPartBody>
        <w:p w:rsidR="00BE29FB" w:rsidRDefault="00BE29FB"/>
      </w:docPartBody>
    </w:docPart>
    <w:docPart>
      <w:docPartPr>
        <w:name w:val="E9AF574C33024ED7BE87D1EA0163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A6174-6CF4-4478-9CAD-FB60D4931FA6}"/>
      </w:docPartPr>
      <w:docPartBody>
        <w:p w:rsidR="00BE29FB" w:rsidRDefault="00BE29FB"/>
      </w:docPartBody>
    </w:docPart>
    <w:docPart>
      <w:docPartPr>
        <w:name w:val="0781A10A2528478F98BDE3A1C19E9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EB27F-25BD-4E4D-8BB1-7E8584478136}"/>
      </w:docPartPr>
      <w:docPartBody>
        <w:p w:rsidR="00BE29FB" w:rsidRDefault="00BE29FB"/>
      </w:docPartBody>
    </w:docPart>
    <w:docPart>
      <w:docPartPr>
        <w:name w:val="4BD981C000CD45B6AB9B957CA8B30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102F8-3C99-48A0-9D0E-EFB4A0754994}"/>
      </w:docPartPr>
      <w:docPartBody>
        <w:p w:rsidR="00BE29FB" w:rsidRDefault="00BE29FB"/>
      </w:docPartBody>
    </w:docPart>
    <w:docPart>
      <w:docPartPr>
        <w:name w:val="DDEDE741A91541298CC13702C133D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26B7-4189-4C95-A39E-FF8F41FAE6F0}"/>
      </w:docPartPr>
      <w:docPartBody>
        <w:p w:rsidR="00BE29FB" w:rsidRDefault="00BE29FB"/>
      </w:docPartBody>
    </w:docPart>
    <w:docPart>
      <w:docPartPr>
        <w:name w:val="438AC201267B4846BF0B6D9AF779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8228-9529-4A57-B86A-6399E50613A2}"/>
      </w:docPartPr>
      <w:docPartBody>
        <w:p w:rsidR="00BE29FB" w:rsidRDefault="00BE29FB"/>
      </w:docPartBody>
    </w:docPart>
    <w:docPart>
      <w:docPartPr>
        <w:name w:val="F66B24698BDD47F28621272EE363D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6E3AD-5E8F-4454-BA78-F28C81C6239C}"/>
      </w:docPartPr>
      <w:docPartBody>
        <w:p w:rsidR="00BE29FB" w:rsidRDefault="00BE29FB"/>
      </w:docPartBody>
    </w:docPart>
    <w:docPart>
      <w:docPartPr>
        <w:name w:val="5DAD03D8A3674FB8A41754F4742A0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F52CC-1B23-441A-8F18-072EBEF8CB1B}"/>
      </w:docPartPr>
      <w:docPartBody>
        <w:p w:rsidR="00BE29FB" w:rsidRDefault="00BE29FB"/>
      </w:docPartBody>
    </w:docPart>
    <w:docPart>
      <w:docPartPr>
        <w:name w:val="67E6EE36959148E0BAA697FAB3847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9C808-2025-4894-988D-9605795A0E0D}"/>
      </w:docPartPr>
      <w:docPartBody>
        <w:p w:rsidR="00BE29FB" w:rsidRDefault="00BE29FB"/>
      </w:docPartBody>
    </w:docPart>
    <w:docPart>
      <w:docPartPr>
        <w:name w:val="A76FC31485AE4F49B31B631AC124E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5D34B-D9E2-4E07-AC58-BEF7DFAB7364}"/>
      </w:docPartPr>
      <w:docPartBody>
        <w:p w:rsidR="00BE29FB" w:rsidRDefault="00BE29FB"/>
      </w:docPartBody>
    </w:docPart>
    <w:docPart>
      <w:docPartPr>
        <w:name w:val="38AD75C8494543599BF8333180936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63C81-7F7C-42F3-AD1F-A87952284644}"/>
      </w:docPartPr>
      <w:docPartBody>
        <w:p w:rsidR="00BE29FB" w:rsidRDefault="00BE29FB"/>
      </w:docPartBody>
    </w:docPart>
    <w:docPart>
      <w:docPartPr>
        <w:name w:val="741C895DA8314B75A10D015B91307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52A2-BC16-4D14-AF5F-99FA9A6FC2FB}"/>
      </w:docPartPr>
      <w:docPartBody>
        <w:p w:rsidR="00BE29FB" w:rsidRDefault="00BE29FB"/>
      </w:docPartBody>
    </w:docPart>
    <w:docPart>
      <w:docPartPr>
        <w:name w:val="29C61C1F8BEC44F3BD6FD5B48BD5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9A0EA-00FD-49BB-803A-B47BB26E9949}"/>
      </w:docPartPr>
      <w:docPartBody>
        <w:p w:rsidR="00BE29FB" w:rsidRDefault="00BE29FB"/>
      </w:docPartBody>
    </w:docPart>
    <w:docPart>
      <w:docPartPr>
        <w:name w:val="CF26E2A99F4F40ECABC8C829B5B49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D9BA4-2DD1-4D17-9189-87F58C7BC7E1}"/>
      </w:docPartPr>
      <w:docPartBody>
        <w:p w:rsidR="00BE29FB" w:rsidRDefault="00BE29FB"/>
      </w:docPartBody>
    </w:docPart>
    <w:docPart>
      <w:docPartPr>
        <w:name w:val="37AF33FDF1734DC7AC7BEADC9BDE1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76289-5B99-4EDC-8AF9-6FB939F458A4}"/>
      </w:docPartPr>
      <w:docPartBody>
        <w:p w:rsidR="00BE29FB" w:rsidRDefault="00BE29FB"/>
      </w:docPartBody>
    </w:docPart>
    <w:docPart>
      <w:docPartPr>
        <w:name w:val="7602B04C430E4138B28387CAFF124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93046-A74F-4257-AB8F-3FD79B731E45}"/>
      </w:docPartPr>
      <w:docPartBody>
        <w:p w:rsidR="00BE29FB" w:rsidRDefault="00BE29FB"/>
      </w:docPartBody>
    </w:docPart>
    <w:docPart>
      <w:docPartPr>
        <w:name w:val="A8742E477158437D9D4CD105683A4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D58B2-ADBF-495A-8FC8-897E270105EA}"/>
      </w:docPartPr>
      <w:docPartBody>
        <w:p w:rsidR="00BE29FB" w:rsidRDefault="00BE29FB"/>
      </w:docPartBody>
    </w:docPart>
    <w:docPart>
      <w:docPartPr>
        <w:name w:val="B0D92328BCB34362A3999CBD21FCE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7379-9410-423B-948D-F1044639E5C7}"/>
      </w:docPartPr>
      <w:docPartBody>
        <w:p w:rsidR="00BE29FB" w:rsidRDefault="00BE29FB"/>
      </w:docPartBody>
    </w:docPart>
    <w:docPart>
      <w:docPartPr>
        <w:name w:val="20092D20B4F140769DCA1E2B8DD8B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C58C0-3FC4-43FF-8420-630362E59F68}"/>
      </w:docPartPr>
      <w:docPartBody>
        <w:p w:rsidR="00BE29FB" w:rsidRDefault="00BE29FB"/>
      </w:docPartBody>
    </w:docPart>
    <w:docPart>
      <w:docPartPr>
        <w:name w:val="570A64FDE07B4058AB33F3D63FD66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F6E6F-7038-46E0-9A8B-0A0621B5A2C1}"/>
      </w:docPartPr>
      <w:docPartBody>
        <w:p w:rsidR="00BE29FB" w:rsidRDefault="00BE29FB"/>
      </w:docPartBody>
    </w:docPart>
    <w:docPart>
      <w:docPartPr>
        <w:name w:val="7871B930064C4860A74A150571F81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49298-A4A1-4772-9ABD-C29C3414E84F}"/>
      </w:docPartPr>
      <w:docPartBody>
        <w:p w:rsidR="00BE29FB" w:rsidRDefault="002B79BA" w:rsidP="002B79BA">
          <w:pPr>
            <w:pStyle w:val="7871B930064C4860A74A150571F8176D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DE9F4D24864A77A45D29DB3BCC6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7879B-5032-463B-B028-AABE11B3402D}"/>
      </w:docPartPr>
      <w:docPartBody>
        <w:p w:rsidR="00BE29FB" w:rsidRDefault="002B79BA" w:rsidP="002B79BA">
          <w:pPr>
            <w:pStyle w:val="3DDE9F4D24864A77A45D29DB3BCC6FC0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FB694F8DC11146EBAF0F1720E249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9F674-2685-419F-AF64-A5F94FBD21E2}"/>
      </w:docPartPr>
      <w:docPartBody>
        <w:p w:rsidR="00BE29FB" w:rsidRDefault="002B79BA" w:rsidP="002B79BA">
          <w:pPr>
            <w:pStyle w:val="FB694F8DC11146EBAF0F1720E2497561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708C81F8C71040B69C33752BEC5BF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3B8FF-C620-452A-A1DC-1248CB98B08C}"/>
      </w:docPartPr>
      <w:docPartBody>
        <w:p w:rsidR="00BE29FB" w:rsidRDefault="002B79BA" w:rsidP="002B79BA">
          <w:pPr>
            <w:pStyle w:val="708C81F8C71040B69C33752BEC5BF6C7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9DA58485B0F041CFBED33C2CE5C3B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A9560-EEF7-4F70-81CF-96B428C48C47}"/>
      </w:docPartPr>
      <w:docPartBody>
        <w:p w:rsidR="00BE29FB" w:rsidRDefault="002B79BA" w:rsidP="002B79BA">
          <w:pPr>
            <w:pStyle w:val="9DA58485B0F041CFBED33C2CE5C3BC04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9BAEA4AE007D485B96B387A3CF7B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C9666-CCED-4CE3-A048-75E424C8A5B1}"/>
      </w:docPartPr>
      <w:docPartBody>
        <w:p w:rsidR="00BE29FB" w:rsidRDefault="002B79BA" w:rsidP="002B79BA">
          <w:pPr>
            <w:pStyle w:val="9BAEA4AE007D485B96B387A3CF7BF8E1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B61AC169DDA144BC8118D900ED43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8088-0CB0-4519-84F9-E540DE47368F}"/>
      </w:docPartPr>
      <w:docPartBody>
        <w:p w:rsidR="00BE29FB" w:rsidRDefault="002B79BA" w:rsidP="002B79BA">
          <w:pPr>
            <w:pStyle w:val="B61AC169DDA144BC8118D900ED43C163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45CB20BDB9E3456D8991763B6242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9C301-BB37-47CF-B516-2D28B6941DAA}"/>
      </w:docPartPr>
      <w:docPartBody>
        <w:p w:rsidR="00BE29FB" w:rsidRDefault="002B79BA" w:rsidP="002B79BA">
          <w:pPr>
            <w:pStyle w:val="45CB20BDB9E3456D8991763B6242AF38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18FF5CE202954C309BDB8AC0BDB0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06E40-AFA4-452E-AE1D-8D11EB7BB0CF}"/>
      </w:docPartPr>
      <w:docPartBody>
        <w:p w:rsidR="00BE29FB" w:rsidRDefault="00BE29FB"/>
      </w:docPartBody>
    </w:docPart>
    <w:docPart>
      <w:docPartPr>
        <w:name w:val="34F67ACBC1AF4976A4199154F64B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6F8CD-942D-456C-A00B-1FE8C7424482}"/>
      </w:docPartPr>
      <w:docPartBody>
        <w:p w:rsidR="00BE29FB" w:rsidRDefault="00BE29FB"/>
      </w:docPartBody>
    </w:docPart>
    <w:docPart>
      <w:docPartPr>
        <w:name w:val="3A1005868D374ABDA86380372845B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9D735-672B-401B-AC02-CF2C957D7F1E}"/>
      </w:docPartPr>
      <w:docPartBody>
        <w:p w:rsidR="00BE29FB" w:rsidRDefault="00BE29FB"/>
      </w:docPartBody>
    </w:docPart>
    <w:docPart>
      <w:docPartPr>
        <w:name w:val="86AF21C82F84419689CEF7587A456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ABE1B-38CC-4CA8-B6C5-614AA5E8FD3C}"/>
      </w:docPartPr>
      <w:docPartBody>
        <w:p w:rsidR="00BE29FB" w:rsidRDefault="00BE29FB"/>
      </w:docPartBody>
    </w:docPart>
    <w:docPart>
      <w:docPartPr>
        <w:name w:val="8C1525A834744AE4B2E5A4FA22719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408B3-B1A0-468B-990C-6AE0F49970D5}"/>
      </w:docPartPr>
      <w:docPartBody>
        <w:p w:rsidR="00BE29FB" w:rsidRDefault="00BE29FB"/>
      </w:docPartBody>
    </w:docPart>
    <w:docPart>
      <w:docPartPr>
        <w:name w:val="CBD1C2E3D2244190B9E538187C996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127FE-31B9-4DFA-9A5E-699574F3AE8D}"/>
      </w:docPartPr>
      <w:docPartBody>
        <w:p w:rsidR="00BE29FB" w:rsidRDefault="00BE29FB"/>
      </w:docPartBody>
    </w:docPart>
    <w:docPart>
      <w:docPartPr>
        <w:name w:val="B810A9C77249497391C22664BFBA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DBF62-F5BD-4D83-A03E-C6318071C941}"/>
      </w:docPartPr>
      <w:docPartBody>
        <w:p w:rsidR="00BE29FB" w:rsidRDefault="00BE29FB"/>
      </w:docPartBody>
    </w:docPart>
    <w:docPart>
      <w:docPartPr>
        <w:name w:val="B4CEC02E4258433496620D0BD123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B0C03-5C7C-4599-8E93-E2AE26393FF7}"/>
      </w:docPartPr>
      <w:docPartBody>
        <w:p w:rsidR="00BE29FB" w:rsidRDefault="00BE29FB"/>
      </w:docPartBody>
    </w:docPart>
    <w:docPart>
      <w:docPartPr>
        <w:name w:val="6F08E4CE2B764CB5AB45D9EB7197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4E5F5-890F-4B63-910D-6F8303F3E65E}"/>
      </w:docPartPr>
      <w:docPartBody>
        <w:p w:rsidR="00BE29FB" w:rsidRDefault="00BE29FB"/>
      </w:docPartBody>
    </w:docPart>
    <w:docPart>
      <w:docPartPr>
        <w:name w:val="70F25F14A43C43A38C967E74AFB49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B5088-36EE-46C9-AE9D-B48AA4973175}"/>
      </w:docPartPr>
      <w:docPartBody>
        <w:p w:rsidR="00BE29FB" w:rsidRDefault="00BE29FB"/>
      </w:docPartBody>
    </w:docPart>
    <w:docPart>
      <w:docPartPr>
        <w:name w:val="DFBA2703DE6940B897AB5AD6B990A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7E881-B478-4E84-83E7-B3BCE9FFDCA0}"/>
      </w:docPartPr>
      <w:docPartBody>
        <w:p w:rsidR="00BE29FB" w:rsidRDefault="00BE29FB"/>
      </w:docPartBody>
    </w:docPart>
    <w:docPart>
      <w:docPartPr>
        <w:name w:val="6B49270501C74E0A841297F9EE595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E41B-EFC9-40AC-907E-86D63FFFEEF9}"/>
      </w:docPartPr>
      <w:docPartBody>
        <w:p w:rsidR="00BE29FB" w:rsidRDefault="00BE29FB"/>
      </w:docPartBody>
    </w:docPart>
    <w:docPart>
      <w:docPartPr>
        <w:name w:val="A34A784C242942B8BA920AD7D99C3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90B2-2C05-4387-B42A-FCB7D7EB5750}"/>
      </w:docPartPr>
      <w:docPartBody>
        <w:p w:rsidR="00BE29FB" w:rsidRDefault="00BE29FB"/>
      </w:docPartBody>
    </w:docPart>
    <w:docPart>
      <w:docPartPr>
        <w:name w:val="FFAA602081414F4789F978E8C98C7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E3997-A397-4495-9E74-00F46E6DE9FE}"/>
      </w:docPartPr>
      <w:docPartBody>
        <w:p w:rsidR="00BE29FB" w:rsidRDefault="00BE29FB"/>
      </w:docPartBody>
    </w:docPart>
    <w:docPart>
      <w:docPartPr>
        <w:name w:val="7238EB84A6DC4DBEB88C1597DA9D7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A1783-EEF9-431C-A816-F2B47F6E570C}"/>
      </w:docPartPr>
      <w:docPartBody>
        <w:p w:rsidR="00BE29FB" w:rsidRDefault="00BE29FB"/>
      </w:docPartBody>
    </w:docPart>
    <w:docPart>
      <w:docPartPr>
        <w:name w:val="A0FB02A197EC487BAB11AD81D4164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F870C-4F6C-4DB6-89AB-E53EC5738CFE}"/>
      </w:docPartPr>
      <w:docPartBody>
        <w:p w:rsidR="00BE29FB" w:rsidRDefault="00BE29FB"/>
      </w:docPartBody>
    </w:docPart>
    <w:docPart>
      <w:docPartPr>
        <w:name w:val="D6286DAAE5FE43BB9180B2DDB49DA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36CD-1D2B-42DA-B788-C20336EC7497}"/>
      </w:docPartPr>
      <w:docPartBody>
        <w:p w:rsidR="00BE29FB" w:rsidRDefault="00BE29FB"/>
      </w:docPartBody>
    </w:docPart>
    <w:docPart>
      <w:docPartPr>
        <w:name w:val="E825B7497ED84A71A0589C2DC0DE8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37B6F-C103-4542-B30B-5FB72A48566A}"/>
      </w:docPartPr>
      <w:docPartBody>
        <w:p w:rsidR="00BE29FB" w:rsidRDefault="00BE29FB"/>
      </w:docPartBody>
    </w:docPart>
    <w:docPart>
      <w:docPartPr>
        <w:name w:val="C637AF2D597741B2BFF9B5E89BE47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8DF84-2ADC-40DB-A8B0-799DD9197BCD}"/>
      </w:docPartPr>
      <w:docPartBody>
        <w:p w:rsidR="00BE29FB" w:rsidRDefault="00BE29FB"/>
      </w:docPartBody>
    </w:docPart>
    <w:docPart>
      <w:docPartPr>
        <w:name w:val="817C470183F040478C5BAC0636F64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8A757-8716-4E15-AC4E-996DA2F944A4}"/>
      </w:docPartPr>
      <w:docPartBody>
        <w:p w:rsidR="00BE29FB" w:rsidRDefault="00BE29FB"/>
      </w:docPartBody>
    </w:docPart>
    <w:docPart>
      <w:docPartPr>
        <w:name w:val="57AB43717D4842328262393763597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8BDB4-1463-4620-918A-47F78FB48FE1}"/>
      </w:docPartPr>
      <w:docPartBody>
        <w:p w:rsidR="00BE29FB" w:rsidRDefault="00BE29FB"/>
      </w:docPartBody>
    </w:docPart>
    <w:docPart>
      <w:docPartPr>
        <w:name w:val="B25EF1CD3F0341D3B4A3D2433ECFE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85FD1-9F68-445D-8CB7-63F8597F0013}"/>
      </w:docPartPr>
      <w:docPartBody>
        <w:p w:rsidR="00BE29FB" w:rsidRDefault="00BE29FB"/>
      </w:docPartBody>
    </w:docPart>
    <w:docPart>
      <w:docPartPr>
        <w:name w:val="00E947968AB04FEA9782DCCF853B0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710E-FB1B-4526-93A9-49A21E0A4E67}"/>
      </w:docPartPr>
      <w:docPartBody>
        <w:p w:rsidR="00BE29FB" w:rsidRDefault="00BE29FB"/>
      </w:docPartBody>
    </w:docPart>
    <w:docPart>
      <w:docPartPr>
        <w:name w:val="55766001086C4E098404B1C081F5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AD751-381E-4EEC-927A-790AA3AAB1F3}"/>
      </w:docPartPr>
      <w:docPartBody>
        <w:p w:rsidR="00BE29FB" w:rsidRDefault="00BE29FB"/>
      </w:docPartBody>
    </w:docPart>
    <w:docPart>
      <w:docPartPr>
        <w:name w:val="5F67365713714BB8A753A71A2245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518E-A5D6-4710-9DD8-ABFCFA2E235B}"/>
      </w:docPartPr>
      <w:docPartBody>
        <w:p w:rsidR="00BE29FB" w:rsidRDefault="00BE29FB"/>
      </w:docPartBody>
    </w:docPart>
    <w:docPart>
      <w:docPartPr>
        <w:name w:val="CBE8C36EA4664200AE946FE18E8F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F927C-889A-42FE-9572-6FF0CB3231E6}"/>
      </w:docPartPr>
      <w:docPartBody>
        <w:p w:rsidR="00BE29FB" w:rsidRDefault="00BE29FB"/>
      </w:docPartBody>
    </w:docPart>
    <w:docPart>
      <w:docPartPr>
        <w:name w:val="EC87E9916CFC496B8B540660CBECE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BFEBB-5B0B-402C-BB06-8B937027598F}"/>
      </w:docPartPr>
      <w:docPartBody>
        <w:p w:rsidR="00BE29FB" w:rsidRDefault="00BE29FB"/>
      </w:docPartBody>
    </w:docPart>
    <w:docPart>
      <w:docPartPr>
        <w:name w:val="B4169C71F732467CAD2D02DF9928B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175A3-2151-4D7A-BE30-CF44EDC5EB02}"/>
      </w:docPartPr>
      <w:docPartBody>
        <w:p w:rsidR="00BE29FB" w:rsidRDefault="00BE29FB"/>
      </w:docPartBody>
    </w:docPart>
    <w:docPart>
      <w:docPartPr>
        <w:name w:val="BFF313BA4E7C46C0A63A410EE7AFA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91DB1-01F5-4D86-9AE6-7A1A849F9E53}"/>
      </w:docPartPr>
      <w:docPartBody>
        <w:p w:rsidR="00BE29FB" w:rsidRDefault="00BE29FB"/>
      </w:docPartBody>
    </w:docPart>
    <w:docPart>
      <w:docPartPr>
        <w:name w:val="8DD29D88CE41430D8668BCF19C9C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72DC2-F301-4888-BDE5-C71F3ECF766F}"/>
      </w:docPartPr>
      <w:docPartBody>
        <w:p w:rsidR="00BE29FB" w:rsidRDefault="00BE29FB"/>
      </w:docPartBody>
    </w:docPart>
    <w:docPart>
      <w:docPartPr>
        <w:name w:val="9BD3657288D64A97A928350E25EBF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D1054-513E-44FE-B51B-2158FE30CFEC}"/>
      </w:docPartPr>
      <w:docPartBody>
        <w:p w:rsidR="00BE29FB" w:rsidRDefault="00BE29FB"/>
      </w:docPartBody>
    </w:docPart>
    <w:docPart>
      <w:docPartPr>
        <w:name w:val="0C43E46DB7064CA1B806E88B6FA25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655B6-4F89-48C9-A993-B7711B45CAC9}"/>
      </w:docPartPr>
      <w:docPartBody>
        <w:p w:rsidR="00BE29FB" w:rsidRDefault="00BE29FB"/>
      </w:docPartBody>
    </w:docPart>
    <w:docPart>
      <w:docPartPr>
        <w:name w:val="890EB4DA7DC44DB58B05110E39D48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0ED1-E5F0-4B54-B9A8-4C604197BCF6}"/>
      </w:docPartPr>
      <w:docPartBody>
        <w:p w:rsidR="00BE29FB" w:rsidRDefault="002B79BA" w:rsidP="002B79BA">
          <w:pPr>
            <w:pStyle w:val="890EB4DA7DC44DB58B05110E39D4849F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20E9AF8A5476EA0C8E779D9B85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62D9-ED3F-4DEF-85AB-825A58E474F4}"/>
      </w:docPartPr>
      <w:docPartBody>
        <w:p w:rsidR="00BE29FB" w:rsidRDefault="002B79BA" w:rsidP="002B79BA">
          <w:pPr>
            <w:pStyle w:val="A4E20E9AF8A5476EA0C8E779D9B85B37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87E695E15B984834A94B53DAA9CF9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E183F-2966-4285-86C7-E7B4308519CB}"/>
      </w:docPartPr>
      <w:docPartBody>
        <w:p w:rsidR="00BE29FB" w:rsidRDefault="002B79BA" w:rsidP="002B79BA">
          <w:pPr>
            <w:pStyle w:val="87E695E15B984834A94B53DAA9CF905B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8E63730806CA443B831C420347D9B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9C34E-D519-4518-866B-68E34C0C102A}"/>
      </w:docPartPr>
      <w:docPartBody>
        <w:p w:rsidR="00BE29FB" w:rsidRDefault="002B79BA" w:rsidP="002B79BA">
          <w:pPr>
            <w:pStyle w:val="8E63730806CA443B831C420347D9BFBA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659EB1976E544C0FA5988E7381059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218E4-137C-4391-8E1D-918FB2C25934}"/>
      </w:docPartPr>
      <w:docPartBody>
        <w:p w:rsidR="00BE29FB" w:rsidRDefault="002B79BA" w:rsidP="002B79BA">
          <w:pPr>
            <w:pStyle w:val="659EB1976E544C0FA5988E7381059071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00907790BF4046D29708CDBD23417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EA41-F43C-44DA-83CD-5858B1ECB6BE}"/>
      </w:docPartPr>
      <w:docPartBody>
        <w:p w:rsidR="00BE29FB" w:rsidRDefault="002B79BA" w:rsidP="002B79BA">
          <w:pPr>
            <w:pStyle w:val="00907790BF4046D29708CDBD23417FA6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11AEA19046694530B3816C55ED336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6DE8-19BF-4E1A-B8B5-13621AEBF32D}"/>
      </w:docPartPr>
      <w:docPartBody>
        <w:p w:rsidR="00BE29FB" w:rsidRDefault="002B79BA" w:rsidP="002B79BA">
          <w:pPr>
            <w:pStyle w:val="11AEA19046694530B3816C55ED33673F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94CF8EFF8CB94B56AC8F9DCB652A9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F5E8C-88D1-4158-9324-07A46657A9C5}"/>
      </w:docPartPr>
      <w:docPartBody>
        <w:p w:rsidR="00BE29FB" w:rsidRDefault="002B79BA" w:rsidP="002B79BA">
          <w:pPr>
            <w:pStyle w:val="94CF8EFF8CB94B56AC8F9DCB652A9443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6058D68D936346E8AF632E2E55688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381C1-14D0-4467-9FB7-A9E243F58D63}"/>
      </w:docPartPr>
      <w:docPartBody>
        <w:p w:rsidR="00BE29FB" w:rsidRDefault="00BE29FB"/>
      </w:docPartBody>
    </w:docPart>
    <w:docPart>
      <w:docPartPr>
        <w:name w:val="478EB7F2E3E349B6BE38FCAC0868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E1979-A143-43F0-BC29-0C97E3C6C802}"/>
      </w:docPartPr>
      <w:docPartBody>
        <w:p w:rsidR="00BE29FB" w:rsidRDefault="00BE29FB"/>
      </w:docPartBody>
    </w:docPart>
    <w:docPart>
      <w:docPartPr>
        <w:name w:val="9FBFE6AFD4DD4E4781E37CC916AF9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38E18-A3D0-439E-8852-43305D157FC7}"/>
      </w:docPartPr>
      <w:docPartBody>
        <w:p w:rsidR="00BE29FB" w:rsidRDefault="00BE29FB"/>
      </w:docPartBody>
    </w:docPart>
    <w:docPart>
      <w:docPartPr>
        <w:name w:val="45D6F8D8B88B45459CE4A69AB859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47300-B6C6-4540-B46B-9245CE53B453}"/>
      </w:docPartPr>
      <w:docPartBody>
        <w:p w:rsidR="00BE29FB" w:rsidRDefault="00BE29FB"/>
      </w:docPartBody>
    </w:docPart>
    <w:docPart>
      <w:docPartPr>
        <w:name w:val="7F3AAD5BBA8E407CB6ADFC06E4CD6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465C0-F1DF-4E7A-8D7C-20DBCAC54D1A}"/>
      </w:docPartPr>
      <w:docPartBody>
        <w:p w:rsidR="00BE29FB" w:rsidRDefault="00BE29FB"/>
      </w:docPartBody>
    </w:docPart>
    <w:docPart>
      <w:docPartPr>
        <w:name w:val="788BF35B2F48420683653669551F4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2A6A-588A-43AA-B146-3C15B8DDD7BE}"/>
      </w:docPartPr>
      <w:docPartBody>
        <w:p w:rsidR="00BE29FB" w:rsidRDefault="00BE29FB"/>
      </w:docPartBody>
    </w:docPart>
    <w:docPart>
      <w:docPartPr>
        <w:name w:val="402EBD7729684DCDB9CC59EC22673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4D326-DC29-46B1-A811-EBA727D180AE}"/>
      </w:docPartPr>
      <w:docPartBody>
        <w:p w:rsidR="00BE29FB" w:rsidRDefault="00BE29FB"/>
      </w:docPartBody>
    </w:docPart>
    <w:docPart>
      <w:docPartPr>
        <w:name w:val="DD1B0ADFA2974BADB599AA1418414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1FB28-0C89-4E8C-9E62-45720DBB23D1}"/>
      </w:docPartPr>
      <w:docPartBody>
        <w:p w:rsidR="00BE29FB" w:rsidRDefault="00BE29FB"/>
      </w:docPartBody>
    </w:docPart>
    <w:docPart>
      <w:docPartPr>
        <w:name w:val="796724D7CFB04589A88961F3DB872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ED12A-2735-491B-95DB-FA81A1FA2DFF}"/>
      </w:docPartPr>
      <w:docPartBody>
        <w:p w:rsidR="00BE29FB" w:rsidRDefault="00BE29FB"/>
      </w:docPartBody>
    </w:docPart>
    <w:docPart>
      <w:docPartPr>
        <w:name w:val="71299368777D4B3EAD40847F280C4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0C56-6643-4B33-83E3-DDEA54BB48E0}"/>
      </w:docPartPr>
      <w:docPartBody>
        <w:p w:rsidR="00BE29FB" w:rsidRDefault="00BE29FB"/>
      </w:docPartBody>
    </w:docPart>
    <w:docPart>
      <w:docPartPr>
        <w:name w:val="69E09A6CC08846B4A070ECE21F906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7A569-2F87-4DC2-AF62-4CB67F34BC33}"/>
      </w:docPartPr>
      <w:docPartBody>
        <w:p w:rsidR="00BE29FB" w:rsidRDefault="00BE29FB"/>
      </w:docPartBody>
    </w:docPart>
    <w:docPart>
      <w:docPartPr>
        <w:name w:val="A03655DB166142FD86C720D853290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D1F47-963B-4F07-9B0C-D14BADC78F9A}"/>
      </w:docPartPr>
      <w:docPartBody>
        <w:p w:rsidR="00BE29FB" w:rsidRDefault="00BE29FB"/>
      </w:docPartBody>
    </w:docPart>
    <w:docPart>
      <w:docPartPr>
        <w:name w:val="0500FC8E6F294530A6DA0BC98428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31603-AF70-481A-86A3-7D0C441931B6}"/>
      </w:docPartPr>
      <w:docPartBody>
        <w:p w:rsidR="00BE29FB" w:rsidRDefault="00BE29FB"/>
      </w:docPartBody>
    </w:docPart>
    <w:docPart>
      <w:docPartPr>
        <w:name w:val="5AAC696F41954B3AB7038F515622E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1A54-96F7-4CAA-A74B-B8F343AFB1D2}"/>
      </w:docPartPr>
      <w:docPartBody>
        <w:p w:rsidR="00BE29FB" w:rsidRDefault="00BE29FB"/>
      </w:docPartBody>
    </w:docPart>
    <w:docPart>
      <w:docPartPr>
        <w:name w:val="79AE8B3E37F947A581730CBF24711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5112E-AD77-4D9D-B529-931F01F5C3BD}"/>
      </w:docPartPr>
      <w:docPartBody>
        <w:p w:rsidR="00BE29FB" w:rsidRDefault="00BE29FB"/>
      </w:docPartBody>
    </w:docPart>
    <w:docPart>
      <w:docPartPr>
        <w:name w:val="B0B17F87049D417DA011797D7FA8A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0E3E1-11E6-4D8F-8DA7-1E3408618BB7}"/>
      </w:docPartPr>
      <w:docPartBody>
        <w:p w:rsidR="00BE29FB" w:rsidRDefault="00BE29FB"/>
      </w:docPartBody>
    </w:docPart>
    <w:docPart>
      <w:docPartPr>
        <w:name w:val="935E5036F9FF463AACC6AF988195A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E8EC4-5D9D-4CD3-A969-3D38C3960A91}"/>
      </w:docPartPr>
      <w:docPartBody>
        <w:p w:rsidR="00BE29FB" w:rsidRDefault="00BE29FB"/>
      </w:docPartBody>
    </w:docPart>
    <w:docPart>
      <w:docPartPr>
        <w:name w:val="40BB5087F046458E9B16C3B230B2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32DCE-B8A1-4737-9A99-5D86F4D6573F}"/>
      </w:docPartPr>
      <w:docPartBody>
        <w:p w:rsidR="00BE29FB" w:rsidRDefault="00BE29FB"/>
      </w:docPartBody>
    </w:docPart>
    <w:docPart>
      <w:docPartPr>
        <w:name w:val="8D3F456BD2F746CE85DF6346A1950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4EBA9-36B9-48AD-BA5E-E4C928A83F4F}"/>
      </w:docPartPr>
      <w:docPartBody>
        <w:p w:rsidR="00BE29FB" w:rsidRDefault="00BE29FB"/>
      </w:docPartBody>
    </w:docPart>
    <w:docPart>
      <w:docPartPr>
        <w:name w:val="379EAC1FFA6641719C76AC296923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BD0DD-F7EE-4806-9F7E-D4B7C878425F}"/>
      </w:docPartPr>
      <w:docPartBody>
        <w:p w:rsidR="00BE29FB" w:rsidRDefault="00BE29FB"/>
      </w:docPartBody>
    </w:docPart>
    <w:docPart>
      <w:docPartPr>
        <w:name w:val="EF655EEB6E5048FFBB30BE93E8BAE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2A47-FA14-4A24-88B7-EA8D64CDE332}"/>
      </w:docPartPr>
      <w:docPartBody>
        <w:p w:rsidR="00BE29FB" w:rsidRDefault="00BE29FB"/>
      </w:docPartBody>
    </w:docPart>
    <w:docPart>
      <w:docPartPr>
        <w:name w:val="39AD8C3BFF7A4EF49BC737672E2A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98554-4C18-4D27-BA2A-D1D0538C95AF}"/>
      </w:docPartPr>
      <w:docPartBody>
        <w:p w:rsidR="00BE29FB" w:rsidRDefault="00BE29FB"/>
      </w:docPartBody>
    </w:docPart>
    <w:docPart>
      <w:docPartPr>
        <w:name w:val="67B150E734084144952DD4348676A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6D32E-35F8-4D8C-81E4-205FAC82C5EC}"/>
      </w:docPartPr>
      <w:docPartBody>
        <w:p w:rsidR="00BE29FB" w:rsidRDefault="00BE29FB"/>
      </w:docPartBody>
    </w:docPart>
    <w:docPart>
      <w:docPartPr>
        <w:name w:val="40F15B45EA6A4307B93E8190CE91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823EA-6A61-433A-9B94-E3FF23F8C991}"/>
      </w:docPartPr>
      <w:docPartBody>
        <w:p w:rsidR="00BE29FB" w:rsidRDefault="00BE29FB"/>
      </w:docPartBody>
    </w:docPart>
    <w:docPart>
      <w:docPartPr>
        <w:name w:val="444ED506FCD048C195FDA99312921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F69F-CDCF-4BCC-8DC8-7295726B26E0}"/>
      </w:docPartPr>
      <w:docPartBody>
        <w:p w:rsidR="00BE29FB" w:rsidRDefault="00BE29FB"/>
      </w:docPartBody>
    </w:docPart>
    <w:docPart>
      <w:docPartPr>
        <w:name w:val="36175D2E092845F99A208ECFBA913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CF052-5355-4C15-882C-50DF84E4931B}"/>
      </w:docPartPr>
      <w:docPartBody>
        <w:p w:rsidR="00BE29FB" w:rsidRDefault="00BE29FB"/>
      </w:docPartBody>
    </w:docPart>
    <w:docPart>
      <w:docPartPr>
        <w:name w:val="C5FB85CA0F85420F9AA82CED1ABEC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40A91-460F-4EAA-A0E1-DB50B6CD47DA}"/>
      </w:docPartPr>
      <w:docPartBody>
        <w:p w:rsidR="00BE29FB" w:rsidRDefault="00BE29FB"/>
      </w:docPartBody>
    </w:docPart>
    <w:docPart>
      <w:docPartPr>
        <w:name w:val="16D98645F81E4480B865DD6BC4A5F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6ADBD-2390-46CC-88AD-17A3935251DC}"/>
      </w:docPartPr>
      <w:docPartBody>
        <w:p w:rsidR="00BE29FB" w:rsidRDefault="00BE29FB"/>
      </w:docPartBody>
    </w:docPart>
    <w:docPart>
      <w:docPartPr>
        <w:name w:val="BA9EDF6ADE4F41519DCBBFD46B76A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17BFC-9972-4374-AA4E-0B8952EF4411}"/>
      </w:docPartPr>
      <w:docPartBody>
        <w:p w:rsidR="00BE29FB" w:rsidRDefault="00BE29FB"/>
      </w:docPartBody>
    </w:docPart>
    <w:docPart>
      <w:docPartPr>
        <w:name w:val="13DE0F061BBB4033A72CA8D3FFF9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AF05-FA33-4DD3-A4A1-7ECAC7B7F9A2}"/>
      </w:docPartPr>
      <w:docPartBody>
        <w:p w:rsidR="00BE29FB" w:rsidRDefault="00BE29FB"/>
      </w:docPartBody>
    </w:docPart>
    <w:docPart>
      <w:docPartPr>
        <w:name w:val="3849B5ECC97F442B8E21B5AFB4AA9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B07C3-E623-4244-9AF9-A0A17340CA5C}"/>
      </w:docPartPr>
      <w:docPartBody>
        <w:p w:rsidR="00BE29FB" w:rsidRDefault="00BE29FB"/>
      </w:docPartBody>
    </w:docPart>
    <w:docPart>
      <w:docPartPr>
        <w:name w:val="9037D484DB5E458280A76A512D0E8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E5A-B4D1-4850-817E-5289885C8B44}"/>
      </w:docPartPr>
      <w:docPartBody>
        <w:p w:rsidR="00BE29FB" w:rsidRDefault="00BE29FB"/>
      </w:docPartBody>
    </w:docPart>
    <w:docPart>
      <w:docPartPr>
        <w:name w:val="83227E969B35426CAA354712F38B6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CAF68-EDB0-4CCB-A222-E4733C66E76C}"/>
      </w:docPartPr>
      <w:docPartBody>
        <w:p w:rsidR="00BE29FB" w:rsidRDefault="00BE29FB"/>
      </w:docPartBody>
    </w:docPart>
    <w:docPart>
      <w:docPartPr>
        <w:name w:val="FB234B6231364398B5618A1176DF0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4D552-846A-4649-AF0C-24C5C5CAD4F3}"/>
      </w:docPartPr>
      <w:docPartBody>
        <w:p w:rsidR="00BE29FB" w:rsidRDefault="00BE29FB"/>
      </w:docPartBody>
    </w:docPart>
    <w:docPart>
      <w:docPartPr>
        <w:name w:val="D06DA0A5530F46E18CCB562953FC8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32CB5-A1B8-4D9F-A1D0-01164162A6FC}"/>
      </w:docPartPr>
      <w:docPartBody>
        <w:p w:rsidR="00BE29FB" w:rsidRDefault="00BE29FB"/>
      </w:docPartBody>
    </w:docPart>
    <w:docPart>
      <w:docPartPr>
        <w:name w:val="3F00AF80F3FD45F2953291A040A8E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6BB59-8DA6-46A9-B759-D301364184B5}"/>
      </w:docPartPr>
      <w:docPartBody>
        <w:p w:rsidR="00BE29FB" w:rsidRDefault="00BE29FB"/>
      </w:docPartBody>
    </w:docPart>
    <w:docPart>
      <w:docPartPr>
        <w:name w:val="E5E46A9F4F934F04A3C915F48834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3BD5E-4095-4E8B-BC80-8D1873CC92D4}"/>
      </w:docPartPr>
      <w:docPartBody>
        <w:p w:rsidR="00BE29FB" w:rsidRDefault="00BE29FB"/>
      </w:docPartBody>
    </w:docPart>
    <w:docPart>
      <w:docPartPr>
        <w:name w:val="7C2BC4F2634A427FB224715EA1D9C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A7512-13E9-4690-9BDB-CE6F50FB684E}"/>
      </w:docPartPr>
      <w:docPartBody>
        <w:p w:rsidR="00BE29FB" w:rsidRDefault="00BE29FB"/>
      </w:docPartBody>
    </w:docPart>
    <w:docPart>
      <w:docPartPr>
        <w:name w:val="60BA77CBED9244D791753D71F92A5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F82BF-97A5-45AD-9BB0-8B9B3C1B21A4}"/>
      </w:docPartPr>
      <w:docPartBody>
        <w:p w:rsidR="00BE29FB" w:rsidRDefault="00BE29FB"/>
      </w:docPartBody>
    </w:docPart>
    <w:docPart>
      <w:docPartPr>
        <w:name w:val="98021C99569C46E58798157E99D8D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56BE3-EF8B-425E-9D95-CF62FE8D4B36}"/>
      </w:docPartPr>
      <w:docPartBody>
        <w:p w:rsidR="00BE29FB" w:rsidRDefault="00BE29FB"/>
      </w:docPartBody>
    </w:docPart>
    <w:docPart>
      <w:docPartPr>
        <w:name w:val="05F92B1E8827469F84186E0E974BC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B8B1D-57A9-4EDF-9D24-E6CB4DE6B1A7}"/>
      </w:docPartPr>
      <w:docPartBody>
        <w:p w:rsidR="00BE29FB" w:rsidRDefault="00BE29FB"/>
      </w:docPartBody>
    </w:docPart>
    <w:docPart>
      <w:docPartPr>
        <w:name w:val="F9B40B4E42F34554A380433F4678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67228-F5AE-4B90-BF0E-EDA6651998E7}"/>
      </w:docPartPr>
      <w:docPartBody>
        <w:p w:rsidR="00BE29FB" w:rsidRDefault="00BE29FB"/>
      </w:docPartBody>
    </w:docPart>
    <w:docPart>
      <w:docPartPr>
        <w:name w:val="96786E25152E4EEBB92C2F3125235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E568-4513-4E1E-A8CE-32C69D4E6F47}"/>
      </w:docPartPr>
      <w:docPartBody>
        <w:p w:rsidR="00BE29FB" w:rsidRDefault="00BE29FB"/>
      </w:docPartBody>
    </w:docPart>
    <w:docPart>
      <w:docPartPr>
        <w:name w:val="63554386A9524F8C88928DF0C26BA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24437-78F5-4DE1-95F0-ACA710BE347E}"/>
      </w:docPartPr>
      <w:docPartBody>
        <w:p w:rsidR="00BE29FB" w:rsidRDefault="00BE29FB"/>
      </w:docPartBody>
    </w:docPart>
    <w:docPart>
      <w:docPartPr>
        <w:name w:val="351300FD3219471084C424E5102E6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FA81A-9107-479E-92CC-820C1CC60710}"/>
      </w:docPartPr>
      <w:docPartBody>
        <w:p w:rsidR="00BE29FB" w:rsidRDefault="00BE29FB"/>
      </w:docPartBody>
    </w:docPart>
    <w:docPart>
      <w:docPartPr>
        <w:name w:val="4330DD5C1D9642F7A593FC1D63EB9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0D6DC-E9E4-49B7-A837-FFE820A6FAE9}"/>
      </w:docPartPr>
      <w:docPartBody>
        <w:p w:rsidR="00BE29FB" w:rsidRDefault="00BE29FB"/>
      </w:docPartBody>
    </w:docPart>
    <w:docPart>
      <w:docPartPr>
        <w:name w:val="B290A0035BAF4333AA674BBC05AAE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9BBB9-42C3-433A-8768-9974FCB829A7}"/>
      </w:docPartPr>
      <w:docPartBody>
        <w:p w:rsidR="00BE29FB" w:rsidRDefault="00BE29FB"/>
      </w:docPartBody>
    </w:docPart>
    <w:docPart>
      <w:docPartPr>
        <w:name w:val="FBE14C4BA9594FD693CDEFEBDDAE6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B2BDF-E742-49A3-B04C-6AB39E7E09C3}"/>
      </w:docPartPr>
      <w:docPartBody>
        <w:p w:rsidR="00BE29FB" w:rsidRDefault="00BE29FB"/>
      </w:docPartBody>
    </w:docPart>
    <w:docPart>
      <w:docPartPr>
        <w:name w:val="1A417AC6B9E142E490DFCAF740473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7BDE-3029-4F11-9754-635B324AB788}"/>
      </w:docPartPr>
      <w:docPartBody>
        <w:p w:rsidR="00BE29FB" w:rsidRDefault="00BE29FB"/>
      </w:docPartBody>
    </w:docPart>
    <w:docPart>
      <w:docPartPr>
        <w:name w:val="5975CD0129BE4EEEA4F2195D83F0C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264-D7A8-46AC-BAAB-B65B4FF94392}"/>
      </w:docPartPr>
      <w:docPartBody>
        <w:p w:rsidR="00BE29FB" w:rsidRDefault="00BE29FB"/>
      </w:docPartBody>
    </w:docPart>
    <w:docPart>
      <w:docPartPr>
        <w:name w:val="E5CA51F5F1884F6A8F258EA2CDC1F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3BBFB-7C0E-4FD7-BF54-004AC9F510FB}"/>
      </w:docPartPr>
      <w:docPartBody>
        <w:p w:rsidR="00BE29FB" w:rsidRDefault="00BE29FB"/>
      </w:docPartBody>
    </w:docPart>
    <w:docPart>
      <w:docPartPr>
        <w:name w:val="FC1F739F65F64DB781F64BB557369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5FCAA-BEBF-4703-A602-17D27D223681}"/>
      </w:docPartPr>
      <w:docPartBody>
        <w:p w:rsidR="00BE29FB" w:rsidRDefault="00BE29FB"/>
      </w:docPartBody>
    </w:docPart>
    <w:docPart>
      <w:docPartPr>
        <w:name w:val="F5F8EA4CB8134055A8F5EDB1ACBC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01F28-99F1-46D5-90F9-E01F6A7CD75B}"/>
      </w:docPartPr>
      <w:docPartBody>
        <w:p w:rsidR="00BE29FB" w:rsidRDefault="00BE29FB"/>
      </w:docPartBody>
    </w:docPart>
    <w:docPart>
      <w:docPartPr>
        <w:name w:val="5DC655877B444831B84C6CDF6D00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5562E-9D04-4BFD-B63F-AA2BDBE2F19E}"/>
      </w:docPartPr>
      <w:docPartBody>
        <w:p w:rsidR="00BE29FB" w:rsidRDefault="00BE29FB"/>
      </w:docPartBody>
    </w:docPart>
    <w:docPart>
      <w:docPartPr>
        <w:name w:val="3A52C53DB76F4654B7B69FB7D0918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F5598-8F78-48DC-AADA-D5A37E28692F}"/>
      </w:docPartPr>
      <w:docPartBody>
        <w:p w:rsidR="00BE29FB" w:rsidRDefault="00BE29FB"/>
      </w:docPartBody>
    </w:docPart>
    <w:docPart>
      <w:docPartPr>
        <w:name w:val="F325BCEDE40049F6AED3547335768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BCD53-93E3-4104-8BF3-334D24F5A87C}"/>
      </w:docPartPr>
      <w:docPartBody>
        <w:p w:rsidR="00BE29FB" w:rsidRDefault="00BE29FB"/>
      </w:docPartBody>
    </w:docPart>
    <w:docPart>
      <w:docPartPr>
        <w:name w:val="C056454F75E84DCD9E4C5A72E88A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E04B2-E64C-43E9-A034-86CCD28FD458}"/>
      </w:docPartPr>
      <w:docPartBody>
        <w:p w:rsidR="00BE29FB" w:rsidRDefault="00BE29FB"/>
      </w:docPartBody>
    </w:docPart>
    <w:docPart>
      <w:docPartPr>
        <w:name w:val="1A97BE23CAC740FFA9CA94EC77991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3A81-7EEC-45CD-B9DC-FB826D32DDAF}"/>
      </w:docPartPr>
      <w:docPartBody>
        <w:p w:rsidR="00BE29FB" w:rsidRDefault="00BE29FB"/>
      </w:docPartBody>
    </w:docPart>
    <w:docPart>
      <w:docPartPr>
        <w:name w:val="A8B6C37425434EDD8F52A7DCE5C5D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4BDA9-C3E4-4933-8A94-D218F6A324E4}"/>
      </w:docPartPr>
      <w:docPartBody>
        <w:p w:rsidR="00BE29FB" w:rsidRDefault="00BE29FB"/>
      </w:docPartBody>
    </w:docPart>
    <w:docPart>
      <w:docPartPr>
        <w:name w:val="D0B39DC941804C25ABF7F78C0AC1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82D11-82F3-4D7E-BDEE-1EA54052D36E}"/>
      </w:docPartPr>
      <w:docPartBody>
        <w:p w:rsidR="00BE29FB" w:rsidRDefault="00BE29FB"/>
      </w:docPartBody>
    </w:docPart>
    <w:docPart>
      <w:docPartPr>
        <w:name w:val="8B2E4A1D22C14AFE9503053F81A3C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1E162-A26F-4138-911C-73D847AA5569}"/>
      </w:docPartPr>
      <w:docPartBody>
        <w:p w:rsidR="00BE29FB" w:rsidRDefault="00BE29FB"/>
      </w:docPartBody>
    </w:docPart>
    <w:docPart>
      <w:docPartPr>
        <w:name w:val="265EFD35E2EA40B9B430D1D67E1FD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ABEBA-2BEF-4A22-8E68-96A99E14971D}"/>
      </w:docPartPr>
      <w:docPartBody>
        <w:p w:rsidR="00BE29FB" w:rsidRDefault="00BE29FB"/>
      </w:docPartBody>
    </w:docPart>
    <w:docPart>
      <w:docPartPr>
        <w:name w:val="A0F8D75280024C28A4C2840E9B94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0B7E4-16E7-4C0E-98ED-27D4FAC40271}"/>
      </w:docPartPr>
      <w:docPartBody>
        <w:p w:rsidR="00BE29FB" w:rsidRDefault="00BE29FB"/>
      </w:docPartBody>
    </w:docPart>
    <w:docPart>
      <w:docPartPr>
        <w:name w:val="975832586DE14DD5B1483D711F6D8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330D2-D918-4654-B163-0417C8A77731}"/>
      </w:docPartPr>
      <w:docPartBody>
        <w:p w:rsidR="00BE29FB" w:rsidRDefault="00BE29FB"/>
      </w:docPartBody>
    </w:docPart>
    <w:docPart>
      <w:docPartPr>
        <w:name w:val="DCD01AB013B44D09A05EF4D3B444F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56342-296C-428E-83F9-68644BBA7859}"/>
      </w:docPartPr>
      <w:docPartBody>
        <w:p w:rsidR="00BE29FB" w:rsidRDefault="00BE29FB"/>
      </w:docPartBody>
    </w:docPart>
    <w:docPart>
      <w:docPartPr>
        <w:name w:val="02D1CBC2C50B42179B0D242DEC79C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87CF-529C-424F-9E3F-96393664443C}"/>
      </w:docPartPr>
      <w:docPartBody>
        <w:p w:rsidR="00BE29FB" w:rsidRDefault="00BE29FB"/>
      </w:docPartBody>
    </w:docPart>
    <w:docPart>
      <w:docPartPr>
        <w:name w:val="35FB3AC648A241B2B8B944F497015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FAF82-1201-4FFF-843D-EB99F7F8020E}"/>
      </w:docPartPr>
      <w:docPartBody>
        <w:p w:rsidR="00BE29FB" w:rsidRDefault="00BE29FB"/>
      </w:docPartBody>
    </w:docPart>
    <w:docPart>
      <w:docPartPr>
        <w:name w:val="281A2CE835C446E0B7024CE168275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B9F5D-0EE4-4832-83A2-8ECD8459CCDD}"/>
      </w:docPartPr>
      <w:docPartBody>
        <w:p w:rsidR="00BE29FB" w:rsidRDefault="00BE29FB"/>
      </w:docPartBody>
    </w:docPart>
    <w:docPart>
      <w:docPartPr>
        <w:name w:val="E418B3E16F8C479FB5353675B8C1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B099E-2D85-4805-A28F-83A07662B89E}"/>
      </w:docPartPr>
      <w:docPartBody>
        <w:p w:rsidR="00BE29FB" w:rsidRDefault="00BE29FB"/>
      </w:docPartBody>
    </w:docPart>
    <w:docPart>
      <w:docPartPr>
        <w:name w:val="CA357386D4C946FA9BBE8ACFAD6F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A6AB9-9322-4F5C-AAC5-70F2FCAE3D8F}"/>
      </w:docPartPr>
      <w:docPartBody>
        <w:p w:rsidR="00BE29FB" w:rsidRDefault="00BE29FB"/>
      </w:docPartBody>
    </w:docPart>
    <w:docPart>
      <w:docPartPr>
        <w:name w:val="178EC8B2A18344B49D15EBAE19FA9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C002E-706E-40C8-8DBF-855DE159038F}"/>
      </w:docPartPr>
      <w:docPartBody>
        <w:p w:rsidR="00BE29FB" w:rsidRDefault="00BE29FB"/>
      </w:docPartBody>
    </w:docPart>
    <w:docPart>
      <w:docPartPr>
        <w:name w:val="4F07493D8B20445D8C9800AC82516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9A349-B6C7-4598-8F04-BAD927FCCD28}"/>
      </w:docPartPr>
      <w:docPartBody>
        <w:p w:rsidR="00BE29FB" w:rsidRDefault="00BE29FB"/>
      </w:docPartBody>
    </w:docPart>
    <w:docPart>
      <w:docPartPr>
        <w:name w:val="D8EBD959152840969129AB5DF49C7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A1FF7-922D-4749-BC87-579041230DCF}"/>
      </w:docPartPr>
      <w:docPartBody>
        <w:p w:rsidR="00BE29FB" w:rsidRDefault="00BE29FB"/>
      </w:docPartBody>
    </w:docPart>
    <w:docPart>
      <w:docPartPr>
        <w:name w:val="86997EABC96B4C73A559F81B5A64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7A0CD-9F6B-4AE9-B9A1-C5EB389B512D}"/>
      </w:docPartPr>
      <w:docPartBody>
        <w:p w:rsidR="00BE29FB" w:rsidRDefault="00BE29FB"/>
      </w:docPartBody>
    </w:docPart>
    <w:docPart>
      <w:docPartPr>
        <w:name w:val="C38D0124D62E4917B31BA300600C4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AE8EC-9588-44C2-9B2F-06ED24489819}"/>
      </w:docPartPr>
      <w:docPartBody>
        <w:p w:rsidR="00BE29FB" w:rsidRDefault="00BE29FB"/>
      </w:docPartBody>
    </w:docPart>
    <w:docPart>
      <w:docPartPr>
        <w:name w:val="41EDF7EC0CF34D71BDB0C6D1F5962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814E9-EA1F-4B97-A34B-3AC4ED737ADD}"/>
      </w:docPartPr>
      <w:docPartBody>
        <w:p w:rsidR="00BE29FB" w:rsidRDefault="00BE29FB"/>
      </w:docPartBody>
    </w:docPart>
    <w:docPart>
      <w:docPartPr>
        <w:name w:val="65B97A1C32494BD4984BF3BB9387B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738EF-933F-4D03-9C77-538A8260D619}"/>
      </w:docPartPr>
      <w:docPartBody>
        <w:p w:rsidR="00BE29FB" w:rsidRDefault="00BE29FB"/>
      </w:docPartBody>
    </w:docPart>
    <w:docPart>
      <w:docPartPr>
        <w:name w:val="8B32DEFD935E45EAA73CC345300A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79DEB-62B5-451E-821C-1A8DA0F10D02}"/>
      </w:docPartPr>
      <w:docPartBody>
        <w:p w:rsidR="00BE29FB" w:rsidRDefault="00BE29FB"/>
      </w:docPartBody>
    </w:docPart>
    <w:docPart>
      <w:docPartPr>
        <w:name w:val="C7D31833B8DB45879474579D9732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B1F26-75D9-4188-9503-FFB01B6A6B74}"/>
      </w:docPartPr>
      <w:docPartBody>
        <w:p w:rsidR="00BE29FB" w:rsidRDefault="00BE29FB"/>
      </w:docPartBody>
    </w:docPart>
    <w:docPart>
      <w:docPartPr>
        <w:name w:val="467FA269F6354729ACB0CDDB81342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2E385-A6AE-4383-A01E-F11AFDFDD74A}"/>
      </w:docPartPr>
      <w:docPartBody>
        <w:p w:rsidR="00BE29FB" w:rsidRDefault="00BE29FB"/>
      </w:docPartBody>
    </w:docPart>
    <w:docPart>
      <w:docPartPr>
        <w:name w:val="DBAA4F21542846D198F69BCAE4291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60038-6CBA-42D8-8E52-A044A6D5B742}"/>
      </w:docPartPr>
      <w:docPartBody>
        <w:p w:rsidR="00BE29FB" w:rsidRDefault="00BE29FB"/>
      </w:docPartBody>
    </w:docPart>
    <w:docPart>
      <w:docPartPr>
        <w:name w:val="6C67E6EE834A4708815473D5D3C5F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7B3EA-2303-4F83-A8E5-4EE1CFBC313E}"/>
      </w:docPartPr>
      <w:docPartBody>
        <w:p w:rsidR="00BE29FB" w:rsidRDefault="00BE29FB"/>
      </w:docPartBody>
    </w:docPart>
    <w:docPart>
      <w:docPartPr>
        <w:name w:val="69DE81928C704877841D1F4E83E48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A9B5-E1BE-4A44-A8D5-CC7D24BFE4BD}"/>
      </w:docPartPr>
      <w:docPartBody>
        <w:p w:rsidR="00BE29FB" w:rsidRDefault="00BE29FB"/>
      </w:docPartBody>
    </w:docPart>
    <w:docPart>
      <w:docPartPr>
        <w:name w:val="265A9AD6B8C145FD856D552A63E94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D3A3B-16AC-42FC-922F-B7D5F179BD52}"/>
      </w:docPartPr>
      <w:docPartBody>
        <w:p w:rsidR="00BE29FB" w:rsidRDefault="00BE29FB"/>
      </w:docPartBody>
    </w:docPart>
    <w:docPart>
      <w:docPartPr>
        <w:name w:val="040B3537A1D247C6BC64CD7839C08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88F8-86B2-4027-9467-49D4632AA18A}"/>
      </w:docPartPr>
      <w:docPartBody>
        <w:p w:rsidR="00BE29FB" w:rsidRDefault="00BE29FB"/>
      </w:docPartBody>
    </w:docPart>
    <w:docPart>
      <w:docPartPr>
        <w:name w:val="1263B22B7D5745199F3BBCE8DAEEB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96D7-8B30-42D8-8ABD-236083AE92D9}"/>
      </w:docPartPr>
      <w:docPartBody>
        <w:p w:rsidR="00BE29FB" w:rsidRDefault="00BE29FB"/>
      </w:docPartBody>
    </w:docPart>
    <w:docPart>
      <w:docPartPr>
        <w:name w:val="F82F5D1AC3804DB985702EEACAF9A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F61AD-64D0-4DF0-BE7F-D101526CE7E6}"/>
      </w:docPartPr>
      <w:docPartBody>
        <w:p w:rsidR="00BE29FB" w:rsidRDefault="00BE29FB"/>
      </w:docPartBody>
    </w:docPart>
    <w:docPart>
      <w:docPartPr>
        <w:name w:val="DD3BF896FEC54D7D8E4D009C19B3F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4F7B8-0EE2-4376-8C2B-33534C86C55D}"/>
      </w:docPartPr>
      <w:docPartBody>
        <w:p w:rsidR="00BE29FB" w:rsidRDefault="00BE29FB"/>
      </w:docPartBody>
    </w:docPart>
    <w:docPart>
      <w:docPartPr>
        <w:name w:val="DDF189D5FD0B40209B91DBE090652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64ADF-D316-4B96-A26F-5736FAE365CE}"/>
      </w:docPartPr>
      <w:docPartBody>
        <w:p w:rsidR="00BE29FB" w:rsidRDefault="00BE29FB"/>
      </w:docPartBody>
    </w:docPart>
    <w:docPart>
      <w:docPartPr>
        <w:name w:val="E2A680490A54442FAB692EDA27782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242D-5DB9-443E-B545-E5AC6C5CCE75}"/>
      </w:docPartPr>
      <w:docPartBody>
        <w:p w:rsidR="00BE29FB" w:rsidRDefault="00BE29FB"/>
      </w:docPartBody>
    </w:docPart>
    <w:docPart>
      <w:docPartPr>
        <w:name w:val="A84D17118C664E2BA8E857A91F4F5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BFD72-4FF1-4919-9047-365380D43BC6}"/>
      </w:docPartPr>
      <w:docPartBody>
        <w:p w:rsidR="00BE29FB" w:rsidRDefault="00BE29FB"/>
      </w:docPartBody>
    </w:docPart>
    <w:docPart>
      <w:docPartPr>
        <w:name w:val="99B8AC1220FC45B19DF90B782357C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33B7-6E64-4CF3-A6E5-9504402BDD01}"/>
      </w:docPartPr>
      <w:docPartBody>
        <w:p w:rsidR="00BE29FB" w:rsidRDefault="00BE29FB"/>
      </w:docPartBody>
    </w:docPart>
    <w:docPart>
      <w:docPartPr>
        <w:name w:val="E9E4D29D776A4BA8BEBB16F77416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D35B-F942-491F-80F8-C9AC733DB038}"/>
      </w:docPartPr>
      <w:docPartBody>
        <w:p w:rsidR="00BE29FB" w:rsidRDefault="00BE29FB"/>
      </w:docPartBody>
    </w:docPart>
    <w:docPart>
      <w:docPartPr>
        <w:name w:val="30A46A94BA1C4EF3903F47B445CE0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B2792-9C73-4235-8467-DFCD363175F7}"/>
      </w:docPartPr>
      <w:docPartBody>
        <w:p w:rsidR="00BE29FB" w:rsidRDefault="00BE29FB"/>
      </w:docPartBody>
    </w:docPart>
    <w:docPart>
      <w:docPartPr>
        <w:name w:val="FCCCDBA030F845679A43D424D6D5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B06EA-4D87-449B-9855-6055C686591A}"/>
      </w:docPartPr>
      <w:docPartBody>
        <w:p w:rsidR="00BE29FB" w:rsidRDefault="00BE29FB"/>
      </w:docPartBody>
    </w:docPart>
    <w:docPart>
      <w:docPartPr>
        <w:name w:val="A28B282956A7407780F15ED779C12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78E8-B10F-4EEE-A9EC-E1F1E783AB91}"/>
      </w:docPartPr>
      <w:docPartBody>
        <w:p w:rsidR="00BE29FB" w:rsidRDefault="00BE29FB"/>
      </w:docPartBody>
    </w:docPart>
    <w:docPart>
      <w:docPartPr>
        <w:name w:val="385E75D51684436B960BFF1CF321F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E74E1-DCDD-4F8A-AE69-5D9B1BCA8DD3}"/>
      </w:docPartPr>
      <w:docPartBody>
        <w:p w:rsidR="00BE29FB" w:rsidRDefault="00BE29FB"/>
      </w:docPartBody>
    </w:docPart>
    <w:docPart>
      <w:docPartPr>
        <w:name w:val="03EAD43EBD5F4EB6B04A22431809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4676B-4851-435A-827D-5894445D51BF}"/>
      </w:docPartPr>
      <w:docPartBody>
        <w:p w:rsidR="00BE29FB" w:rsidRDefault="00BE29FB"/>
      </w:docPartBody>
    </w:docPart>
    <w:docPart>
      <w:docPartPr>
        <w:name w:val="DBA4BF717D424D4AA961DA027FAB6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A80E-EF78-4F03-B114-34D882779FC3}"/>
      </w:docPartPr>
      <w:docPartBody>
        <w:p w:rsidR="00BE29FB" w:rsidRDefault="00BE29FB"/>
      </w:docPartBody>
    </w:docPart>
    <w:docPart>
      <w:docPartPr>
        <w:name w:val="3F1349285A7044309F2B3C6DC9248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8558B-8E21-40E9-B71B-D5C3F26FBC27}"/>
      </w:docPartPr>
      <w:docPartBody>
        <w:p w:rsidR="00BE29FB" w:rsidRDefault="00BE29FB"/>
      </w:docPartBody>
    </w:docPart>
    <w:docPart>
      <w:docPartPr>
        <w:name w:val="CE230CACAC83494D85AD13B93920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FA24D-9EE1-4EA5-A07D-F9FF661393E9}"/>
      </w:docPartPr>
      <w:docPartBody>
        <w:p w:rsidR="00BE29FB" w:rsidRDefault="00BE29FB"/>
      </w:docPartBody>
    </w:docPart>
    <w:docPart>
      <w:docPartPr>
        <w:name w:val="CFCE545B348F41C28AD7A548C5AD2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F1D4-BA6C-464F-9A2E-7020E5B46A78}"/>
      </w:docPartPr>
      <w:docPartBody>
        <w:p w:rsidR="00BE29FB" w:rsidRDefault="00BE29FB"/>
      </w:docPartBody>
    </w:docPart>
    <w:docPart>
      <w:docPartPr>
        <w:name w:val="3C3D083920CE471C989AB22B0E3B3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0CC11-0A86-4CFE-B114-D9350D6DAAEC}"/>
      </w:docPartPr>
      <w:docPartBody>
        <w:p w:rsidR="00BE29FB" w:rsidRDefault="00BE29FB"/>
      </w:docPartBody>
    </w:docPart>
    <w:docPart>
      <w:docPartPr>
        <w:name w:val="CFC569818C524DA79D35C23BCB35A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63DE4-6BC4-4A53-964B-E565E55EBE4A}"/>
      </w:docPartPr>
      <w:docPartBody>
        <w:p w:rsidR="00BE29FB" w:rsidRDefault="00BE29FB"/>
      </w:docPartBody>
    </w:docPart>
    <w:docPart>
      <w:docPartPr>
        <w:name w:val="DA7FB82A4234439581F93069A42E4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54DE9-179E-4CCE-9FCD-25B398E87188}"/>
      </w:docPartPr>
      <w:docPartBody>
        <w:p w:rsidR="00BE29FB" w:rsidRDefault="00BE29FB"/>
      </w:docPartBody>
    </w:docPart>
    <w:docPart>
      <w:docPartPr>
        <w:name w:val="6FBE3CCA125F43EA9EDD6613A7CC2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CF7C2-AD71-4347-A6B7-93A009DC6FA9}"/>
      </w:docPartPr>
      <w:docPartBody>
        <w:p w:rsidR="00BE29FB" w:rsidRDefault="00BE29FB"/>
      </w:docPartBody>
    </w:docPart>
    <w:docPart>
      <w:docPartPr>
        <w:name w:val="EB6EC7D88C23480B9D648216A284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824D-B966-4A48-9FC5-E4694715388F}"/>
      </w:docPartPr>
      <w:docPartBody>
        <w:p w:rsidR="00BE29FB" w:rsidRDefault="00BE29FB"/>
      </w:docPartBody>
    </w:docPart>
    <w:docPart>
      <w:docPartPr>
        <w:name w:val="F60A40C228584B369E5D3539D9B80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06CE3-C12A-456B-A576-E67CC149F4C1}"/>
      </w:docPartPr>
      <w:docPartBody>
        <w:p w:rsidR="00BE29FB" w:rsidRDefault="00BE29FB"/>
      </w:docPartBody>
    </w:docPart>
    <w:docPart>
      <w:docPartPr>
        <w:name w:val="06A6383FC3F9498BBC263E8150F22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1CF16-FDA4-4AD8-B755-CC65266F90FB}"/>
      </w:docPartPr>
      <w:docPartBody>
        <w:p w:rsidR="00BE29FB" w:rsidRDefault="00BE29FB"/>
      </w:docPartBody>
    </w:docPart>
    <w:docPart>
      <w:docPartPr>
        <w:name w:val="B75908BECF844378ADCE14FC3818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27EAF-C39D-4C78-9934-4FF30FE5F66D}"/>
      </w:docPartPr>
      <w:docPartBody>
        <w:p w:rsidR="00BE29FB" w:rsidRDefault="00BE29FB"/>
      </w:docPartBody>
    </w:docPart>
    <w:docPart>
      <w:docPartPr>
        <w:name w:val="2111E70C2CC5458EAB5096E9AD8E2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93D0D-985E-491D-BE2A-887077C1206E}"/>
      </w:docPartPr>
      <w:docPartBody>
        <w:p w:rsidR="00BE29FB" w:rsidRDefault="00BE29FB"/>
      </w:docPartBody>
    </w:docPart>
    <w:docPart>
      <w:docPartPr>
        <w:name w:val="D161202C99B749768E308369E5B91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84F62-711F-4805-B21D-65BB3EF4C21D}"/>
      </w:docPartPr>
      <w:docPartBody>
        <w:p w:rsidR="00BE29FB" w:rsidRDefault="00BE29FB"/>
      </w:docPartBody>
    </w:docPart>
    <w:docPart>
      <w:docPartPr>
        <w:name w:val="ABE3F9E70E544C50ACDAE2878BDF2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C76A9-E831-470A-B968-26EC00C9C093}"/>
      </w:docPartPr>
      <w:docPartBody>
        <w:p w:rsidR="00BE29FB" w:rsidRDefault="00BE29FB"/>
      </w:docPartBody>
    </w:docPart>
    <w:docPart>
      <w:docPartPr>
        <w:name w:val="CB44688A530744F188AEB076514C8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651FB-5AEB-44AC-B37D-F8C27D19DFF7}"/>
      </w:docPartPr>
      <w:docPartBody>
        <w:p w:rsidR="00BE29FB" w:rsidRDefault="00BE29FB"/>
      </w:docPartBody>
    </w:docPart>
    <w:docPart>
      <w:docPartPr>
        <w:name w:val="CFCFE951D32D49678ED50BAF80107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0171E-CD41-4409-9683-1C12B670F693}"/>
      </w:docPartPr>
      <w:docPartBody>
        <w:p w:rsidR="00BE29FB" w:rsidRDefault="00BE29FB"/>
      </w:docPartBody>
    </w:docPart>
    <w:docPart>
      <w:docPartPr>
        <w:name w:val="0EE09B8CBF3A4ADD8D3BD2D648E3D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0E798-7715-45B5-BE07-2C8D5205D171}"/>
      </w:docPartPr>
      <w:docPartBody>
        <w:p w:rsidR="00BE29FB" w:rsidRDefault="00BE29FB"/>
      </w:docPartBody>
    </w:docPart>
    <w:docPart>
      <w:docPartPr>
        <w:name w:val="52D3B9F366EF4FBE90BD7B13A6569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478CA-2BD5-4CEF-8E6D-1325D710441B}"/>
      </w:docPartPr>
      <w:docPartBody>
        <w:p w:rsidR="00BE29FB" w:rsidRDefault="00BE29FB"/>
      </w:docPartBody>
    </w:docPart>
    <w:docPart>
      <w:docPartPr>
        <w:name w:val="389088C8DD644EC684137A1821B8E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3424F-FDA7-4E76-9ABC-0FB822647540}"/>
      </w:docPartPr>
      <w:docPartBody>
        <w:p w:rsidR="00BE29FB" w:rsidRDefault="00BE29FB"/>
      </w:docPartBody>
    </w:docPart>
    <w:docPart>
      <w:docPartPr>
        <w:name w:val="8EEDFFB2755F4566A8F03B2DDA046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D04BF-889A-48B8-88EC-DAD142119E87}"/>
      </w:docPartPr>
      <w:docPartBody>
        <w:p w:rsidR="00BE29FB" w:rsidRDefault="00BE29FB"/>
      </w:docPartBody>
    </w:docPart>
    <w:docPart>
      <w:docPartPr>
        <w:name w:val="F879320587B0476AB5897F94ECCED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7351-4310-45ED-87E5-C7B6B4C37DD5}"/>
      </w:docPartPr>
      <w:docPartBody>
        <w:p w:rsidR="00BE29FB" w:rsidRDefault="00BE29F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BA"/>
    <w:rsid w:val="002B79BA"/>
    <w:rsid w:val="0066757F"/>
    <w:rsid w:val="00BE29FB"/>
    <w:rsid w:val="00F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9BA"/>
    <w:rPr>
      <w:color w:val="808080"/>
    </w:rPr>
  </w:style>
  <w:style w:type="paragraph" w:customStyle="1" w:styleId="0C8C055F67BD4B3081214E75977FBB4A">
    <w:name w:val="0C8C055F67BD4B3081214E75977FBB4A"/>
  </w:style>
  <w:style w:type="paragraph" w:customStyle="1" w:styleId="51306174A1A54A1B9AD68D198E6D19BF">
    <w:name w:val="51306174A1A54A1B9AD68D198E6D19BF"/>
  </w:style>
  <w:style w:type="paragraph" w:customStyle="1" w:styleId="C649D92971FA48FA8C44FEDA67B455B5">
    <w:name w:val="C649D92971FA48FA8C44FEDA67B455B5"/>
  </w:style>
  <w:style w:type="paragraph" w:customStyle="1" w:styleId="0F334B1964C64890B94B68D34007D65A">
    <w:name w:val="0F334B1964C64890B94B68D34007D65A"/>
    <w:rsid w:val="002B79BA"/>
  </w:style>
  <w:style w:type="paragraph" w:customStyle="1" w:styleId="0276C92D64C94585A1708FD6F59E9316">
    <w:name w:val="0276C92D64C94585A1708FD6F59E9316"/>
    <w:rsid w:val="002B79BA"/>
  </w:style>
  <w:style w:type="paragraph" w:customStyle="1" w:styleId="DC62BEEFA6C841EE9BF49DB0C148555A">
    <w:name w:val="DC62BEEFA6C841EE9BF49DB0C148555A"/>
    <w:rsid w:val="002B79BA"/>
  </w:style>
  <w:style w:type="paragraph" w:customStyle="1" w:styleId="C4E266CB2B0E40AA8981EF73970A892F">
    <w:name w:val="C4E266CB2B0E40AA8981EF73970A892F"/>
    <w:rsid w:val="002B79BA"/>
  </w:style>
  <w:style w:type="paragraph" w:customStyle="1" w:styleId="8BF01E83315C4AA6BAA05545C14E78C5">
    <w:name w:val="8BF01E83315C4AA6BAA05545C14E78C5"/>
    <w:rsid w:val="002B79BA"/>
  </w:style>
  <w:style w:type="paragraph" w:customStyle="1" w:styleId="AAF6654B409C4FFFBCE9704D9FE106C1">
    <w:name w:val="AAF6654B409C4FFFBCE9704D9FE106C1"/>
    <w:rsid w:val="002B79BA"/>
  </w:style>
  <w:style w:type="paragraph" w:customStyle="1" w:styleId="C15F68C430C24D14BD975E7FC3D016A4">
    <w:name w:val="C15F68C430C24D14BD975E7FC3D016A4"/>
    <w:rsid w:val="002B79BA"/>
  </w:style>
  <w:style w:type="paragraph" w:customStyle="1" w:styleId="BBDA4032328045958F05E9416E3EC958">
    <w:name w:val="BBDA4032328045958F05E9416E3EC958"/>
    <w:rsid w:val="002B79BA"/>
  </w:style>
  <w:style w:type="paragraph" w:customStyle="1" w:styleId="E0380825C2A4424AA1B0A36CEAC05A7A">
    <w:name w:val="E0380825C2A4424AA1B0A36CEAC05A7A"/>
    <w:rsid w:val="002B79BA"/>
  </w:style>
  <w:style w:type="paragraph" w:customStyle="1" w:styleId="44BDA7E7742E4CCEBA62DB430D315741">
    <w:name w:val="44BDA7E7742E4CCEBA62DB430D315741"/>
    <w:rsid w:val="002B79BA"/>
  </w:style>
  <w:style w:type="paragraph" w:customStyle="1" w:styleId="CC8F7A3A89984CB1B1F0B210EDDB114C">
    <w:name w:val="CC8F7A3A89984CB1B1F0B210EDDB114C"/>
    <w:rsid w:val="002B79BA"/>
  </w:style>
  <w:style w:type="paragraph" w:customStyle="1" w:styleId="A60B7111FB0F4075AEAD40D6DEDE011F">
    <w:name w:val="A60B7111FB0F4075AEAD40D6DEDE011F"/>
    <w:rsid w:val="002B79BA"/>
  </w:style>
  <w:style w:type="paragraph" w:customStyle="1" w:styleId="7E8B654161BF474495E8A0CF1F700880">
    <w:name w:val="7E8B654161BF474495E8A0CF1F700880"/>
    <w:rsid w:val="002B79BA"/>
  </w:style>
  <w:style w:type="paragraph" w:customStyle="1" w:styleId="D8BEE0095B5B417F8A46F51500E199AF">
    <w:name w:val="D8BEE0095B5B417F8A46F51500E199AF"/>
    <w:rsid w:val="002B79BA"/>
  </w:style>
  <w:style w:type="paragraph" w:customStyle="1" w:styleId="37C5AC2C210F4093A55BEE45E193961A">
    <w:name w:val="37C5AC2C210F4093A55BEE45E193961A"/>
    <w:rsid w:val="002B79BA"/>
  </w:style>
  <w:style w:type="paragraph" w:customStyle="1" w:styleId="65BDED256E874DFF88F92CE7703CF443">
    <w:name w:val="65BDED256E874DFF88F92CE7703CF443"/>
    <w:rsid w:val="002B79BA"/>
  </w:style>
  <w:style w:type="paragraph" w:customStyle="1" w:styleId="4DE71A3ED04C464AB114C6AAEC731946">
    <w:name w:val="4DE71A3ED04C464AB114C6AAEC731946"/>
    <w:rsid w:val="002B79BA"/>
  </w:style>
  <w:style w:type="paragraph" w:customStyle="1" w:styleId="2578A8D505BA4EA8B13F4BD931DA3191">
    <w:name w:val="2578A8D505BA4EA8B13F4BD931DA3191"/>
    <w:rsid w:val="002B79BA"/>
  </w:style>
  <w:style w:type="paragraph" w:customStyle="1" w:styleId="7A5376FDAE924E118E752BE2CC158DFF">
    <w:name w:val="7A5376FDAE924E118E752BE2CC158DFF"/>
    <w:rsid w:val="002B79BA"/>
  </w:style>
  <w:style w:type="paragraph" w:customStyle="1" w:styleId="68EDA9E3C39E490BA5ED376F9F260755">
    <w:name w:val="68EDA9E3C39E490BA5ED376F9F260755"/>
    <w:rsid w:val="002B79BA"/>
  </w:style>
  <w:style w:type="paragraph" w:customStyle="1" w:styleId="3DF812AF3AFB4FB39CF8EC644C4B2C18">
    <w:name w:val="3DF812AF3AFB4FB39CF8EC644C4B2C18"/>
    <w:rsid w:val="002B79BA"/>
  </w:style>
  <w:style w:type="paragraph" w:customStyle="1" w:styleId="44E99BEBEA88498B8FBFC7686563C3F6">
    <w:name w:val="44E99BEBEA88498B8FBFC7686563C3F6"/>
    <w:rsid w:val="002B79BA"/>
  </w:style>
  <w:style w:type="paragraph" w:customStyle="1" w:styleId="5A29B2183CAC404F96E00A75CEFAA55A">
    <w:name w:val="5A29B2183CAC404F96E00A75CEFAA55A"/>
    <w:rsid w:val="002B79BA"/>
  </w:style>
  <w:style w:type="paragraph" w:customStyle="1" w:styleId="1E525F06A95648D6A4B3FAE2E791B8C4">
    <w:name w:val="1E525F06A95648D6A4B3FAE2E791B8C4"/>
    <w:rsid w:val="002B79BA"/>
  </w:style>
  <w:style w:type="paragraph" w:customStyle="1" w:styleId="2D4F109873134FAFBE571C25FEA53174">
    <w:name w:val="2D4F109873134FAFBE571C25FEA53174"/>
    <w:rsid w:val="002B79BA"/>
  </w:style>
  <w:style w:type="paragraph" w:customStyle="1" w:styleId="D23B5FF1226F4B52B244CF03FAB2D42A">
    <w:name w:val="D23B5FF1226F4B52B244CF03FAB2D42A"/>
    <w:rsid w:val="002B79BA"/>
  </w:style>
  <w:style w:type="paragraph" w:customStyle="1" w:styleId="2FA547DD67044A7F94142BDD2B19623F">
    <w:name w:val="2FA547DD67044A7F94142BDD2B19623F"/>
    <w:rsid w:val="002B79BA"/>
  </w:style>
  <w:style w:type="paragraph" w:customStyle="1" w:styleId="EAC4E3319BAA419D96752CAA4DCD420D">
    <w:name w:val="EAC4E3319BAA419D96752CAA4DCD420D"/>
    <w:rsid w:val="002B79BA"/>
  </w:style>
  <w:style w:type="paragraph" w:customStyle="1" w:styleId="3E6196E7D8024A7688F28DFFE99C0D03">
    <w:name w:val="3E6196E7D8024A7688F28DFFE99C0D03"/>
    <w:rsid w:val="002B79BA"/>
  </w:style>
  <w:style w:type="paragraph" w:customStyle="1" w:styleId="A850AC059E2841B68AC8C9FF8EA3A12E">
    <w:name w:val="A850AC059E2841B68AC8C9FF8EA3A12E"/>
    <w:rsid w:val="002B79BA"/>
  </w:style>
  <w:style w:type="paragraph" w:customStyle="1" w:styleId="9FE994BF57AB4045B6977803DFB4030B">
    <w:name w:val="9FE994BF57AB4045B6977803DFB4030B"/>
    <w:rsid w:val="002B79BA"/>
  </w:style>
  <w:style w:type="paragraph" w:customStyle="1" w:styleId="1BE7AE63723E4488AFCF9D8A753B399A">
    <w:name w:val="1BE7AE63723E4488AFCF9D8A753B399A"/>
    <w:rsid w:val="002B79BA"/>
  </w:style>
  <w:style w:type="paragraph" w:customStyle="1" w:styleId="8CFEBD0D9D044265931C8AB2DC9141EB">
    <w:name w:val="8CFEBD0D9D044265931C8AB2DC9141EB"/>
    <w:rsid w:val="002B79BA"/>
  </w:style>
  <w:style w:type="paragraph" w:customStyle="1" w:styleId="7FF37130BA054239BA31B82E1C8792D9">
    <w:name w:val="7FF37130BA054239BA31B82E1C8792D9"/>
    <w:rsid w:val="002B79BA"/>
  </w:style>
  <w:style w:type="paragraph" w:customStyle="1" w:styleId="52B243FB68EB4F5FAD1FB74A2742768D">
    <w:name w:val="52B243FB68EB4F5FAD1FB74A2742768D"/>
    <w:rsid w:val="002B79BA"/>
  </w:style>
  <w:style w:type="paragraph" w:customStyle="1" w:styleId="450740921988424EB7806A07E1B1E9F8">
    <w:name w:val="450740921988424EB7806A07E1B1E9F8"/>
    <w:rsid w:val="002B79BA"/>
  </w:style>
  <w:style w:type="paragraph" w:customStyle="1" w:styleId="7BF4E782178B415889091E45B8DA6F84">
    <w:name w:val="7BF4E782178B415889091E45B8DA6F84"/>
    <w:rsid w:val="002B79BA"/>
  </w:style>
  <w:style w:type="paragraph" w:customStyle="1" w:styleId="6C84CF0ADC7946E99883115F5D377313">
    <w:name w:val="6C84CF0ADC7946E99883115F5D377313"/>
    <w:rsid w:val="002B79BA"/>
  </w:style>
  <w:style w:type="paragraph" w:customStyle="1" w:styleId="214BCA71823444CB9D5AABC1DD69E955">
    <w:name w:val="214BCA71823444CB9D5AABC1DD69E955"/>
    <w:rsid w:val="002B79BA"/>
  </w:style>
  <w:style w:type="paragraph" w:customStyle="1" w:styleId="CB8D787D6FD944CFA1E0302F0547D1C9">
    <w:name w:val="CB8D787D6FD944CFA1E0302F0547D1C9"/>
    <w:rsid w:val="002B79BA"/>
  </w:style>
  <w:style w:type="paragraph" w:customStyle="1" w:styleId="31FC83841F5A431D9C700766B3C8DC8B">
    <w:name w:val="31FC83841F5A431D9C700766B3C8DC8B"/>
    <w:rsid w:val="002B79BA"/>
  </w:style>
  <w:style w:type="paragraph" w:customStyle="1" w:styleId="6BCFD15886814618A5B44A57980E4F82">
    <w:name w:val="6BCFD15886814618A5B44A57980E4F82"/>
    <w:rsid w:val="002B79BA"/>
  </w:style>
  <w:style w:type="paragraph" w:customStyle="1" w:styleId="7A1DD207523B4C349ABB72B92D8E35B0">
    <w:name w:val="7A1DD207523B4C349ABB72B92D8E35B0"/>
    <w:rsid w:val="002B79BA"/>
  </w:style>
  <w:style w:type="paragraph" w:customStyle="1" w:styleId="29F30FD42D84427B8381841F310F75AE">
    <w:name w:val="29F30FD42D84427B8381841F310F75AE"/>
    <w:rsid w:val="002B79BA"/>
  </w:style>
  <w:style w:type="paragraph" w:customStyle="1" w:styleId="DC5E832FB70D45BCBDC14800DD7AF65F">
    <w:name w:val="DC5E832FB70D45BCBDC14800DD7AF65F"/>
    <w:rsid w:val="002B79BA"/>
  </w:style>
  <w:style w:type="paragraph" w:customStyle="1" w:styleId="DEBC637DDFC441CC8884D32DE2F9623E">
    <w:name w:val="DEBC637DDFC441CC8884D32DE2F9623E"/>
    <w:rsid w:val="002B79BA"/>
  </w:style>
  <w:style w:type="paragraph" w:customStyle="1" w:styleId="77093A2B0E1F483D9DD32350EDBE461B">
    <w:name w:val="77093A2B0E1F483D9DD32350EDBE461B"/>
    <w:rsid w:val="002B79BA"/>
  </w:style>
  <w:style w:type="paragraph" w:customStyle="1" w:styleId="F57ED848960448E987B123F5721286A5">
    <w:name w:val="F57ED848960448E987B123F5721286A5"/>
    <w:rsid w:val="002B79BA"/>
  </w:style>
  <w:style w:type="paragraph" w:customStyle="1" w:styleId="C8DDE5113EB94993A5E0AC9B98D99D46">
    <w:name w:val="C8DDE5113EB94993A5E0AC9B98D99D46"/>
    <w:rsid w:val="002B79BA"/>
  </w:style>
  <w:style w:type="paragraph" w:customStyle="1" w:styleId="A3BDB714881A4FA18E1212D1ACA6A8AA">
    <w:name w:val="A3BDB714881A4FA18E1212D1ACA6A8AA"/>
    <w:rsid w:val="002B79BA"/>
  </w:style>
  <w:style w:type="paragraph" w:customStyle="1" w:styleId="D38194BEAFE642828BCD34039BFBF1BB">
    <w:name w:val="D38194BEAFE642828BCD34039BFBF1BB"/>
    <w:rsid w:val="002B79BA"/>
  </w:style>
  <w:style w:type="paragraph" w:customStyle="1" w:styleId="F90C3F49F9D642C799776E2B03440530">
    <w:name w:val="F90C3F49F9D642C799776E2B03440530"/>
    <w:rsid w:val="002B79BA"/>
  </w:style>
  <w:style w:type="paragraph" w:customStyle="1" w:styleId="7871B930064C4860A74A150571F8176D">
    <w:name w:val="7871B930064C4860A74A150571F8176D"/>
    <w:rsid w:val="002B79BA"/>
  </w:style>
  <w:style w:type="paragraph" w:customStyle="1" w:styleId="3DDE9F4D24864A77A45D29DB3BCC6FC0">
    <w:name w:val="3DDE9F4D24864A77A45D29DB3BCC6FC0"/>
    <w:rsid w:val="002B79BA"/>
  </w:style>
  <w:style w:type="paragraph" w:customStyle="1" w:styleId="FB694F8DC11146EBAF0F1720E2497561">
    <w:name w:val="FB694F8DC11146EBAF0F1720E2497561"/>
    <w:rsid w:val="002B79BA"/>
  </w:style>
  <w:style w:type="paragraph" w:customStyle="1" w:styleId="708C81F8C71040B69C33752BEC5BF6C7">
    <w:name w:val="708C81F8C71040B69C33752BEC5BF6C7"/>
    <w:rsid w:val="002B79BA"/>
  </w:style>
  <w:style w:type="paragraph" w:customStyle="1" w:styleId="9DA58485B0F041CFBED33C2CE5C3BC04">
    <w:name w:val="9DA58485B0F041CFBED33C2CE5C3BC04"/>
    <w:rsid w:val="002B79BA"/>
  </w:style>
  <w:style w:type="paragraph" w:customStyle="1" w:styleId="9BAEA4AE007D485B96B387A3CF7BF8E1">
    <w:name w:val="9BAEA4AE007D485B96B387A3CF7BF8E1"/>
    <w:rsid w:val="002B79BA"/>
  </w:style>
  <w:style w:type="paragraph" w:customStyle="1" w:styleId="B61AC169DDA144BC8118D900ED43C163">
    <w:name w:val="B61AC169DDA144BC8118D900ED43C163"/>
    <w:rsid w:val="002B79BA"/>
  </w:style>
  <w:style w:type="paragraph" w:customStyle="1" w:styleId="45CB20BDB9E3456D8991763B6242AF38">
    <w:name w:val="45CB20BDB9E3456D8991763B6242AF38"/>
    <w:rsid w:val="002B79BA"/>
  </w:style>
  <w:style w:type="paragraph" w:customStyle="1" w:styleId="890EB4DA7DC44DB58B05110E39D4849F">
    <w:name w:val="890EB4DA7DC44DB58B05110E39D4849F"/>
    <w:rsid w:val="002B79BA"/>
  </w:style>
  <w:style w:type="paragraph" w:customStyle="1" w:styleId="A4E20E9AF8A5476EA0C8E779D9B85B37">
    <w:name w:val="A4E20E9AF8A5476EA0C8E779D9B85B37"/>
    <w:rsid w:val="002B79BA"/>
  </w:style>
  <w:style w:type="paragraph" w:customStyle="1" w:styleId="87E695E15B984834A94B53DAA9CF905B">
    <w:name w:val="87E695E15B984834A94B53DAA9CF905B"/>
    <w:rsid w:val="002B79BA"/>
  </w:style>
  <w:style w:type="paragraph" w:customStyle="1" w:styleId="8E63730806CA443B831C420347D9BFBA">
    <w:name w:val="8E63730806CA443B831C420347D9BFBA"/>
    <w:rsid w:val="002B79BA"/>
  </w:style>
  <w:style w:type="paragraph" w:customStyle="1" w:styleId="659EB1976E544C0FA5988E7381059071">
    <w:name w:val="659EB1976E544C0FA5988E7381059071"/>
    <w:rsid w:val="002B79BA"/>
  </w:style>
  <w:style w:type="paragraph" w:customStyle="1" w:styleId="00907790BF4046D29708CDBD23417FA6">
    <w:name w:val="00907790BF4046D29708CDBD23417FA6"/>
    <w:rsid w:val="002B79BA"/>
  </w:style>
  <w:style w:type="paragraph" w:customStyle="1" w:styleId="11AEA19046694530B3816C55ED33673F">
    <w:name w:val="11AEA19046694530B3816C55ED33673F"/>
    <w:rsid w:val="002B79BA"/>
  </w:style>
  <w:style w:type="paragraph" w:customStyle="1" w:styleId="94CF8EFF8CB94B56AC8F9DCB652A9443">
    <w:name w:val="94CF8EFF8CB94B56AC8F9DCB652A9443"/>
    <w:rsid w:val="002B7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equidata>
  <years>
    <year>FY16A</year>
    <year>FY17A</year>
    <year>FY18A</year>
    <year>FY19A</year>
    <year>FY20E</year>
    <year>FY21E</year>
    <year>FY22E</year>
  </years>
  <table>
    <unit>mn</unit>
    <equirow>
      <label>Sales</label>
      <val>46,178</val>
      <val>53,172</val>
      <val>60,592</val>
      <val>69,627</val>
      <val>78,615</val>
      <val>88,826</val>
      <val>0</val>
    </equirow>
    <equirow>
      <label>EBITDA</label>
      <val>8,230</val>
      <val>8,499</val>
      <val>8,832</val>
      <val>9,708</val>
      <val>11,689</val>
      <val>13,357</val>
      <val>0</val>
    </equirow>
    <equirow>
      <label>Recurring PAT</label>
      <val>4,928</val>
      <val>4,772</val>
      <val>4,728</val>
      <val>5,050</val>
      <val>6,222</val>
      <val>7,179</val>
      <val>0</val>
    </equirow>
    <equirow>
      <label>EPS</label>
      <val>28.8</val>
      <val>27.9</val>
      <val>27.7</val>
      <val>29.6</val>
      <val>36.4</val>
      <val>42.0</val>
      <val>0.0</val>
    </equirow>
    <equirow>
      <label>P/E (x)</label>
      <val>23.9</val>
      <val>24.7</val>
      <val>24.9</val>
      <val>23.3</val>
      <val>18.9</val>
      <val>16.4</val>
      <val>0.0</val>
    </equirow>
    <equirow>
      <label>P/B (x)</label>
      <val>5.6</val>
      <val>4.5</val>
      <val>4.0</val>
      <val>3.5</val>
      <val>3.0</val>
      <val>2.6</val>
      <val>0.0</val>
    </equirow>
    <equirow>
      <label>EV/EBITDA (%)</label>
      <val>0.1</val>
      <val>0.1</val>
      <val>0.1</val>
      <val>0.1</val>
      <val>0.1</val>
      <val>0.1</val>
      <val>0.0</val>
    </equirow>
    <equirow>
      <label>ROE (%)</label>
      <val>0.3</val>
      <val>0.2</val>
      <val>0.2</val>
      <val>0.2</val>
      <val>0.2</val>
      <val>0.2</val>
      <val>0.0</val>
    </equirow>
    <equirow>
      <label>Core ROIC (%)</label>
      <val>0.2</val>
      <val>0.2</val>
      <val>0.2</val>
      <val>0.2</val>
      <val>0.2</val>
      <val>0.2</val>
      <val>0.0</val>
    </equirow>
    <equirow>
      <label>EBITDA Margin (%)</label>
      <val>0.2</val>
      <val>0.2</val>
      <val>0.1</val>
      <val>0.1</val>
      <val>0.1</val>
      <val>0.2</val>
      <val>0.0</val>
    </equirow>
  </table>
  <table>
    <unit>mn</unit>
    <equirow>
      <label>Revenue</label>
      <val>46,178</val>
      <val>53,172</val>
      <val>60,592</val>
      <val>69,627</val>
      <val>78,615</val>
      <val>88,826</val>
      <val>0</val>
    </equirow>
    <equirow>
      <label>COGS</label>
      <val>29,105</val>
      <val>34,885</val>
      <val>41,163</val>
      <val>47,955</val>
      <val>53,151</val>
      <val>59,859</val>
      <val>0</val>
    </equirow>
    <equirow>
      <label>Employee Cost</label>
      <val>2,429</val>
      <val>2,778</val>
      <val>3,090</val>
      <val>3,488</val>
      <val>3,949</val>
      <val>4,507</val>
      <val>0</val>
    </equirow>
    <equirow>
      <label>Other Expenses</label>
      <val>6,414</val>
      <val>7,010</val>
      <val>7,507</val>
      <val>8,476</val>
      <val>9,827</val>
      <val>11,103</val>
      <val>0</val>
    </equirow>
    <equirow>
      <label/>
      <val/>
      <val/>
      <val/>
      <val/>
      <val/>
      <val/>
      <val/>
    </equirow>
    <equirow>
      <label/>
      <val/>
      <val/>
      <val/>
      <val/>
      <val/>
      <val/>
      <val/>
    </equirow>
    <equirow>
      <label>EBITDA</label>
      <val>8,230</val>
      <val>8,499</val>
      <val>8,832</val>
      <val>9,708</val>
      <val>11,689</val>
      <val>13,357</val>
      <val>0</val>
    </equirow>
    <equirow>
      <label>Depreciation</label>
      <val>1,407</val>
      <val>1,912</val>
      <val>2,303</val>
      <val>2,580</val>
      <val>2,904</val>
      <val>3,298</val>
      <val>0</val>
    </equirow>
    <equirow>
      <label>EBIT</label>
      <val>6,823</val>
      <val>6,587</val>
      <val>6,529</val>
      <val>7,128</val>
      <val>8,785</val>
      <val>10,060</val>
      <val>0</val>
    </equirow>
    <equirow>
      <label>Interest Exp.</label>
      <val>55</val>
      <val>58</val>
      <val>51</val>
      <val>52</val>
      <val>6</val>
      <val>6</val>
      <val>0</val>
    </equirow>
    <equirow>
      <label>Other Income</label>
      <val>0</val>
      <val>0</val>
      <val>0</val>
      <val>0</val>
      <val>0</val>
      <val>0</val>
      <val>0</val>
    </equirow>
    <equirow>
      <label>Profit before Tax</label>
      <val>7,226</val>
      <val>7,022</val>
      <val>7,142</val>
      <val>7,630</val>
      <val>9,357</val>
      <val>10,796</val>
      <val>0</val>
    </equirow>
    <equirow>
      <label>Tax Expenses</label>
      <val>2,310</val>
      <val>2,237</val>
      <val>2,429</val>
      <val>2,586</val>
      <val>3,134</val>
      <val>3,617</val>
      <val>0</val>
    </equirow>
    <equirow>
      <label>Profit After Tax</label>
      <val>4,916</val>
      <val>4,785</val>
      <val>4,713</val>
      <val>5,044</val>
      <val>6,222</val>
      <val>7,179</val>
      <val>0</val>
    </equirow>
    <equirow>
      <label>Minority Interest</label>
      <val>0</val>
      <val>0</val>
      <val>0</val>
      <val>0</val>
      <val>0</val>
      <val>0</val>
      <val>0</val>
    </equirow>
    <equirow>
      <label>Profit/(Loss) from Associates</label>
      <val>0</val>
      <val>0</val>
      <val>0</val>
      <val>0</val>
      <val>0</val>
      <val>0</val>
      <val>0</val>
    </equirow>
    <equirow>
      <label>Recurring PAT</label>
      <val>4,916</val>
      <val>4,785</val>
      <val>4,713</val>
      <val>5,044</val>
      <val>6,222</val>
      <val>7,179</val>
      <val>0</val>
    </equirow>
    <equirow>
      <label>Exceptional Items</label>
      <val>11</val>
      <val>(13)</val>
      <val>15</val>
      <val>7</val>
      <val>0</val>
      <val>0</val>
      <val>0</val>
    </equirow>
    <equirow>
      <label>Reported PAT</label>
      <val>4,928</val>
      <val>4,772</val>
      <val>4,728</val>
      <val>5,050</val>
      <val>6,222</val>
      <val>7,179</val>
      <val>0</val>
    </equirow>
    <equirow>
      <label>Other comprehensive income.</label>
      <val>0</val>
      <val>0</val>
      <val>0</val>
      <val>0</val>
      <val>0</val>
      <val>0</val>
      <val>0</val>
    </equirow>
    <equirow>
      <label>PAT after comp. income.</label>
      <val>4,928</val>
      <val>4,772</val>
      <val>4,728</val>
      <val>5,050</val>
      <val>6,222</val>
      <val>7,179</val>
      <val>0</val>
    </equirow>
    <equirow>
      <label>FDEPS</label>
      <val>29</val>
      <val>28</val>
      <val>28</val>
      <val>30</val>
      <val>36</val>
      <val>42</val>
      <val>0</val>
    </equirow>
    <equirow>
      <label>DPS</label>
      <val>4</val>
      <val>4</val>
      <val>0</val>
      <val>4</val>
      <val>5</val>
      <val>0</val>
      <val>0</val>
    </equirow>
    <equirow>
      <label>BVPS</label>
      <val>124</val>
      <val>152</val>
      <val>172</val>
      <val>196</val>
      <val>226</val>
      <val>268</val>
      <val>0</val>
    </equirow>
  </table>
  <table>
    <unit>%</unit>
    <equirow>
      <label>Sales</label>
      <val>0.1</val>
      <val>0.2</val>
      <val>0.1</val>
      <val>0.1</val>
      <val>0.1</val>
      <val>0.1</val>
      <val>(1.0)</val>
    </equirow>
    <equirow>
      <label>EBITDA</label>
      <val>0.2</val>
      <val>0.0</val>
      <val>0.0</val>
      <val>0.1</val>
      <val>0.2</val>
      <val>0.1</val>
      <val>(1.0)</val>
    </equirow>
    <equirow>
      <label>EBIT</label>
      <val>0.2</val>
      <val>0.0</val>
      <val>0.0</val>
      <val>0.1</val>
      <val>0.2</val>
      <val>0.1</val>
      <val>(1.0)</val>
    </equirow>
    <equirow>
      <label>PAT</label>
      <val>0.1</val>
      <val>0.1</val>
      <val>0.3</val>
      <val>(0.2)</val>
      <val>0.0</val>
      <val>0.3</val>
      <val>(1.0)</val>
    </equirow>
  </table>
  <table>
    <unit>%</unit>
    <equirow>
      <label>Gross Margin </label>
      <val>0.4</val>
      <val>0.3</val>
      <val>0.3</val>
      <val>0.3</val>
      <val>0.3</val>
      <val>0.3</val>
      <val>0.0</val>
    </equirow>
    <equirow>
      <label>EBITDA Margin</label>
      <val>0.2</val>
      <val>0.2</val>
      <val>0.1</val>
      <val>0.1</val>
      <val>0.1</val>
      <val>0.2</val>
      <val>0.0</val>
    </equirow>
    <equirow>
      <label>PAT Margin </label>
      <val>0.1</val>
      <val>0.1</val>
      <val>0.1</val>
      <val>0.1</val>
      <val>0.1</val>
      <val>0.1</val>
      <val>0.0</val>
    </equirow>
    <equirow>
      <label>ROE </label>
      <val>0.3</val>
      <val>0.2</val>
      <val>0.2</val>
      <val>0.2</val>
      <val>0.2</val>
      <val>0.2</val>
      <val>0.0</val>
    </equirow>
    <equirow>
      <label>ROIC </label>
      <val>0.2</val>
      <val>0.2</val>
      <val>0.2</val>
      <val>0.2</val>
      <val>0.2</val>
      <val>0.2</val>
      <val>0.0</val>
    </equirow>
    <equirow>
      <label>Core ROIC </label>
      <val>0.2</val>
      <val>0.2</val>
      <val>0.2</val>
      <val>0.2</val>
      <val>0.2</val>
      <val>0.2</val>
      <val>0.0</val>
    </equirow>
    <equirow>
      <label>Dividend Payout </label>
      <val>0.1</val>
      <val>0.2</val>
      <val>0.0</val>
      <val>0.1</val>
      <val>0.1</val>
      <val>0.0</val>
      <val>0.0</val>
    </equirow>
  </table>
  <table>
    <unit>x</unit>
    <equirow>
      <label>P/E</label>
      <val>23.9</val>
      <val>24.7</val>
      <val>24.9</val>
      <val>23.3</val>
      <val>18.9</val>
      <val>16.4</val>
      <val>0.0</val>
    </equirow>
    <equirow>
      <label>P/B</label>
      <val>5.6</val>
      <val>4.5</val>
      <val>4.0</val>
      <val>3.5</val>
      <val>3.0</val>
      <val>2.6</val>
      <val>0.0</val>
    </equirow>
    <equirow>
      <label>P/FCFF</label>
      <val>0.0</val>
      <val>0.0</val>
      <val>0.0</val>
      <val>0.0</val>
      <val>0.0</val>
      <val>0.0</val>
      <val>0.0</val>
    </equirow>
    <equirow>
      <label>EV/EBITDA</label>
      <val>0.1</val>
      <val>0.1</val>
      <val>0.1</val>
      <val>0.1</val>
      <val>0.1</val>
      <val>0.1</val>
      <val>0.0</val>
    </equirow>
    <equirow>
      <label>EV/Sales</label>
      <val>0.0</val>
      <val>0.0</val>
      <val>0.0</val>
      <val>0.0</val>
      <val>0.0</val>
      <val>0.0</val>
      <val>0.0</val>
    </equirow>
    <equirow>
      <label>Dividend Yield (%)</label>
      <val>0.0</val>
      <val>0.0</val>
      <val>0.0</val>
      <val>0.0</val>
      <val>0.0</val>
      <val>0.0</val>
      <val>0.0</val>
    </equirow>
  </table>
  <table>
    <unit>mn</unit>
    <equirow>
      <label>Equity Capital</label>
      <val>171</val>
      <val>171</val>
      <val>171</val>
      <val>171</val>
      <val>171</val>
      <val>171</val>
      <val>0</val>
    </equirow>
    <equirow>
      <label>Reserves</label>
      <val>20,988</val>
      <val>25,760</val>
      <val>29,203</val>
      <val>33,342</val>
      <val>38,441</val>
      <val>45,620</val>
      <val>0</val>
    </equirow>
    <equirow>
      <label>Net Worth</label>
      <val>21,159</val>
      <val>25,931</val>
      <val>29,374</val>
      <val>33,513</val>
      <val>38,611</val>
      <val>45,791</val>
      <val>0</val>
    </equirow>
    <equirow>
      <label>Total Debt</label>
      <val>725</val>
      <val>690</val>
      <val>584</val>
      <val>584</val>
      <val>584</val>
      <val>584</val>
      <val>0</val>
    </equirow>
    <equirow>
      <label>Minority Interest</label>
      <val>0</val>
      <val>0</val>
      <val>0</val>
      <val>0</val>
      <val>0</val>
      <val>0</val>
      <val>0</val>
    </equirow>
    <equirow>
      <label>Account Payables</label>
      <val>3,493</val>
      <val>4,184</val>
      <val>5,923</val>
      <val>6,806</val>
      <val>7,684</val>
      <val>8,682</val>
      <val>0</val>
    </equirow>
    <equirow>
      <label>Other Current Liabilities</label>
      <val>2,885</val>
      <val>3,412</val>
      <val>4,007</val>
      <val>4,605</val>
      <val>5,199</val>
      <val>5,874</val>
      <val>0</val>
    </equirow>
    <equirow>
      <label>Total Liabilities</label>
      <val>29,508</val>
      <val>35,846</val>
      <val>41,686</val>
      <val>47,305</val>
      <val>53,877</val>
      <val>62,729</val>
      <val>0</val>
    </equirow>
    <equirow>
      <label>Gross Fixed Assets</label>
      <val>14,864</val>
      <val>18,156</val>
      <val>22,529</val>
      <val>23,779</val>
      <val>26,279</val>
      <val>30,029</val>
      <val>0</val>
    </equirow>
    <equirow>
      <label>Acc. Depreciation</label>
      <val>(1,344)</val>
      <val>(3,234)</val>
      <val>(5,497)</val>
      <val>(8,077)</val>
      <val>(10,981)</val>
      <val>(14,278)</val>
      <val>0</val>
    </equirow>
    <equirow>
      <label>Capital WIP</label>
      <val>1,229</val>
      <val>2,403</val>
      <val>2,264</val>
      <val>1,000</val>
      <val>1,000</val>
      <val>1,000</val>
      <val>0</val>
    </equirow>
    <equirow>
      <label>Others</label>
      <val>382</val>
      <val>579</val>
      <val>430</val>
      <val>5,443</val>
      <val>7,443</val>
      <val>7,693</val>
      <val>0</val>
    </equirow>
    <equirow>
      <label>Inventory</label>
      <val>6,016</val>
      <val>8,170</val>
      <val>10,497</val>
      <val>12,062</val>
      <val>13,620</val>
      <val>15,389</val>
      <val>0</val>
    </equirow>
    <equirow>
      <label>Receivables</label>
      <val>5,922</val>
      <val>5,705</val>
      <val>7,825</val>
      <val>8,991</val>
      <val>10,152</val>
      <val>11,471</val>
      <val>0</val>
    </equirow>
    <equirow>
      <label>Other current assets</label>
      <val>544</val>
      <val>650</val>
      <val>1,844</val>
      <val>174</val>
      <val>348</val>
      <val>289</val>
      <val>0</val>
    </equirow>
    <equirow>
      <label>Cash &amp; Cash Equivalents.</label>
      <val>1,503</val>
      <val>2,987</val>
      <val>1,266</val>
      <val>3,390</val>
      <val>5,459</val>
      <val>10,566</val>
      <val>0</val>
    </equirow>
    <equirow>
      <label>Total Assets</label>
      <val>29,508</val>
      <val>35,846</val>
      <val>41,686</val>
      <val>47,305</val>
      <val>53,877</val>
      <val>62,729</val>
      <val>0</val>
    </equirow>
    <equirow>
      <label>Non-Cash WC</label>
      <val>6,201</val>
      <val>7,003</val>
      <val>10,327</val>
      <val>9,922</val>
      <val>11,355</val>
      <val>12,725</val>
      <val>0</val>
    </equirow>
    <equirow>
      <label>Cash Conv. Cycle</label>
      <val>70.7</val>
      <val>74.0</val>
      <val>78.7</val>
      <val>81.5</val>
      <val>82.9</val>
      <val>83.0</val>
      <val>0.0</val>
    </equirow>
    <equirow>
      <label>WC Turnover</label>
      <val>7.4</val>
      <val>7.6</val>
      <val>5.9</val>
      <val>7.0</val>
      <val>6.9</val>
      <val>7.0</val>
      <val>0.0</val>
    </equirow>
    <equirow>
      <label>Gross Asset Turnover</label>
      <val>310.7</val>
      <val>292.9</val>
      <val>268.9</val>
      <val>292.8</val>
      <val>299.2</val>
      <val>295.8</val>
      <val>0.0</val>
    </equirow>
    <equirow>
      <label>Net Asset Turnover</label>
      <val>313.1</val>
      <val>306.9</val>
      <val>314.0</val>
      <val>416.9</val>
      <val>482.3</val>
      <val>530.3</val>
      <val>0.0</val>
    </equirow>
    <equirow>
      <label>Net D/E</label>
      <val>0.0</val>
      <val>(0.1)</val>
      <val>0.0</val>
      <val>(0.1)</val>
      <val>(0.1)</val>
      <val>(0.2)</val>
      <val>0.0</val>
    </equirow>
  </table>
  <table>
    <unit>days</unit>
    <equirow>
      <label>Receivable Days</label>
      <val>64</val>
      <val>74</val>
      <val>83</val>
      <val>86</val>
      <val>88</val>
      <val>88</val>
      <val>0</val>
    </equirow>
    <equirow>
      <label>Inventory Days</label>
      <val>45</val>
      <val>40</val>
      <val>41</val>
      <val>44</val>
      <val>44</val>
      <val>44</val>
      <val>0</val>
    </equirow>
    <equirow>
      <label>Payable Days</label>
      <val>39</val>
      <val>40</val>
      <val>45</val>
      <val>48</val>
      <val>50</val>
      <val>50</val>
      <val>0</val>
    </equirow>
    <equirow>
      <label>Non-cash WC days</label>
      <val>49</val>
      <val>48</val>
      <val>62</val>
      <val>52</val>
      <val>53</val>
      <val>52</val>
      <val>0</val>
    </equirow>
  </table>
  <table>
    <unit>mn</unit>
    <equirow>
      <label>Profit Before Tax</label>
      <val>2,310</val>
      <val>2,237</val>
      <val>2,429</val>
      <val>2,586</val>
      <val>3,134</val>
      <val>3,617</val>
      <val>0</val>
    </equirow>
    <equirow>
      <label>Depreciation</label>
      <val>1,407</val>
      <val>1,912</val>
      <val>2,303</val>
      <val>2,580</val>
      <val>2,904</val>
      <val>3,298</val>
      <val>0</val>
    </equirow>
    <equirow>
      <label>Others</label>
      <val>2,452</val>
      <val>2,459</val>
      <val>1,909</val>
      <val>2,412</val>
      <val>3,082</val>
      <val>3,557</val>
      <val>0</val>
    </equirow>
    <equirow>
      <label>Tax paid</label>
      <val>2,181</val>
      <val>2,024</val>
      <val>2,443</val>
      <val>2,586</val>
      <val>3,134</val>
      <val>3,617</val>
      <val>0</val>
    </equirow>
    <equirow>
      <label>Change in WC</label>
      <val>(677)</val>
      <val>(1,137)</val>
      <val>(3,475)</val>
      <val>405</val>
      <val>(1,433)</val>
      <val>(1,370)</val>
      <val>0</val>
    </equirow>
    <equirow>
      <label>Operating Cashflow</label>
      <val>5,547</val>
      <val>5,529</val>
      <val>3,217</val>
      <val>8,035</val>
      <val>7,693</val>
      <val>9,107</val>
      <val>0</val>
    </equirow>
    <equirow>
      <label>Capex</label>
      <val>(4,904)</val>
      <val>(4,305)</val>
      <val>(3,853)</val>
      <val>(5,000)</val>
      <val>(4,500)</val>
      <val>(4,000)</val>
      <val>0</val>
    </equirow>
    <equirow>
      <label>Change in Invest.</label>
      <val>89</val>
      <val>(1,125)</val>
      <val>1,274</val>
      <val>0</val>
      <val>0</val>
      <val>0</val>
      <val>0</val>
    </equirow>
    <equirow>
      <label>Others</label>
      <val>877</val>
      <val>80</val>
      <val>137</val>
      <val>0</val>
      <val>0</val>
      <val>0</val>
      <val>0</val>
    </equirow>
    <equirow>
      <label>Investing Cashflow</label>
      <val>(3,938)</val>
      <val>(5,349)</val>
      <val>(2,443)</val>
      <val>(5,000)</val>
      <val>(4,500)</val>
      <val>(4,000)</val>
      <val>0</val>
    </equirow>
    <equirow>
      <label>Change in Debt</label>
      <val>(18)</val>
      <val>(17)</val>
      <val>(89)</val>
      <val>0</val>
      <val>0</val>
      <val>0</val>
      <val>0</val>
    </equirow>
    <equirow>
      <label>Change in Equity</label>
      <val>0</val>
      <val>0</val>
      <val>0</val>
      <val>0</val>
      <val>0</val>
      <val>0</val>
      <val>0</val>
    </equirow>
    <equirow>
      <label>Others</label>
      <val>(1,618)</val>
      <val>(3)</val>
      <val>(1,292)</val>
      <val>(912)</val>
      <val>(1,123)</val>
      <val>0</val>
      <val>0</val>
    </equirow>
    <equirow>
      <label>Financing Cashflow</label>
      <val>(1,636)</val>
      <val>(20)</val>
      <val>(1,382)</val>
      <val>(912)</val>
      <val>(1,123)</val>
      <val>0</val>
      <val>0</val>
    </equirow>
    <equirow>
      <label>Net Change in Cash</label>
      <val>(27)</val>
      <val>160</val>
      <val>(608)</val>
      <val>2,123</val>
      <val>2,070</val>
      <val>5,107</val>
      <val>0</val>
    </equirow>
  </table>
</equidata>
</file>

<file path=customXml/item2.xml>��< ? x m l   v e r s i o n = " 1 . 0 "   e n c o d i n g = " u t f - 1 6 " ? > < C o m p a n y D e t a i l s V i e w M o d e l   x m l n s : x s d = " h t t p : / / w w w . w 3 . o r g / 2 0 0 1 / X M L S c h e m a "   x m l n s : x s i = " h t t p : / / w w w . w 3 . o r g / 2 0 0 1 / X M L S c h e m a - i n s t a n c e " >  
     < C a t e g o r y S o r t O r d e r > 0 < / C a t e g o r y S o r t O r d e r >  
     < I t e m S o r t O r d e r > 0 < / I t e m S o r t O r d e r >  
     < C o m p a n y T y p e > C o n s o l i d a t e d < / C o m p a n y T y p e >  
     < I t e m V a l u e _ D a t e > 0 0 0 1 - 0 1 - 0 1 T 0 0 : 0 0 : 0 0 < / I t e m V a l u e _ D a t e >  
     < I t e m V a l u e _ N u m > 0 < / I t e m V a l u e _ N u m >  
     < S e c t o r > A u t o   P a r t s < / S e c t o r >  
     < C o m p a n y > A m a r a   R a j a   B a t t e r i e s   L t d < / C o m p a n y >  
     < T i t l e > I C T e s t < / T i t l e >  
     < R e p o r t D a t e > N o v e m b e r   0 4 ,   2 0 1 9 < / R e p o r t D a t e >  
     < R e p o r t T y p e > I n i t i a t i n g   C o v e r a g e < / R e p o r t T y p e >  
     < C m p > 6 8 9 < / C m p >  
     < T a r g e t P r i c e > 4 5 0 < / T a r g e t P r i c e >  
     < T a r g e t D a t e > J u n   2 0 2 0 < / T a r g e t D a t e >  
     < R a t i n g > B U Y < / R a t i n g >  
     < P A n a l y s t N a m e > A s h u t o s h   T i w a r i < / P A n a l y s t N a m e >  
     < P A n a l y s t E m a i l > a s h u t o s h @ e q u i r u s . c o m < / P A n a l y s t E m a i l >  
     < P A n a l y s t P h o n e > 8 1 2 8 6 9 4 1 1 2 < / P A n a l y s t P h o n e >  
     < S A n a l y s t N a m e > V a r u n   B a x i < / S A n a l y s t N a m e >  
     < S A n a l y s t E m a i l > v a r u n . b a x i @ e q u i r u s . c o m < / S A n a l y s t E m a i l >  
     < S A n a l y s t P h o n e > 9 9 9 8 3 6 9 5 8 2 < / S A n a l y s t P h o n e >  
     < M a r k e t C a p > 1 1 7 , 7 5 0 < / M a r k e t C a p >  
     < F i f t y T w o W e e k H i g h > 8 0 8 < / F i f t y T w o W e e k H i g h >  
     < F i f t y T w o W e e k L o w > 5 7 3 < / F i f t y T w o W e e k L o w >  
     < A v g D a i l y V o l u m e > 7 5 5 , 4 9 1 < / A v g D a i l y V o l u m e >  
     < A v g D a i l y V a l u e > 6 . 9 < / A v g D a i l y V a l u e >  
     < E q u i t y C a p > 1 1 0 < / E q u i t y C a p >  
     < F a c e V a l u e > 1 < / F a c e V a l u e >  
     < S h a r e O u t s t a n d i n g > 1 7 0 . 8 < / S h a r e O u t s t a n d i n g >  
     < B l o m m b e r g C o d e > A M R J   I N < / B l o m m b e r g C o d e >  
     < B e n c h m a r k >   < / B e n c h m a r k >  
     < P r o m o t e r s R e c e n t > 0 . 0 < / P r o m o t e r s R e c e n t >  
     < P r o m o t e r s T h r e e > 0 . 0 < / P r o m o t e r s T h r e e >  
     < P r o m o t e r s T w e l v e > 0 . 0 < / P r o m o t e r s T w e l v e >  
     < D l l R e c e n t > 0 . 0 < / D l l R e c e n t >  
     < D l l T h r e e > 0 . 0 < / D l l T h r e e >  
     < D l l T w e l v e > 0 . 0 < / D l l T w e l v e >  
     < F l l R e c e n t > 0 . 0 < / F l l R e c e n t >  
     < F l l T h r e e > 0 . 0 < / F l l T h r e e >  
     < F l l T w e l v e > 0 . 0 < / F l l T w e l v e >  
     < P u b l i c R e c e n t > 0 . 0 < / P u b l i c R e c e n t >  
     < P u b l i c T h r e e > 0 . 0 < / P u b l i c T h r e e >  
     < P u b l i c T w e l v e > 0 . 0 < / P u b l i c T w e l v e >  
     < R e p o r t C o d e > N o n - B a n k i n g < / R e p o r t C o d e >  
     < F i s c a l Y e a r E n d > M a r < / F i s c a l Y e a r E n d >  
     < U p l o a d e d O n > 0 0 0 1 - 0 1 - 0 1 T 0 0 : 0 0 : 0 0 < / U p l o a d e d O n >  
     < U p s i d e > - 3 5 % < / U p s i d e >  
     < D i s c l a i m e r A n a l y s t > A s h u t o s h   T i w a r i / V a r u n   B a x i < / D i s c l a i m e r A n a l y s t >  
     < F i n a n c i a l S u m m a r y S c a l e > R s   m n < / F i n a n c i a l S u m m a r y S c a l e >  
     < I n c o m e S t a t e m e n t S c a l e > R s   m n < / I n c o m e S t a t e m e n t S c a l e >  
     < B a l a n c e S h e e t S c a l e > R s   m n < / B a l a n c e S h e e t S c a l e >  
     < C a s h F l o w S c a l e > R s   m n < / C a s h F l o w S c a l e >  
 < / C o m p a n y D e t a i l s V i e w M o d e l > 
</file>

<file path=customXml/item3.xml><?xml version="1.0" encoding="utf-8"?>
<quarterlydata>
  <years>
    <year>1QFY19A</year>
    <year>2QFY19A</year>
    <year>3QFY19A</year>
    <year>4QFY19A</year>
    <year>1QFY20A</year>
  </years>
  <table>
    <equirow>
      <label>Revenue</label>
      <val>16,947</val>
      <val>17,364</val>
      <val>20,008</val>
      <val>19,455</val>
      <val>19,281</val>
      <val>0</val>
      <val>0</val>
      <val>0</val>
    </equirow>
    <equirow>
      <label>COGS</label>
      <val>11,395</val>
      <val>11,731</val>
      <val>13,684</val>
      <val>13,164</val>
      <val>12,915</val>
      <val>0</val>
      <val>0</val>
      <val>0</val>
    </equirow>
    <equirow>
      <label>Employee Cost</label>
      <val>866</val>
      <val>851</val>
      <val>980</val>
      <val>973</val>
      <val>1,022</val>
      <val>0</val>
      <val>0</val>
      <val>0</val>
    </equirow>
    <equirow>
      <label>Other Expenses</label>
      <val>2,158</val>
      <val>2,170</val>
      <val>2,501</val>
      <val>2,432</val>
      <val>2,410</val>
      <val>0</val>
      <val>0</val>
      <val>0</val>
    </equirow>
    <equirow>
      <label/>
      <val/>
      <val/>
      <val/>
      <val/>
      <val/>
      <val/>
      <val/>
    </equirow>
    <equirow>
      <label/>
      <val/>
      <val/>
      <val/>
      <val/>
      <val/>
      <val/>
      <val/>
    </equirow>
    <equirow>
      <label>EBITDA</label>
      <val>2,528</val>
      <val>2,611</val>
      <val>2,842</val>
      <val>2,886</val>
      <val>2,934</val>
      <val>0</val>
      <val>0</val>
      <val>0</val>
    </equirow>
    <equirow>
      <label>Depreciation</label>
      <val>657</val>
      <val>651</val>
      <val>683</val>
      <val>713</val>
      <val>742</val>
      <val>0</val>
      <val>0</val>
      <val>0</val>
    </equirow>
    <equirow>
      <label>EBIT</label>
      <val>1,871</val>
      <val>1,960</val>
      <val>2,159</val>
      <val>2,174</val>
      <val>2,192</val>
      <val>0</val>
      <val>0</val>
      <val>0</val>
    </equirow>
    <equirow>
      <label>Interest Exp.</label>
      <val>18</val>
      <val>1</val>
      <val>1</val>
      <val>1</val>
      <val>1</val>
      <val>0</val>
      <val>0</val>
      <val>0</val>
    </equirow>
    <equirow>
      <label>Other Income</label>
      <val>0</val>
      <val>0</val>
      <val>0</val>
      <val>0</val>
      <val>0</val>
      <val>0</val>
      <val>0</val>
      <val>0</val>
    </equirow>
    <equirow>
      <label>Profit before Tax</label>
      <val>1,978</val>
      <val>2,108</val>
      <val>2,289</val>
      <val>2,292</val>
      <val>2,338</val>
      <val>0</val>
      <val>0</val>
      <val>0</val>
    </equirow>
    <equirow>
      <label>Tax Expenses</label>
      <val>669</val>
      <val>706</val>
      <val>767</val>
      <val>768</val>
      <val>783</val>
      <val>0</val>
      <val>0</val>
      <val>0</val>
    </equirow>
    <equirow>
      <label>Profit After Tax</label>
      <val>1,309</val>
      <val>1,402</val>
      <val>1,522</val>
      <val>1,524</val>
      <val>1,555</val>
      <val>0</val>
      <val>0</val>
      <val>0</val>
    </equirow>
    <equirow>
      <label>Minority Interest</label>
      <val>0</val>
      <val>0</val>
      <val>0</val>
      <val>0</val>
      <val>0</val>
      <val>0</val>
      <val>0</val>
      <val>0</val>
    </equirow>
    <equirow>
      <label>Profit/(Loss) from Associates</label>
      <val>0</val>
      <val>0</val>
      <val>0</val>
      <val>0</val>
      <val>0</val>
      <val>0</val>
      <val>0</val>
      <val>0</val>
    </equirow>
    <equirow>
      <label>Recurring PAT</label>
      <val>1,309</val>
      <val>1,402</val>
      <val>1,522</val>
      <val>1,524</val>
      <val>1,555</val>
      <val>0</val>
      <val>0</val>
      <val>0</val>
    </equirow>
    <equirow>
      <label>Exceptional Items</label>
      <val>17</val>
      <val>0</val>
      <val>0</val>
      <val>0</val>
      <val>0</val>
      <val>0</val>
      <val>0</val>
      <val>0</val>
    </equirow>
    <equirow>
      <label>Recurring PAT</label>
      <val>1,292</val>
      <val>1,402</val>
      <val>1,522</val>
      <val>1,524</val>
      <val>1,555</val>
      <val>0</val>
      <val>0</val>
      <val>0</val>
    </equirow>
    <equirow>
      <label>Other comprehensive income.</label>
      <val>0</val>
      <val>0</val>
      <val>0</val>
      <val>0</val>
      <val>0</val>
      <val>0</val>
      <val>0</val>
      <val>0</val>
    </equirow>
    <equirow>
      <label>PAT after comp. income.</label>
      <val>1,292</val>
      <val>1,402</val>
      <val>1,522</val>
      <val>1,524</val>
      <val>1,555</val>
      <val>0</val>
      <val>0</val>
      <val>0</val>
    </equirow>
    <equirow>
      <label>FDEPS</label>
      <val>8</val>
      <val>8</val>
      <val>9</val>
      <val>9</val>
      <val>9</val>
      <val>0</val>
      <val>0</val>
      <val>0</val>
    </equirow>
    <equirow>
      <label>Cost items as % of sales</label>
      <val/>
      <val/>
      <val/>
      <val/>
      <val/>
      <val/>
      <val/>
    </equirow>
    <equirow>
      <label>RM expenses</label>
      <val>0.0</val>
      <val>0.0</val>
      <val>0.0</val>
      <val>0.0</val>
      <val>0.0</val>
      <val>0.0</val>
      <val>0.0</val>
      <val>0.0</val>
    </equirow>
    <equirow>
      <label>Employee expenses</label>
      <val>0.0</val>
      <val>0.0</val>
      <val>0.0</val>
      <val>0.0</val>
      <val>0.0</val>
      <val>0.0</val>
      <val>0.0</val>
      <val>0.0</val>
    </equirow>
    <equirow>
      <label>Other expenses</label>
      <val>0.0</val>
      <val>0.0</val>
      <val>0.0</val>
      <val>0.0</val>
      <val>0.0</val>
      <val>0.0</val>
      <val>0.0</val>
      <val>0.0</val>
    </equirow>
    <equirow>
      <label>Margin (%)</label>
      <val/>
      <val/>
      <val/>
      <val/>
      <val/>
      <val/>
      <val/>
    </equirow>
    <equirow>
      <label>Gross Margin</label>
      <val>0.0</val>
      <val>0.0</val>
      <val>0.0</val>
      <val>0.0</val>
      <val>0.0</val>
      <val>0.0</val>
      <val>0.0</val>
      <val>0.0</val>
    </equirow>
    <equirow>
      <label>EBITDA Margin</label>
      <val>0.0</val>
      <val>0.0</val>
      <val>0.0</val>
      <val>0.0</val>
      <val>0.0</val>
      <val>0.0</val>
      <val>0.0</val>
      <val>0.0</val>
    </equirow>
    <equirow>
      <label>PAT Margin</label>
      <val>0.0</val>
      <val>0.0</val>
      <val>0.0</val>
      <val>0.0</val>
      <val>0.0</val>
      <val>0.0</val>
      <val>0.0</val>
      <val>0.0</val>
    </equirow>
    <equirow>
      <label>YoY Growth (%)</label>
      <val/>
      <val/>
      <val/>
      <val/>
      <val/>
      <val/>
      <val/>
    </equirow>
    <equirow>
      <label>Sales</label>
      <val>0.0</val>
      <val>0.0</val>
      <val>0.0</val>
      <val>0.0</val>
      <val>0.0</val>
      <val>0.0</val>
      <val>0.0</val>
      <val>0.0</val>
    </equirow>
    <equirow>
      <label>EBITDA</label>
      <val>0.0</val>
      <val>0.0</val>
      <val>0.0</val>
      <val>0.0</val>
      <val>0.0</val>
      <val>0.0</val>
      <val>0.0</val>
      <val>0.0</val>
    </equirow>
    <equirow>
      <label>EBIT</label>
      <val>0.0</val>
      <val>0.0</val>
      <val>0.0</val>
      <val>0.0</val>
      <val>0.0</val>
      <val>0.0</val>
      <val>0.0</val>
      <val>0.0</val>
    </equirow>
    <equirow>
      <label>PAT</label>
      <val>0.0</val>
      <val>0.0</val>
      <val>0.0</val>
      <val>0.0</val>
      <val>0.0</val>
      <val>0.0</val>
      <val>0.0</val>
      <val>0.0</val>
    </equirow>
  </table>
</quarterly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8685-20B2-4CAA-8C8C-B78DB92A92A7}">
  <ds:schemaRefs/>
</ds:datastoreItem>
</file>

<file path=customXml/itemProps2.xml><?xml version="1.0" encoding="utf-8"?>
<ds:datastoreItem xmlns:ds="http://schemas.openxmlformats.org/officeDocument/2006/customXml" ds:itemID="{0DD311D4-B1CA-4469-ADE8-DAFBBDE51125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A4EC72D9-687D-4562-B838-7056894CF4CA}">
  <ds:schemaRefs/>
</ds:datastoreItem>
</file>

<file path=customXml/itemProps4.xml><?xml version="1.0" encoding="utf-8"?>
<ds:datastoreItem xmlns:ds="http://schemas.openxmlformats.org/officeDocument/2006/customXml" ds:itemID="{DE85D437-52E5-47C3-9F03-422BBFD5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Initiating Coverage v1.0.1.4</Template>
  <TotalTime>4</TotalTime>
  <Pages>1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AMRJ IN 04Nov19</vt:lpstr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AMRJ IN 04Nov19</dc:title>
  <dc:subject/>
  <dc:creator>admin</dc:creator>
  <cp:keywords/>
  <dc:description/>
  <cp:lastModifiedBy>Equitec</cp:lastModifiedBy>
  <cp:revision>3</cp:revision>
  <dcterms:created xsi:type="dcterms:W3CDTF">2019-11-04T09:07:00Z</dcterms:created>
  <dcterms:modified xsi:type="dcterms:W3CDTF">2019-11-04T10:23:00Z</dcterms:modified>
</cp:coreProperties>
</file>